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Pr="00CB3190">
        <w:rPr>
          <w:rFonts w:eastAsia="Calibri"/>
          <w:sz w:val="28"/>
          <w:szCs w:val="28"/>
          <w:u w:val="single"/>
          <w:lang w:eastAsia="en-US"/>
        </w:rPr>
        <w:t>Безопасность жизнедеятельности и охрана труда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CD4CDC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27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lang w:eastAsia="en-US"/>
        </w:rPr>
        <w:t>гр.</w:t>
      </w:r>
      <w:r>
        <w:rPr>
          <w:rFonts w:eastAsia="Calibri"/>
          <w:sz w:val="28"/>
          <w:szCs w:val="28"/>
          <w:lang w:eastAsia="en-US"/>
        </w:rPr>
        <w:t xml:space="preserve"> МО-17з</w:t>
      </w:r>
      <w:r w:rsidRPr="00CB3190"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lang w:eastAsia="en-US"/>
        </w:rPr>
        <w:tab/>
        <w:t xml:space="preserve"> 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u w:val="single"/>
          <w:lang w:eastAsia="en-US"/>
        </w:rPr>
        <w:t>Синяткин Р.Г.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  <w:r>
        <w:rPr>
          <w:rFonts w:eastAsia="Calibri"/>
          <w:sz w:val="16"/>
          <w:szCs w:val="16"/>
        </w:rPr>
        <w:tab/>
      </w:r>
      <w:r w:rsidRPr="00460020">
        <w:rPr>
          <w:rFonts w:eastAsia="Calibri"/>
          <w:sz w:val="16"/>
          <w:szCs w:val="16"/>
        </w:rPr>
        <w:t>(фамилия и инициалы)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 xml:space="preserve">Проверил: </w:t>
      </w:r>
      <w:proofErr w:type="spellStart"/>
      <w:r w:rsidRPr="00CB3190">
        <w:rPr>
          <w:rFonts w:eastAsia="Calibri"/>
          <w:sz w:val="28"/>
          <w:szCs w:val="28"/>
          <w:u w:val="single"/>
          <w:lang w:eastAsia="en-US"/>
        </w:rPr>
        <w:t>к.т</w:t>
      </w:r>
      <w:proofErr w:type="gramStart"/>
      <w:r w:rsidRPr="00CB3190">
        <w:rPr>
          <w:rFonts w:eastAsia="Calibri"/>
          <w:sz w:val="28"/>
          <w:szCs w:val="28"/>
          <w:u w:val="single"/>
          <w:lang w:eastAsia="en-US"/>
        </w:rPr>
        <w:t>.н</w:t>
      </w:r>
      <w:proofErr w:type="spellEnd"/>
      <w:proofErr w:type="gramEnd"/>
      <w:r w:rsidRPr="00CB3190">
        <w:rPr>
          <w:rFonts w:eastAsia="Calibri"/>
          <w:sz w:val="28"/>
          <w:szCs w:val="28"/>
          <w:u w:val="single"/>
          <w:lang w:eastAsia="en-US"/>
        </w:rPr>
        <w:t>, доцент Лихачева В.В.</w:t>
      </w:r>
    </w:p>
    <w:p w:rsidR="00CB3190" w:rsidRPr="00CB3190" w:rsidRDefault="00CB3190" w:rsidP="00CB3190">
      <w:pPr>
        <w:spacing w:line="276" w:lineRule="auto"/>
        <w:ind w:left="4111"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(должность, ученое звание, научная степень, фамилия и инициалы)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Национальная шкала _________________</w:t>
      </w:r>
    </w:p>
    <w:p w:rsidR="00CB3190" w:rsidRPr="00CB3190" w:rsidRDefault="00CB3190" w:rsidP="00CB3190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Количество баллов: ____Оценка: ECTS ___</w:t>
      </w:r>
    </w:p>
    <w:p w:rsidR="00CB3190" w:rsidRPr="00CB3190" w:rsidRDefault="00CB3190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E85C0F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1197314" w:history="1">
        <w:r w:rsidR="00E85C0F" w:rsidRPr="00F025CA">
          <w:rPr>
            <w:rStyle w:val="af1"/>
            <w:rFonts w:eastAsia="Calibri"/>
            <w:noProof/>
          </w:rPr>
          <w:t>1 Чрезвычайная ситуация. Классификация ЧС.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_Toc21197314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3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E55C4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5" w:history="1">
        <w:r w:rsidR="00E85C0F" w:rsidRPr="00F025CA">
          <w:rPr>
            <w:rStyle w:val="af1"/>
            <w:rFonts w:eastAsia="Calibri"/>
            <w:noProof/>
          </w:rPr>
          <w:t>2 Основные источники ЧС военного характера.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_Toc21197315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4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E55C4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6" w:history="1">
        <w:r w:rsidR="00E85C0F" w:rsidRPr="00F025CA">
          <w:rPr>
            <w:rStyle w:val="af1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_Toc21197316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5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E55C4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7" w:history="1">
        <w:r w:rsidR="00E85C0F" w:rsidRPr="00F025CA">
          <w:rPr>
            <w:rStyle w:val="af1"/>
            <w:noProof/>
          </w:rPr>
          <w:t>4 расчет искусственного освещения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_Toc21197317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6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E55C4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8" w:history="1">
        <w:r w:rsidR="00E85C0F" w:rsidRPr="00F025CA">
          <w:rPr>
            <w:rStyle w:val="af1"/>
            <w:rFonts w:eastAsia="MS Gothic"/>
            <w:noProof/>
          </w:rPr>
          <w:t>СПИСОК ЛИТЕРАТУРЫ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_Toc21197318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C5628">
          <w:rPr>
            <w:noProof/>
            <w:webHidden/>
          </w:rPr>
          <w:t>9</w:t>
        </w:r>
        <w:r w:rsidR="00E85C0F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1" w:name="_Toc21197314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1"/>
    </w:p>
    <w:p w:rsidR="00D05DEF" w:rsidRDefault="00D05DE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122562" w:rsidRDefault="00122562" w:rsidP="00122562">
      <w:pPr>
        <w:pStyle w:val="af4"/>
      </w:pPr>
      <w:r>
        <w:t>Ч</w:t>
      </w:r>
      <w:r w:rsidRPr="00122562">
        <w:t>резвычайная ситуация</w:t>
      </w:r>
      <w:r>
        <w:t xml:space="preserve"> это нарушение нормальных условий жизни и деятельности людей на объекте или территории, вызванное аварией, катастрофой, стихийным бедствием, эпидемией, эпизоотией, эпифитотией, большим пожаром, применением способов массового поражения, которые привели или могут привести к человеческим и материальным потерям.</w:t>
      </w:r>
    </w:p>
    <w:p w:rsidR="00122562" w:rsidRDefault="00122562" w:rsidP="00122562">
      <w:pPr>
        <w:pStyle w:val="af4"/>
      </w:pPr>
      <w:r>
        <w:t xml:space="preserve">Классификатор чрезвычайных ситуаций это внедрение эффективного механизма оценки аварийной ситуации, которая произошла или может произойти в прогнозируемый период, обоснование отнесения этой ситуации к тому или другого рангу ЧС и установление уровня реагирования, что зависит от масштабов этого события.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В основу классификации чрезвычайных ситуаций было положено  три признака.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Первый - это сфера возникновения, что определяет характер происхождения чрезвычайных ситуаций (техногенного, природного, социально-политического, медицинского и военного характера).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>Второй - ведомственная принадлежность: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промышленности (атомной, химической, металлургической, горнодобывающей, машиностроительной);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строительстве (промышленном, гражданском, транспортном); 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коммунально-бытовой сфере (водопроводно-канализационных системах, газовых, тепловых, электрических сетях);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на транспорте (железнодорожном, водном, воздушном, автомобильном, трубопроводном);</w:t>
      </w:r>
    </w:p>
    <w:p w:rsid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лесном и сельском хозяйстве.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Третий - масштабы возможных последствий ЧС (за основу берутся: территориальное распространение, объемы материально-технических ресурсов, необходимых для ликвидации ЧС).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lastRenderedPageBreak/>
        <w:t xml:space="preserve"> В связи с этим ЧС разделяются </w:t>
      </w:r>
      <w:proofErr w:type="gramStart"/>
      <w:r w:rsidRPr="00122562">
        <w:rPr>
          <w:rFonts w:eastAsia="Calibri"/>
        </w:rPr>
        <w:t>на</w:t>
      </w:r>
      <w:proofErr w:type="gramEnd"/>
      <w:r w:rsidRPr="00122562">
        <w:rPr>
          <w:rFonts w:eastAsia="Calibri"/>
        </w:rPr>
        <w:t xml:space="preserve">: 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общегосударственные;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региональные;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местные;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объектовые.  </w:t>
      </w:r>
    </w:p>
    <w:p w:rsidR="00122562" w:rsidRPr="00122562" w:rsidRDefault="00122562" w:rsidP="00122562">
      <w:pPr>
        <w:pStyle w:val="af4"/>
      </w:pPr>
      <w:r w:rsidRPr="00122562">
        <w:t>ЧС делятся по следующим признакам: природного характера, техногенного характера, биолого-социального характера, экологического характера.</w:t>
      </w:r>
    </w:p>
    <w:p w:rsidR="00122562" w:rsidRPr="00122562" w:rsidRDefault="00122562" w:rsidP="00122562">
      <w:pPr>
        <w:pStyle w:val="af4"/>
      </w:pPr>
      <w:r w:rsidRPr="00122562">
        <w:rPr>
          <w:iCs/>
        </w:rPr>
        <w:t>Чрезвычайные ситуации природного характера: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геофизические опасные явления</w:t>
      </w:r>
      <w:r w:rsidRPr="00122562">
        <w:t> — землетрясения, вулканы и т.д.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геологические опасные явления</w:t>
      </w:r>
      <w:r w:rsidRPr="00122562">
        <w:t> — пыльные бури, оползни, сели, обвалы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proofErr w:type="gramStart"/>
      <w:r w:rsidRPr="00122562">
        <w:rPr>
          <w:bCs/>
        </w:rPr>
        <w:t>метеорологические опасные явления</w:t>
      </w:r>
      <w:r w:rsidRPr="00122562">
        <w:t> — бури, ураганы, смерчи, ливни, снежные заносы, заморозки и т.д.</w:t>
      </w:r>
      <w:proofErr w:type="gramEnd"/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гидрологические опасные явления</w:t>
      </w:r>
      <w:r w:rsidRPr="00122562">
        <w:t> — наводнения, паводки, половодья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морские гидрологические опасные явления</w:t>
      </w:r>
      <w:r w:rsidRPr="00122562">
        <w:t> — штормы, тайфуны, цунами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гидрогеологические опасные явления</w:t>
      </w:r>
      <w:r w:rsidRPr="00122562">
        <w:t> — опасно высокие уровни грунтовых вод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природные пожары</w:t>
      </w:r>
      <w:r w:rsidRPr="00122562">
        <w:t> — лесные, торфяные, степные, хлебные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iCs/>
        </w:rPr>
        <w:t>Чрезвычайные ситуации биолого-социального характера: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эпидемии</w:t>
      </w:r>
      <w:r w:rsidRPr="00122562">
        <w:t> — массовое распространение инфекционных заболеваний людей.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эпизоотии</w:t>
      </w:r>
      <w:r w:rsidRPr="00122562">
        <w:t> — массовое распространение инфекционных заболеваний сельскохозяйственных животных.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эпифитотии</w:t>
      </w:r>
      <w:r w:rsidRPr="00122562">
        <w:t> — массовое распространение инфекционных заболеваний и вредителей сельскохозяйственных растений.</w:t>
      </w:r>
    </w:p>
    <w:p w:rsidR="00122562" w:rsidRDefault="00122562" w:rsidP="00122562">
      <w:pPr>
        <w:pStyle w:val="af4"/>
        <w:rPr>
          <w:iCs/>
        </w:rPr>
      </w:pPr>
    </w:p>
    <w:p w:rsidR="00122562" w:rsidRDefault="00122562" w:rsidP="00122562">
      <w:pPr>
        <w:pStyle w:val="af4"/>
        <w:rPr>
          <w:iCs/>
        </w:rPr>
      </w:pPr>
    </w:p>
    <w:p w:rsidR="00122562" w:rsidRPr="00122562" w:rsidRDefault="00122562" w:rsidP="00122562">
      <w:pPr>
        <w:pStyle w:val="af4"/>
      </w:pPr>
      <w:r w:rsidRPr="00122562">
        <w:rPr>
          <w:iCs/>
        </w:rPr>
        <w:lastRenderedPageBreak/>
        <w:t>Чрезвычайные ситуации техногенного характера: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транспортные аварии</w:t>
      </w:r>
      <w:r w:rsidRPr="00122562">
        <w:t> — аварии на автомобильном, железнодорожном, авиационном, морском, и других видах транспорта.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пожары и взрывы</w:t>
      </w:r>
      <w:r w:rsidRPr="00122562">
        <w:t> — в зданиях, на коммуникациях и технологическом оборудовании.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химически опасных веществ</w:t>
      </w:r>
      <w:r w:rsidRPr="00122562">
        <w:t>, при их производстве, переработке,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радиоактивных веществ</w:t>
      </w:r>
      <w:r w:rsidRPr="00122562">
        <w:t> — аварии на АЭС, аварии с боеприпасами, аварии при транспортировке и хранении радиоактивных веществ.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биологических веществ</w:t>
      </w:r>
      <w:r w:rsidRPr="00122562">
        <w:t> — аварии на предприятиях использующих БОВ, а также при их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внезапное обрушение зданий</w:t>
      </w:r>
      <w:r w:rsidRPr="00122562">
        <w:t> — обрушение зданий, коммуникаций, производственных сооружений.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электроэнергетических системах</w:t>
      </w:r>
      <w:r w:rsidRPr="00122562">
        <w:t xml:space="preserve"> — аварии на электростанциях и транспортных </w:t>
      </w:r>
      <w:proofErr w:type="spellStart"/>
      <w:r w:rsidRPr="00122562">
        <w:t>электроконтактных</w:t>
      </w:r>
      <w:proofErr w:type="spellEnd"/>
      <w:r w:rsidRPr="00122562">
        <w:t xml:space="preserve"> сетях.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коммунальных системах жизнеобеспечения</w:t>
      </w:r>
      <w:r w:rsidRPr="00122562">
        <w:t> — аварии на канализационных, тепловых сетях, сетях электро- и водоснабжения.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очистных сооружениях</w:t>
      </w:r>
      <w:r w:rsidRPr="00122562">
        <w:t> сточных вод и промышленных отходов.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гидродинамические аварии</w:t>
      </w:r>
      <w:r w:rsidRPr="00122562">
        <w:t> — прорыв платин дамб, шлюзов.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iCs/>
        </w:rPr>
        <w:t>Чрезвычайные ситуации экологического характера</w:t>
      </w:r>
      <w:r w:rsidRPr="00122562">
        <w:t> — чрезвычайные ситуации вызванные изменением состояния суши, атмосферы, гидросферы, биосферы в результате деятельности человека.</w:t>
      </w:r>
    </w:p>
    <w:p w:rsidR="00122562" w:rsidRPr="00122562" w:rsidRDefault="00122562" w:rsidP="00122562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  <w:sectPr w:rsidR="00E85C0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2" w:name="_Toc21197315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2"/>
    </w:p>
    <w:p w:rsidR="00E85C0F" w:rsidRPr="007A65EA" w:rsidRDefault="00E85C0F" w:rsidP="007A65EA">
      <w:pPr>
        <w:pStyle w:val="af4"/>
      </w:pPr>
    </w:p>
    <w:p w:rsidR="00D05DEF" w:rsidRPr="007A65EA" w:rsidRDefault="00D05DEF" w:rsidP="007A65EA">
      <w:pPr>
        <w:pStyle w:val="af4"/>
      </w:pPr>
    </w:p>
    <w:p w:rsidR="007A65EA" w:rsidRDefault="007A65EA" w:rsidP="007A65EA">
      <w:pPr>
        <w:pStyle w:val="af4"/>
      </w:pPr>
      <w:r w:rsidRPr="007A65EA">
        <w:t>При возникновении локальных вооруженных конфликтов и развертывании широкомасштабных войн источниками чрезвычайных ситуаций военного характера будут являться опасности, возникающие при ведении военных действий или вследствие этих действий.</w:t>
      </w:r>
    </w:p>
    <w:p w:rsidR="007A65EA" w:rsidRDefault="007A65EA" w:rsidP="007A65EA">
      <w:pPr>
        <w:pStyle w:val="af4"/>
      </w:pPr>
      <w:r>
        <w:t>Опасности военного времени имеют характерные, присущие только им особенности: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 xml:space="preserve">планируются, готовятся и проводятся людьми, поэтому имеют более сложный характер, чем </w:t>
      </w:r>
      <w:proofErr w:type="gramStart"/>
      <w:r>
        <w:t>природные</w:t>
      </w:r>
      <w:proofErr w:type="gramEnd"/>
      <w:r>
        <w:t xml:space="preserve"> и техногенные;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средства поражения применяются тоже людьми, поэтому в реализации этих опасностей меньше стихийного и случайного, оружие применяется, как правило, в самый неподходящий момент для жертвы агрессии и в самом уязвимом для нее месте;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развитие средств нападения всегда опережает развитие адекватных средств защиты от их воздействия, поэтому в течение какого–то промежутка времени они имеют превосходство;</w:t>
      </w:r>
    </w:p>
    <w:p w:rsidR="007A65EA" w:rsidRDefault="007A65EA" w:rsidP="007A65EA">
      <w:pPr>
        <w:pStyle w:val="af4"/>
        <w:numPr>
          <w:ilvl w:val="0"/>
          <w:numId w:val="39"/>
        </w:numPr>
        <w:ind w:left="1276" w:hanging="567"/>
      </w:pPr>
      <w:r>
        <w:t>для создания средств нападения применяются самые последние научные достижения, привлекаются лучшие специалисты и самая передовая научно–производственная база; это приводит к тому, что от некоторых средств поражения фактически невозможно защититься (ракетно–ядерное оружие);</w:t>
      </w:r>
    </w:p>
    <w:p w:rsidR="007A65EA" w:rsidRDefault="007A65EA" w:rsidP="007A65EA">
      <w:pPr>
        <w:pStyle w:val="af4"/>
        <w:numPr>
          <w:ilvl w:val="0"/>
          <w:numId w:val="39"/>
        </w:numPr>
      </w:pPr>
      <w:r>
        <w:t xml:space="preserve">анализ тенденций эволюции военных опасностей свидетельствует о том, что будущие войны все больше будут приобретать террористический, антигуманный характер, а мирное население воюющих стран будет служить объектом вооруженного воздействия с целью </w:t>
      </w:r>
      <w:r w:rsidRPr="007A65EA">
        <w:t>подрыва воли и способности противника к сопротивлению.</w:t>
      </w:r>
    </w:p>
    <w:p w:rsidR="007A65EA" w:rsidRPr="007A65EA" w:rsidRDefault="007A65EA" w:rsidP="007A65EA">
      <w:pPr>
        <w:pStyle w:val="af4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3" w:name="_Toc21197316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3"/>
    </w:p>
    <w:p w:rsidR="00337B24" w:rsidRDefault="00337B24" w:rsidP="00CA29C3">
      <w:pPr>
        <w:pStyle w:val="af4"/>
      </w:pPr>
    </w:p>
    <w:p w:rsidR="00E0120E" w:rsidRDefault="00E0120E" w:rsidP="00CA29C3">
      <w:pPr>
        <w:pStyle w:val="af4"/>
      </w:pPr>
    </w:p>
    <w:p w:rsidR="00C44ECB" w:rsidRDefault="00C44ECB" w:rsidP="00C44ECB">
      <w:pPr>
        <w:pStyle w:val="af4"/>
      </w:pPr>
      <w:r>
        <w:t>Ионизирующее излучение – явление, связанное с радиоактивностью. Радиоактивность – это самопроизвольное превращение ядер атомов одних элементов в другие, сопровождающееся испусканием ионизирующего излучения.</w:t>
      </w:r>
    </w:p>
    <w:p w:rsidR="00C44ECB" w:rsidRDefault="00C44ECB" w:rsidP="00C44ECB">
      <w:pPr>
        <w:pStyle w:val="af4"/>
      </w:pPr>
      <w:r>
        <w:t xml:space="preserve">    Различают следующие виды ионизирующих излучений: </w:t>
      </w:r>
    </w:p>
    <w:p w:rsidR="00C44ECB" w:rsidRDefault="00C44ECB" w:rsidP="00C44ECB">
      <w:pPr>
        <w:pStyle w:val="af4"/>
      </w:pPr>
      <w:r>
        <w:t xml:space="preserve">    α –излучение – поток ядер атомов гелия. Внешнее облучение от таких частиц незначительно, но они крайне опасны при попадании внутрь организма.</w:t>
      </w:r>
    </w:p>
    <w:p w:rsidR="00C44ECB" w:rsidRDefault="00C44ECB" w:rsidP="00C44ECB">
      <w:pPr>
        <w:pStyle w:val="af4"/>
      </w:pPr>
      <w:r>
        <w:t xml:space="preserve">    β- </w:t>
      </w:r>
      <w:proofErr w:type="gramStart"/>
      <w:r>
        <w:t>и</w:t>
      </w:r>
      <w:proofErr w:type="gramEnd"/>
      <w:r>
        <w:t>злучение – поток электронов. β- частице труднее найти мишень в облучаемой среде, так как она воздействует в основном только своим электрическим зарядом. Внешнее облучение при этом не велико</w:t>
      </w:r>
      <w:proofErr w:type="gramStart"/>
      <w:r>
        <w:t xml:space="preserve"> (β- </w:t>
      </w:r>
      <w:proofErr w:type="gramEnd"/>
      <w:r>
        <w:t>частицы задерживаются оконным стеклом).</w:t>
      </w:r>
    </w:p>
    <w:p w:rsidR="00C44ECB" w:rsidRDefault="00C44ECB" w:rsidP="00C44ECB">
      <w:pPr>
        <w:pStyle w:val="af4"/>
      </w:pPr>
      <w:r>
        <w:t xml:space="preserve">    γ-излучение - это высокочастотное электромагнитное излучение. Поскольку полной защиты от него обеспечить невозможно, то используют экраны из материалов, способных ослабить поток излучения </w:t>
      </w:r>
    </w:p>
    <w:p w:rsidR="00C44ECB" w:rsidRDefault="00C44ECB" w:rsidP="00C44ECB">
      <w:pPr>
        <w:pStyle w:val="af4"/>
      </w:pPr>
      <w:r>
        <w:t xml:space="preserve">     При изучении процесса радиоактивного распада установлено, что не все ядра радиоактивного изотопа распадаются одномоментно. Время, в течение которого распадается половина всех атомов данного радиоактивного изотопа, называется периодом полураспада.</w:t>
      </w:r>
    </w:p>
    <w:p w:rsidR="00C44ECB" w:rsidRDefault="00C44ECB" w:rsidP="00C44ECB">
      <w:pPr>
        <w:pStyle w:val="af4"/>
      </w:pPr>
      <w:r>
        <w:t xml:space="preserve">      Для характеристики воздействия ионизирующего излучения на вещество введено понятие дозы излучения. Дозой излучения называется часть энергии, переданная излучением веществу и поглощенная им. Количественной характеристикой взаимодействия ионизирующего излучения и вещества является поглощенная доза излучения (Д), равная отношению средней энергии, переданной ионизирующим излучением веществу в элементарном объеме, к массе облученного вещества в этом объеме.</w:t>
      </w:r>
    </w:p>
    <w:p w:rsidR="00C44ECB" w:rsidRDefault="00C44ECB" w:rsidP="00C44ECB">
      <w:pPr>
        <w:pStyle w:val="af4"/>
      </w:pPr>
      <w:r>
        <w:lastRenderedPageBreak/>
        <w:t xml:space="preserve">     Поглощенная доза является основной дозиметрической величиной. В системе СИ в качестве единицы поглощенной дозы </w:t>
      </w:r>
      <w:proofErr w:type="gramStart"/>
      <w:r>
        <w:t>принят</w:t>
      </w:r>
      <w:proofErr w:type="gramEnd"/>
      <w:r>
        <w:t xml:space="preserve"> грей (Гр). 1 Гр соответствует поглощению в среднем 1 Дж энергии ионизирующего излучения в массе вещества, равной 1 кг, т. е. 1 Гр = 1 Дж/кг.</w:t>
      </w:r>
    </w:p>
    <w:p w:rsidR="00C44ECB" w:rsidRDefault="00C44ECB" w:rsidP="00C44ECB">
      <w:pPr>
        <w:pStyle w:val="af4"/>
      </w:pPr>
      <w:r>
        <w:t xml:space="preserve"> Ранее в качестве единицы поглощенной дозы использовался рад (</w:t>
      </w:r>
      <w:proofErr w:type="spellStart"/>
      <w:r>
        <w:t>рд</w:t>
      </w:r>
      <w:proofErr w:type="spellEnd"/>
      <w:r>
        <w:t>). Он соответствовал поглощению в среднем 100 эрг.</w:t>
      </w:r>
    </w:p>
    <w:p w:rsidR="00C44ECB" w:rsidRDefault="00C44ECB" w:rsidP="00C44ECB">
      <w:pPr>
        <w:pStyle w:val="af4"/>
      </w:pPr>
      <w:r>
        <w:t xml:space="preserve">     Ионизирующее излучение – уникальное явление окружающей среды, последствия, от воздействия которого на организм неэквивалентны величине поглощенной энергии. </w:t>
      </w:r>
    </w:p>
    <w:p w:rsidR="00C44ECB" w:rsidRDefault="00C44ECB" w:rsidP="00C44ECB">
      <w:pPr>
        <w:pStyle w:val="af4"/>
      </w:pPr>
      <w:r>
        <w:t xml:space="preserve">Также необходимо отметить некоторые особенности действия ионизирующего излучения на организм человека: </w:t>
      </w:r>
    </w:p>
    <w:p w:rsidR="00C44ECB" w:rsidRDefault="00C44ECB" w:rsidP="00C44ECB">
      <w:pPr>
        <w:pStyle w:val="af4"/>
      </w:pPr>
      <w:r>
        <w:t xml:space="preserve">1) органы восприятия не реагируют на излучение; </w:t>
      </w:r>
    </w:p>
    <w:p w:rsidR="00C44ECB" w:rsidRDefault="00C44ECB" w:rsidP="00C44ECB">
      <w:pPr>
        <w:pStyle w:val="af4"/>
      </w:pPr>
      <w:r>
        <w:t xml:space="preserve">2) малые дозы излучения могут суммироваться и накапливаться в организме (кумулятивный эффект); </w:t>
      </w:r>
    </w:p>
    <w:p w:rsidR="00C44ECB" w:rsidRDefault="00C44ECB" w:rsidP="00C44ECB">
      <w:pPr>
        <w:pStyle w:val="af4"/>
      </w:pPr>
      <w:r>
        <w:t xml:space="preserve">3) излучение действует не только на данный живой организм, но и на его потомков (генетический эффект); </w:t>
      </w:r>
    </w:p>
    <w:p w:rsidR="00C44ECB" w:rsidRDefault="00C44ECB" w:rsidP="00C44ECB">
      <w:pPr>
        <w:pStyle w:val="af4"/>
      </w:pPr>
      <w:r>
        <w:t xml:space="preserve">4) различные органы организма имеют различную чувствительность к излучению. </w:t>
      </w:r>
    </w:p>
    <w:p w:rsidR="00C44ECB" w:rsidRDefault="00C44ECB" w:rsidP="00C44ECB">
      <w:pPr>
        <w:pStyle w:val="af4"/>
      </w:pPr>
      <w:r>
        <w:t xml:space="preserve">Самое сильное влияния испытают клетки красного костного мозга, щитовидная железа, легкие, внутренние органы, то есть органы, клетки которых имеют высокий уровень деления. При одной и той самой дозе излучения у детей повреждается больше клеток, чем </w:t>
      </w:r>
      <w:proofErr w:type="gramStart"/>
      <w:r>
        <w:t>в</w:t>
      </w:r>
      <w:proofErr w:type="gramEnd"/>
      <w:r>
        <w:t xml:space="preserve"> взрослых, потому что у детей все клетки находятся на стадии деления. </w:t>
      </w:r>
    </w:p>
    <w:p w:rsidR="00C44ECB" w:rsidRDefault="00C44ECB" w:rsidP="00C44ECB">
      <w:pPr>
        <w:pStyle w:val="af4"/>
      </w:pPr>
      <w:r>
        <w:t xml:space="preserve">     Опасность различных радиоактивных элементов для человека определяется способностью организма их поглощать и накапливать.</w:t>
      </w:r>
    </w:p>
    <w:p w:rsidR="00C44ECB" w:rsidRDefault="00C44ECB" w:rsidP="00C44ECB">
      <w:pPr>
        <w:pStyle w:val="af4"/>
      </w:pPr>
      <w:r>
        <w:t xml:space="preserve">Давно известно, что степень радиационных поражений зависит от полученной дозы и времени, в течение которого человек подвергался облучению. Надо помнить: не всякая доза облучения опасна для человека. Если она не превышает 50 </w:t>
      </w:r>
      <w:proofErr w:type="gramStart"/>
      <w:r>
        <w:t>Р</w:t>
      </w:r>
      <w:proofErr w:type="gramEnd"/>
      <w:r>
        <w:t xml:space="preserve">, то лучевая болезнь исключается. Доза в 200-300 </w:t>
      </w:r>
      <w:proofErr w:type="gramStart"/>
      <w:r>
        <w:t>Р</w:t>
      </w:r>
      <w:proofErr w:type="gramEnd"/>
      <w:r>
        <w:t xml:space="preserve">, полученная за короткий промежуток времени, может вызвать тяжелые </w:t>
      </w:r>
      <w:r>
        <w:lastRenderedPageBreak/>
        <w:t>радиационные поражения. Но если эту дозу получить в течение нескольких месяцев – это не приведет к заболеванию. Организм человека способен вырабатывать новые клетки, и взамен погибших при облучении появляются свежие. Идет процесс восстановления.</w:t>
      </w:r>
    </w:p>
    <w:p w:rsidR="00C44ECB" w:rsidRDefault="00C44ECB" w:rsidP="00C44ECB">
      <w:pPr>
        <w:pStyle w:val="af4"/>
      </w:pPr>
      <w:r>
        <w:t xml:space="preserve">     Доза облучения может быть однократной и многократной. Однократным считается облучение, полученное за первые четверо суток. Если оно превышает четверо суток, то считается многократным. Однократное облучение человека дозой 100 </w:t>
      </w:r>
      <w:proofErr w:type="gramStart"/>
      <w:r>
        <w:t>Р</w:t>
      </w:r>
      <w:proofErr w:type="gramEnd"/>
      <w:r>
        <w:t xml:space="preserve"> и более называется острым облучением. </w:t>
      </w:r>
    </w:p>
    <w:p w:rsidR="00C44ECB" w:rsidRDefault="00C44ECB" w:rsidP="00C44ECB">
      <w:pPr>
        <w:pStyle w:val="af4"/>
      </w:pPr>
      <w:r>
        <w:t xml:space="preserve">     Существует понятие летальной дозы вызывающей смерть. Доза, вызывающая гибель 50% особей через определенный промежуток времени, называется ЛД50.  </w:t>
      </w:r>
    </w:p>
    <w:p w:rsidR="000A5E94" w:rsidRDefault="000A5E94" w:rsidP="000A5E94">
      <w:pPr>
        <w:pStyle w:val="af4"/>
      </w:pPr>
      <w:r>
        <w:t>Различают внешнее и внутреннее облучение организма. Под внешним облучением понимают воздействие на организм ионизирующих излучений от внешних по отношению к нему источников. Внутреннее облучение осуществляется радиоактивными веществами, попавшими внутрь организма через дыхательные органы, желудочно-кишечный тракт или через кожные покровы. Источники внешнего излучения — космические лучи, естественные радиоактивные источники, находящиеся в атмосфере, воде, почве, продуктах питания и др., источники альф</w:t>
      </w:r>
      <w:proofErr w:type="gramStart"/>
      <w:r>
        <w:t>а-</w:t>
      </w:r>
      <w:proofErr w:type="gramEnd"/>
      <w:r>
        <w:t>, бета-, гамма-, рентгеновского и нейтронного излучений, используемые в технике и медицине, ускорители заряженных частиц, ядерные реакторы (в том числе и аварии на ядерных реакторах) и ряд других.</w:t>
      </w:r>
    </w:p>
    <w:p w:rsidR="000A5E94" w:rsidRDefault="000A5E94" w:rsidP="000A5E94">
      <w:pPr>
        <w:pStyle w:val="af4"/>
      </w:pPr>
      <w:r>
        <w:t xml:space="preserve">     Радиоактивные вещества, вызывающие внутреннее облучение организма, попадают в него при приеме пищи, курении, питье загрязненной воды. Поступление радиоактивных веществ в человеческий организм через кожу происходит в редких случаях (если кожа имеет повреждения или открытые раны). Внутреннее облучение организма длится до тех пор, пока радиоактивное вещество не распадется или не будет выведено из организма в результате процессов физиологического обмена. Внутреннее облучение опасно </w:t>
      </w:r>
      <w:r>
        <w:lastRenderedPageBreak/>
        <w:t>тем, что вызывает длительно незаживающие язвы различных органов и злокачественные опухоли.</w:t>
      </w:r>
    </w:p>
    <w:p w:rsidR="00C44ECB" w:rsidRDefault="000A5E94" w:rsidP="00C44ECB">
      <w:pPr>
        <w:pStyle w:val="af4"/>
      </w:pPr>
      <w:r>
        <w:t xml:space="preserve"> Облучение может привести к биологическим изменениям в организме, а само это заболевание названо лучевой болезнью. Лучевая болезнь - это комплексная реакция организма на количество и интенсивность поглощенной энергии: важно, какое это было излучение, какие участки и органы тела поражены, какое произошло облучение — внутреннее или внешнее, поражен ли костный мозг — главный кроветворный орган.</w:t>
      </w:r>
    </w:p>
    <w:p w:rsidR="000A5E94" w:rsidRDefault="000A5E94" w:rsidP="000A5E94">
      <w:pPr>
        <w:pStyle w:val="af4"/>
      </w:pPr>
      <w:r>
        <w:t xml:space="preserve">      Человек обладает самой высокой из всех живых существ чувствительностью к ионизирующему излучению. Поэтому необходимо постоянно контролировать уровень радиации и сохранять её на низком уровне в той микросфере, где человек фактически живет.</w:t>
      </w:r>
    </w:p>
    <w:p w:rsidR="000A5E94" w:rsidRDefault="000A5E94" w:rsidP="000A5E94">
      <w:pPr>
        <w:pStyle w:val="af4"/>
      </w:pPr>
      <w:r>
        <w:t xml:space="preserve">     Наибольшую опасность для людей, подвергшихся ионизирующему облучению, </w:t>
      </w:r>
      <w:proofErr w:type="gramStart"/>
      <w:r>
        <w:t>представляет возможность</w:t>
      </w:r>
      <w:proofErr w:type="gramEnd"/>
      <w:r>
        <w:t xml:space="preserve"> возникновения </w:t>
      </w:r>
      <w:proofErr w:type="spellStart"/>
      <w:r>
        <w:t>самоусиливающего</w:t>
      </w:r>
      <w:proofErr w:type="spellEnd"/>
      <w:r>
        <w:t xml:space="preserve"> эффекта, имеющего генетическую природу. Необходимо учитывать, что воздействие на генезис мутаций кумулятивно не только у данного лица, но и у всех его потомков, например дефекты в структуре хромосом передаются по существу полностью.</w:t>
      </w:r>
    </w:p>
    <w:p w:rsidR="000A5E94" w:rsidRDefault="000A5E94" w:rsidP="000A5E94">
      <w:pPr>
        <w:pStyle w:val="af4"/>
      </w:pPr>
      <w:r>
        <w:t xml:space="preserve">     Именно с учетом подобных перспектив решается вопрос о «допустимых дозах» (если вообще таковые существуют) в Международной комиссии по защите от радиации (CIPR). </w:t>
      </w:r>
      <w:proofErr w:type="gramStart"/>
      <w:r>
        <w:t>Нормы</w:t>
      </w:r>
      <w:proofErr w:type="gramEnd"/>
      <w:r>
        <w:t xml:space="preserve"> установленные этой комиссией, основываются на следующем постулате: для всего человечества в качестве предельно допустимой дозы ионизирующей радиации принимают дозу, равную удвоенному среднему значению дозы облучения, которому человек подвергается в естественных условиях, т.е. удвоенному значению среднего радиационного фона. </w:t>
      </w:r>
    </w:p>
    <w:p w:rsidR="000A5E94" w:rsidRDefault="000A5E94" w:rsidP="000A5E94">
      <w:pPr>
        <w:pStyle w:val="af4"/>
      </w:pPr>
      <w:r>
        <w:t xml:space="preserve">     При этом</w:t>
      </w:r>
      <w:proofErr w:type="gramStart"/>
      <w:r>
        <w:t>,</w:t>
      </w:r>
      <w:proofErr w:type="gramEnd"/>
      <w:r>
        <w:t xml:space="preserve"> предполагается, что человечество отлично приспособилось к естественной радиоактивности среды. Это подтверждается наличием групп людей, живущих в районах с высокой радиоактивностью и поэтому подверженных дозам облучения, значительно превышающим дозы, получаемые </w:t>
      </w:r>
      <w:r>
        <w:lastRenderedPageBreak/>
        <w:t xml:space="preserve">жителями большинства промышленно развитых стран. Например, племя, живущее в Бразилии, получает в среднем дозу радиации около 1600 </w:t>
      </w:r>
      <w:proofErr w:type="spellStart"/>
      <w:r>
        <w:t>мбэр</w:t>
      </w:r>
      <w:proofErr w:type="spellEnd"/>
      <w:r>
        <w:t xml:space="preserve"> в год, что в 10 – 20 раз больше обычной дозы облучения.</w:t>
      </w:r>
    </w:p>
    <w:p w:rsidR="000A5E94" w:rsidRDefault="000A5E94" w:rsidP="000A5E94">
      <w:pPr>
        <w:pStyle w:val="af4"/>
      </w:pPr>
      <w:r>
        <w:t>- Принцип оправданности – любая практическая деятельность, сопровождаемая облучением людей, не должна осуществляться, если она не приносит большей пользы облучаемым лицам или обществу в целом по сравнению с вредом, который она причиняет.</w:t>
      </w:r>
    </w:p>
    <w:p w:rsidR="000A5E94" w:rsidRDefault="000A5E94" w:rsidP="000A5E94">
      <w:pPr>
        <w:pStyle w:val="af4"/>
      </w:pPr>
      <w:r>
        <w:t xml:space="preserve">- Принцип </w:t>
      </w:r>
      <w:proofErr w:type="spellStart"/>
      <w:r>
        <w:t>непревышения</w:t>
      </w:r>
      <w:proofErr w:type="spellEnd"/>
      <w:r>
        <w:t xml:space="preserve"> – уровни облучения от всех, попадающих под регулирование, видов практической деятельности не должны превышать установленные пределы доз.</w:t>
      </w:r>
    </w:p>
    <w:p w:rsidR="000A5E94" w:rsidRDefault="000A5E94" w:rsidP="000A5E94">
      <w:pPr>
        <w:pStyle w:val="af4"/>
      </w:pPr>
      <w:r>
        <w:t>- Принцип оптимизации – уровни индивидуальных доз и/или количество облучаемых лиц по отношению к каждому источнику излучения должны настолько низкими, насколько это может быть достигнуто с учетом экономических и социальных факторов.</w:t>
      </w:r>
    </w:p>
    <w:p w:rsidR="000A5E94" w:rsidRDefault="000A5E94" w:rsidP="000A5E94">
      <w:pPr>
        <w:pStyle w:val="af4"/>
      </w:pPr>
      <w:r>
        <w:t xml:space="preserve">     Предельно-допустимая доза (ПДД) облучения для жителей Украины  узаконены в НРБУ-97 и составляет 500 </w:t>
      </w:r>
      <w:proofErr w:type="spellStart"/>
      <w:r>
        <w:t>мбэр</w:t>
      </w:r>
      <w:proofErr w:type="spellEnd"/>
      <w:r>
        <w:t xml:space="preserve"> за год. Международной комиссией по защите от радиации </w:t>
      </w:r>
      <w:proofErr w:type="gramStart"/>
      <w:r>
        <w:t>установлена</w:t>
      </w:r>
      <w:proofErr w:type="gramEnd"/>
      <w:r>
        <w:t xml:space="preserve"> ПДД облучения, в том числе и от природных источников равная 166 </w:t>
      </w:r>
      <w:proofErr w:type="spellStart"/>
      <w:r>
        <w:t>мбэр</w:t>
      </w:r>
      <w:proofErr w:type="spellEnd"/>
      <w:r>
        <w:t xml:space="preserve"> за год.  </w:t>
      </w:r>
    </w:p>
    <w:p w:rsidR="00C44ECB" w:rsidRDefault="000A5E94" w:rsidP="000A5E94">
      <w:pPr>
        <w:pStyle w:val="af4"/>
      </w:pPr>
      <w:r>
        <w:t xml:space="preserve">   Государственные строительные нормы (ДБН-97) предусматривают ПДД  в помещениях с постоянным пребыванием людей (жилые, административные здания) 30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объектов, введенных в эксплуатацию после 1.01.92 года и 50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помещений, введенных в эксплуатацию до 1.01.92. Доза измеряется в центре помещения на расстоянии 1 метра от пола. В настоящее время обсуждается информация о снижении ПДД в Украине до 100 </w:t>
      </w:r>
      <w:proofErr w:type="spellStart"/>
      <w:r>
        <w:t>мбэр</w:t>
      </w:r>
      <w:proofErr w:type="spellEnd"/>
      <w:r>
        <w:t xml:space="preserve"> за год.</w:t>
      </w:r>
    </w:p>
    <w:p w:rsidR="000A5E94" w:rsidRDefault="000A5E94" w:rsidP="000A5E94">
      <w:pPr>
        <w:pStyle w:val="af4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337B24" w:rsidP="00E85C0F">
      <w:pPr>
        <w:pStyle w:val="1"/>
      </w:pPr>
      <w:bookmarkStart w:id="4" w:name="_Toc21197317"/>
      <w:r>
        <w:lastRenderedPageBreak/>
        <w:t>расчет</w:t>
      </w:r>
      <w:r w:rsidRPr="003F6F63">
        <w:t xml:space="preserve"> искусственного освещения</w:t>
      </w:r>
      <w:bookmarkEnd w:id="4"/>
    </w:p>
    <w:p w:rsidR="00337B24" w:rsidRDefault="00337B24" w:rsidP="00CA29C3">
      <w:pPr>
        <w:pStyle w:val="af4"/>
      </w:pPr>
    </w:p>
    <w:p w:rsidR="00337B24" w:rsidRDefault="00337B24" w:rsidP="00CA29C3">
      <w:pPr>
        <w:pStyle w:val="af4"/>
      </w:pPr>
    </w:p>
    <w:p w:rsidR="00337B24" w:rsidRDefault="00337B24" w:rsidP="00337B24">
      <w:pPr>
        <w:pStyle w:val="a0"/>
      </w:pPr>
      <w:r>
        <w:t>Исходные данные</w:t>
      </w:r>
    </w:p>
    <w:tbl>
      <w:tblPr>
        <w:tblStyle w:val="2a"/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05"/>
        <w:gridCol w:w="639"/>
        <w:gridCol w:w="425"/>
        <w:gridCol w:w="851"/>
        <w:gridCol w:w="567"/>
        <w:gridCol w:w="709"/>
        <w:gridCol w:w="708"/>
        <w:gridCol w:w="709"/>
        <w:gridCol w:w="567"/>
        <w:gridCol w:w="804"/>
        <w:gridCol w:w="755"/>
        <w:gridCol w:w="1070"/>
      </w:tblGrid>
      <w:tr w:rsidR="00B73AD6" w:rsidRPr="00E0120E" w:rsidTr="00B73AD6">
        <w:trPr>
          <w:cantSplit/>
          <w:trHeight w:val="2448"/>
          <w:jc w:val="center"/>
        </w:trPr>
        <w:tc>
          <w:tcPr>
            <w:tcW w:w="7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№ варианта</w:t>
            </w:r>
          </w:p>
        </w:tc>
        <w:tc>
          <w:tcPr>
            <w:tcW w:w="100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Наиминование</w:t>
            </w:r>
            <w:proofErr w:type="spellEnd"/>
            <w:r w:rsidRPr="00E0120E">
              <w:rPr>
                <w:sz w:val="24"/>
                <w:szCs w:val="24"/>
              </w:rPr>
              <w:t xml:space="preserve"> участка</w:t>
            </w:r>
          </w:p>
        </w:tc>
        <w:tc>
          <w:tcPr>
            <w:tcW w:w="63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Размеры участка: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ширина</w:t>
            </w:r>
          </w:p>
        </w:tc>
        <w:tc>
          <w:tcPr>
            <w:tcW w:w="42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глубина</w:t>
            </w:r>
          </w:p>
        </w:tc>
        <w:tc>
          <w:tcPr>
            <w:tcW w:w="851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лампы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Число ламп в светильнике</w:t>
            </w:r>
          </w:p>
        </w:tc>
        <w:tc>
          <w:tcPr>
            <w:tcW w:w="708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Высота подвеса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отражения: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потолок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стены</w:t>
            </w:r>
          </w:p>
        </w:tc>
        <w:tc>
          <w:tcPr>
            <w:tcW w:w="8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рабочей поверхности</w:t>
            </w:r>
          </w:p>
        </w:tc>
        <w:tc>
          <w:tcPr>
            <w:tcW w:w="75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Характер выделения пыли, дыма, копоти</w:t>
            </w:r>
          </w:p>
        </w:tc>
        <w:tc>
          <w:tcPr>
            <w:tcW w:w="1070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неравномерного освещения</w:t>
            </w:r>
          </w:p>
        </w:tc>
      </w:tr>
      <w:tr w:rsidR="00B73AD6" w:rsidRPr="00E0120E" w:rsidTr="00B73AD6">
        <w:trPr>
          <w:cantSplit/>
          <w:trHeight w:val="931"/>
          <w:jc w:val="center"/>
        </w:trPr>
        <w:tc>
          <w:tcPr>
            <w:tcW w:w="704" w:type="dxa"/>
          </w:tcPr>
          <w:p w:rsidR="00337B24" w:rsidRPr="001E62F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 w:rsidRPr="001E62F4">
              <w:t>27</w:t>
            </w:r>
          </w:p>
        </w:tc>
        <w:tc>
          <w:tcPr>
            <w:tcW w:w="1005" w:type="dxa"/>
          </w:tcPr>
          <w:p w:rsidR="00337B24" w:rsidRPr="00414A41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Слесарно-</w:t>
            </w:r>
            <w:proofErr w:type="spellStart"/>
            <w:r>
              <w:t>механ</w:t>
            </w:r>
            <w:proofErr w:type="spellEnd"/>
            <w:r>
              <w:t>.</w:t>
            </w:r>
          </w:p>
        </w:tc>
        <w:tc>
          <w:tcPr>
            <w:tcW w:w="63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42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Г 220</w:t>
            </w:r>
            <w:r w:rsidRPr="00BE65DB">
              <w:t xml:space="preserve"> - </w:t>
            </w:r>
            <w:r>
              <w:t>150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СУ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3,6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50</w:t>
            </w:r>
          </w:p>
        </w:tc>
        <w:tc>
          <w:tcPr>
            <w:tcW w:w="804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10</w:t>
            </w:r>
          </w:p>
        </w:tc>
        <w:tc>
          <w:tcPr>
            <w:tcW w:w="75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Средний</w:t>
            </w:r>
          </w:p>
        </w:tc>
        <w:tc>
          <w:tcPr>
            <w:tcW w:w="1070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1,4</w:t>
            </w:r>
          </w:p>
        </w:tc>
      </w:tr>
    </w:tbl>
    <w:p w:rsidR="00B466A9" w:rsidRDefault="00B466A9" w:rsidP="00CA29C3">
      <w:pPr>
        <w:pStyle w:val="af4"/>
      </w:pPr>
    </w:p>
    <w:p w:rsidR="00B466A9" w:rsidRDefault="00B466A9" w:rsidP="00561289">
      <w:pPr>
        <w:pStyle w:val="af4"/>
      </w:pPr>
      <w:r w:rsidRPr="00BA4DCB">
        <w:t xml:space="preserve">Определить необходимое количество ламп для обеспечения общей равномерной освещенности </w:t>
      </w:r>
      <w:r>
        <w:t>с</w:t>
      </w:r>
      <w:r w:rsidRPr="00B466A9">
        <w:t>лесарно-механ</w:t>
      </w:r>
      <w:r>
        <w:t xml:space="preserve">ического участка </w:t>
      </w:r>
      <w:r w:rsidRPr="00BA4DCB">
        <w:t xml:space="preserve">размерами </w:t>
      </w:r>
      <w:r>
        <w:t>12</w:t>
      </w:r>
      <w:r w:rsidRPr="00BA4DCB">
        <w:t>×</w:t>
      </w:r>
      <w:r>
        <w:t>4</w:t>
      </w:r>
      <w:r w:rsidRPr="00BA4DCB">
        <w:t xml:space="preserve"> м. Лампы - </w:t>
      </w:r>
      <w:r>
        <w:t>накаливания</w:t>
      </w:r>
      <w:r w:rsidRPr="00BA4DCB">
        <w:t xml:space="preserve"> типа </w:t>
      </w:r>
      <w:r>
        <w:t>Г 220</w:t>
      </w:r>
      <w:r w:rsidRPr="00BE65DB">
        <w:t>-</w:t>
      </w:r>
      <w:r>
        <w:t>150</w:t>
      </w:r>
      <w:r w:rsidRPr="00BA4DCB">
        <w:t xml:space="preserve">, заключенные в светильники типа </w:t>
      </w:r>
      <w:r>
        <w:t>СУ по 1-й лампе в каждом</w:t>
      </w:r>
      <w:r w:rsidRPr="00BA4DCB">
        <w:t xml:space="preserve">. Высота подвеса светильников </w:t>
      </w:r>
      <w:r w:rsidRPr="00BA4DCB">
        <w:rPr>
          <w:position w:val="-1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4pt;height:20.4pt" o:ole="">
            <v:imagedata r:id="rId14" o:title=""/>
          </v:shape>
          <o:OLEObject Type="Embed" ProgID="Equation.DSMT4" ShapeID="_x0000_i1025" DrawAspect="Content" ObjectID="_1632843127" r:id="rId15"/>
        </w:object>
      </w:r>
      <w:r w:rsidRPr="00BA4DCB">
        <w:t xml:space="preserve"> = </w:t>
      </w:r>
      <w:r>
        <w:t>3,6</w:t>
      </w:r>
      <w:r w:rsidRPr="00BA4DCB">
        <w:t xml:space="preserve"> м, коэффициенты отражения для потолка, стен и рабочей поверхности соответственно </w:t>
      </w:r>
      <w:r>
        <w:t>7</w:t>
      </w:r>
      <w:r w:rsidRPr="00BA4DCB">
        <w:t xml:space="preserve">0, </w:t>
      </w:r>
      <w:r>
        <w:t>5</w:t>
      </w:r>
      <w:r w:rsidRPr="00BA4DCB">
        <w:t xml:space="preserve">0 и 10 %. Выделения пыли, копоти и дыма в помещении </w:t>
      </w:r>
      <w:r>
        <w:t>средние</w:t>
      </w:r>
      <w:r w:rsidRPr="00BA4DCB">
        <w:t>. Коэффициент неравномерности освещения z = 1,</w:t>
      </w:r>
      <w:r>
        <w:t>4</w:t>
      </w:r>
      <w:r w:rsidRPr="00BA4DCB">
        <w:t>.</w:t>
      </w:r>
    </w:p>
    <w:p w:rsidR="00B466A9" w:rsidRPr="00561289" w:rsidRDefault="00B466A9" w:rsidP="00561289">
      <w:pPr>
        <w:pStyle w:val="af4"/>
        <w:rPr>
          <w:lang w:val="en-US"/>
        </w:rPr>
      </w:pPr>
      <w:r w:rsidRPr="00BA4DCB">
        <w:t>Решение</w:t>
      </w:r>
      <w:r w:rsidR="00561289">
        <w:rPr>
          <w:lang w:val="en-US"/>
        </w:rPr>
        <w:t>:</w:t>
      </w:r>
    </w:p>
    <w:p w:rsidR="00561289" w:rsidRDefault="00B466A9" w:rsidP="00561289">
      <w:pPr>
        <w:pStyle w:val="af4"/>
        <w:rPr>
          <w:lang w:val="en-US"/>
        </w:rPr>
      </w:pPr>
      <w:r w:rsidRPr="00BA4DCB">
        <w:t>1. Из таблиц для заданных условий выбираем следующие значения:</w:t>
      </w:r>
      <w:r w:rsidR="00561289">
        <w:rPr>
          <w:lang w:val="en-US"/>
        </w:rPr>
        <w:t xml:space="preserve"> 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>нормированная освещенность</w:t>
      </w:r>
      <w:proofErr w:type="gramStart"/>
      <w:r w:rsidRPr="00BA4DC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200,  лк</m:t>
        </m:r>
      </m:oMath>
      <w:r w:rsidRPr="004630D5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 xml:space="preserve">коэффициент запаса </w:t>
      </w:r>
      <w:r w:rsidRPr="00BA4DCB">
        <w:rPr>
          <w:position w:val="-14"/>
          <w:szCs w:val="20"/>
        </w:rPr>
        <w:object w:dxaOrig="1100" w:dyaOrig="420">
          <v:shape id="_x0000_i1026" type="#_x0000_t75" style="width:55.7pt;height:21.75pt" o:ole="">
            <v:imagedata r:id="rId16" o:title=""/>
          </v:shape>
          <o:OLEObject Type="Embed" ProgID="Equation.DSMT4" ShapeID="_x0000_i1026" DrawAspect="Content" ObjectID="_1632843128" r:id="rId17"/>
        </w:object>
      </w:r>
      <w:r w:rsidRPr="00BA4DCB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  <w:rPr>
          <w:szCs w:val="20"/>
        </w:rPr>
      </w:pPr>
      <w:r w:rsidRPr="00BA4DCB">
        <w:t xml:space="preserve">световой поток одной лампы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2000, л</m:t>
        </m:r>
        <m:r>
          <w:rPr>
            <w:rFonts w:ascii="Cambria Math" w:hAnsi="Cambria Math"/>
          </w:rPr>
          <m:t>м</m:t>
        </m:r>
      </m:oMath>
      <w:r w:rsidRPr="00BA4DCB">
        <w:t>.</w:t>
      </w:r>
    </w:p>
    <w:p w:rsidR="00B466A9" w:rsidRDefault="00B466A9" w:rsidP="00561289">
      <w:pPr>
        <w:pStyle w:val="af4"/>
        <w:rPr>
          <w:szCs w:val="20"/>
        </w:rPr>
      </w:pPr>
      <w:r w:rsidRPr="00BA4DCB">
        <w:rPr>
          <w:szCs w:val="20"/>
        </w:rPr>
        <w:t xml:space="preserve">2. </w:t>
      </w:r>
      <w:r w:rsidRPr="00561289">
        <w:t>Определяем световой индекс помещения:</w:t>
      </w:r>
    </w:p>
    <w:p w:rsidR="004B51E5" w:rsidRPr="004B51E5" w:rsidRDefault="00561289" w:rsidP="00CA29C3">
      <w:pPr>
        <w:pStyle w:val="af4"/>
        <w:rPr>
          <w:lang w:val="en-US"/>
        </w:rPr>
      </w:pPr>
      <m:oMath>
        <m:r>
          <w:rPr>
            <w:rFonts w:ascii="Cambria Math" w:hAnsi="Cambria Math"/>
            <w:sz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L∙B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P</m:t>
                </m:r>
              </m:sub>
            </m:sSub>
            <m:r>
              <w:rPr>
                <w:rFonts w:ascii="Cambria Math" w:hAnsi="Cambria Math"/>
                <w:sz w:val="3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L+B</m:t>
                </m:r>
              </m:e>
            </m:d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12∙4</m:t>
            </m:r>
          </m:num>
          <m:den>
            <m:r>
              <w:rPr>
                <w:rFonts w:ascii="Cambria Math" w:hAnsi="Cambria Math"/>
                <w:sz w:val="36"/>
              </w:rPr>
              <m:t>3,6∙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12+4</m:t>
                </m:r>
              </m:e>
            </m:d>
          </m:den>
        </m:f>
        <m:r>
          <w:rPr>
            <w:rFonts w:ascii="Cambria Math" w:hAnsi="Cambria Math"/>
            <w:sz w:val="36"/>
          </w:rPr>
          <m:t>=0,83</m:t>
        </m:r>
      </m:oMath>
      <w:r>
        <w:rPr>
          <w:lang w:val="en-US"/>
        </w:rPr>
        <w:t xml:space="preserve"> </w:t>
      </w:r>
    </w:p>
    <w:p w:rsidR="00156BC7" w:rsidRPr="00156BC7" w:rsidRDefault="00C673D5" w:rsidP="00CA29C3">
      <w:pPr>
        <w:pStyle w:val="af4"/>
      </w:pPr>
      <w:r w:rsidRPr="00C673D5">
        <w:rPr>
          <w:lang w:val="en-US"/>
        </w:rPr>
        <w:t xml:space="preserve">3. </w:t>
      </w:r>
      <w:r w:rsidRPr="00156BC7">
        <w:t>Определяем коэффициент использования светового потока, из табли</w:t>
      </w:r>
      <w:r w:rsidR="00156BC7">
        <w:t>цы.</w:t>
      </w:r>
    </w:p>
    <w:p w:rsidR="004B51E5" w:rsidRDefault="00B21506" w:rsidP="00CA29C3">
      <w:pPr>
        <w:pStyle w:val="af4"/>
      </w:pPr>
      <m:oMath>
        <m:r>
          <w:rPr>
            <w:rFonts w:ascii="Cambria Math" w:hAnsi="Cambria Math"/>
            <w:i/>
          </w:rPr>
          <w:sym w:font="Symbol" w:char="F068"/>
        </m:r>
        <m:r>
          <w:rPr>
            <w:rFonts w:ascii="Cambria Math" w:hAnsi="Cambria Math"/>
          </w:rPr>
          <m:t>=61%</m:t>
        </m:r>
      </m:oMath>
      <w:r>
        <w:t xml:space="preserve"> </w:t>
      </w:r>
    </w:p>
    <w:p w:rsidR="00156BC7" w:rsidRDefault="00B21506" w:rsidP="00156BC7">
      <w:pPr>
        <w:pStyle w:val="af4"/>
      </w:pPr>
      <w:r w:rsidRPr="00BA4DCB">
        <w:lastRenderedPageBreak/>
        <w:t>4. Определяем необ</w:t>
      </w:r>
      <w:r w:rsidR="00156BC7">
        <w:t>ходимое количество светильников</w:t>
      </w:r>
      <w:r w:rsidRPr="00BA4DCB">
        <w:t>:</w:t>
      </w:r>
    </w:p>
    <w:p w:rsidR="00156BC7" w:rsidRPr="00156BC7" w:rsidRDefault="00B21506" w:rsidP="00156BC7">
      <w:pPr>
        <w:pStyle w:val="af4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∙100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12∙4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∙1,5∙1,4∙100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1∙2000∙61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16,5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16 </m:t>
          </m:r>
          <m:r>
            <m:rPr>
              <m:sty m:val="p"/>
            </m:rPr>
            <w:rPr>
              <w:rFonts w:ascii="Cambria Math" w:hAnsi="Cambria Math"/>
            </w:rPr>
            <m:t>св.</m:t>
          </m:r>
        </m:oMath>
      </m:oMathPara>
    </w:p>
    <w:p w:rsidR="00156BC7" w:rsidRDefault="00156BC7" w:rsidP="00156BC7">
      <w:pPr>
        <w:pStyle w:val="af4"/>
      </w:pPr>
      <w:r w:rsidRPr="00BA4DCB">
        <w:t>5. Определяем необходимое количество ламп:</w:t>
      </w:r>
    </w:p>
    <w:p w:rsidR="004B51E5" w:rsidRDefault="00156BC7" w:rsidP="00CA29C3">
      <w:pPr>
        <w:pStyle w:val="af4"/>
        <w:rPr>
          <w:i/>
        </w:rPr>
      </w:pPr>
      <m:oMath>
        <m:r>
          <w:rPr>
            <w:rFonts w:ascii="Cambria Math" w:hAnsi="Cambria Math"/>
            <w:sz w:val="32"/>
          </w:rPr>
          <m:t>M=N∙n=16∙1=16 л.</m:t>
        </m:r>
      </m:oMath>
      <w:r>
        <w:rPr>
          <w:i/>
        </w:rPr>
        <w:t xml:space="preserve"> </w:t>
      </w:r>
    </w:p>
    <w:p w:rsidR="00156BC7" w:rsidRDefault="00156BC7" w:rsidP="00156BC7">
      <w:pPr>
        <w:pStyle w:val="af4"/>
      </w:pPr>
      <w:r w:rsidRPr="00BA4DCB">
        <w:t>6. Определяем общий световой поток от</w:t>
      </w:r>
      <w:r>
        <w:t xml:space="preserve"> рассчитанного количества ламп:</w:t>
      </w:r>
    </w:p>
    <w:p w:rsidR="00156BC7" w:rsidRPr="00156BC7" w:rsidRDefault="00E55C42" w:rsidP="00156BC7">
      <w:pPr>
        <w:pStyle w:val="af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z∙100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68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200∙48∙1,5∙1,4∙100</m:t>
              </m:r>
            </m:num>
            <m:den>
              <m:r>
                <w:rPr>
                  <w:rFonts w:ascii="Cambria Math" w:hAnsi="Cambria Math"/>
                </w:rPr>
                <m:t>61</m:t>
              </m:r>
            </m:den>
          </m:f>
          <m:r>
            <w:rPr>
              <w:rFonts w:ascii="Cambria Math" w:hAnsi="Cambria Math"/>
            </w:rPr>
            <m:t>=33049.1 лм.</m:t>
          </m:r>
        </m:oMath>
      </m:oMathPara>
    </w:p>
    <w:p w:rsidR="00F56D01" w:rsidRDefault="00F56D01" w:rsidP="00F56D01">
      <w:pPr>
        <w:pStyle w:val="af4"/>
        <w:rPr>
          <w:lang w:val="en-US"/>
        </w:rPr>
      </w:pPr>
      <w:r w:rsidRPr="00BA4DCB">
        <w:t>7. Определяем общий световой поток от рассчитанного количества ламп</w:t>
      </w:r>
      <w:r>
        <w:t>:</w:t>
      </w:r>
    </w:p>
    <w:p w:rsidR="00F56D01" w:rsidRDefault="00E55C42" w:rsidP="00F56D01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=M∙F=16∙2000=32000</m:t>
        </m:r>
      </m:oMath>
      <w:r w:rsidR="00F56D01">
        <w:rPr>
          <w:lang w:val="en-US"/>
        </w:rPr>
        <w:t xml:space="preserve"> </w:t>
      </w:r>
      <m:oMath>
        <m:r>
          <w:rPr>
            <w:rFonts w:ascii="Cambria Math" w:hAnsi="Cambria Math"/>
          </w:rPr>
          <m:t>лм.</m:t>
        </m:r>
      </m:oMath>
      <w:r w:rsidR="00F56D01" w:rsidRPr="00BA4DCB">
        <w:t xml:space="preserve"> </w:t>
      </w:r>
    </w:p>
    <w:p w:rsidR="00F56D01" w:rsidRDefault="00F56D01" w:rsidP="00F56D01">
      <w:pPr>
        <w:pStyle w:val="af4"/>
        <w:rPr>
          <w:lang w:val="en-US"/>
        </w:rPr>
      </w:pPr>
      <w:r w:rsidRPr="00BA4DCB">
        <w:t xml:space="preserve">8. Определяем отличие фактического общего светового потока </w:t>
      </w:r>
      <w:proofErr w:type="gramStart"/>
      <w:r w:rsidRPr="00BA4DCB">
        <w:t>от</w:t>
      </w:r>
      <w:proofErr w:type="gramEnd"/>
      <w:r w:rsidRPr="00BA4DCB">
        <w:t xml:space="preserve"> необходимого:</w:t>
      </w:r>
    </w:p>
    <w:p w:rsidR="00F56D01" w:rsidRDefault="00F56D01" w:rsidP="00F56D01">
      <w:pPr>
        <w:pStyle w:val="af4"/>
        <w:rPr>
          <w:lang w:val="en-US"/>
        </w:rPr>
      </w:pPr>
      <m:oMath>
        <m:r>
          <w:rPr>
            <w:rFonts w:ascii="Cambria Math" w:hAnsi="Cambria Math"/>
            <w:sz w:val="36"/>
            <w:lang w:val="en-US"/>
          </w:rPr>
          <m:t>∆=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-F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З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</w:rPr>
                  <m:t>З</m:t>
                </m:r>
              </m:sub>
            </m:sSub>
          </m:den>
        </m:f>
        <m:r>
          <w:rPr>
            <w:rFonts w:ascii="Cambria Math" w:hAnsi="Cambria Math"/>
            <w:sz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33049.1-32000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32000</m:t>
            </m:r>
          </m:den>
        </m:f>
        <m:r>
          <w:rPr>
            <w:rFonts w:ascii="Cambria Math" w:hAnsi="Cambria Math"/>
            <w:sz w:val="36"/>
            <w:lang w:val="en-US"/>
          </w:rPr>
          <m:t>=3,2%</m:t>
        </m:r>
      </m:oMath>
      <w:r>
        <w:rPr>
          <w:lang w:val="en-US"/>
        </w:rPr>
        <w:t>,</w:t>
      </w:r>
    </w:p>
    <w:p w:rsidR="00F56D01" w:rsidRPr="00BA4DCB" w:rsidRDefault="00F56D01" w:rsidP="007122AD">
      <w:pPr>
        <w:pStyle w:val="af4"/>
      </w:pPr>
      <w:r w:rsidRPr="00BA4DCB">
        <w:t>что входит в допустимые пределы.</w:t>
      </w:r>
    </w:p>
    <w:p w:rsidR="00F56D01" w:rsidRDefault="0059547C" w:rsidP="007122AD">
      <w:pPr>
        <w:pStyle w:val="af4"/>
      </w:pPr>
      <w:r w:rsidRPr="00BA4DCB">
        <w:t>Размещаем светильники в прямоугольном порядке в три ряда по четыре светильника в ряду (рисунок</w:t>
      </w:r>
      <w:proofErr w:type="gramStart"/>
      <w:r w:rsidR="009A2D96">
        <w:t xml:space="preserve"> </w:t>
      </w:r>
      <w:r w:rsidRPr="00BA4DCB">
        <w:t>)</w:t>
      </w:r>
      <w:proofErr w:type="gramEnd"/>
      <w:r w:rsidRPr="00BA4DCB">
        <w:t>.</w:t>
      </w:r>
    </w:p>
    <w:p w:rsidR="00254152" w:rsidRDefault="007122AD" w:rsidP="003C5C5F">
      <w:pPr>
        <w:pStyle w:val="af4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CAD49" wp14:editId="4150B09F">
            <wp:simplePos x="0" y="0"/>
            <wp:positionH relativeFrom="column">
              <wp:posOffset>-5080</wp:posOffset>
            </wp:positionH>
            <wp:positionV relativeFrom="paragraph">
              <wp:posOffset>461645</wp:posOffset>
            </wp:positionV>
            <wp:extent cx="6146165" cy="28384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7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9" t="28254" r="6656" b="24527"/>
                    <a:stretch/>
                  </pic:blipFill>
                  <pic:spPr bwMode="auto">
                    <a:xfrm>
                      <a:off x="0" y="0"/>
                      <a:ext cx="61461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2AD" w:rsidRDefault="006C5628" w:rsidP="006C5628">
      <w:pPr>
        <w:pStyle w:val="a1"/>
      </w:pPr>
      <w:r w:rsidRPr="00BA4DCB">
        <w:rPr>
          <w:bCs/>
        </w:rPr>
        <w:t>Схема размещения светильников в помещении</w:t>
      </w:r>
    </w:p>
    <w:p w:rsidR="007122AD" w:rsidRDefault="007122AD" w:rsidP="00CA29C3">
      <w:pPr>
        <w:pStyle w:val="af4"/>
      </w:pPr>
    </w:p>
    <w:p w:rsidR="00254152" w:rsidRDefault="00254152" w:rsidP="00CA29C3">
      <w:pPr>
        <w:pStyle w:val="af4"/>
        <w:sectPr w:rsidR="0025415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5" w:name="_Toc4239365"/>
      <w:bookmarkStart w:id="6" w:name="_Toc21197318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5"/>
      <w:bookmarkEnd w:id="6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4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C42" w:rsidRDefault="00E55C42">
      <w:r>
        <w:separator/>
      </w:r>
    </w:p>
  </w:endnote>
  <w:endnote w:type="continuationSeparator" w:id="0">
    <w:p w:rsidR="00E55C42" w:rsidRDefault="00E5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a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CD4CDC">
          <w:rPr>
            <w:noProof/>
            <w:sz w:val="24"/>
            <w:szCs w:val="24"/>
          </w:rPr>
          <w:t>2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C42" w:rsidRDefault="00E55C42">
      <w:r>
        <w:separator/>
      </w:r>
    </w:p>
  </w:footnote>
  <w:footnote w:type="continuationSeparator" w:id="0">
    <w:p w:rsidR="00E55C42" w:rsidRDefault="00E55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30D5"/>
    <w:rsid w:val="00474297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289"/>
    <w:rsid w:val="0056166B"/>
    <w:rsid w:val="0056240C"/>
    <w:rsid w:val="00570937"/>
    <w:rsid w:val="00583993"/>
    <w:rsid w:val="00584DDD"/>
    <w:rsid w:val="00584F94"/>
    <w:rsid w:val="0059547C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F63AD"/>
    <w:rsid w:val="00F26A82"/>
    <w:rsid w:val="00F32D9C"/>
    <w:rsid w:val="00F42340"/>
    <w:rsid w:val="00F5417A"/>
    <w:rsid w:val="00F56D01"/>
    <w:rsid w:val="00F661CB"/>
    <w:rsid w:val="00F908DA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F3F2-33A3-44EF-977B-E61890B9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159</TotalTime>
  <Pages>14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17859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47</cp:revision>
  <cp:lastPrinted>2013-01-11T04:01:00Z</cp:lastPrinted>
  <dcterms:created xsi:type="dcterms:W3CDTF">2019-10-05T16:05:00Z</dcterms:created>
  <dcterms:modified xsi:type="dcterms:W3CDTF">2019-10-17T15:41:00Z</dcterms:modified>
</cp:coreProperties>
</file>