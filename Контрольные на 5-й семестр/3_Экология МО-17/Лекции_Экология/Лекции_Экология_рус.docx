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5AF" w:rsidRPr="00AC106A" w:rsidRDefault="00AC106A" w:rsidP="000D0698">
      <w:pPr>
        <w:jc w:val="center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ГОСУДАРСТВЕННОЕ ВЫСШЕЕ УЧЕБНОЕ ЗАВЕДЕНИЕ</w:t>
      </w:r>
    </w:p>
    <w:p w:rsidR="002C65AF" w:rsidRPr="00AC106A" w:rsidRDefault="00AC106A" w:rsidP="000D0698">
      <w:pPr>
        <w:jc w:val="center"/>
        <w:rPr>
          <w:color w:val="000000" w:themeColor="text1"/>
          <w:sz w:val="20"/>
        </w:rPr>
      </w:pPr>
      <w:r w:rsidRPr="00AC106A">
        <w:rPr>
          <w:color w:val="000000" w:themeColor="text1"/>
          <w:szCs w:val="22"/>
        </w:rPr>
        <w:t>«ДОНЕЦКИЙ НАЦ</w:t>
      </w:r>
      <w:r>
        <w:rPr>
          <w:color w:val="000000" w:themeColor="text1"/>
          <w:szCs w:val="22"/>
        </w:rPr>
        <w:t>И</w:t>
      </w:r>
      <w:r w:rsidRPr="00AC106A">
        <w:rPr>
          <w:color w:val="000000" w:themeColor="text1"/>
          <w:szCs w:val="22"/>
        </w:rPr>
        <w:t>ОНАЛЬН</w:t>
      </w:r>
      <w:r>
        <w:rPr>
          <w:color w:val="000000" w:themeColor="text1"/>
          <w:szCs w:val="22"/>
        </w:rPr>
        <w:t>Ы</w:t>
      </w:r>
      <w:r w:rsidRPr="00AC106A">
        <w:rPr>
          <w:color w:val="000000" w:themeColor="text1"/>
          <w:szCs w:val="22"/>
        </w:rPr>
        <w:t>Й ТЕХН</w:t>
      </w:r>
      <w:r>
        <w:rPr>
          <w:color w:val="000000" w:themeColor="text1"/>
          <w:szCs w:val="22"/>
        </w:rPr>
        <w:t>И</w:t>
      </w:r>
      <w:r w:rsidRPr="00AC106A">
        <w:rPr>
          <w:color w:val="000000" w:themeColor="text1"/>
          <w:szCs w:val="22"/>
        </w:rPr>
        <w:t>Ч</w:t>
      </w:r>
      <w:r>
        <w:rPr>
          <w:color w:val="000000" w:themeColor="text1"/>
          <w:szCs w:val="22"/>
        </w:rPr>
        <w:t>ЕСКИЙ</w:t>
      </w:r>
      <w:r w:rsidRPr="00AC106A">
        <w:rPr>
          <w:color w:val="000000" w:themeColor="text1"/>
          <w:szCs w:val="22"/>
        </w:rPr>
        <w:t xml:space="preserve"> УН</w:t>
      </w:r>
      <w:r>
        <w:rPr>
          <w:color w:val="000000" w:themeColor="text1"/>
          <w:szCs w:val="22"/>
        </w:rPr>
        <w:t>И</w:t>
      </w:r>
      <w:r w:rsidRPr="00AC106A">
        <w:rPr>
          <w:color w:val="000000" w:themeColor="text1"/>
          <w:szCs w:val="22"/>
        </w:rPr>
        <w:t>ВЕРСИТЕТ»</w:t>
      </w:r>
    </w:p>
    <w:p w:rsidR="00307765" w:rsidRPr="00AC106A" w:rsidRDefault="00AC106A" w:rsidP="000D0698">
      <w:pPr>
        <w:jc w:val="center"/>
        <w:rPr>
          <w:color w:val="000000" w:themeColor="text1"/>
          <w:szCs w:val="22"/>
        </w:rPr>
      </w:pPr>
      <w:r w:rsidRPr="00AC106A">
        <w:rPr>
          <w:color w:val="000000" w:themeColor="text1"/>
          <w:szCs w:val="22"/>
        </w:rPr>
        <w:t>АВТОМОБ</w:t>
      </w:r>
      <w:r>
        <w:rPr>
          <w:color w:val="000000" w:themeColor="text1"/>
          <w:szCs w:val="22"/>
        </w:rPr>
        <w:t>И</w:t>
      </w:r>
      <w:r w:rsidRPr="00AC106A">
        <w:rPr>
          <w:color w:val="000000" w:themeColor="text1"/>
          <w:szCs w:val="22"/>
        </w:rPr>
        <w:t>ЛЬНО-ДОРОЖН</w:t>
      </w:r>
      <w:r>
        <w:rPr>
          <w:color w:val="000000" w:themeColor="text1"/>
          <w:szCs w:val="22"/>
        </w:rPr>
        <w:t>Ы</w:t>
      </w:r>
      <w:r w:rsidRPr="00AC106A">
        <w:rPr>
          <w:color w:val="000000" w:themeColor="text1"/>
          <w:szCs w:val="22"/>
        </w:rPr>
        <w:t xml:space="preserve">Й </w:t>
      </w:r>
      <w:r>
        <w:rPr>
          <w:color w:val="000000" w:themeColor="text1"/>
          <w:szCs w:val="22"/>
        </w:rPr>
        <w:t>И</w:t>
      </w:r>
      <w:r w:rsidRPr="00AC106A">
        <w:rPr>
          <w:color w:val="000000" w:themeColor="text1"/>
          <w:szCs w:val="22"/>
        </w:rPr>
        <w:t>НСТИТУТ</w:t>
      </w:r>
    </w:p>
    <w:p w:rsidR="00E025D5" w:rsidRPr="00AC106A" w:rsidRDefault="00033F1E" w:rsidP="000D0698">
      <w:pPr>
        <w:spacing w:before="600"/>
        <w:ind w:firstLine="4536"/>
        <w:jc w:val="center"/>
        <w:rPr>
          <w:color w:val="000000" w:themeColor="text1"/>
        </w:rPr>
      </w:pPr>
      <w:r w:rsidRPr="00AC106A">
        <w:rPr>
          <w:color w:val="000000" w:themeColor="text1"/>
        </w:rPr>
        <w:t>«</w:t>
      </w:r>
      <w:r w:rsidR="00AC106A">
        <w:rPr>
          <w:color w:val="000000" w:themeColor="text1"/>
        </w:rPr>
        <w:t>УТВЕРЖДАЮ</w:t>
      </w:r>
      <w:r w:rsidRPr="00AC106A">
        <w:rPr>
          <w:color w:val="000000" w:themeColor="text1"/>
        </w:rPr>
        <w:t>»</w:t>
      </w:r>
    </w:p>
    <w:p w:rsidR="00033F1E" w:rsidRPr="00AC106A" w:rsidRDefault="00033F1E" w:rsidP="000D0698">
      <w:pPr>
        <w:ind w:firstLine="4536"/>
        <w:jc w:val="center"/>
        <w:rPr>
          <w:color w:val="000000" w:themeColor="text1"/>
        </w:rPr>
      </w:pPr>
      <w:r w:rsidRPr="00AC106A">
        <w:rPr>
          <w:color w:val="000000" w:themeColor="text1"/>
        </w:rPr>
        <w:t>Директор АД</w:t>
      </w:r>
      <w:r w:rsidR="00AC106A">
        <w:rPr>
          <w:color w:val="000000" w:themeColor="text1"/>
        </w:rPr>
        <w:t>И</w:t>
      </w:r>
      <w:r w:rsidRPr="00AC106A">
        <w:rPr>
          <w:color w:val="000000" w:themeColor="text1"/>
        </w:rPr>
        <w:t xml:space="preserve"> </w:t>
      </w:r>
      <w:r w:rsidR="00AC106A">
        <w:rPr>
          <w:color w:val="000000" w:themeColor="text1"/>
        </w:rPr>
        <w:t>ГВУЗ</w:t>
      </w:r>
      <w:r w:rsidRPr="00AC106A">
        <w:rPr>
          <w:color w:val="000000" w:themeColor="text1"/>
        </w:rPr>
        <w:t xml:space="preserve"> «</w:t>
      </w:r>
      <w:proofErr w:type="spellStart"/>
      <w:r w:rsidRPr="00AC106A">
        <w:rPr>
          <w:color w:val="000000" w:themeColor="text1"/>
        </w:rPr>
        <w:t>ДонНТУ</w:t>
      </w:r>
      <w:proofErr w:type="spellEnd"/>
      <w:r w:rsidRPr="00AC106A">
        <w:rPr>
          <w:color w:val="000000" w:themeColor="text1"/>
        </w:rPr>
        <w:t>»</w:t>
      </w:r>
    </w:p>
    <w:p w:rsidR="00033F1E" w:rsidRPr="00AC106A" w:rsidRDefault="00033F1E" w:rsidP="000D0698">
      <w:pPr>
        <w:ind w:firstLine="4536"/>
        <w:jc w:val="center"/>
        <w:rPr>
          <w:color w:val="000000" w:themeColor="text1"/>
        </w:rPr>
      </w:pPr>
      <w:r w:rsidRPr="00AC106A">
        <w:rPr>
          <w:color w:val="000000" w:themeColor="text1"/>
        </w:rPr>
        <w:t>М.</w:t>
      </w:r>
      <w:r w:rsidR="007A3DC1" w:rsidRPr="00AC106A">
        <w:rPr>
          <w:color w:val="000000" w:themeColor="text1"/>
        </w:rPr>
        <w:t xml:space="preserve"> </w:t>
      </w:r>
      <w:r w:rsidR="00AC106A">
        <w:rPr>
          <w:color w:val="000000" w:themeColor="text1"/>
        </w:rPr>
        <w:t>Н</w:t>
      </w:r>
      <w:r w:rsidRPr="00AC106A">
        <w:rPr>
          <w:color w:val="000000" w:themeColor="text1"/>
        </w:rPr>
        <w:t xml:space="preserve">. </w:t>
      </w:r>
      <w:proofErr w:type="spellStart"/>
      <w:r w:rsidRPr="00AC106A">
        <w:rPr>
          <w:color w:val="000000" w:themeColor="text1"/>
        </w:rPr>
        <w:t>Чальцев</w:t>
      </w:r>
      <w:proofErr w:type="spellEnd"/>
    </w:p>
    <w:p w:rsidR="00033F1E" w:rsidRPr="00AC106A" w:rsidRDefault="002B0FFE" w:rsidP="000D0698">
      <w:pPr>
        <w:ind w:firstLine="4536"/>
        <w:jc w:val="center"/>
        <w:rPr>
          <w:color w:val="000000" w:themeColor="text1"/>
        </w:rPr>
      </w:pPr>
      <w:r w:rsidRPr="00AC106A">
        <w:rPr>
          <w:color w:val="000000" w:themeColor="text1"/>
        </w:rPr>
        <w:t xml:space="preserve">                            </w:t>
      </w:r>
      <w:r w:rsidR="00033F1E" w:rsidRPr="00AC106A">
        <w:rPr>
          <w:color w:val="000000" w:themeColor="text1"/>
        </w:rPr>
        <w:t>20</w:t>
      </w:r>
      <w:r w:rsidRPr="00AC106A">
        <w:rPr>
          <w:color w:val="000000" w:themeColor="text1"/>
        </w:rPr>
        <w:t xml:space="preserve">  </w:t>
      </w:r>
      <w:r w:rsidR="00033F1E" w:rsidRPr="00AC106A">
        <w:rPr>
          <w:color w:val="000000" w:themeColor="text1"/>
        </w:rPr>
        <w:t xml:space="preserve"> </w:t>
      </w:r>
      <w:r w:rsidR="00AC106A">
        <w:rPr>
          <w:color w:val="000000" w:themeColor="text1"/>
        </w:rPr>
        <w:t>г</w:t>
      </w:r>
      <w:r w:rsidR="00033F1E" w:rsidRPr="00AC106A">
        <w:rPr>
          <w:color w:val="000000" w:themeColor="text1"/>
        </w:rPr>
        <w:t>.</w:t>
      </w:r>
    </w:p>
    <w:p w:rsidR="00E025D5" w:rsidRPr="00AC106A" w:rsidRDefault="00033F1E" w:rsidP="000D0698">
      <w:pPr>
        <w:spacing w:before="1440"/>
        <w:ind w:right="567"/>
        <w:jc w:val="center"/>
        <w:rPr>
          <w:b/>
          <w:color w:val="000000" w:themeColor="text1"/>
          <w:sz w:val="28"/>
          <w:szCs w:val="28"/>
        </w:rPr>
      </w:pPr>
      <w:r w:rsidRPr="00AC106A">
        <w:rPr>
          <w:color w:val="000000" w:themeColor="text1"/>
        </w:rPr>
        <w:t>Кафедра «</w:t>
      </w:r>
      <w:r w:rsidR="00AC106A">
        <w:rPr>
          <w:color w:val="000000" w:themeColor="text1"/>
        </w:rPr>
        <w:t>Э</w:t>
      </w:r>
      <w:r w:rsidR="009A5C54" w:rsidRPr="00AC106A">
        <w:rPr>
          <w:color w:val="000000" w:themeColor="text1"/>
        </w:rPr>
        <w:t>колог</w:t>
      </w:r>
      <w:r w:rsidR="00AC106A">
        <w:rPr>
          <w:color w:val="000000" w:themeColor="text1"/>
        </w:rPr>
        <w:t>и</w:t>
      </w:r>
      <w:r w:rsidR="009A5C54" w:rsidRPr="00AC106A">
        <w:rPr>
          <w:color w:val="000000" w:themeColor="text1"/>
        </w:rPr>
        <w:t xml:space="preserve">я </w:t>
      </w:r>
      <w:r w:rsidR="00AC106A">
        <w:rPr>
          <w:color w:val="000000" w:themeColor="text1"/>
        </w:rPr>
        <w:t>и</w:t>
      </w:r>
      <w:r w:rsidR="009A5C54" w:rsidRPr="00AC106A">
        <w:rPr>
          <w:color w:val="000000" w:themeColor="text1"/>
        </w:rPr>
        <w:t xml:space="preserve"> без</w:t>
      </w:r>
      <w:r w:rsidR="00AC106A">
        <w:rPr>
          <w:color w:val="000000" w:themeColor="text1"/>
        </w:rPr>
        <w:t>о</w:t>
      </w:r>
      <w:r w:rsidR="009A5C54" w:rsidRPr="00AC106A">
        <w:rPr>
          <w:color w:val="000000" w:themeColor="text1"/>
        </w:rPr>
        <w:t>п</w:t>
      </w:r>
      <w:r w:rsidR="00AC106A">
        <w:rPr>
          <w:color w:val="000000" w:themeColor="text1"/>
        </w:rPr>
        <w:t>асность</w:t>
      </w:r>
      <w:r w:rsidR="009A5C54" w:rsidRPr="00AC106A">
        <w:rPr>
          <w:color w:val="000000" w:themeColor="text1"/>
        </w:rPr>
        <w:t xml:space="preserve"> жи</w:t>
      </w:r>
      <w:r w:rsidR="00AC106A">
        <w:rPr>
          <w:color w:val="000000" w:themeColor="text1"/>
        </w:rPr>
        <w:t>знедеятельности</w:t>
      </w:r>
      <w:r w:rsidRPr="00AC106A">
        <w:rPr>
          <w:color w:val="000000" w:themeColor="text1"/>
        </w:rPr>
        <w:t>»</w:t>
      </w:r>
    </w:p>
    <w:p w:rsidR="00E07CB8" w:rsidRPr="00AC106A" w:rsidRDefault="00AC106A" w:rsidP="000D0698">
      <w:pPr>
        <w:spacing w:before="720"/>
        <w:jc w:val="center"/>
        <w:rPr>
          <w:b/>
        </w:rPr>
      </w:pPr>
      <w:bookmarkStart w:id="0" w:name="OLE_LINK1"/>
      <w:r w:rsidRPr="00AC106A">
        <w:rPr>
          <w:b/>
          <w:noProof/>
        </w:rPr>
        <w:t>КОНСПЕКТ ЛЕКЦ</w:t>
      </w:r>
      <w:r>
        <w:rPr>
          <w:b/>
          <w:noProof/>
        </w:rPr>
        <w:t>И</w:t>
      </w:r>
      <w:r w:rsidRPr="00AC106A">
        <w:rPr>
          <w:b/>
          <w:noProof/>
        </w:rPr>
        <w:t>Й</w:t>
      </w:r>
      <w:r w:rsidRPr="00AC106A">
        <w:rPr>
          <w:b/>
          <w:noProof/>
        </w:rPr>
        <w:br/>
      </w:r>
      <w:r>
        <w:rPr>
          <w:b/>
        </w:rPr>
        <w:t>ПО</w:t>
      </w:r>
      <w:r w:rsidRPr="00AC106A">
        <w:rPr>
          <w:b/>
        </w:rPr>
        <w:t xml:space="preserve"> ДИСЦИПЛ</w:t>
      </w:r>
      <w:r>
        <w:rPr>
          <w:b/>
        </w:rPr>
        <w:t>И</w:t>
      </w:r>
      <w:r w:rsidRPr="00AC106A">
        <w:rPr>
          <w:b/>
        </w:rPr>
        <w:t>Н</w:t>
      </w:r>
      <w:r>
        <w:rPr>
          <w:b/>
        </w:rPr>
        <w:t>Е</w:t>
      </w:r>
      <w:r w:rsidRPr="00AC106A">
        <w:t xml:space="preserve"> </w:t>
      </w:r>
      <w:bookmarkStart w:id="1" w:name="OLE_LINK2"/>
      <w:r w:rsidRPr="00AC106A">
        <w:rPr>
          <w:b/>
        </w:rPr>
        <w:t>«ОСНОВ</w:t>
      </w:r>
      <w:r>
        <w:rPr>
          <w:b/>
        </w:rPr>
        <w:t>Ы</w:t>
      </w:r>
      <w:r w:rsidRPr="00AC106A">
        <w:rPr>
          <w:b/>
        </w:rPr>
        <w:t xml:space="preserve"> </w:t>
      </w:r>
      <w:r>
        <w:rPr>
          <w:b/>
        </w:rPr>
        <w:t>Э</w:t>
      </w:r>
      <w:r w:rsidRPr="00AC106A">
        <w:rPr>
          <w:b/>
        </w:rPr>
        <w:t>КОЛОГ</w:t>
      </w:r>
      <w:r>
        <w:rPr>
          <w:b/>
        </w:rPr>
        <w:t>ИИ</w:t>
      </w:r>
      <w:r w:rsidRPr="00AC106A">
        <w:rPr>
          <w:b/>
        </w:rPr>
        <w:t>»</w:t>
      </w:r>
      <w:bookmarkEnd w:id="1"/>
      <w:r w:rsidRPr="00AC106A">
        <w:rPr>
          <w:b/>
        </w:rPr>
        <w:br/>
        <w:t>(ДЛЯ СТУДЕНТ</w:t>
      </w:r>
      <w:r>
        <w:rPr>
          <w:b/>
        </w:rPr>
        <w:t>О</w:t>
      </w:r>
      <w:r w:rsidRPr="00AC106A">
        <w:rPr>
          <w:b/>
        </w:rPr>
        <w:t xml:space="preserve">В </w:t>
      </w:r>
      <w:r>
        <w:rPr>
          <w:b/>
        </w:rPr>
        <w:t>В</w:t>
      </w:r>
      <w:r w:rsidRPr="00AC106A">
        <w:rPr>
          <w:b/>
        </w:rPr>
        <w:t>С</w:t>
      </w:r>
      <w:r>
        <w:rPr>
          <w:b/>
        </w:rPr>
        <w:t>Е</w:t>
      </w:r>
      <w:r w:rsidRPr="00AC106A">
        <w:rPr>
          <w:b/>
        </w:rPr>
        <w:t>Х НАПР</w:t>
      </w:r>
      <w:r>
        <w:rPr>
          <w:b/>
        </w:rPr>
        <w:t>АВЛЕНИЙ</w:t>
      </w:r>
      <w:r w:rsidRPr="00AC106A">
        <w:rPr>
          <w:b/>
        </w:rPr>
        <w:t xml:space="preserve"> П</w:t>
      </w:r>
      <w:r>
        <w:rPr>
          <w:b/>
        </w:rPr>
        <w:t>О</w:t>
      </w:r>
      <w:r w:rsidRPr="00AC106A">
        <w:rPr>
          <w:b/>
        </w:rPr>
        <w:t>ДГОТОВКИ)</w:t>
      </w:r>
      <w:bookmarkEnd w:id="0"/>
    </w:p>
    <w:p w:rsidR="00097CA2" w:rsidRPr="00AC106A" w:rsidRDefault="00097CA2" w:rsidP="000D0698">
      <w:pPr>
        <w:jc w:val="center"/>
        <w:rPr>
          <w:b/>
          <w:sz w:val="40"/>
          <w:szCs w:val="40"/>
        </w:rPr>
      </w:pPr>
    </w:p>
    <w:p w:rsidR="00097CA2" w:rsidRPr="00AC106A" w:rsidRDefault="00097CA2" w:rsidP="000D0698">
      <w:pPr>
        <w:jc w:val="center"/>
        <w:rPr>
          <w:b/>
          <w:sz w:val="40"/>
          <w:szCs w:val="40"/>
        </w:rPr>
      </w:pPr>
    </w:p>
    <w:p w:rsidR="00097CA2" w:rsidRPr="00AC106A" w:rsidRDefault="00D43A35" w:rsidP="000D0698">
      <w:pPr>
        <w:jc w:val="center"/>
        <w:rPr>
          <w:sz w:val="40"/>
          <w:szCs w:val="40"/>
        </w:rPr>
      </w:pPr>
      <w:r w:rsidRPr="00AC106A">
        <w:rPr>
          <w:b/>
          <w:sz w:val="40"/>
          <w:szCs w:val="40"/>
        </w:rPr>
        <w:t>19</w:t>
      </w:r>
      <w:r w:rsidR="00097CA2" w:rsidRPr="00AC106A">
        <w:rPr>
          <w:b/>
          <w:sz w:val="40"/>
          <w:szCs w:val="40"/>
        </w:rPr>
        <w:t>/</w:t>
      </w:r>
      <w:r w:rsidR="001E0B72" w:rsidRPr="00AC106A">
        <w:rPr>
          <w:b/>
          <w:sz w:val="40"/>
          <w:szCs w:val="40"/>
        </w:rPr>
        <w:t>15</w:t>
      </w:r>
      <w:r w:rsidR="00097CA2" w:rsidRPr="00AC106A">
        <w:rPr>
          <w:b/>
          <w:sz w:val="40"/>
          <w:szCs w:val="40"/>
        </w:rPr>
        <w:t>-</w:t>
      </w:r>
      <w:r w:rsidRPr="00AC106A">
        <w:rPr>
          <w:b/>
          <w:sz w:val="40"/>
          <w:szCs w:val="40"/>
        </w:rPr>
        <w:t>2014</w:t>
      </w:r>
      <w:r w:rsidR="00097CA2" w:rsidRPr="00AC106A">
        <w:rPr>
          <w:b/>
          <w:sz w:val="40"/>
          <w:szCs w:val="40"/>
        </w:rPr>
        <w:t>-</w:t>
      </w:r>
      <w:r w:rsidR="001E0B72" w:rsidRPr="00AC106A">
        <w:rPr>
          <w:b/>
          <w:sz w:val="40"/>
          <w:szCs w:val="40"/>
        </w:rPr>
        <w:t>1</w:t>
      </w:r>
      <w:r w:rsidR="00F83CFE" w:rsidRPr="00AC106A">
        <w:rPr>
          <w:b/>
          <w:sz w:val="40"/>
          <w:szCs w:val="40"/>
        </w:rPr>
        <w:t>2</w:t>
      </w:r>
    </w:p>
    <w:p w:rsidR="00097CA2" w:rsidRPr="00AC106A" w:rsidRDefault="00097CA2" w:rsidP="000D0698">
      <w:pPr>
        <w:spacing w:before="480"/>
        <w:jc w:val="center"/>
        <w:rPr>
          <w:b/>
          <w:color w:val="000000" w:themeColor="text1"/>
          <w:sz w:val="16"/>
          <w:szCs w:val="16"/>
        </w:rPr>
      </w:pP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6"/>
        <w:gridCol w:w="4536"/>
      </w:tblGrid>
      <w:tr w:rsidR="00337FEC" w:rsidRPr="00AC106A" w:rsidTr="00AC106A">
        <w:trPr>
          <w:jc w:val="center"/>
        </w:trPr>
        <w:tc>
          <w:tcPr>
            <w:tcW w:w="5186" w:type="dxa"/>
          </w:tcPr>
          <w:p w:rsidR="00337FEC" w:rsidRPr="00AC106A" w:rsidRDefault="007A3DC1" w:rsidP="000D0698">
            <w:pPr>
              <w:spacing w:before="80" w:after="0"/>
              <w:jc w:val="left"/>
              <w:rPr>
                <w:color w:val="000000" w:themeColor="text1"/>
              </w:rPr>
            </w:pPr>
            <w:r w:rsidRPr="00AC106A">
              <w:rPr>
                <w:color w:val="000000" w:themeColor="text1"/>
              </w:rPr>
              <w:t>«</w:t>
            </w:r>
            <w:r w:rsidR="00FF01A4" w:rsidRPr="00AC106A">
              <w:rPr>
                <w:color w:val="000000" w:themeColor="text1"/>
              </w:rPr>
              <w:t>РЕКОМЕНДОВАНО</w:t>
            </w:r>
            <w:r w:rsidRPr="00AC106A">
              <w:rPr>
                <w:color w:val="000000" w:themeColor="text1"/>
              </w:rPr>
              <w:t>»</w:t>
            </w:r>
          </w:p>
        </w:tc>
        <w:tc>
          <w:tcPr>
            <w:tcW w:w="4536" w:type="dxa"/>
          </w:tcPr>
          <w:p w:rsidR="00337FEC" w:rsidRPr="00AC106A" w:rsidRDefault="007A3DC1" w:rsidP="000D0698">
            <w:pPr>
              <w:spacing w:before="80" w:after="0"/>
              <w:jc w:val="left"/>
              <w:rPr>
                <w:color w:val="000000" w:themeColor="text1"/>
              </w:rPr>
            </w:pPr>
            <w:r w:rsidRPr="00AC106A">
              <w:rPr>
                <w:color w:val="000000" w:themeColor="text1"/>
              </w:rPr>
              <w:t>«</w:t>
            </w:r>
            <w:r w:rsidR="00FF01A4" w:rsidRPr="00AC106A">
              <w:rPr>
                <w:color w:val="000000" w:themeColor="text1"/>
              </w:rPr>
              <w:t>РЕКОМЕНДОВАНО</w:t>
            </w:r>
            <w:r w:rsidRPr="00AC106A">
              <w:rPr>
                <w:color w:val="000000" w:themeColor="text1"/>
              </w:rPr>
              <w:t>»</w:t>
            </w:r>
          </w:p>
        </w:tc>
      </w:tr>
      <w:tr w:rsidR="00337FEC" w:rsidRPr="00AC106A" w:rsidTr="00AC106A">
        <w:trPr>
          <w:jc w:val="center"/>
        </w:trPr>
        <w:tc>
          <w:tcPr>
            <w:tcW w:w="5186" w:type="dxa"/>
          </w:tcPr>
          <w:p w:rsidR="00337FEC" w:rsidRPr="00AC106A" w:rsidRDefault="00AC106A" w:rsidP="00AC106A">
            <w:pPr>
              <w:spacing w:before="8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Учебно</w:t>
            </w:r>
            <w:r w:rsidR="00352D7A" w:rsidRPr="00AC106A">
              <w:rPr>
                <w:color w:val="000000" w:themeColor="text1"/>
              </w:rPr>
              <w:t>-методич</w:t>
            </w:r>
            <w:r>
              <w:rPr>
                <w:color w:val="000000" w:themeColor="text1"/>
              </w:rPr>
              <w:t>еская</w:t>
            </w:r>
            <w:r w:rsidR="00352D7A" w:rsidRPr="00AC106A">
              <w:rPr>
                <w:color w:val="000000" w:themeColor="text1"/>
              </w:rPr>
              <w:t xml:space="preserve"> ком</w:t>
            </w:r>
            <w:r>
              <w:rPr>
                <w:color w:val="000000" w:themeColor="text1"/>
              </w:rPr>
              <w:t>и</w:t>
            </w:r>
            <w:r w:rsidR="00352D7A" w:rsidRPr="00AC106A">
              <w:rPr>
                <w:color w:val="000000" w:themeColor="text1"/>
              </w:rPr>
              <w:t>с</w:t>
            </w:r>
            <w:r>
              <w:rPr>
                <w:color w:val="000000" w:themeColor="text1"/>
              </w:rPr>
              <w:t>си</w:t>
            </w:r>
            <w:r w:rsidR="00352D7A" w:rsidRPr="00AC106A">
              <w:rPr>
                <w:color w:val="000000" w:themeColor="text1"/>
              </w:rPr>
              <w:t>я</w:t>
            </w:r>
          </w:p>
        </w:tc>
        <w:tc>
          <w:tcPr>
            <w:tcW w:w="4536" w:type="dxa"/>
          </w:tcPr>
          <w:p w:rsidR="00337FEC" w:rsidRPr="00AC106A" w:rsidRDefault="007A3DC1" w:rsidP="00AC106A">
            <w:pPr>
              <w:spacing w:before="80" w:after="0"/>
              <w:jc w:val="left"/>
              <w:rPr>
                <w:color w:val="000000" w:themeColor="text1"/>
              </w:rPr>
            </w:pPr>
            <w:r w:rsidRPr="00AC106A">
              <w:rPr>
                <w:color w:val="000000" w:themeColor="text1"/>
              </w:rPr>
              <w:t>К</w:t>
            </w:r>
            <w:r w:rsidR="00337FEC" w:rsidRPr="00AC106A">
              <w:rPr>
                <w:color w:val="000000" w:themeColor="text1"/>
              </w:rPr>
              <w:t>афедр</w:t>
            </w:r>
            <w:r w:rsidR="00E025D5" w:rsidRPr="00AC106A">
              <w:rPr>
                <w:color w:val="000000" w:themeColor="text1"/>
              </w:rPr>
              <w:t>а</w:t>
            </w:r>
            <w:r w:rsidR="00A06789" w:rsidRPr="00AC106A">
              <w:rPr>
                <w:color w:val="000000" w:themeColor="text1"/>
              </w:rPr>
              <w:t xml:space="preserve"> «</w:t>
            </w:r>
            <w:r w:rsidR="00AC106A">
              <w:rPr>
                <w:color w:val="000000" w:themeColor="text1"/>
              </w:rPr>
              <w:t>Э</w:t>
            </w:r>
            <w:r w:rsidR="00A06789" w:rsidRPr="00AC106A">
              <w:rPr>
                <w:color w:val="000000" w:themeColor="text1"/>
              </w:rPr>
              <w:t>колог</w:t>
            </w:r>
            <w:r w:rsidR="00AC106A">
              <w:rPr>
                <w:color w:val="000000" w:themeColor="text1"/>
              </w:rPr>
              <w:t>и</w:t>
            </w:r>
            <w:r w:rsidR="00A06789" w:rsidRPr="00AC106A">
              <w:rPr>
                <w:color w:val="000000" w:themeColor="text1"/>
              </w:rPr>
              <w:t xml:space="preserve">я </w:t>
            </w:r>
            <w:r w:rsidR="00AC106A">
              <w:rPr>
                <w:color w:val="000000" w:themeColor="text1"/>
              </w:rPr>
              <w:t>и</w:t>
            </w:r>
            <w:r w:rsidR="00A06789" w:rsidRPr="00AC106A">
              <w:rPr>
                <w:color w:val="000000" w:themeColor="text1"/>
              </w:rPr>
              <w:t xml:space="preserve"> БЖД»</w:t>
            </w:r>
          </w:p>
        </w:tc>
      </w:tr>
      <w:tr w:rsidR="00A06789" w:rsidRPr="00AC106A" w:rsidTr="00AC106A">
        <w:trPr>
          <w:jc w:val="center"/>
        </w:trPr>
        <w:tc>
          <w:tcPr>
            <w:tcW w:w="5186" w:type="dxa"/>
          </w:tcPr>
          <w:p w:rsidR="00A06789" w:rsidRPr="00AC106A" w:rsidRDefault="00A06789" w:rsidP="00AC106A">
            <w:pPr>
              <w:spacing w:before="80" w:after="0"/>
              <w:jc w:val="left"/>
              <w:rPr>
                <w:color w:val="000000" w:themeColor="text1"/>
              </w:rPr>
            </w:pPr>
            <w:r w:rsidRPr="00AC106A">
              <w:rPr>
                <w:color w:val="000000" w:themeColor="text1"/>
              </w:rPr>
              <w:t>факультет</w:t>
            </w:r>
            <w:r w:rsidR="00AC106A">
              <w:rPr>
                <w:color w:val="000000" w:themeColor="text1"/>
              </w:rPr>
              <w:t>а</w:t>
            </w:r>
            <w:r w:rsidRPr="00AC106A">
              <w:rPr>
                <w:color w:val="000000" w:themeColor="text1"/>
              </w:rPr>
              <w:t xml:space="preserve"> «Автомоб</w:t>
            </w:r>
            <w:r w:rsidR="00AC106A">
              <w:rPr>
                <w:color w:val="000000" w:themeColor="text1"/>
              </w:rPr>
              <w:t>ильные</w:t>
            </w:r>
            <w:r w:rsidRPr="00AC106A">
              <w:rPr>
                <w:color w:val="000000" w:themeColor="text1"/>
              </w:rPr>
              <w:t xml:space="preserve"> дороги»</w:t>
            </w:r>
          </w:p>
        </w:tc>
        <w:tc>
          <w:tcPr>
            <w:tcW w:w="4536" w:type="dxa"/>
          </w:tcPr>
          <w:p w:rsidR="00A06789" w:rsidRPr="00AC106A" w:rsidRDefault="00A06789" w:rsidP="000D0698">
            <w:pPr>
              <w:spacing w:before="80" w:after="0"/>
              <w:jc w:val="left"/>
              <w:rPr>
                <w:color w:val="000000" w:themeColor="text1"/>
              </w:rPr>
            </w:pPr>
          </w:p>
        </w:tc>
      </w:tr>
      <w:tr w:rsidR="00A06789" w:rsidRPr="00AC106A" w:rsidTr="00AC106A">
        <w:trPr>
          <w:jc w:val="center"/>
        </w:trPr>
        <w:tc>
          <w:tcPr>
            <w:tcW w:w="5186" w:type="dxa"/>
          </w:tcPr>
          <w:p w:rsidR="00A06789" w:rsidRPr="00AC106A" w:rsidRDefault="00A06789" w:rsidP="00AC106A">
            <w:pPr>
              <w:spacing w:before="80" w:after="0"/>
              <w:jc w:val="left"/>
              <w:rPr>
                <w:color w:val="000000" w:themeColor="text1"/>
              </w:rPr>
            </w:pPr>
            <w:r w:rsidRPr="00AC106A">
              <w:rPr>
                <w:color w:val="000000" w:themeColor="text1"/>
              </w:rPr>
              <w:t>Протокол №</w:t>
            </w:r>
            <w:r w:rsidR="001E0B72" w:rsidRPr="00AC106A">
              <w:rPr>
                <w:color w:val="000000" w:themeColor="text1"/>
              </w:rPr>
              <w:t xml:space="preserve"> 9 </w:t>
            </w:r>
            <w:r w:rsidR="00AC106A">
              <w:rPr>
                <w:color w:val="000000" w:themeColor="text1"/>
              </w:rPr>
              <w:t>от</w:t>
            </w:r>
            <w:r w:rsidR="001E0B72" w:rsidRPr="00AC106A">
              <w:rPr>
                <w:color w:val="000000" w:themeColor="text1"/>
              </w:rPr>
              <w:t xml:space="preserve"> 21.05</w:t>
            </w:r>
            <w:r w:rsidR="003D4CBB" w:rsidRPr="00AC106A">
              <w:rPr>
                <w:color w:val="000000" w:themeColor="text1"/>
              </w:rPr>
              <w:t xml:space="preserve">.2014 </w:t>
            </w:r>
            <w:r w:rsidR="00AC106A">
              <w:rPr>
                <w:color w:val="000000" w:themeColor="text1"/>
              </w:rPr>
              <w:t>г</w:t>
            </w:r>
            <w:r w:rsidRPr="00AC106A">
              <w:rPr>
                <w:color w:val="000000" w:themeColor="text1"/>
              </w:rPr>
              <w:t>.</w:t>
            </w:r>
          </w:p>
        </w:tc>
        <w:tc>
          <w:tcPr>
            <w:tcW w:w="4536" w:type="dxa"/>
          </w:tcPr>
          <w:p w:rsidR="00A06789" w:rsidRPr="00AC106A" w:rsidRDefault="00A06789" w:rsidP="00AC106A">
            <w:pPr>
              <w:spacing w:before="80" w:after="0"/>
              <w:jc w:val="left"/>
              <w:rPr>
                <w:color w:val="000000" w:themeColor="text1"/>
              </w:rPr>
            </w:pPr>
            <w:r w:rsidRPr="00AC106A">
              <w:rPr>
                <w:color w:val="000000" w:themeColor="text1"/>
              </w:rPr>
              <w:t xml:space="preserve">Протокол № </w:t>
            </w:r>
            <w:r w:rsidR="001E0B72" w:rsidRPr="00AC106A">
              <w:rPr>
                <w:color w:val="000000" w:themeColor="text1"/>
              </w:rPr>
              <w:t>9</w:t>
            </w:r>
            <w:r w:rsidRPr="00AC106A">
              <w:rPr>
                <w:color w:val="000000" w:themeColor="text1"/>
              </w:rPr>
              <w:t xml:space="preserve"> </w:t>
            </w:r>
            <w:r w:rsidR="00AC106A">
              <w:rPr>
                <w:color w:val="000000" w:themeColor="text1"/>
              </w:rPr>
              <w:t>от</w:t>
            </w:r>
            <w:r w:rsidRPr="00AC106A">
              <w:rPr>
                <w:color w:val="000000" w:themeColor="text1"/>
              </w:rPr>
              <w:t xml:space="preserve"> </w:t>
            </w:r>
            <w:r w:rsidR="001E0B72" w:rsidRPr="00AC106A">
              <w:rPr>
                <w:color w:val="000000" w:themeColor="text1"/>
              </w:rPr>
              <w:t>14.05</w:t>
            </w:r>
            <w:r w:rsidR="003D4CBB" w:rsidRPr="00AC106A">
              <w:rPr>
                <w:color w:val="000000" w:themeColor="text1"/>
              </w:rPr>
              <w:t xml:space="preserve">.2014 </w:t>
            </w:r>
            <w:r w:rsidR="00AC106A">
              <w:rPr>
                <w:color w:val="000000" w:themeColor="text1"/>
              </w:rPr>
              <w:t>г</w:t>
            </w:r>
            <w:r w:rsidRPr="00AC106A">
              <w:rPr>
                <w:color w:val="000000" w:themeColor="text1"/>
              </w:rPr>
              <w:t>.</w:t>
            </w:r>
          </w:p>
        </w:tc>
      </w:tr>
      <w:tr w:rsidR="00A06789" w:rsidRPr="00AC106A" w:rsidTr="00AC106A">
        <w:trPr>
          <w:jc w:val="center"/>
        </w:trPr>
        <w:tc>
          <w:tcPr>
            <w:tcW w:w="5186" w:type="dxa"/>
          </w:tcPr>
          <w:p w:rsidR="00A06789" w:rsidRPr="00AC106A" w:rsidRDefault="00A06789" w:rsidP="000D0698">
            <w:pPr>
              <w:spacing w:before="80" w:after="0"/>
              <w:jc w:val="left"/>
              <w:rPr>
                <w:color w:val="000000" w:themeColor="text1"/>
              </w:rPr>
            </w:pPr>
          </w:p>
        </w:tc>
        <w:tc>
          <w:tcPr>
            <w:tcW w:w="4536" w:type="dxa"/>
          </w:tcPr>
          <w:p w:rsidR="00A06789" w:rsidRPr="00AC106A" w:rsidRDefault="00A06789" w:rsidP="000D0698">
            <w:pPr>
              <w:spacing w:before="80" w:after="0"/>
              <w:jc w:val="left"/>
              <w:rPr>
                <w:color w:val="000000" w:themeColor="text1"/>
              </w:rPr>
            </w:pPr>
          </w:p>
        </w:tc>
      </w:tr>
    </w:tbl>
    <w:p w:rsidR="009564B6" w:rsidRPr="00AC106A" w:rsidRDefault="009564B6" w:rsidP="000D0698">
      <w:pPr>
        <w:jc w:val="center"/>
        <w:rPr>
          <w:color w:val="000000" w:themeColor="text1"/>
        </w:rPr>
      </w:pPr>
    </w:p>
    <w:p w:rsidR="009564B6" w:rsidRPr="00AC106A" w:rsidRDefault="009564B6" w:rsidP="000D0698">
      <w:pPr>
        <w:jc w:val="center"/>
        <w:rPr>
          <w:color w:val="000000" w:themeColor="text1"/>
        </w:rPr>
      </w:pPr>
    </w:p>
    <w:p w:rsidR="00024BAF" w:rsidRPr="00AC106A" w:rsidRDefault="00024BAF" w:rsidP="000D0698">
      <w:pPr>
        <w:jc w:val="center"/>
        <w:rPr>
          <w:color w:val="000000" w:themeColor="text1"/>
        </w:rPr>
      </w:pPr>
    </w:p>
    <w:p w:rsidR="00024BAF" w:rsidRPr="00AC106A" w:rsidRDefault="00024BAF" w:rsidP="000D0698">
      <w:pPr>
        <w:jc w:val="center"/>
        <w:rPr>
          <w:color w:val="000000" w:themeColor="text1"/>
        </w:rPr>
      </w:pPr>
    </w:p>
    <w:p w:rsidR="00024BAF" w:rsidRPr="00AC106A" w:rsidRDefault="00024BAF" w:rsidP="000D0698">
      <w:pPr>
        <w:jc w:val="center"/>
        <w:rPr>
          <w:color w:val="000000" w:themeColor="text1"/>
        </w:rPr>
      </w:pPr>
    </w:p>
    <w:p w:rsidR="00024BAF" w:rsidRPr="00AC106A" w:rsidRDefault="00024BAF" w:rsidP="000D0698">
      <w:pPr>
        <w:jc w:val="center"/>
        <w:rPr>
          <w:color w:val="000000" w:themeColor="text1"/>
        </w:rPr>
      </w:pPr>
    </w:p>
    <w:p w:rsidR="00024BAF" w:rsidRPr="00AC106A" w:rsidRDefault="00024BAF" w:rsidP="000D0698">
      <w:pPr>
        <w:jc w:val="center"/>
        <w:rPr>
          <w:color w:val="000000" w:themeColor="text1"/>
        </w:rPr>
      </w:pPr>
    </w:p>
    <w:p w:rsidR="00024BAF" w:rsidRPr="00AC106A" w:rsidRDefault="00024BAF" w:rsidP="000D0698">
      <w:pPr>
        <w:jc w:val="center"/>
        <w:rPr>
          <w:color w:val="000000" w:themeColor="text1"/>
        </w:rPr>
      </w:pPr>
    </w:p>
    <w:p w:rsidR="009564B6" w:rsidRPr="00AC106A" w:rsidRDefault="009564B6" w:rsidP="000D0698">
      <w:pPr>
        <w:jc w:val="center"/>
        <w:rPr>
          <w:color w:val="000000" w:themeColor="text1"/>
        </w:rPr>
      </w:pPr>
    </w:p>
    <w:p w:rsidR="009564B6" w:rsidRPr="00AC106A" w:rsidRDefault="009564B6" w:rsidP="000D0698">
      <w:pPr>
        <w:jc w:val="center"/>
        <w:rPr>
          <w:color w:val="000000" w:themeColor="text1"/>
        </w:rPr>
      </w:pPr>
    </w:p>
    <w:p w:rsidR="00FD0EFF" w:rsidRPr="00187F46" w:rsidRDefault="002C65AF" w:rsidP="000D0698">
      <w:pPr>
        <w:jc w:val="center"/>
        <w:rPr>
          <w:color w:val="000000" w:themeColor="text1"/>
          <w:lang w:val="uk-UA"/>
        </w:rPr>
        <w:sectPr w:rsidR="00FD0EFF" w:rsidRPr="00187F46" w:rsidSect="007C7FB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type w:val="continuous"/>
          <w:pgSz w:w="11907" w:h="16840" w:code="9"/>
          <w:pgMar w:top="1134" w:right="851" w:bottom="1134" w:left="1134" w:header="340" w:footer="340" w:gutter="0"/>
          <w:pgNumType w:start="1"/>
          <w:cols w:space="708"/>
          <w:titlePg/>
          <w:docGrid w:linePitch="381"/>
        </w:sectPr>
      </w:pPr>
      <w:r w:rsidRPr="00AC106A">
        <w:rPr>
          <w:color w:val="000000" w:themeColor="text1"/>
        </w:rPr>
        <w:t>Горл</w:t>
      </w:r>
      <w:r w:rsidR="00AC106A">
        <w:rPr>
          <w:color w:val="000000" w:themeColor="text1"/>
        </w:rPr>
        <w:t>о</w:t>
      </w:r>
      <w:r w:rsidRPr="00AC106A">
        <w:rPr>
          <w:color w:val="000000" w:themeColor="text1"/>
        </w:rPr>
        <w:t>вка</w:t>
      </w:r>
      <w:r w:rsidR="00FA13B7" w:rsidRPr="00AC106A">
        <w:rPr>
          <w:color w:val="000000" w:themeColor="text1"/>
        </w:rPr>
        <w:t xml:space="preserve"> –</w:t>
      </w:r>
      <w:r w:rsidR="006C5776" w:rsidRPr="00AC106A">
        <w:rPr>
          <w:color w:val="000000" w:themeColor="text1"/>
        </w:rPr>
        <w:t xml:space="preserve"> </w:t>
      </w:r>
      <w:r w:rsidR="00C45327" w:rsidRPr="00AC106A">
        <w:rPr>
          <w:color w:val="000000" w:themeColor="text1"/>
        </w:rPr>
        <w:t>201</w:t>
      </w:r>
      <w:r w:rsidR="00097CA2" w:rsidRPr="00AC106A">
        <w:rPr>
          <w:color w:val="000000" w:themeColor="text1"/>
        </w:rPr>
        <w:t>4</w:t>
      </w:r>
    </w:p>
    <w:p w:rsidR="00B353D4" w:rsidRPr="00187F46" w:rsidRDefault="001E0B72" w:rsidP="000D0698">
      <w:pPr>
        <w:pStyle w:val="afffffc"/>
        <w:ind w:firstLine="0"/>
        <w:rPr>
          <w:lang w:val="uk-UA"/>
        </w:rPr>
      </w:pPr>
      <w:r>
        <w:rPr>
          <w:lang w:val="uk-UA"/>
        </w:rPr>
        <w:lastRenderedPageBreak/>
        <w:t>УДК 504 (07</w:t>
      </w:r>
      <w:r w:rsidR="00B353D4" w:rsidRPr="00187F46">
        <w:rPr>
          <w:lang w:val="uk-UA"/>
        </w:rPr>
        <w:t>)</w:t>
      </w:r>
    </w:p>
    <w:p w:rsidR="00B353D4" w:rsidRPr="00AC106A" w:rsidRDefault="00B353D4" w:rsidP="000D0698">
      <w:pPr>
        <w:pStyle w:val="afffffc"/>
        <w:spacing w:before="240"/>
        <w:ind w:firstLine="709"/>
        <w:rPr>
          <w:spacing w:val="-4"/>
          <w:lang w:val="ru-RU"/>
        </w:rPr>
      </w:pPr>
      <w:r w:rsidRPr="00AC106A">
        <w:rPr>
          <w:spacing w:val="-4"/>
          <w:szCs w:val="28"/>
          <w:lang w:val="ru-RU"/>
        </w:rPr>
        <w:t>Конспект лекц</w:t>
      </w:r>
      <w:r w:rsidR="0044555A">
        <w:rPr>
          <w:spacing w:val="-4"/>
          <w:szCs w:val="28"/>
          <w:lang w:val="ru-RU"/>
        </w:rPr>
        <w:t>и</w:t>
      </w:r>
      <w:r w:rsidRPr="00AC106A">
        <w:rPr>
          <w:spacing w:val="-4"/>
          <w:szCs w:val="28"/>
          <w:lang w:val="ru-RU"/>
        </w:rPr>
        <w:t>й</w:t>
      </w:r>
      <w:r w:rsidRPr="00AC106A">
        <w:rPr>
          <w:spacing w:val="-4"/>
          <w:lang w:val="ru-RU"/>
        </w:rPr>
        <w:t xml:space="preserve"> </w:t>
      </w:r>
      <w:r w:rsidR="0044555A">
        <w:rPr>
          <w:spacing w:val="-4"/>
          <w:lang w:val="ru-RU"/>
        </w:rPr>
        <w:t>по</w:t>
      </w:r>
      <w:r w:rsidRPr="00AC106A">
        <w:rPr>
          <w:spacing w:val="-4"/>
          <w:lang w:val="ru-RU"/>
        </w:rPr>
        <w:t xml:space="preserve"> дисципл</w:t>
      </w:r>
      <w:r w:rsidR="0044555A">
        <w:rPr>
          <w:spacing w:val="-4"/>
          <w:lang w:val="ru-RU"/>
        </w:rPr>
        <w:t>и</w:t>
      </w:r>
      <w:r w:rsidRPr="00AC106A">
        <w:rPr>
          <w:spacing w:val="-4"/>
          <w:lang w:val="ru-RU"/>
        </w:rPr>
        <w:t>н</w:t>
      </w:r>
      <w:r w:rsidR="0044555A">
        <w:rPr>
          <w:spacing w:val="-4"/>
          <w:lang w:val="ru-RU"/>
        </w:rPr>
        <w:t>е</w:t>
      </w:r>
      <w:r w:rsidRPr="00AC106A">
        <w:rPr>
          <w:spacing w:val="-4"/>
          <w:lang w:val="ru-RU"/>
        </w:rPr>
        <w:t xml:space="preserve"> «Основ</w:t>
      </w:r>
      <w:r w:rsidR="0044555A">
        <w:rPr>
          <w:spacing w:val="-4"/>
          <w:lang w:val="ru-RU"/>
        </w:rPr>
        <w:t>ы</w:t>
      </w:r>
      <w:r w:rsidRPr="00AC106A">
        <w:rPr>
          <w:spacing w:val="-4"/>
          <w:lang w:val="ru-RU"/>
        </w:rPr>
        <w:t xml:space="preserve"> </w:t>
      </w:r>
      <w:r w:rsidR="0044555A">
        <w:rPr>
          <w:spacing w:val="-4"/>
          <w:lang w:val="ru-RU"/>
        </w:rPr>
        <w:t>э</w:t>
      </w:r>
      <w:r w:rsidRPr="00AC106A">
        <w:rPr>
          <w:spacing w:val="-4"/>
          <w:lang w:val="ru-RU"/>
        </w:rPr>
        <w:t>колог</w:t>
      </w:r>
      <w:r w:rsidR="0044555A">
        <w:rPr>
          <w:spacing w:val="-4"/>
          <w:lang w:val="ru-RU"/>
        </w:rPr>
        <w:t>ии</w:t>
      </w:r>
      <w:r w:rsidRPr="00AC106A">
        <w:rPr>
          <w:spacing w:val="-4"/>
          <w:lang w:val="ru-RU"/>
        </w:rPr>
        <w:t>» (для студент</w:t>
      </w:r>
      <w:r w:rsidR="0044555A">
        <w:rPr>
          <w:spacing w:val="-4"/>
          <w:lang w:val="ru-RU"/>
        </w:rPr>
        <w:t>о</w:t>
      </w:r>
      <w:r w:rsidRPr="00AC106A">
        <w:rPr>
          <w:spacing w:val="-4"/>
          <w:lang w:val="ru-RU"/>
        </w:rPr>
        <w:t xml:space="preserve">в </w:t>
      </w:r>
      <w:r w:rsidR="0044555A">
        <w:rPr>
          <w:spacing w:val="-4"/>
          <w:lang w:val="ru-RU"/>
        </w:rPr>
        <w:t>в</w:t>
      </w:r>
      <w:r w:rsidRPr="00AC106A">
        <w:rPr>
          <w:spacing w:val="-4"/>
          <w:lang w:val="ru-RU"/>
        </w:rPr>
        <w:t>с</w:t>
      </w:r>
      <w:r w:rsidR="0044555A">
        <w:rPr>
          <w:spacing w:val="-4"/>
          <w:lang w:val="ru-RU"/>
        </w:rPr>
        <w:t>е</w:t>
      </w:r>
      <w:r w:rsidRPr="00AC106A">
        <w:rPr>
          <w:spacing w:val="-4"/>
          <w:lang w:val="ru-RU"/>
        </w:rPr>
        <w:t>х</w:t>
      </w:r>
      <w:r w:rsidR="001E0B72" w:rsidRPr="00AC106A">
        <w:rPr>
          <w:spacing w:val="-4"/>
          <w:lang w:val="ru-RU"/>
        </w:rPr>
        <w:t xml:space="preserve"> </w:t>
      </w:r>
      <w:r w:rsidRPr="00AC106A">
        <w:rPr>
          <w:spacing w:val="-4"/>
          <w:lang w:val="ru-RU"/>
        </w:rPr>
        <w:t>напр</w:t>
      </w:r>
      <w:r w:rsidR="0044555A">
        <w:rPr>
          <w:spacing w:val="-4"/>
          <w:lang w:val="ru-RU"/>
        </w:rPr>
        <w:t>авлений</w:t>
      </w:r>
      <w:r w:rsidRPr="00AC106A">
        <w:rPr>
          <w:spacing w:val="-4"/>
          <w:lang w:val="ru-RU"/>
        </w:rPr>
        <w:t xml:space="preserve"> п</w:t>
      </w:r>
      <w:r w:rsidR="0044555A">
        <w:rPr>
          <w:spacing w:val="-4"/>
          <w:lang w:val="ru-RU"/>
        </w:rPr>
        <w:t>о</w:t>
      </w:r>
      <w:r w:rsidRPr="00AC106A">
        <w:rPr>
          <w:spacing w:val="-4"/>
          <w:lang w:val="ru-RU"/>
        </w:rPr>
        <w:t xml:space="preserve">дготовки) </w:t>
      </w:r>
      <w:r w:rsidRPr="00AC106A">
        <w:rPr>
          <w:spacing w:val="-2"/>
          <w:lang w:val="ru-RU"/>
        </w:rPr>
        <w:t>[</w:t>
      </w:r>
      <w:r w:rsidR="0044555A">
        <w:rPr>
          <w:spacing w:val="-2"/>
          <w:lang w:val="ru-RU"/>
        </w:rPr>
        <w:t>Э</w:t>
      </w:r>
      <w:r w:rsidRPr="00AC106A">
        <w:rPr>
          <w:spacing w:val="-2"/>
          <w:lang w:val="ru-RU"/>
        </w:rPr>
        <w:t>лектронн</w:t>
      </w:r>
      <w:r w:rsidR="0044555A">
        <w:rPr>
          <w:spacing w:val="-2"/>
          <w:lang w:val="ru-RU"/>
        </w:rPr>
        <w:t>ы</w:t>
      </w:r>
      <w:r w:rsidRPr="00AC106A">
        <w:rPr>
          <w:spacing w:val="-2"/>
          <w:lang w:val="ru-RU"/>
        </w:rPr>
        <w:t xml:space="preserve">й ресурс] </w:t>
      </w:r>
      <w:r w:rsidR="00DE35F1" w:rsidRPr="00AC106A">
        <w:rPr>
          <w:spacing w:val="-4"/>
          <w:lang w:val="ru-RU"/>
        </w:rPr>
        <w:t xml:space="preserve">/ </w:t>
      </w:r>
      <w:r w:rsidR="0044555A">
        <w:rPr>
          <w:spacing w:val="-4"/>
          <w:lang w:val="ru-RU"/>
        </w:rPr>
        <w:t>составитель</w:t>
      </w:r>
      <w:r w:rsidRPr="00AC106A">
        <w:rPr>
          <w:spacing w:val="-4"/>
          <w:szCs w:val="22"/>
          <w:lang w:val="ru-RU"/>
        </w:rPr>
        <w:t xml:space="preserve"> </w:t>
      </w:r>
      <w:r w:rsidR="0044555A">
        <w:rPr>
          <w:spacing w:val="-4"/>
          <w:szCs w:val="22"/>
          <w:lang w:val="ru-RU"/>
        </w:rPr>
        <w:t>А</w:t>
      </w:r>
      <w:r w:rsidRPr="00AC106A">
        <w:rPr>
          <w:spacing w:val="-4"/>
          <w:szCs w:val="22"/>
          <w:lang w:val="ru-RU"/>
        </w:rPr>
        <w:t>.</w:t>
      </w:r>
      <w:r w:rsidR="00DE35F1" w:rsidRPr="00AC106A">
        <w:rPr>
          <w:spacing w:val="-4"/>
          <w:szCs w:val="22"/>
          <w:lang w:val="ru-RU"/>
        </w:rPr>
        <w:t> </w:t>
      </w:r>
      <w:r w:rsidRPr="00AC106A">
        <w:rPr>
          <w:spacing w:val="-4"/>
          <w:szCs w:val="22"/>
          <w:lang w:val="ru-RU"/>
        </w:rPr>
        <w:t>В.</w:t>
      </w:r>
      <w:r w:rsidR="00DE35F1" w:rsidRPr="00AC106A">
        <w:rPr>
          <w:spacing w:val="-4"/>
          <w:lang w:val="ru-RU"/>
        </w:rPr>
        <w:t> </w:t>
      </w:r>
      <w:proofErr w:type="spellStart"/>
      <w:r w:rsidRPr="00AC106A">
        <w:rPr>
          <w:spacing w:val="-4"/>
          <w:szCs w:val="22"/>
          <w:lang w:val="ru-RU"/>
        </w:rPr>
        <w:t>Фаткул</w:t>
      </w:r>
      <w:r w:rsidR="0044555A">
        <w:rPr>
          <w:spacing w:val="-4"/>
          <w:szCs w:val="22"/>
          <w:lang w:val="ru-RU"/>
        </w:rPr>
        <w:t>и</w:t>
      </w:r>
      <w:r w:rsidRPr="00AC106A">
        <w:rPr>
          <w:spacing w:val="-4"/>
          <w:szCs w:val="22"/>
          <w:lang w:val="ru-RU"/>
        </w:rPr>
        <w:t>на</w:t>
      </w:r>
      <w:proofErr w:type="spellEnd"/>
      <w:r w:rsidRPr="00AC106A">
        <w:rPr>
          <w:spacing w:val="-4"/>
          <w:szCs w:val="22"/>
          <w:lang w:val="ru-RU"/>
        </w:rPr>
        <w:t xml:space="preserve">. </w:t>
      </w:r>
      <w:r w:rsidRPr="00AC106A">
        <w:rPr>
          <w:spacing w:val="-4"/>
          <w:lang w:val="ru-RU"/>
        </w:rPr>
        <w:t xml:space="preserve">– </w:t>
      </w:r>
      <w:r w:rsidR="0044555A">
        <w:rPr>
          <w:spacing w:val="-4"/>
          <w:lang w:val="ru-RU"/>
        </w:rPr>
        <w:t>Э</w:t>
      </w:r>
      <w:r w:rsidRPr="00AC106A">
        <w:rPr>
          <w:spacing w:val="-4"/>
          <w:lang w:val="ru-RU"/>
        </w:rPr>
        <w:t>лектрон</w:t>
      </w:r>
      <w:proofErr w:type="gramStart"/>
      <w:r w:rsidRPr="00AC106A">
        <w:rPr>
          <w:spacing w:val="-4"/>
          <w:lang w:val="ru-RU"/>
        </w:rPr>
        <w:t>.</w:t>
      </w:r>
      <w:proofErr w:type="gramEnd"/>
      <w:r w:rsidRPr="00AC106A">
        <w:rPr>
          <w:spacing w:val="-4"/>
          <w:lang w:val="ru-RU"/>
        </w:rPr>
        <w:t xml:space="preserve"> </w:t>
      </w:r>
      <w:proofErr w:type="gramStart"/>
      <w:r w:rsidRPr="00AC106A">
        <w:rPr>
          <w:spacing w:val="-4"/>
          <w:lang w:val="ru-RU"/>
        </w:rPr>
        <w:t>д</w:t>
      </w:r>
      <w:proofErr w:type="gramEnd"/>
      <w:r w:rsidRPr="00AC106A">
        <w:rPr>
          <w:spacing w:val="-4"/>
          <w:lang w:val="ru-RU"/>
        </w:rPr>
        <w:t>ан</w:t>
      </w:r>
      <w:r w:rsidR="0044555A">
        <w:rPr>
          <w:spacing w:val="-4"/>
          <w:lang w:val="ru-RU"/>
        </w:rPr>
        <w:t>ные</w:t>
      </w:r>
      <w:r w:rsidRPr="00AC106A">
        <w:rPr>
          <w:spacing w:val="-4"/>
          <w:lang w:val="ru-RU"/>
        </w:rPr>
        <w:t>. – Горл</w:t>
      </w:r>
      <w:r w:rsidR="0044555A">
        <w:rPr>
          <w:spacing w:val="-4"/>
          <w:lang w:val="ru-RU"/>
        </w:rPr>
        <w:t>о</w:t>
      </w:r>
      <w:r w:rsidRPr="00AC106A">
        <w:rPr>
          <w:spacing w:val="-4"/>
          <w:lang w:val="ru-RU"/>
        </w:rPr>
        <w:t xml:space="preserve">вка: </w:t>
      </w:r>
      <w:r w:rsidR="0044555A">
        <w:rPr>
          <w:spacing w:val="-4"/>
          <w:lang w:val="ru-RU"/>
        </w:rPr>
        <w:t>ГВУЗ</w:t>
      </w:r>
      <w:r w:rsidR="000D0698" w:rsidRPr="00AC106A">
        <w:rPr>
          <w:spacing w:val="-4"/>
          <w:lang w:val="ru-RU"/>
        </w:rPr>
        <w:t xml:space="preserve"> </w:t>
      </w:r>
      <w:r w:rsidRPr="00AC106A">
        <w:rPr>
          <w:spacing w:val="-4"/>
          <w:lang w:val="ru-RU"/>
        </w:rPr>
        <w:t>«</w:t>
      </w:r>
      <w:proofErr w:type="spellStart"/>
      <w:r w:rsidRPr="00AC106A">
        <w:rPr>
          <w:spacing w:val="-4"/>
          <w:lang w:val="ru-RU"/>
        </w:rPr>
        <w:t>ДонНТУ</w:t>
      </w:r>
      <w:proofErr w:type="spellEnd"/>
      <w:r w:rsidRPr="00AC106A">
        <w:rPr>
          <w:spacing w:val="-4"/>
          <w:lang w:val="ru-RU"/>
        </w:rPr>
        <w:t>» АД</w:t>
      </w:r>
      <w:r w:rsidR="0044555A">
        <w:rPr>
          <w:spacing w:val="-4"/>
          <w:lang w:val="ru-RU"/>
        </w:rPr>
        <w:t>И</w:t>
      </w:r>
      <w:r w:rsidRPr="00AC106A">
        <w:rPr>
          <w:spacing w:val="-4"/>
          <w:lang w:val="ru-RU"/>
        </w:rPr>
        <w:t>,</w:t>
      </w:r>
      <w:r w:rsidR="0044555A">
        <w:rPr>
          <w:spacing w:val="-4"/>
          <w:lang w:val="ru-RU"/>
        </w:rPr>
        <w:t xml:space="preserve"> 2014</w:t>
      </w:r>
      <w:r w:rsidRPr="00AC106A">
        <w:rPr>
          <w:spacing w:val="-4"/>
          <w:lang w:val="ru-RU"/>
        </w:rPr>
        <w:t>.</w:t>
      </w:r>
    </w:p>
    <w:p w:rsidR="00B353D4" w:rsidRPr="00AC106A" w:rsidRDefault="0042761E" w:rsidP="000D0698">
      <w:pPr>
        <w:pStyle w:val="afffffc"/>
        <w:spacing w:before="240"/>
        <w:ind w:firstLine="709"/>
        <w:rPr>
          <w:color w:val="000000" w:themeColor="text1"/>
          <w:spacing w:val="-4"/>
          <w:lang w:val="ru-RU"/>
        </w:rPr>
      </w:pPr>
      <w:r w:rsidRPr="006A7A0D">
        <w:rPr>
          <w:spacing w:val="-4"/>
          <w:lang w:val="ru-RU"/>
        </w:rPr>
        <w:t xml:space="preserve">Приведен теоретический материал </w:t>
      </w:r>
      <w:r>
        <w:rPr>
          <w:spacing w:val="-4"/>
          <w:lang w:val="ru-RU"/>
        </w:rPr>
        <w:t>по</w:t>
      </w:r>
      <w:r w:rsidRPr="006A7A0D">
        <w:rPr>
          <w:spacing w:val="-4"/>
          <w:lang w:val="ru-RU"/>
        </w:rPr>
        <w:t xml:space="preserve"> дисциплин</w:t>
      </w:r>
      <w:r>
        <w:rPr>
          <w:spacing w:val="-4"/>
          <w:lang w:val="ru-RU"/>
        </w:rPr>
        <w:t>е</w:t>
      </w:r>
      <w:r w:rsidRPr="006A7A0D">
        <w:rPr>
          <w:spacing w:val="-4"/>
          <w:lang w:val="ru-RU"/>
        </w:rPr>
        <w:t xml:space="preserve"> «Основы экологии», а именно основные экологические понятия, строение и состав атмосферы, ги</w:t>
      </w:r>
      <w:r w:rsidRPr="006A7A0D">
        <w:rPr>
          <w:spacing w:val="-4"/>
          <w:lang w:val="ru-RU"/>
        </w:rPr>
        <w:t>д</w:t>
      </w:r>
      <w:r w:rsidRPr="006A7A0D">
        <w:rPr>
          <w:spacing w:val="-4"/>
          <w:lang w:val="ru-RU"/>
        </w:rPr>
        <w:t>росферы, литосферы, учения о биосфере, условия существования ноосферы, причины и последствия загрязнения окружающей среды, экологическом зак</w:t>
      </w:r>
      <w:r w:rsidRPr="006A7A0D">
        <w:rPr>
          <w:spacing w:val="-4"/>
          <w:lang w:val="ru-RU"/>
        </w:rPr>
        <w:t>о</w:t>
      </w:r>
      <w:r w:rsidRPr="006A7A0D">
        <w:rPr>
          <w:spacing w:val="-4"/>
          <w:lang w:val="ru-RU"/>
        </w:rPr>
        <w:t>нодательстве Украины.</w:t>
      </w:r>
    </w:p>
    <w:p w:rsidR="00B353D4" w:rsidRPr="00AC106A" w:rsidRDefault="0044555A" w:rsidP="000D0698">
      <w:pPr>
        <w:tabs>
          <w:tab w:val="left" w:pos="4820"/>
        </w:tabs>
        <w:spacing w:before="1320"/>
        <w:ind w:left="5670" w:hanging="5670"/>
        <w:jc w:val="left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Составитель</w:t>
      </w:r>
      <w:r w:rsidR="00B353D4" w:rsidRPr="00AC106A">
        <w:rPr>
          <w:color w:val="000000" w:themeColor="text1"/>
          <w:szCs w:val="22"/>
        </w:rPr>
        <w:t>:</w:t>
      </w:r>
      <w:r w:rsidR="00B353D4" w:rsidRPr="00AC106A">
        <w:rPr>
          <w:color w:val="000000" w:themeColor="text1"/>
          <w:szCs w:val="22"/>
        </w:rPr>
        <w:tab/>
      </w:r>
      <w:proofErr w:type="spellStart"/>
      <w:r w:rsidR="00B353D4" w:rsidRPr="00AC106A">
        <w:rPr>
          <w:color w:val="000000" w:themeColor="text1"/>
          <w:szCs w:val="22"/>
        </w:rPr>
        <w:t>Фаткул</w:t>
      </w:r>
      <w:r w:rsidR="0042761E">
        <w:rPr>
          <w:color w:val="000000" w:themeColor="text1"/>
          <w:szCs w:val="22"/>
        </w:rPr>
        <w:t>и</w:t>
      </w:r>
      <w:r w:rsidR="00B353D4" w:rsidRPr="00AC106A">
        <w:rPr>
          <w:color w:val="000000" w:themeColor="text1"/>
          <w:szCs w:val="22"/>
        </w:rPr>
        <w:t>на</w:t>
      </w:r>
      <w:proofErr w:type="spellEnd"/>
      <w:r w:rsidR="00B353D4" w:rsidRPr="00AC106A">
        <w:rPr>
          <w:color w:val="000000" w:themeColor="text1"/>
          <w:szCs w:val="22"/>
        </w:rPr>
        <w:t xml:space="preserve"> </w:t>
      </w:r>
      <w:r w:rsidR="0042761E">
        <w:rPr>
          <w:color w:val="000000" w:themeColor="text1"/>
          <w:szCs w:val="22"/>
        </w:rPr>
        <w:t>А</w:t>
      </w:r>
      <w:r w:rsidR="00B353D4" w:rsidRPr="00AC106A">
        <w:rPr>
          <w:color w:val="000000" w:themeColor="text1"/>
          <w:szCs w:val="22"/>
        </w:rPr>
        <w:t xml:space="preserve">. В., канд. </w:t>
      </w:r>
      <w:proofErr w:type="spellStart"/>
      <w:r w:rsidR="00B353D4" w:rsidRPr="00AC106A">
        <w:rPr>
          <w:color w:val="000000" w:themeColor="text1"/>
          <w:szCs w:val="22"/>
        </w:rPr>
        <w:t>техн</w:t>
      </w:r>
      <w:proofErr w:type="spellEnd"/>
      <w:r w:rsidR="00B353D4" w:rsidRPr="00AC106A">
        <w:rPr>
          <w:color w:val="000000" w:themeColor="text1"/>
          <w:szCs w:val="22"/>
        </w:rPr>
        <w:t>. наук</w:t>
      </w:r>
    </w:p>
    <w:p w:rsidR="00B353D4" w:rsidRPr="00AC106A" w:rsidRDefault="0044555A" w:rsidP="000D0698">
      <w:pPr>
        <w:tabs>
          <w:tab w:val="left" w:pos="4820"/>
        </w:tabs>
        <w:spacing w:before="1200"/>
        <w:ind w:left="5670" w:hanging="5670"/>
        <w:jc w:val="left"/>
        <w:rPr>
          <w:color w:val="000000" w:themeColor="text1"/>
          <w:szCs w:val="22"/>
        </w:rPr>
      </w:pPr>
      <w:proofErr w:type="gramStart"/>
      <w:r>
        <w:rPr>
          <w:color w:val="000000" w:themeColor="text1"/>
          <w:szCs w:val="22"/>
        </w:rPr>
        <w:t>Ответственный</w:t>
      </w:r>
      <w:r w:rsidR="00B353D4" w:rsidRPr="00AC106A">
        <w:rPr>
          <w:color w:val="000000" w:themeColor="text1"/>
          <w:szCs w:val="22"/>
        </w:rPr>
        <w:t xml:space="preserve"> за в</w:t>
      </w:r>
      <w:r>
        <w:rPr>
          <w:color w:val="000000" w:themeColor="text1"/>
          <w:szCs w:val="22"/>
        </w:rPr>
        <w:t>ы</w:t>
      </w:r>
      <w:r w:rsidR="00B353D4" w:rsidRPr="00AC106A">
        <w:rPr>
          <w:color w:val="000000" w:themeColor="text1"/>
          <w:szCs w:val="22"/>
        </w:rPr>
        <w:t>пуск:</w:t>
      </w:r>
      <w:proofErr w:type="gramEnd"/>
      <w:r w:rsidR="00B353D4" w:rsidRPr="00AC106A">
        <w:rPr>
          <w:color w:val="000000" w:themeColor="text1"/>
          <w:szCs w:val="22"/>
        </w:rPr>
        <w:t xml:space="preserve"> </w:t>
      </w:r>
      <w:r w:rsidR="00B353D4" w:rsidRPr="00AC106A">
        <w:rPr>
          <w:color w:val="000000" w:themeColor="text1"/>
          <w:szCs w:val="22"/>
        </w:rPr>
        <w:tab/>
      </w:r>
      <w:r w:rsidR="00B353D4" w:rsidRPr="00AC106A">
        <w:rPr>
          <w:color w:val="000000" w:themeColor="text1"/>
          <w:spacing w:val="-4"/>
          <w:szCs w:val="22"/>
        </w:rPr>
        <w:t>В</w:t>
      </w:r>
      <w:r w:rsidR="0042761E">
        <w:rPr>
          <w:color w:val="000000" w:themeColor="text1"/>
          <w:spacing w:val="-4"/>
          <w:szCs w:val="22"/>
        </w:rPr>
        <w:t>ы</w:t>
      </w:r>
      <w:r w:rsidR="00B353D4" w:rsidRPr="00AC106A">
        <w:rPr>
          <w:color w:val="000000" w:themeColor="text1"/>
          <w:spacing w:val="-4"/>
          <w:szCs w:val="22"/>
        </w:rPr>
        <w:t xml:space="preserve">соцкий С. П., д-р </w:t>
      </w:r>
      <w:proofErr w:type="spellStart"/>
      <w:r w:rsidR="00B353D4" w:rsidRPr="00AC106A">
        <w:rPr>
          <w:color w:val="000000" w:themeColor="text1"/>
          <w:spacing w:val="-4"/>
          <w:szCs w:val="22"/>
        </w:rPr>
        <w:t>техн</w:t>
      </w:r>
      <w:proofErr w:type="spellEnd"/>
      <w:r w:rsidR="00B353D4" w:rsidRPr="00AC106A">
        <w:rPr>
          <w:color w:val="000000" w:themeColor="text1"/>
          <w:spacing w:val="-4"/>
          <w:szCs w:val="22"/>
        </w:rPr>
        <w:t>. наук, проф.</w:t>
      </w:r>
    </w:p>
    <w:p w:rsidR="00E025D5" w:rsidRPr="00AC106A" w:rsidRDefault="00B353D4" w:rsidP="000D0698">
      <w:pPr>
        <w:tabs>
          <w:tab w:val="left" w:pos="4820"/>
        </w:tabs>
        <w:spacing w:before="960"/>
        <w:ind w:left="4820" w:hanging="4820"/>
        <w:jc w:val="left"/>
        <w:rPr>
          <w:color w:val="000000" w:themeColor="text1"/>
        </w:rPr>
      </w:pPr>
      <w:r w:rsidRPr="00AC106A">
        <w:rPr>
          <w:color w:val="000000" w:themeColor="text1"/>
          <w:szCs w:val="22"/>
        </w:rPr>
        <w:t xml:space="preserve">Рецензент: </w:t>
      </w:r>
      <w:r w:rsidRPr="00AC106A">
        <w:rPr>
          <w:color w:val="000000" w:themeColor="text1"/>
          <w:szCs w:val="22"/>
        </w:rPr>
        <w:tab/>
      </w:r>
      <w:r w:rsidR="00DE35F1" w:rsidRPr="00AC106A">
        <w:rPr>
          <w:szCs w:val="22"/>
        </w:rPr>
        <w:t>Герасименко В. Г</w:t>
      </w:r>
      <w:r w:rsidRPr="00AC106A">
        <w:rPr>
          <w:spacing w:val="-4"/>
          <w:szCs w:val="22"/>
        </w:rPr>
        <w:t>.</w:t>
      </w:r>
      <w:r w:rsidR="00DE35F1" w:rsidRPr="00AC106A">
        <w:rPr>
          <w:szCs w:val="22"/>
        </w:rPr>
        <w:t>, канд.</w:t>
      </w:r>
      <w:r w:rsidRPr="00AC106A">
        <w:rPr>
          <w:szCs w:val="22"/>
        </w:rPr>
        <w:t xml:space="preserve"> </w:t>
      </w:r>
      <w:proofErr w:type="spellStart"/>
      <w:r w:rsidRPr="00AC106A">
        <w:rPr>
          <w:szCs w:val="22"/>
        </w:rPr>
        <w:t>техн</w:t>
      </w:r>
      <w:proofErr w:type="spellEnd"/>
      <w:r w:rsidRPr="00AC106A">
        <w:rPr>
          <w:szCs w:val="22"/>
        </w:rPr>
        <w:t xml:space="preserve">. наук, </w:t>
      </w:r>
      <w:r w:rsidR="00DE35F1" w:rsidRPr="00AC106A">
        <w:rPr>
          <w:szCs w:val="22"/>
        </w:rPr>
        <w:t>доцент</w:t>
      </w:r>
      <w:r w:rsidRPr="00AC106A">
        <w:rPr>
          <w:szCs w:val="22"/>
        </w:rPr>
        <w:t xml:space="preserve"> каф. «</w:t>
      </w:r>
      <w:r w:rsidR="0042761E">
        <w:rPr>
          <w:szCs w:val="22"/>
        </w:rPr>
        <w:t>С</w:t>
      </w:r>
      <w:r w:rsidR="00DE35F1" w:rsidRPr="00AC106A">
        <w:rPr>
          <w:szCs w:val="22"/>
        </w:rPr>
        <w:t xml:space="preserve"> </w:t>
      </w:r>
      <w:r w:rsidR="0042761E">
        <w:rPr>
          <w:szCs w:val="22"/>
        </w:rPr>
        <w:t>и</w:t>
      </w:r>
      <w:r w:rsidR="00DE35F1" w:rsidRPr="00AC106A">
        <w:rPr>
          <w:szCs w:val="22"/>
        </w:rPr>
        <w:t xml:space="preserve"> </w:t>
      </w:r>
      <w:r w:rsidR="0042761E">
        <w:rPr>
          <w:szCs w:val="22"/>
        </w:rPr>
        <w:t>Э</w:t>
      </w:r>
      <w:r w:rsidR="00DE35F1" w:rsidRPr="00AC106A">
        <w:rPr>
          <w:szCs w:val="22"/>
        </w:rPr>
        <w:t>АД»</w:t>
      </w:r>
    </w:p>
    <w:p w:rsidR="00D0177B" w:rsidRPr="00AC106A" w:rsidRDefault="00D0177B" w:rsidP="000D0698">
      <w:pPr>
        <w:ind w:left="3119"/>
        <w:jc w:val="left"/>
        <w:rPr>
          <w:color w:val="000000" w:themeColor="text1"/>
        </w:rPr>
      </w:pPr>
    </w:p>
    <w:p w:rsidR="00D0177B" w:rsidRPr="00AC106A" w:rsidRDefault="00D0177B" w:rsidP="000D0698">
      <w:pPr>
        <w:ind w:left="3119"/>
        <w:jc w:val="left"/>
        <w:rPr>
          <w:color w:val="000000" w:themeColor="text1"/>
        </w:rPr>
      </w:pPr>
    </w:p>
    <w:p w:rsidR="00820A66" w:rsidRPr="00AC106A" w:rsidRDefault="00820A66" w:rsidP="000D0698">
      <w:pPr>
        <w:ind w:left="3402"/>
        <w:jc w:val="left"/>
      </w:pPr>
      <w:bookmarkStart w:id="2" w:name="ЗМІСТ"/>
    </w:p>
    <w:p w:rsidR="00820A66" w:rsidRPr="00AC106A" w:rsidRDefault="00820A66" w:rsidP="000D0698">
      <w:pPr>
        <w:ind w:left="3402"/>
        <w:jc w:val="left"/>
      </w:pPr>
    </w:p>
    <w:p w:rsidR="00820A66" w:rsidRPr="00AC106A" w:rsidRDefault="00820A66" w:rsidP="000D0698">
      <w:pPr>
        <w:ind w:left="3402"/>
        <w:jc w:val="left"/>
      </w:pPr>
    </w:p>
    <w:p w:rsidR="00820A66" w:rsidRPr="00AC106A" w:rsidRDefault="00820A66" w:rsidP="000D0698">
      <w:pPr>
        <w:ind w:left="3402"/>
        <w:jc w:val="left"/>
      </w:pPr>
    </w:p>
    <w:p w:rsidR="00820A66" w:rsidRPr="00AC106A" w:rsidRDefault="00820A66" w:rsidP="000D0698">
      <w:pPr>
        <w:ind w:left="3402"/>
        <w:jc w:val="left"/>
      </w:pPr>
    </w:p>
    <w:p w:rsidR="00820A66" w:rsidRPr="00AC106A" w:rsidRDefault="00820A66" w:rsidP="000D0698">
      <w:pPr>
        <w:ind w:left="3402"/>
        <w:jc w:val="left"/>
      </w:pPr>
    </w:p>
    <w:p w:rsidR="00820A66" w:rsidRPr="00AC106A" w:rsidRDefault="00820A66" w:rsidP="000D0698">
      <w:pPr>
        <w:ind w:left="3402"/>
        <w:jc w:val="left"/>
      </w:pPr>
    </w:p>
    <w:p w:rsidR="00820A66" w:rsidRPr="00AC106A" w:rsidRDefault="00820A66" w:rsidP="000D0698">
      <w:pPr>
        <w:ind w:left="3402"/>
        <w:jc w:val="left"/>
      </w:pPr>
    </w:p>
    <w:p w:rsidR="00820A66" w:rsidRPr="00AC106A" w:rsidRDefault="00820A66" w:rsidP="000D0698">
      <w:pPr>
        <w:ind w:left="3402"/>
        <w:jc w:val="left"/>
      </w:pPr>
    </w:p>
    <w:p w:rsidR="00820A66" w:rsidRPr="00AC106A" w:rsidRDefault="00820A66" w:rsidP="000D0698">
      <w:pPr>
        <w:ind w:left="3402"/>
        <w:jc w:val="left"/>
      </w:pPr>
    </w:p>
    <w:p w:rsidR="00820A66" w:rsidRPr="00AC106A" w:rsidRDefault="00820A66" w:rsidP="000D0698">
      <w:pPr>
        <w:ind w:left="3402"/>
        <w:jc w:val="left"/>
      </w:pPr>
    </w:p>
    <w:p w:rsidR="00820A66" w:rsidRPr="00AC106A" w:rsidRDefault="00820A66" w:rsidP="0042761E">
      <w:pPr>
        <w:tabs>
          <w:tab w:val="left" w:pos="4536"/>
        </w:tabs>
        <w:ind w:left="2977"/>
      </w:pPr>
      <w:r w:rsidRPr="00AC106A">
        <w:t xml:space="preserve">© </w:t>
      </w:r>
      <w:r w:rsidR="0042761E">
        <w:t>Государственное высшее учебное заведение</w:t>
      </w:r>
    </w:p>
    <w:p w:rsidR="00820A66" w:rsidRPr="00187F46" w:rsidRDefault="00820A66" w:rsidP="0042761E">
      <w:pPr>
        <w:ind w:left="2977"/>
        <w:rPr>
          <w:lang w:val="uk-UA"/>
        </w:rPr>
      </w:pPr>
      <w:r w:rsidRPr="00AC106A">
        <w:t>«Донецкий нац</w:t>
      </w:r>
      <w:r w:rsidR="0042761E">
        <w:t>и</w:t>
      </w:r>
      <w:r w:rsidRPr="00AC106A">
        <w:t>ональн</w:t>
      </w:r>
      <w:r w:rsidR="0042761E">
        <w:t>ы</w:t>
      </w:r>
      <w:r w:rsidRPr="00AC106A">
        <w:t>й техн</w:t>
      </w:r>
      <w:r w:rsidR="0042761E">
        <w:t>и</w:t>
      </w:r>
      <w:r w:rsidRPr="00AC106A">
        <w:t>ч</w:t>
      </w:r>
      <w:r w:rsidR="0042761E">
        <w:t>еский</w:t>
      </w:r>
      <w:r w:rsidRPr="00AC106A">
        <w:t xml:space="preserve"> ун</w:t>
      </w:r>
      <w:r w:rsidR="0042761E">
        <w:t>и</w:t>
      </w:r>
      <w:r w:rsidRPr="00AC106A">
        <w:t>верситет» Автомоб</w:t>
      </w:r>
      <w:r w:rsidR="0042761E">
        <w:t>и</w:t>
      </w:r>
      <w:r w:rsidRPr="00AC106A">
        <w:t>льно-дорожн</w:t>
      </w:r>
      <w:r w:rsidR="0042761E">
        <w:t>ы</w:t>
      </w:r>
      <w:r w:rsidRPr="00AC106A">
        <w:t xml:space="preserve">й </w:t>
      </w:r>
      <w:r w:rsidR="0042761E">
        <w:t>и</w:t>
      </w:r>
      <w:r w:rsidRPr="00AC106A">
        <w:t>нститут</w:t>
      </w:r>
      <w:r w:rsidRPr="00187F46">
        <w:rPr>
          <w:lang w:val="uk-UA"/>
        </w:rPr>
        <w:t xml:space="preserve">, </w:t>
      </w:r>
      <w:r w:rsidR="0044555A">
        <w:rPr>
          <w:lang w:val="uk-UA"/>
        </w:rPr>
        <w:t>2014</w:t>
      </w:r>
      <w:r w:rsidRPr="00187F46">
        <w:rPr>
          <w:lang w:val="uk-UA"/>
        </w:rPr>
        <w:br w:type="page"/>
      </w:r>
    </w:p>
    <w:p w:rsidR="00422AA5" w:rsidRPr="00187F46" w:rsidRDefault="00422AA5" w:rsidP="000D0698">
      <w:pPr>
        <w:jc w:val="center"/>
        <w:rPr>
          <w:color w:val="000000" w:themeColor="text1"/>
          <w:szCs w:val="30"/>
          <w:lang w:val="uk-UA"/>
        </w:rPr>
      </w:pPr>
      <w:r w:rsidRPr="00187F46">
        <w:rPr>
          <w:color w:val="000000" w:themeColor="text1"/>
          <w:szCs w:val="30"/>
          <w:lang w:val="uk-UA"/>
        </w:rPr>
        <w:t>ЗМІСТ</w:t>
      </w:r>
      <w:bookmarkEnd w:id="2"/>
    </w:p>
    <w:p w:rsidR="001D0810" w:rsidRPr="00DC011E" w:rsidRDefault="001D0810" w:rsidP="000D0698">
      <w:pPr>
        <w:ind w:right="27"/>
        <w:jc w:val="right"/>
        <w:rPr>
          <w:color w:val="000000" w:themeColor="text1"/>
          <w:szCs w:val="30"/>
          <w:lang w:val="uk-UA"/>
        </w:rPr>
      </w:pPr>
    </w:p>
    <w:p w:rsidR="00DC011E" w:rsidRPr="00DC011E" w:rsidRDefault="00920671">
      <w:pPr>
        <w:pStyle w:val="13"/>
        <w:rPr>
          <w:rFonts w:ascii="Times New Roman" w:eastAsiaTheme="minorEastAsia" w:hAnsi="Times New Roman"/>
          <w:b w:val="0"/>
          <w:bCs w:val="0"/>
          <w:caps w:val="0"/>
          <w:noProof/>
          <w:sz w:val="30"/>
          <w:szCs w:val="30"/>
        </w:rPr>
      </w:pPr>
      <w:r w:rsidRPr="00920671">
        <w:rPr>
          <w:rFonts w:ascii="Times New Roman" w:hAnsi="Times New Roman"/>
          <w:b w:val="0"/>
          <w:smallCaps/>
          <w:color w:val="000000" w:themeColor="text1"/>
          <w:sz w:val="30"/>
          <w:szCs w:val="30"/>
          <w:lang w:val="uk-UA"/>
        </w:rPr>
        <w:fldChar w:fldCharType="begin"/>
      </w:r>
      <w:r w:rsidR="000E59B4" w:rsidRPr="00DC011E">
        <w:rPr>
          <w:rFonts w:ascii="Times New Roman" w:hAnsi="Times New Roman"/>
          <w:b w:val="0"/>
          <w:color w:val="000000" w:themeColor="text1"/>
          <w:sz w:val="30"/>
          <w:szCs w:val="30"/>
          <w:lang w:val="uk-UA"/>
        </w:rPr>
        <w:instrText xml:space="preserve"> TOC \o "1-5" \h \z \u </w:instrText>
      </w:r>
      <w:r w:rsidRPr="00920671">
        <w:rPr>
          <w:rFonts w:ascii="Times New Roman" w:hAnsi="Times New Roman"/>
          <w:b w:val="0"/>
          <w:smallCaps/>
          <w:color w:val="000000" w:themeColor="text1"/>
          <w:sz w:val="30"/>
          <w:szCs w:val="30"/>
          <w:lang w:val="uk-UA"/>
        </w:rPr>
        <w:fldChar w:fldCharType="separate"/>
      </w:r>
      <w:hyperlink w:anchor="_Toc480984129" w:history="1">
        <w:r w:rsidR="00DC011E" w:rsidRPr="00DC011E">
          <w:rPr>
            <w:rStyle w:val="afa"/>
            <w:rFonts w:ascii="Times New Roman" w:hAnsi="Times New Roman"/>
            <w:b w:val="0"/>
            <w:noProof/>
            <w:sz w:val="30"/>
            <w:szCs w:val="30"/>
          </w:rPr>
          <w:t>ВВЕДЕНИЕ</w:t>
        </w:r>
        <w:r w:rsidR="00DC011E"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tab/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begin"/>
        </w:r>
        <w:r w:rsidR="00DC011E"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instrText xml:space="preserve"> PAGEREF _Toc480984129 \h </w:instrText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separate"/>
        </w:r>
        <w:r w:rsidR="00460320">
          <w:rPr>
            <w:rFonts w:ascii="Times New Roman" w:hAnsi="Times New Roman"/>
            <w:b w:val="0"/>
            <w:noProof/>
            <w:webHidden/>
            <w:sz w:val="30"/>
            <w:szCs w:val="30"/>
          </w:rPr>
          <w:t>2</w:t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end"/>
        </w:r>
      </w:hyperlink>
    </w:p>
    <w:p w:rsidR="00DC011E" w:rsidRPr="00DC011E" w:rsidRDefault="00920671">
      <w:pPr>
        <w:pStyle w:val="13"/>
        <w:rPr>
          <w:rFonts w:ascii="Times New Roman" w:eastAsiaTheme="minorEastAsia" w:hAnsi="Times New Roman"/>
          <w:b w:val="0"/>
          <w:bCs w:val="0"/>
          <w:caps w:val="0"/>
          <w:noProof/>
          <w:sz w:val="30"/>
          <w:szCs w:val="30"/>
        </w:rPr>
      </w:pPr>
      <w:hyperlink w:anchor="_Toc480984130" w:history="1">
        <w:r w:rsidR="00DC011E" w:rsidRPr="00DC011E">
          <w:rPr>
            <w:rStyle w:val="afa"/>
            <w:rFonts w:ascii="Times New Roman" w:hAnsi="Times New Roman"/>
            <w:b w:val="0"/>
            <w:noProof/>
            <w:sz w:val="30"/>
            <w:szCs w:val="30"/>
          </w:rPr>
          <w:t>ЛекцИя № 1 ВВЕДЕНИЕ В курс «ЭкологИя»</w:t>
        </w:r>
        <w:r w:rsidR="00DC011E"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tab/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begin"/>
        </w:r>
        <w:r w:rsidR="00DC011E"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instrText xml:space="preserve"> PAGEREF _Toc480984130 \h </w:instrText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separate"/>
        </w:r>
        <w:r w:rsidR="00460320">
          <w:rPr>
            <w:rFonts w:ascii="Times New Roman" w:hAnsi="Times New Roman"/>
            <w:b w:val="0"/>
            <w:noProof/>
            <w:webHidden/>
            <w:sz w:val="30"/>
            <w:szCs w:val="30"/>
          </w:rPr>
          <w:t>2</w:t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end"/>
        </w:r>
      </w:hyperlink>
    </w:p>
    <w:p w:rsidR="00DC011E" w:rsidRPr="00DC011E" w:rsidRDefault="00920671">
      <w:pPr>
        <w:pStyle w:val="13"/>
        <w:rPr>
          <w:rFonts w:ascii="Times New Roman" w:eastAsiaTheme="minorEastAsia" w:hAnsi="Times New Roman"/>
          <w:b w:val="0"/>
          <w:bCs w:val="0"/>
          <w:caps w:val="0"/>
          <w:noProof/>
          <w:sz w:val="30"/>
          <w:szCs w:val="30"/>
        </w:rPr>
      </w:pPr>
      <w:hyperlink w:anchor="_Toc480984131" w:history="1">
        <w:r w:rsidR="00DC011E" w:rsidRPr="00DC011E">
          <w:rPr>
            <w:rStyle w:val="afa"/>
            <w:rFonts w:ascii="Times New Roman" w:hAnsi="Times New Roman"/>
            <w:b w:val="0"/>
            <w:noProof/>
            <w:sz w:val="30"/>
            <w:szCs w:val="30"/>
          </w:rPr>
          <w:t>ЛекцИя № 2 окружающая природная среда</w:t>
        </w:r>
        <w:r w:rsidR="00DC011E"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tab/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begin"/>
        </w:r>
        <w:r w:rsidR="00DC011E"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instrText xml:space="preserve"> PAGEREF _Toc480984131 \h </w:instrText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separate"/>
        </w:r>
        <w:r w:rsidR="00460320">
          <w:rPr>
            <w:rFonts w:ascii="Times New Roman" w:hAnsi="Times New Roman"/>
            <w:b w:val="0"/>
            <w:noProof/>
            <w:webHidden/>
            <w:sz w:val="30"/>
            <w:szCs w:val="30"/>
          </w:rPr>
          <w:t>2</w:t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end"/>
        </w:r>
      </w:hyperlink>
    </w:p>
    <w:p w:rsidR="00DC011E" w:rsidRPr="00DC011E" w:rsidRDefault="00920671">
      <w:pPr>
        <w:pStyle w:val="13"/>
        <w:rPr>
          <w:rFonts w:ascii="Times New Roman" w:eastAsiaTheme="minorEastAsia" w:hAnsi="Times New Roman"/>
          <w:b w:val="0"/>
          <w:bCs w:val="0"/>
          <w:caps w:val="0"/>
          <w:noProof/>
          <w:sz w:val="30"/>
          <w:szCs w:val="30"/>
        </w:rPr>
      </w:pPr>
      <w:hyperlink w:anchor="_Toc480984132" w:history="1">
        <w:r w:rsidR="00DC011E" w:rsidRPr="00DC011E">
          <w:rPr>
            <w:rStyle w:val="afa"/>
            <w:rFonts w:ascii="Times New Roman" w:hAnsi="Times New Roman"/>
            <w:b w:val="0"/>
            <w:noProof/>
            <w:sz w:val="30"/>
            <w:szCs w:val="30"/>
            <w:lang w:val="uk-UA"/>
          </w:rPr>
          <w:t>ЛекцИя № 3 экологические последствия, вызванные деятельностью человека</w:t>
        </w:r>
        <w:r w:rsidR="00DC011E"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tab/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begin"/>
        </w:r>
        <w:r w:rsidR="00DC011E"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instrText xml:space="preserve"> PAGEREF _Toc480984132 \h </w:instrText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separate"/>
        </w:r>
        <w:r w:rsidR="00460320">
          <w:rPr>
            <w:rFonts w:ascii="Times New Roman" w:hAnsi="Times New Roman"/>
            <w:b w:val="0"/>
            <w:noProof/>
            <w:webHidden/>
            <w:sz w:val="30"/>
            <w:szCs w:val="30"/>
          </w:rPr>
          <w:t>2</w:t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end"/>
        </w:r>
      </w:hyperlink>
    </w:p>
    <w:p w:rsidR="00DC011E" w:rsidRPr="00DC011E" w:rsidRDefault="00920671">
      <w:pPr>
        <w:pStyle w:val="13"/>
        <w:rPr>
          <w:rFonts w:ascii="Times New Roman" w:eastAsiaTheme="minorEastAsia" w:hAnsi="Times New Roman"/>
          <w:b w:val="0"/>
          <w:bCs w:val="0"/>
          <w:caps w:val="0"/>
          <w:noProof/>
          <w:sz w:val="30"/>
          <w:szCs w:val="30"/>
        </w:rPr>
      </w:pPr>
      <w:hyperlink w:anchor="_Toc480984133" w:history="1">
        <w:r w:rsidR="00DC011E" w:rsidRPr="00DC011E">
          <w:rPr>
            <w:rStyle w:val="afa"/>
            <w:rFonts w:ascii="Times New Roman" w:hAnsi="Times New Roman"/>
            <w:b w:val="0"/>
            <w:noProof/>
            <w:sz w:val="30"/>
            <w:szCs w:val="30"/>
            <w:lang w:val="uk-UA"/>
          </w:rPr>
          <w:t>ЛекцИя № 4 БИосфера</w:t>
        </w:r>
        <w:r w:rsidR="00DC011E"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tab/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begin"/>
        </w:r>
        <w:r w:rsidR="00DC011E"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instrText xml:space="preserve"> PAGEREF _Toc480984133 \h </w:instrText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separate"/>
        </w:r>
        <w:r w:rsidR="00460320">
          <w:rPr>
            <w:rFonts w:ascii="Times New Roman" w:hAnsi="Times New Roman"/>
            <w:b w:val="0"/>
            <w:noProof/>
            <w:webHidden/>
            <w:sz w:val="30"/>
            <w:szCs w:val="30"/>
          </w:rPr>
          <w:t>2</w:t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end"/>
        </w:r>
      </w:hyperlink>
    </w:p>
    <w:p w:rsidR="00DC011E" w:rsidRPr="00DC011E" w:rsidRDefault="00920671">
      <w:pPr>
        <w:pStyle w:val="13"/>
        <w:rPr>
          <w:rFonts w:ascii="Times New Roman" w:eastAsiaTheme="minorEastAsia" w:hAnsi="Times New Roman"/>
          <w:b w:val="0"/>
          <w:bCs w:val="0"/>
          <w:caps w:val="0"/>
          <w:noProof/>
          <w:sz w:val="30"/>
          <w:szCs w:val="30"/>
        </w:rPr>
      </w:pPr>
      <w:hyperlink w:anchor="_Toc480984134" w:history="1">
        <w:r w:rsidR="00DC011E" w:rsidRPr="00DC011E">
          <w:rPr>
            <w:rStyle w:val="afa"/>
            <w:rFonts w:ascii="Times New Roman" w:hAnsi="Times New Roman"/>
            <w:b w:val="0"/>
            <w:noProof/>
            <w:sz w:val="30"/>
            <w:szCs w:val="30"/>
            <w:lang w:val="uk-UA"/>
          </w:rPr>
          <w:t>ЛекцИя № 5 экологические факторЫ</w:t>
        </w:r>
        <w:r w:rsidR="00DC011E"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tab/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begin"/>
        </w:r>
        <w:r w:rsidR="00DC011E"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instrText xml:space="preserve"> PAGEREF _Toc480984134 \h </w:instrText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separate"/>
        </w:r>
        <w:r w:rsidR="00460320">
          <w:rPr>
            <w:rFonts w:ascii="Times New Roman" w:hAnsi="Times New Roman"/>
            <w:b w:val="0"/>
            <w:noProof/>
            <w:webHidden/>
            <w:sz w:val="30"/>
            <w:szCs w:val="30"/>
          </w:rPr>
          <w:t>2</w:t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end"/>
        </w:r>
      </w:hyperlink>
    </w:p>
    <w:p w:rsidR="00DC011E" w:rsidRPr="00DC011E" w:rsidRDefault="00920671">
      <w:pPr>
        <w:pStyle w:val="13"/>
        <w:rPr>
          <w:rFonts w:ascii="Times New Roman" w:eastAsiaTheme="minorEastAsia" w:hAnsi="Times New Roman"/>
          <w:b w:val="0"/>
          <w:bCs w:val="0"/>
          <w:caps w:val="0"/>
          <w:noProof/>
          <w:sz w:val="30"/>
          <w:szCs w:val="30"/>
        </w:rPr>
      </w:pPr>
      <w:hyperlink w:anchor="_Toc480984135" w:history="1">
        <w:r w:rsidR="00DC011E" w:rsidRPr="00DC011E">
          <w:rPr>
            <w:rStyle w:val="afa"/>
            <w:rFonts w:ascii="Times New Roman" w:hAnsi="Times New Roman"/>
            <w:b w:val="0"/>
            <w:noProof/>
            <w:sz w:val="30"/>
            <w:szCs w:val="30"/>
            <w:lang w:val="uk-UA"/>
          </w:rPr>
          <w:t>ЛекцИя № 6 взаимоотношения общества и природы</w:t>
        </w:r>
        <w:r w:rsidR="00DC011E"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tab/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begin"/>
        </w:r>
        <w:r w:rsidR="00DC011E"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instrText xml:space="preserve"> PAGEREF _Toc480984135 \h </w:instrText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separate"/>
        </w:r>
        <w:r w:rsidR="00460320">
          <w:rPr>
            <w:rFonts w:ascii="Times New Roman" w:hAnsi="Times New Roman"/>
            <w:b w:val="0"/>
            <w:noProof/>
            <w:webHidden/>
            <w:sz w:val="30"/>
            <w:szCs w:val="30"/>
          </w:rPr>
          <w:t>2</w:t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end"/>
        </w:r>
      </w:hyperlink>
    </w:p>
    <w:p w:rsidR="00DC011E" w:rsidRPr="00DC011E" w:rsidRDefault="00920671">
      <w:pPr>
        <w:pStyle w:val="13"/>
        <w:rPr>
          <w:rFonts w:ascii="Times New Roman" w:eastAsiaTheme="minorEastAsia" w:hAnsi="Times New Roman"/>
          <w:b w:val="0"/>
          <w:bCs w:val="0"/>
          <w:caps w:val="0"/>
          <w:noProof/>
          <w:sz w:val="30"/>
          <w:szCs w:val="30"/>
        </w:rPr>
      </w:pPr>
      <w:hyperlink w:anchor="_Toc480984136" w:history="1">
        <w:r w:rsidR="00DC011E" w:rsidRPr="00DC011E">
          <w:rPr>
            <w:rStyle w:val="afa"/>
            <w:rFonts w:ascii="Times New Roman" w:hAnsi="Times New Roman"/>
            <w:b w:val="0"/>
            <w:noProof/>
            <w:sz w:val="30"/>
            <w:szCs w:val="30"/>
          </w:rPr>
          <w:t>ЛекцИя № 7 направления защиты биосферы от загрязнений</w:t>
        </w:r>
        <w:r w:rsidR="00DC011E"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tab/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begin"/>
        </w:r>
        <w:r w:rsidR="00DC011E"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instrText xml:space="preserve"> PAGEREF _Toc480984136 \h </w:instrText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separate"/>
        </w:r>
        <w:r w:rsidR="00460320">
          <w:rPr>
            <w:rFonts w:ascii="Times New Roman" w:hAnsi="Times New Roman"/>
            <w:b w:val="0"/>
            <w:noProof/>
            <w:webHidden/>
            <w:sz w:val="30"/>
            <w:szCs w:val="30"/>
          </w:rPr>
          <w:t>2</w:t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end"/>
        </w:r>
      </w:hyperlink>
    </w:p>
    <w:p w:rsidR="00DC011E" w:rsidRPr="00DC011E" w:rsidRDefault="00920671">
      <w:pPr>
        <w:pStyle w:val="13"/>
        <w:rPr>
          <w:rFonts w:ascii="Times New Roman" w:eastAsiaTheme="minorEastAsia" w:hAnsi="Times New Roman"/>
          <w:b w:val="0"/>
          <w:bCs w:val="0"/>
          <w:caps w:val="0"/>
          <w:noProof/>
          <w:sz w:val="30"/>
          <w:szCs w:val="30"/>
        </w:rPr>
      </w:pPr>
      <w:hyperlink w:anchor="_Toc480984137" w:history="1">
        <w:r w:rsidR="00DC011E" w:rsidRPr="00DC011E">
          <w:rPr>
            <w:rStyle w:val="afa"/>
            <w:rFonts w:ascii="Times New Roman" w:hAnsi="Times New Roman"/>
            <w:b w:val="0"/>
            <w:noProof/>
            <w:sz w:val="30"/>
            <w:szCs w:val="30"/>
          </w:rPr>
          <w:t>ЛекцИя № 8 Автомобили и окружающая среда</w:t>
        </w:r>
        <w:r w:rsidR="00DC011E"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tab/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begin"/>
        </w:r>
        <w:r w:rsidR="00DC011E"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instrText xml:space="preserve"> PAGEREF _Toc480984137 \h </w:instrText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separate"/>
        </w:r>
        <w:r w:rsidR="00460320">
          <w:rPr>
            <w:rFonts w:ascii="Times New Roman" w:hAnsi="Times New Roman"/>
            <w:b w:val="0"/>
            <w:noProof/>
            <w:webHidden/>
            <w:sz w:val="30"/>
            <w:szCs w:val="30"/>
          </w:rPr>
          <w:t>2</w:t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end"/>
        </w:r>
      </w:hyperlink>
    </w:p>
    <w:p w:rsidR="00DC011E" w:rsidRPr="00DC011E" w:rsidRDefault="00920671">
      <w:pPr>
        <w:pStyle w:val="13"/>
        <w:rPr>
          <w:rFonts w:ascii="Times New Roman" w:eastAsiaTheme="minorEastAsia" w:hAnsi="Times New Roman"/>
          <w:b w:val="0"/>
          <w:bCs w:val="0"/>
          <w:caps w:val="0"/>
          <w:noProof/>
          <w:sz w:val="30"/>
          <w:szCs w:val="30"/>
        </w:rPr>
      </w:pPr>
      <w:hyperlink w:anchor="_Toc480984138" w:history="1">
        <w:r w:rsidR="00DC011E" w:rsidRPr="00DC011E">
          <w:rPr>
            <w:rStyle w:val="afa"/>
            <w:rFonts w:ascii="Times New Roman" w:hAnsi="Times New Roman"/>
            <w:b w:val="0"/>
            <w:noProof/>
            <w:sz w:val="30"/>
            <w:szCs w:val="30"/>
            <w:lang w:val="uk-UA"/>
          </w:rPr>
          <w:t>Выводы</w:t>
        </w:r>
        <w:r w:rsidR="00DC011E"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tab/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begin"/>
        </w:r>
        <w:r w:rsidR="00DC011E"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instrText xml:space="preserve"> PAGEREF _Toc480984138 \h </w:instrText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separate"/>
        </w:r>
        <w:r w:rsidR="00460320">
          <w:rPr>
            <w:rFonts w:ascii="Times New Roman" w:hAnsi="Times New Roman"/>
            <w:b w:val="0"/>
            <w:noProof/>
            <w:webHidden/>
            <w:sz w:val="30"/>
            <w:szCs w:val="30"/>
          </w:rPr>
          <w:t>2</w:t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end"/>
        </w:r>
      </w:hyperlink>
    </w:p>
    <w:p w:rsidR="00DC011E" w:rsidRPr="00DC011E" w:rsidRDefault="00920671">
      <w:pPr>
        <w:pStyle w:val="13"/>
        <w:rPr>
          <w:rFonts w:ascii="Times New Roman" w:eastAsiaTheme="minorEastAsia" w:hAnsi="Times New Roman"/>
          <w:b w:val="0"/>
          <w:bCs w:val="0"/>
          <w:caps w:val="0"/>
          <w:noProof/>
          <w:sz w:val="30"/>
          <w:szCs w:val="30"/>
        </w:rPr>
      </w:pPr>
      <w:hyperlink w:anchor="_Toc480984139" w:history="1">
        <w:r w:rsidR="00DC011E" w:rsidRPr="00DC011E">
          <w:rPr>
            <w:rStyle w:val="afa"/>
            <w:rFonts w:ascii="Times New Roman" w:hAnsi="Times New Roman"/>
            <w:b w:val="0"/>
            <w:noProof/>
            <w:sz w:val="30"/>
            <w:szCs w:val="30"/>
            <w:lang w:val="uk-UA"/>
          </w:rPr>
          <w:t>перечень ссылок</w:t>
        </w:r>
        <w:r w:rsidR="00DC011E"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tab/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begin"/>
        </w:r>
        <w:r w:rsidR="00DC011E"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instrText xml:space="preserve"> PAGEREF _Toc480984139 \h </w:instrText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separate"/>
        </w:r>
        <w:r w:rsidR="00460320">
          <w:rPr>
            <w:rFonts w:ascii="Times New Roman" w:hAnsi="Times New Roman"/>
            <w:b w:val="0"/>
            <w:noProof/>
            <w:webHidden/>
            <w:sz w:val="30"/>
            <w:szCs w:val="30"/>
          </w:rPr>
          <w:t>2</w:t>
        </w:r>
        <w:r w:rsidRPr="00DC011E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end"/>
        </w:r>
      </w:hyperlink>
    </w:p>
    <w:p w:rsidR="00582837" w:rsidRPr="00187F46" w:rsidRDefault="00920671" w:rsidP="000D0698">
      <w:pPr>
        <w:tabs>
          <w:tab w:val="left" w:pos="4860"/>
          <w:tab w:val="right" w:leader="dot" w:pos="9923"/>
        </w:tabs>
        <w:spacing w:before="40" w:after="40"/>
        <w:ind w:right="27"/>
        <w:rPr>
          <w:rFonts w:eastAsiaTheme="majorEastAsia" w:cstheme="majorBidi"/>
          <w:b/>
          <w:bCs/>
          <w:caps/>
          <w:szCs w:val="28"/>
          <w:lang w:val="uk-UA"/>
        </w:rPr>
      </w:pPr>
      <w:r w:rsidRPr="00DC011E">
        <w:rPr>
          <w:color w:val="000000" w:themeColor="text1"/>
          <w:szCs w:val="30"/>
          <w:lang w:val="uk-UA"/>
        </w:rPr>
        <w:fldChar w:fldCharType="end"/>
      </w:r>
      <w:bookmarkStart w:id="3" w:name="_Toc256769932"/>
      <w:bookmarkStart w:id="4" w:name="_Toc257191721"/>
      <w:bookmarkStart w:id="5" w:name="_Toc257284043"/>
      <w:r w:rsidR="00582837" w:rsidRPr="00187F46">
        <w:rPr>
          <w:lang w:val="uk-UA"/>
        </w:rPr>
        <w:br w:type="page"/>
      </w:r>
    </w:p>
    <w:bookmarkStart w:id="6" w:name="_Toc256769931"/>
    <w:bookmarkStart w:id="7" w:name="_Toc257191720"/>
    <w:bookmarkStart w:id="8" w:name="_Toc257284042"/>
    <w:p w:rsidR="00B353D4" w:rsidRPr="009A636B" w:rsidRDefault="00920671" w:rsidP="000D0698">
      <w:pPr>
        <w:pStyle w:val="10"/>
      </w:pPr>
      <w:r w:rsidRPr="009A636B">
        <w:fldChar w:fldCharType="begin"/>
      </w:r>
      <w:r w:rsidR="00B353D4" w:rsidRPr="009A636B">
        <w:instrText xml:space="preserve"> HYPERLINK  \l "ЗМІСТ" </w:instrText>
      </w:r>
      <w:r w:rsidRPr="009A636B">
        <w:fldChar w:fldCharType="separate"/>
      </w:r>
      <w:bookmarkStart w:id="9" w:name="_Toc480984129"/>
      <w:bookmarkStart w:id="10" w:name="_Toc389547033"/>
      <w:bookmarkStart w:id="11" w:name="_Toc262023909"/>
      <w:r w:rsidR="00B353D4" w:rsidRPr="009A636B">
        <w:t>В</w:t>
      </w:r>
      <w:r w:rsidR="009A636B" w:rsidRPr="009A636B">
        <w:t>ВЕДЕНИЕ</w:t>
      </w:r>
      <w:bookmarkEnd w:id="6"/>
      <w:bookmarkEnd w:id="7"/>
      <w:bookmarkEnd w:id="8"/>
      <w:bookmarkEnd w:id="9"/>
      <w:bookmarkEnd w:id="10"/>
      <w:bookmarkEnd w:id="11"/>
      <w:r w:rsidRPr="009A636B">
        <w:fldChar w:fldCharType="end"/>
      </w:r>
    </w:p>
    <w:p w:rsidR="009A636B" w:rsidRPr="009A636B" w:rsidRDefault="009A636B" w:rsidP="009A636B">
      <w:pPr>
        <w:pStyle w:val="afffffc"/>
        <w:rPr>
          <w:lang w:val="ru-RU"/>
        </w:rPr>
      </w:pPr>
      <w:r w:rsidRPr="009A636B">
        <w:rPr>
          <w:lang w:val="ru-RU"/>
        </w:rPr>
        <w:t>Учебная дисциплина «Основы экологии» является обязательной в си</w:t>
      </w:r>
      <w:r w:rsidRPr="009A636B">
        <w:rPr>
          <w:lang w:val="ru-RU"/>
        </w:rPr>
        <w:t>с</w:t>
      </w:r>
      <w:r w:rsidRPr="009A636B">
        <w:rPr>
          <w:lang w:val="ru-RU"/>
        </w:rPr>
        <w:t xml:space="preserve">теме базового высшего образования при подготовке специалистов </w:t>
      </w:r>
      <w:r>
        <w:rPr>
          <w:lang w:val="ru-RU"/>
        </w:rPr>
        <w:t>по</w:t>
      </w:r>
      <w:r w:rsidRPr="009A636B">
        <w:rPr>
          <w:lang w:val="ru-RU"/>
        </w:rPr>
        <w:t xml:space="preserve"> всем направлениям. Она обеспечивает формирование базовых экологических знаний, основ экологического мышления профессионального специалиста, который способен не только грамотно, научно обоснованно пользоваться природой, но и защищать ее от загрязнения и деградации.</w:t>
      </w:r>
    </w:p>
    <w:p w:rsidR="009A636B" w:rsidRPr="009A636B" w:rsidRDefault="009A636B" w:rsidP="009A636B">
      <w:pPr>
        <w:pStyle w:val="afffffc"/>
        <w:rPr>
          <w:lang w:val="ru-RU"/>
        </w:rPr>
      </w:pPr>
      <w:r w:rsidRPr="009A636B">
        <w:rPr>
          <w:lang w:val="ru-RU"/>
        </w:rPr>
        <w:t>Предметом изучения первой части учебной дисциплины (общей экол</w:t>
      </w:r>
      <w:r w:rsidRPr="009A636B">
        <w:rPr>
          <w:lang w:val="ru-RU"/>
        </w:rPr>
        <w:t>о</w:t>
      </w:r>
      <w:r w:rsidRPr="009A636B">
        <w:rPr>
          <w:lang w:val="ru-RU"/>
        </w:rPr>
        <w:t>гии) являются общие закономерности природы, взаимоотношения живых организмов (растений, животных, грибов, микроорганизмов, человека и т</w:t>
      </w:r>
      <w:r w:rsidR="00237AA3">
        <w:rPr>
          <w:lang w:val="ru-RU"/>
        </w:rPr>
        <w:t>.</w:t>
      </w:r>
      <w:r w:rsidRPr="009A636B">
        <w:rPr>
          <w:lang w:val="ru-RU"/>
        </w:rPr>
        <w:t xml:space="preserve"> п</w:t>
      </w:r>
      <w:r w:rsidR="00237AA3">
        <w:rPr>
          <w:lang w:val="ru-RU"/>
        </w:rPr>
        <w:t>.</w:t>
      </w:r>
      <w:r w:rsidRPr="009A636B">
        <w:rPr>
          <w:lang w:val="ru-RU"/>
        </w:rPr>
        <w:t>) между собой и окружающей средой, а также структурно-функциональная организация экосистем.</w:t>
      </w:r>
    </w:p>
    <w:p w:rsidR="00783887" w:rsidRPr="009A636B" w:rsidRDefault="009A636B" w:rsidP="009A636B">
      <w:pPr>
        <w:pStyle w:val="afffffc"/>
        <w:rPr>
          <w:lang w:val="ru-RU"/>
        </w:rPr>
      </w:pPr>
      <w:r w:rsidRPr="009A636B">
        <w:rPr>
          <w:lang w:val="ru-RU"/>
        </w:rPr>
        <w:t>Предметом изучения второй части (</w:t>
      </w:r>
      <w:proofErr w:type="spellStart"/>
      <w:r w:rsidRPr="009A636B">
        <w:rPr>
          <w:lang w:val="ru-RU"/>
        </w:rPr>
        <w:t>неоэкологии</w:t>
      </w:r>
      <w:proofErr w:type="spellEnd"/>
      <w:r w:rsidRPr="009A636B">
        <w:rPr>
          <w:lang w:val="ru-RU"/>
        </w:rPr>
        <w:t>) являются закономе</w:t>
      </w:r>
      <w:r w:rsidRPr="009A636B">
        <w:rPr>
          <w:lang w:val="ru-RU"/>
        </w:rPr>
        <w:t>р</w:t>
      </w:r>
      <w:r w:rsidRPr="009A636B">
        <w:rPr>
          <w:lang w:val="ru-RU"/>
        </w:rPr>
        <w:t>ности развития, функционирования и прогнозирования дальнейшего состо</w:t>
      </w:r>
      <w:r w:rsidRPr="009A636B">
        <w:rPr>
          <w:lang w:val="ru-RU"/>
        </w:rPr>
        <w:t>я</w:t>
      </w:r>
      <w:r w:rsidRPr="009A636B">
        <w:rPr>
          <w:lang w:val="ru-RU"/>
        </w:rPr>
        <w:t xml:space="preserve">ния окружающей </w:t>
      </w:r>
      <w:r w:rsidR="006006C3">
        <w:rPr>
          <w:lang w:val="ru-RU"/>
        </w:rPr>
        <w:t>природной</w:t>
      </w:r>
      <w:r w:rsidRPr="009A636B">
        <w:rPr>
          <w:lang w:val="ru-RU"/>
        </w:rPr>
        <w:t xml:space="preserve"> среды под воздействием деятельности челов</w:t>
      </w:r>
      <w:r w:rsidRPr="009A636B">
        <w:rPr>
          <w:lang w:val="ru-RU"/>
        </w:rPr>
        <w:t>е</w:t>
      </w:r>
      <w:r w:rsidRPr="009A636B">
        <w:rPr>
          <w:lang w:val="ru-RU"/>
        </w:rPr>
        <w:t>ка; источники загрязнения окружающей среды; современное экологическое состояние Украины и Донецкой области; методы и средства защиты окр</w:t>
      </w:r>
      <w:r w:rsidRPr="009A636B">
        <w:rPr>
          <w:lang w:val="ru-RU"/>
        </w:rPr>
        <w:t>у</w:t>
      </w:r>
      <w:r w:rsidRPr="009A636B">
        <w:rPr>
          <w:lang w:val="ru-RU"/>
        </w:rPr>
        <w:t xml:space="preserve">жающей среды; экологическое законодательство Украины и </w:t>
      </w:r>
      <w:proofErr w:type="gramStart"/>
      <w:r w:rsidRPr="009A636B">
        <w:rPr>
          <w:lang w:val="ru-RU"/>
        </w:rPr>
        <w:t>экономический механизм</w:t>
      </w:r>
      <w:proofErr w:type="gramEnd"/>
      <w:r w:rsidRPr="009A636B">
        <w:rPr>
          <w:lang w:val="ru-RU"/>
        </w:rPr>
        <w:t xml:space="preserve"> охраны окружающей среды.</w:t>
      </w:r>
    </w:p>
    <w:p w:rsidR="00582837" w:rsidRPr="00187F46" w:rsidRDefault="00582837" w:rsidP="000D0698">
      <w:pPr>
        <w:ind w:left="238" w:firstLine="329"/>
        <w:rPr>
          <w:rFonts w:eastAsiaTheme="majorEastAsia" w:cstheme="majorBidi"/>
          <w:b/>
          <w:bCs/>
          <w:caps/>
          <w:szCs w:val="28"/>
          <w:lang w:val="uk-UA"/>
        </w:rPr>
      </w:pPr>
      <w:r w:rsidRPr="00187F46">
        <w:rPr>
          <w:lang w:val="uk-UA"/>
        </w:rPr>
        <w:br w:type="page"/>
      </w:r>
    </w:p>
    <w:p w:rsidR="00B353D4" w:rsidRPr="006006C3" w:rsidRDefault="00B353D4" w:rsidP="000D0698">
      <w:pPr>
        <w:pStyle w:val="10"/>
      </w:pPr>
      <w:bookmarkStart w:id="12" w:name="_Toc389547034"/>
      <w:bookmarkStart w:id="13" w:name="_Toc480984130"/>
      <w:r w:rsidRPr="006006C3">
        <w:t>Лекц</w:t>
      </w:r>
      <w:r w:rsidR="00AB2BB8">
        <w:t>И</w:t>
      </w:r>
      <w:r w:rsidRPr="006006C3">
        <w:t>я № 1</w:t>
      </w:r>
      <w:r w:rsidR="00DE35F1" w:rsidRPr="006006C3">
        <w:t xml:space="preserve"> В</w:t>
      </w:r>
      <w:r w:rsidR="00C22462">
        <w:t>ВЕДЕНИЕ В</w:t>
      </w:r>
      <w:r w:rsidRPr="006006C3">
        <w:t xml:space="preserve"> курс </w:t>
      </w:r>
      <w:r w:rsidR="00DE35F1" w:rsidRPr="006006C3">
        <w:t>«</w:t>
      </w:r>
      <w:r w:rsidR="00C22462">
        <w:t>Э</w:t>
      </w:r>
      <w:r w:rsidRPr="006006C3">
        <w:t>колог</w:t>
      </w:r>
      <w:r w:rsidR="00C22462">
        <w:t>И</w:t>
      </w:r>
      <w:r w:rsidR="00DE35F1" w:rsidRPr="006006C3">
        <w:t>я»</w:t>
      </w:r>
      <w:bookmarkEnd w:id="12"/>
      <w:bookmarkEnd w:id="13"/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b/>
          <w:lang w:val="ru-RU"/>
        </w:rPr>
        <w:t>Экология</w:t>
      </w:r>
      <w:r w:rsidRPr="00C22462">
        <w:rPr>
          <w:lang w:val="ru-RU"/>
        </w:rPr>
        <w:t xml:space="preserve"> – наука, которая изучает взаимоотношения между живыми организмами и окружающей средой их </w:t>
      </w:r>
      <w:r w:rsidR="00AB2BB8">
        <w:rPr>
          <w:lang w:val="ru-RU"/>
        </w:rPr>
        <w:t>обитания</w:t>
      </w:r>
      <w:r w:rsidRPr="00C22462">
        <w:rPr>
          <w:lang w:val="ru-RU"/>
        </w:rPr>
        <w:t xml:space="preserve">. Термин «экология» был предложен немецким ученым Эрнестом Геккелем в 1866 году. В переводе </w:t>
      </w:r>
      <w:r>
        <w:rPr>
          <w:lang w:val="ru-RU"/>
        </w:rPr>
        <w:t>с</w:t>
      </w:r>
      <w:r w:rsidRPr="00C22462">
        <w:rPr>
          <w:lang w:val="ru-RU"/>
        </w:rPr>
        <w:t xml:space="preserve"> греческо</w:t>
      </w:r>
      <w:r>
        <w:rPr>
          <w:lang w:val="ru-RU"/>
        </w:rPr>
        <w:t>го</w:t>
      </w:r>
      <w:r w:rsidRPr="00C22462">
        <w:rPr>
          <w:lang w:val="ru-RU"/>
        </w:rPr>
        <w:t xml:space="preserve"> «</w:t>
      </w:r>
      <w:proofErr w:type="spellStart"/>
      <w:r w:rsidRPr="00C22462">
        <w:rPr>
          <w:lang w:val="ru-RU"/>
        </w:rPr>
        <w:t>oikos</w:t>
      </w:r>
      <w:proofErr w:type="spellEnd"/>
      <w:r w:rsidRPr="00C22462">
        <w:rPr>
          <w:lang w:val="ru-RU"/>
        </w:rPr>
        <w:t xml:space="preserve">» </w:t>
      </w:r>
      <w:r>
        <w:rPr>
          <w:lang w:val="ru-RU"/>
        </w:rPr>
        <w:t>–</w:t>
      </w:r>
      <w:r w:rsidRPr="00C22462">
        <w:rPr>
          <w:lang w:val="ru-RU"/>
        </w:rPr>
        <w:t xml:space="preserve"> дом, жилье, «</w:t>
      </w:r>
      <w:proofErr w:type="spellStart"/>
      <w:r w:rsidRPr="00C22462">
        <w:rPr>
          <w:lang w:val="ru-RU"/>
        </w:rPr>
        <w:t>logos</w:t>
      </w:r>
      <w:proofErr w:type="spellEnd"/>
      <w:r w:rsidRPr="00C22462">
        <w:rPr>
          <w:lang w:val="ru-RU"/>
        </w:rPr>
        <w:t xml:space="preserve">» </w:t>
      </w:r>
      <w:r>
        <w:rPr>
          <w:lang w:val="ru-RU"/>
        </w:rPr>
        <w:t>–</w:t>
      </w:r>
      <w:r w:rsidRPr="00C22462">
        <w:rPr>
          <w:lang w:val="ru-RU"/>
        </w:rPr>
        <w:t xml:space="preserve"> наука.</w:t>
      </w:r>
    </w:p>
    <w:p w:rsidR="00C22462" w:rsidRPr="00C22462" w:rsidRDefault="00C22462" w:rsidP="00C22462">
      <w:pPr>
        <w:pStyle w:val="afffffc"/>
        <w:rPr>
          <w:b/>
          <w:lang w:val="ru-RU"/>
        </w:rPr>
      </w:pPr>
      <w:r w:rsidRPr="00C22462">
        <w:rPr>
          <w:b/>
          <w:lang w:val="ru-RU"/>
        </w:rPr>
        <w:t>История развития экологии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Весь период развития экологии можно разделить на 3 этапа: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 xml:space="preserve">1) </w:t>
      </w:r>
      <w:r w:rsidR="00C63492">
        <w:rPr>
          <w:lang w:val="ru-RU"/>
        </w:rPr>
        <w:t>с</w:t>
      </w:r>
      <w:r w:rsidRPr="00C22462">
        <w:rPr>
          <w:lang w:val="ru-RU"/>
        </w:rPr>
        <w:t xml:space="preserve"> </w:t>
      </w:r>
      <w:proofErr w:type="gramStart"/>
      <w:r w:rsidRPr="00C22462">
        <w:rPr>
          <w:lang w:val="ru-RU"/>
        </w:rPr>
        <w:t>Х</w:t>
      </w:r>
      <w:proofErr w:type="gramEnd"/>
      <w:r w:rsidRPr="00C22462">
        <w:rPr>
          <w:lang w:val="ru-RU"/>
        </w:rPr>
        <w:t>VIII ст. к 60-ым гг. XIX ст. Этот этап можно рассматривать как период зарождения и становления экологии как науки. Значительный вклад в развитие исследований внесли такие ученые: К. Л</w:t>
      </w:r>
      <w:r w:rsidR="00C63492">
        <w:rPr>
          <w:lang w:val="ru-RU"/>
        </w:rPr>
        <w:t>и</w:t>
      </w:r>
      <w:r w:rsidRPr="00C22462">
        <w:rPr>
          <w:lang w:val="ru-RU"/>
        </w:rPr>
        <w:t>ней, И. И. Лепех</w:t>
      </w:r>
      <w:r w:rsidR="00C63492">
        <w:rPr>
          <w:lang w:val="ru-RU"/>
        </w:rPr>
        <w:t>и</w:t>
      </w:r>
      <w:r w:rsidRPr="00C22462">
        <w:rPr>
          <w:lang w:val="ru-RU"/>
        </w:rPr>
        <w:t>н, Ж. Бюффон.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 xml:space="preserve">2) </w:t>
      </w:r>
      <w:r w:rsidR="00C63492">
        <w:rPr>
          <w:lang w:val="ru-RU"/>
        </w:rPr>
        <w:t>с</w:t>
      </w:r>
      <w:r w:rsidRPr="00C22462">
        <w:rPr>
          <w:lang w:val="ru-RU"/>
        </w:rPr>
        <w:t xml:space="preserve"> 60-т</w:t>
      </w:r>
      <w:r w:rsidR="00C63492">
        <w:rPr>
          <w:lang w:val="ru-RU"/>
        </w:rPr>
        <w:t>ы</w:t>
      </w:r>
      <w:r w:rsidRPr="00C22462">
        <w:rPr>
          <w:lang w:val="ru-RU"/>
        </w:rPr>
        <w:t>х гг. XIX ст. к середине XX ст. Происходит оформление эк</w:t>
      </w:r>
      <w:r w:rsidRPr="00C22462">
        <w:rPr>
          <w:lang w:val="ru-RU"/>
        </w:rPr>
        <w:t>о</w:t>
      </w:r>
      <w:r w:rsidRPr="00C22462">
        <w:rPr>
          <w:lang w:val="ru-RU"/>
        </w:rPr>
        <w:t>логии в самостоятельную биологическую дисциплину. Выдающиеся ученые: В. В. Докуча</w:t>
      </w:r>
      <w:r w:rsidR="00C63492">
        <w:rPr>
          <w:lang w:val="ru-RU"/>
        </w:rPr>
        <w:t>е</w:t>
      </w:r>
      <w:r w:rsidRPr="00C22462">
        <w:rPr>
          <w:lang w:val="ru-RU"/>
        </w:rPr>
        <w:t xml:space="preserve">в, Ч. Дарвин, </w:t>
      </w:r>
      <w:r w:rsidR="00C63492">
        <w:rPr>
          <w:lang w:val="ru-RU"/>
        </w:rPr>
        <w:t>Э</w:t>
      </w:r>
      <w:r w:rsidRPr="00C22462">
        <w:rPr>
          <w:lang w:val="ru-RU"/>
        </w:rPr>
        <w:t xml:space="preserve">. Геккель, В. </w:t>
      </w:r>
      <w:proofErr w:type="spellStart"/>
      <w:r w:rsidRPr="00C22462">
        <w:rPr>
          <w:lang w:val="ru-RU"/>
        </w:rPr>
        <w:t>Шелфорд</w:t>
      </w:r>
      <w:proofErr w:type="spellEnd"/>
      <w:r w:rsidRPr="00C22462">
        <w:rPr>
          <w:lang w:val="ru-RU"/>
        </w:rPr>
        <w:t xml:space="preserve">, А. </w:t>
      </w:r>
      <w:proofErr w:type="spellStart"/>
      <w:r w:rsidRPr="00C22462">
        <w:rPr>
          <w:lang w:val="ru-RU"/>
        </w:rPr>
        <w:t>Тенсл</w:t>
      </w:r>
      <w:r w:rsidR="00C63492">
        <w:rPr>
          <w:lang w:val="ru-RU"/>
        </w:rPr>
        <w:t>и</w:t>
      </w:r>
      <w:proofErr w:type="spellEnd"/>
      <w:r w:rsidRPr="00C22462">
        <w:rPr>
          <w:lang w:val="ru-RU"/>
        </w:rPr>
        <w:t>, В. И. Ве</w:t>
      </w:r>
      <w:r w:rsidRPr="00C22462">
        <w:rPr>
          <w:lang w:val="ru-RU"/>
        </w:rPr>
        <w:t>р</w:t>
      </w:r>
      <w:r w:rsidRPr="00C22462">
        <w:rPr>
          <w:lang w:val="ru-RU"/>
        </w:rPr>
        <w:t>надский и др.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 xml:space="preserve">3) </w:t>
      </w:r>
      <w:r w:rsidR="00C63492">
        <w:rPr>
          <w:lang w:val="ru-RU"/>
        </w:rPr>
        <w:t>с</w:t>
      </w:r>
      <w:r w:rsidRPr="00C22462">
        <w:rPr>
          <w:lang w:val="ru-RU"/>
        </w:rPr>
        <w:t xml:space="preserve"> середины ХХ ст. до настоящего времени. Происходит превращение экологии в комплексную науку об охране окружающей </w:t>
      </w:r>
      <w:r w:rsidR="00C63492">
        <w:rPr>
          <w:lang w:val="ru-RU"/>
        </w:rPr>
        <w:t>природной</w:t>
      </w:r>
      <w:r w:rsidRPr="00C22462">
        <w:rPr>
          <w:lang w:val="ru-RU"/>
        </w:rPr>
        <w:t xml:space="preserve"> среды. Выдающиеся ученые: Ю. </w:t>
      </w:r>
      <w:proofErr w:type="spellStart"/>
      <w:r w:rsidRPr="00C22462">
        <w:rPr>
          <w:lang w:val="ru-RU"/>
        </w:rPr>
        <w:t>Одум</w:t>
      </w:r>
      <w:proofErr w:type="spellEnd"/>
      <w:r w:rsidRPr="00C22462">
        <w:rPr>
          <w:lang w:val="ru-RU"/>
        </w:rPr>
        <w:t xml:space="preserve">, Б. Коммонер, Ю. В. Новиков, Н. Ф. </w:t>
      </w:r>
      <w:proofErr w:type="spellStart"/>
      <w:r w:rsidRPr="00C22462">
        <w:rPr>
          <w:lang w:val="ru-RU"/>
        </w:rPr>
        <w:t>Ре</w:t>
      </w:r>
      <w:r w:rsidRPr="00C22462">
        <w:rPr>
          <w:lang w:val="ru-RU"/>
        </w:rPr>
        <w:t>й</w:t>
      </w:r>
      <w:r w:rsidRPr="00C22462">
        <w:rPr>
          <w:lang w:val="ru-RU"/>
        </w:rPr>
        <w:t>мерс</w:t>
      </w:r>
      <w:proofErr w:type="spellEnd"/>
      <w:r w:rsidRPr="00C22462">
        <w:rPr>
          <w:lang w:val="ru-RU"/>
        </w:rPr>
        <w:t>, М. М. Мо</w:t>
      </w:r>
      <w:r w:rsidR="00FF0531">
        <w:rPr>
          <w:lang w:val="ru-RU"/>
        </w:rPr>
        <w:t>и</w:t>
      </w:r>
      <w:r w:rsidRPr="00C22462">
        <w:rPr>
          <w:lang w:val="ru-RU"/>
        </w:rPr>
        <w:t>се</w:t>
      </w:r>
      <w:r w:rsidR="00FF0531">
        <w:rPr>
          <w:lang w:val="ru-RU"/>
        </w:rPr>
        <w:t>е</w:t>
      </w:r>
      <w:r w:rsidRPr="00C22462">
        <w:rPr>
          <w:lang w:val="ru-RU"/>
        </w:rPr>
        <w:t>в.</w:t>
      </w:r>
    </w:p>
    <w:p w:rsidR="00C22462" w:rsidRPr="00C22462" w:rsidRDefault="00C22462" w:rsidP="00C22462">
      <w:pPr>
        <w:pStyle w:val="afffffc"/>
        <w:rPr>
          <w:b/>
          <w:lang w:val="ru-RU"/>
        </w:rPr>
      </w:pPr>
      <w:r w:rsidRPr="00C22462">
        <w:rPr>
          <w:b/>
          <w:lang w:val="ru-RU"/>
        </w:rPr>
        <w:t>Структура современной экологии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В настоящее время экология распалась на ряд научных отраслей и ди</w:t>
      </w:r>
      <w:r w:rsidRPr="00C22462">
        <w:rPr>
          <w:lang w:val="ru-RU"/>
        </w:rPr>
        <w:t>с</w:t>
      </w:r>
      <w:r w:rsidRPr="00C22462">
        <w:rPr>
          <w:lang w:val="ru-RU"/>
        </w:rPr>
        <w:t>циплин, часто далеких от начального понимания экологии как биологич</w:t>
      </w:r>
      <w:r w:rsidRPr="00C22462">
        <w:rPr>
          <w:lang w:val="ru-RU"/>
        </w:rPr>
        <w:t>е</w:t>
      </w:r>
      <w:r w:rsidRPr="00C22462">
        <w:rPr>
          <w:lang w:val="ru-RU"/>
        </w:rPr>
        <w:t xml:space="preserve">ской науки, хотя в основе всех современных направлений экологии лежат фундаментальные идеи </w:t>
      </w:r>
      <w:proofErr w:type="spellStart"/>
      <w:r w:rsidRPr="00C22462">
        <w:rPr>
          <w:lang w:val="ru-RU"/>
        </w:rPr>
        <w:t>биоэкологии</w:t>
      </w:r>
      <w:proofErr w:type="spellEnd"/>
      <w:r w:rsidRPr="00C22462">
        <w:rPr>
          <w:lang w:val="ru-RU"/>
        </w:rPr>
        <w:t>.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Экологию разделяют:</w:t>
      </w:r>
    </w:p>
    <w:p w:rsidR="00C22462" w:rsidRPr="00C22462" w:rsidRDefault="00C63492" w:rsidP="00C22462">
      <w:pPr>
        <w:pStyle w:val="afffffc"/>
        <w:rPr>
          <w:lang w:val="ru-RU"/>
        </w:rPr>
      </w:pPr>
      <w:r>
        <w:rPr>
          <w:lang w:val="ru-RU"/>
        </w:rPr>
        <w:t>по</w:t>
      </w:r>
      <w:r w:rsidR="00327D29">
        <w:rPr>
          <w:lang w:val="ru-RU"/>
        </w:rPr>
        <w:t xml:space="preserve"> размерам объектов изучения</w:t>
      </w:r>
      <w:r w:rsidR="00C22462" w:rsidRPr="00C22462">
        <w:rPr>
          <w:lang w:val="ru-RU"/>
        </w:rPr>
        <w:t>: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аутэкология;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 xml:space="preserve">• </w:t>
      </w:r>
      <w:proofErr w:type="spellStart"/>
      <w:r w:rsidRPr="00C22462">
        <w:rPr>
          <w:lang w:val="ru-RU"/>
        </w:rPr>
        <w:t>демо</w:t>
      </w:r>
      <w:r w:rsidR="00C63492">
        <w:rPr>
          <w:lang w:val="ru-RU"/>
        </w:rPr>
        <w:t>э</w:t>
      </w:r>
      <w:r w:rsidRPr="00C22462">
        <w:rPr>
          <w:lang w:val="ru-RU"/>
        </w:rPr>
        <w:t>колог</w:t>
      </w:r>
      <w:r w:rsidR="00C63492">
        <w:rPr>
          <w:lang w:val="ru-RU"/>
        </w:rPr>
        <w:t>и</w:t>
      </w:r>
      <w:r w:rsidRPr="00C22462">
        <w:rPr>
          <w:lang w:val="ru-RU"/>
        </w:rPr>
        <w:t>я</w:t>
      </w:r>
      <w:proofErr w:type="spellEnd"/>
      <w:r w:rsidRPr="00C22462">
        <w:rPr>
          <w:lang w:val="ru-RU"/>
        </w:rPr>
        <w:t>;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с</w:t>
      </w:r>
      <w:r w:rsidR="00C63492">
        <w:rPr>
          <w:lang w:val="ru-RU"/>
        </w:rPr>
        <w:t>и</w:t>
      </w:r>
      <w:r w:rsidRPr="00C22462">
        <w:rPr>
          <w:lang w:val="ru-RU"/>
        </w:rPr>
        <w:t>н</w:t>
      </w:r>
      <w:r w:rsidR="00C63492">
        <w:rPr>
          <w:lang w:val="ru-RU"/>
        </w:rPr>
        <w:t>э</w:t>
      </w:r>
      <w:r w:rsidRPr="00C22462">
        <w:rPr>
          <w:lang w:val="ru-RU"/>
        </w:rPr>
        <w:t>колог</w:t>
      </w:r>
      <w:r w:rsidR="00C63492">
        <w:rPr>
          <w:lang w:val="ru-RU"/>
        </w:rPr>
        <w:t>и</w:t>
      </w:r>
      <w:r w:rsidRPr="00C22462">
        <w:rPr>
          <w:lang w:val="ru-RU"/>
        </w:rPr>
        <w:t>я;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ландшафтная (географическая) экология;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глобальная экология;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по отношению к предметам изучения: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экология микроорганизмов;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экология грибов;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экология растений;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экология животных;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экология человека;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сельскохозяйственная экология;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промышленная экология;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общая экология;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по средам и компонентам: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экология атмосферы;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экология литосферы (суши);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экология пресных водоемов;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морская экология;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экология крайнего севера;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экология высокогорья;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химическая экология и др.</w:t>
      </w:r>
    </w:p>
    <w:p w:rsidR="00C22462" w:rsidRPr="00C22462" w:rsidRDefault="00C63492" w:rsidP="00C22462">
      <w:pPr>
        <w:pStyle w:val="afffffc"/>
        <w:rPr>
          <w:lang w:val="ru-RU"/>
        </w:rPr>
      </w:pPr>
      <w:r>
        <w:rPr>
          <w:lang w:val="ru-RU"/>
        </w:rPr>
        <w:t>по</w:t>
      </w:r>
      <w:r w:rsidR="00C22462" w:rsidRPr="00C22462">
        <w:rPr>
          <w:lang w:val="ru-RU"/>
        </w:rPr>
        <w:t xml:space="preserve"> подход</w:t>
      </w:r>
      <w:r>
        <w:rPr>
          <w:lang w:val="ru-RU"/>
        </w:rPr>
        <w:t>у</w:t>
      </w:r>
      <w:r w:rsidR="00C22462" w:rsidRPr="00C22462">
        <w:rPr>
          <w:lang w:val="ru-RU"/>
        </w:rPr>
        <w:t xml:space="preserve"> к предмету изучения: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аналитическая экология;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динамическая экология;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с точки зрения факторов времени: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историческая экология;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• эволюционная экология.</w:t>
      </w:r>
    </w:p>
    <w:p w:rsidR="00C22462" w:rsidRPr="00C22462" w:rsidRDefault="00C22462" w:rsidP="00C22462">
      <w:pPr>
        <w:pStyle w:val="afffffc"/>
        <w:rPr>
          <w:lang w:val="ru-RU"/>
        </w:rPr>
      </w:pPr>
    </w:p>
    <w:p w:rsidR="00C22462" w:rsidRPr="00C22462" w:rsidRDefault="00C22462" w:rsidP="00C22462">
      <w:pPr>
        <w:pStyle w:val="afffffc"/>
        <w:rPr>
          <w:b/>
          <w:lang w:val="ru-RU"/>
        </w:rPr>
      </w:pPr>
      <w:r w:rsidRPr="00C22462">
        <w:rPr>
          <w:b/>
          <w:lang w:val="ru-RU"/>
        </w:rPr>
        <w:t xml:space="preserve">Разделы </w:t>
      </w:r>
      <w:proofErr w:type="spellStart"/>
      <w:r w:rsidRPr="00C22462">
        <w:rPr>
          <w:b/>
          <w:lang w:val="ru-RU"/>
        </w:rPr>
        <w:t>биоэкологии</w:t>
      </w:r>
      <w:proofErr w:type="spellEnd"/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b/>
          <w:lang w:val="ru-RU"/>
        </w:rPr>
        <w:t>Аутэкология</w:t>
      </w:r>
      <w:r w:rsidRPr="00C22462">
        <w:rPr>
          <w:lang w:val="ru-RU"/>
        </w:rPr>
        <w:t xml:space="preserve"> </w:t>
      </w:r>
      <w:r w:rsidR="00C63492">
        <w:rPr>
          <w:lang w:val="ru-RU"/>
        </w:rPr>
        <w:t>–</w:t>
      </w:r>
      <w:r w:rsidRPr="00C22462">
        <w:rPr>
          <w:lang w:val="ru-RU"/>
        </w:rPr>
        <w:t xml:space="preserve"> раздел экологии, кот</w:t>
      </w:r>
      <w:r w:rsidR="00C63492">
        <w:rPr>
          <w:lang w:val="ru-RU"/>
        </w:rPr>
        <w:t>орая изучает самые простые связ</w:t>
      </w:r>
      <w:r w:rsidRPr="00C22462">
        <w:rPr>
          <w:lang w:val="ru-RU"/>
        </w:rPr>
        <w:t xml:space="preserve">и индивидуального организма с окружающей средой </w:t>
      </w:r>
      <w:r w:rsidR="00AB2BB8">
        <w:rPr>
          <w:lang w:val="ru-RU"/>
        </w:rPr>
        <w:t>обитания</w:t>
      </w:r>
      <w:r w:rsidRPr="00C22462">
        <w:rPr>
          <w:lang w:val="ru-RU"/>
        </w:rPr>
        <w:t>.</w:t>
      </w:r>
    </w:p>
    <w:p w:rsidR="00C22462" w:rsidRPr="00C22462" w:rsidRDefault="00C22462" w:rsidP="00C22462">
      <w:pPr>
        <w:pStyle w:val="afffffc"/>
        <w:rPr>
          <w:lang w:val="ru-RU"/>
        </w:rPr>
      </w:pPr>
      <w:proofErr w:type="spellStart"/>
      <w:r w:rsidRPr="00C22462">
        <w:rPr>
          <w:b/>
          <w:lang w:val="ru-RU"/>
        </w:rPr>
        <w:t>Дем</w:t>
      </w:r>
      <w:r w:rsidR="00C63492">
        <w:rPr>
          <w:b/>
          <w:lang w:val="ru-RU"/>
        </w:rPr>
        <w:t>э</w:t>
      </w:r>
      <w:r w:rsidRPr="00C22462">
        <w:rPr>
          <w:b/>
          <w:lang w:val="ru-RU"/>
        </w:rPr>
        <w:t>колог</w:t>
      </w:r>
      <w:r w:rsidR="00C63492">
        <w:rPr>
          <w:b/>
          <w:lang w:val="ru-RU"/>
        </w:rPr>
        <w:t>и</w:t>
      </w:r>
      <w:r w:rsidRPr="00C22462">
        <w:rPr>
          <w:b/>
          <w:lang w:val="ru-RU"/>
        </w:rPr>
        <w:t>я</w:t>
      </w:r>
      <w:proofErr w:type="spellEnd"/>
      <w:r w:rsidRPr="00C22462">
        <w:rPr>
          <w:b/>
          <w:lang w:val="ru-RU"/>
        </w:rPr>
        <w:t xml:space="preserve"> (популяционная экология)</w:t>
      </w:r>
      <w:r w:rsidRPr="00C22462">
        <w:rPr>
          <w:lang w:val="ru-RU"/>
        </w:rPr>
        <w:t xml:space="preserve"> </w:t>
      </w:r>
      <w:r w:rsidR="00C63492">
        <w:rPr>
          <w:lang w:val="ru-RU"/>
        </w:rPr>
        <w:t>–</w:t>
      </w:r>
      <w:r w:rsidRPr="00C22462">
        <w:rPr>
          <w:lang w:val="ru-RU"/>
        </w:rPr>
        <w:t xml:space="preserve"> раздел экологии, которая изучает взаимоотношение организмов одного вида между собой и окр</w:t>
      </w:r>
      <w:r w:rsidRPr="00C22462">
        <w:rPr>
          <w:lang w:val="ru-RU"/>
        </w:rPr>
        <w:t>у</w:t>
      </w:r>
      <w:r w:rsidRPr="00C22462">
        <w:rPr>
          <w:lang w:val="ru-RU"/>
        </w:rPr>
        <w:t>жающей средой.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b/>
          <w:lang w:val="ru-RU"/>
        </w:rPr>
        <w:t>Синэкология (биоценология)</w:t>
      </w:r>
      <w:r w:rsidRPr="00C22462">
        <w:rPr>
          <w:lang w:val="ru-RU"/>
        </w:rPr>
        <w:t xml:space="preserve"> </w:t>
      </w:r>
      <w:r w:rsidR="00C63492">
        <w:rPr>
          <w:lang w:val="ru-RU"/>
        </w:rPr>
        <w:t>–</w:t>
      </w:r>
      <w:r w:rsidRPr="00C22462">
        <w:rPr>
          <w:lang w:val="ru-RU"/>
        </w:rPr>
        <w:t xml:space="preserve"> раздел экологии, которая комплексно изучает группы и содружества организмов и их взаимосвязь в естественных системах.</w:t>
      </w:r>
    </w:p>
    <w:p w:rsidR="00C22462" w:rsidRPr="00C22462" w:rsidRDefault="00C22462" w:rsidP="00C22462">
      <w:pPr>
        <w:pStyle w:val="afffffc"/>
        <w:rPr>
          <w:lang w:val="ru-RU"/>
        </w:rPr>
      </w:pP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b/>
          <w:lang w:val="ru-RU"/>
        </w:rPr>
        <w:t>Задачи экологии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1. Исследование закономерностей организации жизни на планете.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2. Прогноз изменений окружающей среды под воздействием деятельн</w:t>
      </w:r>
      <w:r w:rsidRPr="00C22462">
        <w:rPr>
          <w:lang w:val="ru-RU"/>
        </w:rPr>
        <w:t>о</w:t>
      </w:r>
      <w:r w:rsidRPr="00C22462">
        <w:rPr>
          <w:lang w:val="ru-RU"/>
        </w:rPr>
        <w:t>сти человека.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>3. Создание научной основы рациональной эксплуатации природных ресурсов.</w:t>
      </w:r>
    </w:p>
    <w:p w:rsidR="00C22462" w:rsidRPr="00C22462" w:rsidRDefault="00C22462" w:rsidP="00C22462">
      <w:pPr>
        <w:pStyle w:val="afffffc"/>
        <w:rPr>
          <w:lang w:val="ru-RU"/>
        </w:rPr>
      </w:pPr>
      <w:r w:rsidRPr="00C22462">
        <w:rPr>
          <w:lang w:val="ru-RU"/>
        </w:rPr>
        <w:t xml:space="preserve">4. Сохранение среды </w:t>
      </w:r>
      <w:r w:rsidR="00AB2BB8">
        <w:rPr>
          <w:lang w:val="ru-RU"/>
        </w:rPr>
        <w:t>обитания</w:t>
      </w:r>
      <w:r w:rsidRPr="00C22462">
        <w:rPr>
          <w:lang w:val="ru-RU"/>
        </w:rPr>
        <w:t xml:space="preserve"> человека.</w:t>
      </w:r>
    </w:p>
    <w:p w:rsidR="00C22462" w:rsidRPr="00C22462" w:rsidRDefault="00C22462" w:rsidP="00C22462">
      <w:pPr>
        <w:pStyle w:val="afffffc"/>
        <w:rPr>
          <w:lang w:val="ru-RU"/>
        </w:rPr>
      </w:pPr>
    </w:p>
    <w:p w:rsidR="00C22462" w:rsidRPr="00C22462" w:rsidRDefault="00C22462" w:rsidP="00C22462">
      <w:pPr>
        <w:pStyle w:val="afffffc"/>
        <w:rPr>
          <w:b/>
          <w:lang w:val="ru-RU"/>
        </w:rPr>
      </w:pPr>
      <w:r w:rsidRPr="00C22462">
        <w:rPr>
          <w:b/>
          <w:lang w:val="ru-RU"/>
        </w:rPr>
        <w:t>Вопрос</w:t>
      </w:r>
      <w:r w:rsidR="00F61ACA">
        <w:rPr>
          <w:b/>
          <w:lang w:val="ru-RU"/>
        </w:rPr>
        <w:t>ы</w:t>
      </w:r>
      <w:r w:rsidRPr="00C22462">
        <w:rPr>
          <w:b/>
          <w:lang w:val="ru-RU"/>
        </w:rPr>
        <w:t xml:space="preserve"> для самоконтроля</w:t>
      </w:r>
    </w:p>
    <w:p w:rsidR="00C22462" w:rsidRPr="00C22462" w:rsidRDefault="00C22462" w:rsidP="00B56B0A">
      <w:pPr>
        <w:pStyle w:val="afffffc"/>
        <w:numPr>
          <w:ilvl w:val="0"/>
          <w:numId w:val="6"/>
        </w:numPr>
        <w:tabs>
          <w:tab w:val="left" w:pos="851"/>
        </w:tabs>
        <w:ind w:left="0" w:firstLine="567"/>
        <w:rPr>
          <w:lang w:val="ru-RU"/>
        </w:rPr>
      </w:pPr>
      <w:r w:rsidRPr="00C22462">
        <w:rPr>
          <w:lang w:val="ru-RU"/>
        </w:rPr>
        <w:t>Дайте определение понятия «экология».</w:t>
      </w:r>
    </w:p>
    <w:p w:rsidR="00C22462" w:rsidRPr="00C22462" w:rsidRDefault="00C22462" w:rsidP="00B56B0A">
      <w:pPr>
        <w:pStyle w:val="afffffc"/>
        <w:numPr>
          <w:ilvl w:val="0"/>
          <w:numId w:val="6"/>
        </w:numPr>
        <w:tabs>
          <w:tab w:val="left" w:pos="851"/>
        </w:tabs>
        <w:ind w:left="0" w:firstLine="567"/>
        <w:rPr>
          <w:lang w:val="ru-RU"/>
        </w:rPr>
      </w:pPr>
      <w:r w:rsidRPr="00C22462">
        <w:rPr>
          <w:lang w:val="ru-RU"/>
        </w:rPr>
        <w:t>Назовите основные этапы развития экологии.</w:t>
      </w:r>
    </w:p>
    <w:p w:rsidR="00C22462" w:rsidRPr="00C22462" w:rsidRDefault="00C22462" w:rsidP="00B56B0A">
      <w:pPr>
        <w:pStyle w:val="afffffc"/>
        <w:numPr>
          <w:ilvl w:val="0"/>
          <w:numId w:val="6"/>
        </w:numPr>
        <w:tabs>
          <w:tab w:val="left" w:pos="851"/>
        </w:tabs>
        <w:ind w:left="0" w:firstLine="567"/>
        <w:rPr>
          <w:lang w:val="ru-RU"/>
        </w:rPr>
      </w:pPr>
      <w:r w:rsidRPr="00C22462">
        <w:rPr>
          <w:lang w:val="ru-RU"/>
        </w:rPr>
        <w:t>Охарактеризуйте современную экологию.</w:t>
      </w:r>
    </w:p>
    <w:p w:rsidR="00AD5D8C" w:rsidRPr="00C22462" w:rsidRDefault="00C22462" w:rsidP="00B56B0A">
      <w:pPr>
        <w:pStyle w:val="afffffc"/>
        <w:numPr>
          <w:ilvl w:val="0"/>
          <w:numId w:val="6"/>
        </w:numPr>
        <w:tabs>
          <w:tab w:val="left" w:pos="851"/>
        </w:tabs>
        <w:ind w:left="0" w:firstLine="567"/>
        <w:rPr>
          <w:lang w:val="ru-RU"/>
        </w:rPr>
      </w:pPr>
      <w:r w:rsidRPr="00C22462">
        <w:rPr>
          <w:lang w:val="ru-RU"/>
        </w:rPr>
        <w:t>Назовите главные задачи экологии.</w:t>
      </w:r>
    </w:p>
    <w:p w:rsidR="00B353D4" w:rsidRPr="00AB2BB8" w:rsidRDefault="00B353D4" w:rsidP="000D0698">
      <w:pPr>
        <w:pStyle w:val="10"/>
      </w:pPr>
      <w:bookmarkStart w:id="14" w:name="_Toc389547035"/>
      <w:bookmarkStart w:id="15" w:name="_Toc480984131"/>
      <w:bookmarkEnd w:id="3"/>
      <w:bookmarkEnd w:id="4"/>
      <w:bookmarkEnd w:id="5"/>
      <w:r w:rsidRPr="00AB2BB8">
        <w:t>Лекц</w:t>
      </w:r>
      <w:r w:rsidR="00AB2BB8" w:rsidRPr="00AB2BB8">
        <w:t>И</w:t>
      </w:r>
      <w:r w:rsidRPr="00AB2BB8">
        <w:t xml:space="preserve">я № 2 </w:t>
      </w:r>
      <w:r w:rsidR="00AB2BB8" w:rsidRPr="00AB2BB8">
        <w:t>окружающая природная среда</w:t>
      </w:r>
      <w:bookmarkEnd w:id="14"/>
      <w:bookmarkEnd w:id="15"/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b/>
          <w:lang w:val="ru-RU"/>
        </w:rPr>
        <w:t xml:space="preserve">Природа, </w:t>
      </w:r>
      <w:r w:rsidRPr="00AB2BB8">
        <w:rPr>
          <w:lang w:val="ru-RU"/>
        </w:rPr>
        <w:t>как философская категория, это весь материальный, энерг</w:t>
      </w:r>
      <w:r w:rsidRPr="00AB2BB8">
        <w:rPr>
          <w:lang w:val="ru-RU"/>
        </w:rPr>
        <w:t>е</w:t>
      </w:r>
      <w:r w:rsidRPr="00AB2BB8">
        <w:rPr>
          <w:lang w:val="ru-RU"/>
        </w:rPr>
        <w:t xml:space="preserve">тический и информационный мир Вселенной (Универсум). </w:t>
      </w:r>
      <w:proofErr w:type="gramStart"/>
      <w:r w:rsidRPr="00AB2BB8">
        <w:rPr>
          <w:lang w:val="ru-RU"/>
        </w:rPr>
        <w:t>В узком смысле, природа – это совокупность естественных условий существования человеч</w:t>
      </w:r>
      <w:r w:rsidRPr="00AB2BB8">
        <w:rPr>
          <w:lang w:val="ru-RU"/>
        </w:rPr>
        <w:t>е</w:t>
      </w:r>
      <w:r w:rsidRPr="00AB2BB8">
        <w:rPr>
          <w:lang w:val="ru-RU"/>
        </w:rPr>
        <w:t>ского общества, на которую прямо или побочно влияет человечество, с к</w:t>
      </w:r>
      <w:r w:rsidRPr="00AB2BB8">
        <w:rPr>
          <w:lang w:val="ru-RU"/>
        </w:rPr>
        <w:t>о</w:t>
      </w:r>
      <w:r w:rsidRPr="00AB2BB8">
        <w:rPr>
          <w:lang w:val="ru-RU"/>
        </w:rPr>
        <w:t>торой оно связано хозяйственной деятельностью.</w:t>
      </w:r>
      <w:proofErr w:type="gramEnd"/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>Общие свойства природы: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>1) природа реально существует;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>2) природа непрерывно изменяется;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>3) сложность строения природы растет в ходе эволюционного процесса;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>4) все процессы в природе ритмичны;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 xml:space="preserve">5) в природе хранится внутреннее динамическое равновесие </w:t>
      </w:r>
      <w:r w:rsidR="00681A50">
        <w:rPr>
          <w:lang w:val="ru-RU"/>
        </w:rPr>
        <w:t>–</w:t>
      </w:r>
      <w:r w:rsidRPr="00AB2BB8">
        <w:rPr>
          <w:lang w:val="ru-RU"/>
        </w:rPr>
        <w:t xml:space="preserve"> гоме</w:t>
      </w:r>
      <w:r w:rsidRPr="00AB2BB8">
        <w:rPr>
          <w:lang w:val="ru-RU"/>
        </w:rPr>
        <w:t>о</w:t>
      </w:r>
      <w:r w:rsidRPr="00AB2BB8">
        <w:rPr>
          <w:lang w:val="ru-RU"/>
        </w:rPr>
        <w:t>стаз, котор</w:t>
      </w:r>
      <w:r w:rsidR="00681A50">
        <w:rPr>
          <w:lang w:val="ru-RU"/>
        </w:rPr>
        <w:t>ое</w:t>
      </w:r>
      <w:r w:rsidRPr="00AB2BB8">
        <w:rPr>
          <w:lang w:val="ru-RU"/>
        </w:rPr>
        <w:t xml:space="preserve"> поддерживается благодаря обмену веществ;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>6) природу можно разделить на слои.</w:t>
      </w:r>
    </w:p>
    <w:p w:rsidR="00AB2BB8" w:rsidRPr="00AB2BB8" w:rsidRDefault="00AB2BB8" w:rsidP="00AB2BB8">
      <w:pPr>
        <w:pStyle w:val="afffffc"/>
        <w:rPr>
          <w:b/>
          <w:lang w:val="ru-RU"/>
        </w:rPr>
      </w:pPr>
    </w:p>
    <w:p w:rsidR="00AB2BB8" w:rsidRPr="00AB2BB8" w:rsidRDefault="00AB2BB8" w:rsidP="00681A50">
      <w:pPr>
        <w:pStyle w:val="afffffc"/>
        <w:jc w:val="center"/>
        <w:rPr>
          <w:b/>
          <w:lang w:val="ru-RU"/>
        </w:rPr>
      </w:pPr>
      <w:r w:rsidRPr="00AB2BB8">
        <w:rPr>
          <w:b/>
          <w:lang w:val="ru-RU"/>
        </w:rPr>
        <w:t>АТМОСФЕРА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b/>
          <w:lang w:val="ru-RU"/>
        </w:rPr>
        <w:t>Атмосфера</w:t>
      </w:r>
      <w:r w:rsidRPr="0055461C">
        <w:rPr>
          <w:lang w:val="ru-RU"/>
        </w:rPr>
        <w:t xml:space="preserve"> </w:t>
      </w:r>
      <w:r w:rsidR="00681A50" w:rsidRPr="0055461C">
        <w:rPr>
          <w:lang w:val="ru-RU"/>
        </w:rPr>
        <w:t>–</w:t>
      </w:r>
      <w:r w:rsidRPr="0055461C">
        <w:rPr>
          <w:lang w:val="ru-RU"/>
        </w:rPr>
        <w:t xml:space="preserve"> </w:t>
      </w:r>
      <w:r w:rsidRPr="00AB2BB8">
        <w:rPr>
          <w:lang w:val="ru-RU"/>
        </w:rPr>
        <w:t xml:space="preserve">внешняя, </w:t>
      </w:r>
      <w:r w:rsidR="00681A50">
        <w:rPr>
          <w:lang w:val="ru-RU"/>
        </w:rPr>
        <w:t>природная</w:t>
      </w:r>
      <w:r w:rsidRPr="00AB2BB8">
        <w:rPr>
          <w:lang w:val="ru-RU"/>
        </w:rPr>
        <w:t>, газообразная оболочка Земли. Она обеспечивает физиологич</w:t>
      </w:r>
      <w:r w:rsidR="00681A50">
        <w:rPr>
          <w:lang w:val="ru-RU"/>
        </w:rPr>
        <w:t>еские</w:t>
      </w:r>
      <w:r w:rsidRPr="00AB2BB8">
        <w:rPr>
          <w:lang w:val="ru-RU"/>
        </w:rPr>
        <w:t xml:space="preserve"> процессы дыхания, регулирует интенси</w:t>
      </w:r>
      <w:r w:rsidRPr="00AB2BB8">
        <w:rPr>
          <w:lang w:val="ru-RU"/>
        </w:rPr>
        <w:t>в</w:t>
      </w:r>
      <w:r w:rsidRPr="00AB2BB8">
        <w:rPr>
          <w:lang w:val="ru-RU"/>
        </w:rPr>
        <w:t>ность солнечной радиации, служит источником атмосферной влаги, а также является средой, в которую удаляются остаточные газообразные продукты жизнедеятельности людей и других живых организмов.</w:t>
      </w:r>
    </w:p>
    <w:p w:rsidR="00AB2BB8" w:rsidRPr="00AB2BB8" w:rsidRDefault="00AB2BB8" w:rsidP="00AB2BB8">
      <w:pPr>
        <w:pStyle w:val="afffffc"/>
        <w:rPr>
          <w:b/>
          <w:lang w:val="ru-RU"/>
        </w:rPr>
      </w:pPr>
      <w:r w:rsidRPr="00AB2BB8">
        <w:rPr>
          <w:b/>
          <w:lang w:val="ru-RU"/>
        </w:rPr>
        <w:t>Химический состав атмосферы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>Сухой, чистый воздух в нижних слоях атмосферы на всей планете имеет постоянный состав: 78,08 % азот</w:t>
      </w:r>
      <w:r w:rsidR="00681A50">
        <w:rPr>
          <w:lang w:val="ru-RU"/>
        </w:rPr>
        <w:t>а</w:t>
      </w:r>
      <w:r w:rsidRPr="00AB2BB8">
        <w:rPr>
          <w:lang w:val="ru-RU"/>
        </w:rPr>
        <w:t>, 20,95 % кислород</w:t>
      </w:r>
      <w:r w:rsidR="00681A50">
        <w:rPr>
          <w:lang w:val="ru-RU"/>
        </w:rPr>
        <w:t>а</w:t>
      </w:r>
      <w:r w:rsidRPr="00AB2BB8">
        <w:rPr>
          <w:lang w:val="ru-RU"/>
        </w:rPr>
        <w:t>, 0,93 % аргон</w:t>
      </w:r>
      <w:r w:rsidR="00681A50">
        <w:rPr>
          <w:lang w:val="ru-RU"/>
        </w:rPr>
        <w:t>а</w:t>
      </w:r>
      <w:r w:rsidRPr="00AB2BB8">
        <w:rPr>
          <w:lang w:val="ru-RU"/>
        </w:rPr>
        <w:t xml:space="preserve">, 0,03 % углекислого газа, 0,01 % </w:t>
      </w:r>
      <w:r w:rsidR="00681A50">
        <w:rPr>
          <w:lang w:val="ru-RU"/>
        </w:rPr>
        <w:t>–</w:t>
      </w:r>
      <w:r w:rsidRPr="00AB2BB8">
        <w:rPr>
          <w:lang w:val="ru-RU"/>
        </w:rPr>
        <w:t xml:space="preserve"> другие газы.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>В естественных условиях, в воздухе, кроме перечисленных газов, с</w:t>
      </w:r>
      <w:r w:rsidRPr="00AB2BB8">
        <w:rPr>
          <w:lang w:val="ru-RU"/>
        </w:rPr>
        <w:t>о</w:t>
      </w:r>
      <w:r w:rsidRPr="00AB2BB8">
        <w:rPr>
          <w:lang w:val="ru-RU"/>
        </w:rPr>
        <w:t>держится водяной пар, разные газовые примеси, мелкие тверд</w:t>
      </w:r>
      <w:r w:rsidR="00681A50">
        <w:rPr>
          <w:lang w:val="ru-RU"/>
        </w:rPr>
        <w:t>ые</w:t>
      </w:r>
      <w:r w:rsidRPr="00AB2BB8">
        <w:rPr>
          <w:lang w:val="ru-RU"/>
        </w:rPr>
        <w:t xml:space="preserve"> и жидкие части</w:t>
      </w:r>
      <w:r w:rsidR="00681A50">
        <w:rPr>
          <w:lang w:val="ru-RU"/>
        </w:rPr>
        <w:t>цы</w:t>
      </w:r>
      <w:r w:rsidRPr="00AB2BB8">
        <w:rPr>
          <w:lang w:val="ru-RU"/>
        </w:rPr>
        <w:t xml:space="preserve"> естественного происхождения, а также те, которые попали в атм</w:t>
      </w:r>
      <w:r w:rsidRPr="00AB2BB8">
        <w:rPr>
          <w:lang w:val="ru-RU"/>
        </w:rPr>
        <w:t>о</w:t>
      </w:r>
      <w:r w:rsidRPr="00AB2BB8">
        <w:rPr>
          <w:lang w:val="ru-RU"/>
        </w:rPr>
        <w:t>сферу, в результате хозяйственной деятельности человека.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>Общая масса атмосферы Земли равняется 5,15∙10</w:t>
      </w:r>
      <w:r w:rsidRPr="00681A50">
        <w:rPr>
          <w:vertAlign w:val="superscript"/>
          <w:lang w:val="ru-RU"/>
        </w:rPr>
        <w:t>15</w:t>
      </w:r>
      <w:r w:rsidRPr="00AB2BB8">
        <w:rPr>
          <w:lang w:val="ru-RU"/>
        </w:rPr>
        <w:t xml:space="preserve"> тонн.</w:t>
      </w:r>
    </w:p>
    <w:p w:rsidR="00AB2BB8" w:rsidRPr="00AB2BB8" w:rsidRDefault="00AB2BB8" w:rsidP="00AB2BB8">
      <w:pPr>
        <w:pStyle w:val="afffffc"/>
        <w:rPr>
          <w:b/>
          <w:lang w:val="ru-RU"/>
        </w:rPr>
      </w:pPr>
      <w:r w:rsidRPr="00AB2BB8">
        <w:rPr>
          <w:b/>
          <w:lang w:val="ru-RU"/>
        </w:rPr>
        <w:t>Слои атмосферы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>Основанием для разделения атмосферы на слои служат отличия в те</w:t>
      </w:r>
      <w:r w:rsidRPr="00AB2BB8">
        <w:rPr>
          <w:lang w:val="ru-RU"/>
        </w:rPr>
        <w:t>м</w:t>
      </w:r>
      <w:r w:rsidRPr="00AB2BB8">
        <w:rPr>
          <w:lang w:val="ru-RU"/>
        </w:rPr>
        <w:t>пературе и химическом составе.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 xml:space="preserve">1. Тропосфера </w:t>
      </w:r>
      <w:r w:rsidR="00681A50">
        <w:rPr>
          <w:lang w:val="ru-RU"/>
        </w:rPr>
        <w:t>–</w:t>
      </w:r>
      <w:r w:rsidRPr="00AB2BB8">
        <w:rPr>
          <w:lang w:val="ru-RU"/>
        </w:rPr>
        <w:t xml:space="preserve"> нижний слой атмосферы от земной поверхности </w:t>
      </w:r>
      <w:r w:rsidR="001F3FE4">
        <w:rPr>
          <w:lang w:val="ru-RU"/>
        </w:rPr>
        <w:t>до</w:t>
      </w:r>
      <w:r w:rsidRPr="00AB2BB8">
        <w:rPr>
          <w:lang w:val="ru-RU"/>
        </w:rPr>
        <w:t xml:space="preserve"> в</w:t>
      </w:r>
      <w:r w:rsidRPr="00AB2BB8">
        <w:rPr>
          <w:lang w:val="ru-RU"/>
        </w:rPr>
        <w:t>ы</w:t>
      </w:r>
      <w:r w:rsidRPr="00AB2BB8">
        <w:rPr>
          <w:lang w:val="ru-RU"/>
        </w:rPr>
        <w:t>сот</w:t>
      </w:r>
      <w:r w:rsidR="001F3FE4">
        <w:rPr>
          <w:lang w:val="ru-RU"/>
        </w:rPr>
        <w:t xml:space="preserve">ы </w:t>
      </w:r>
      <w:r w:rsidRPr="00AB2BB8">
        <w:rPr>
          <w:lang w:val="ru-RU"/>
        </w:rPr>
        <w:t>8</w:t>
      </w:r>
      <w:r w:rsidR="001F3FE4">
        <w:rPr>
          <w:lang w:val="ru-RU"/>
        </w:rPr>
        <w:t>–</w:t>
      </w:r>
      <w:r w:rsidRPr="00AB2BB8">
        <w:rPr>
          <w:lang w:val="ru-RU"/>
        </w:rPr>
        <w:t>10 км над полюсами и 15</w:t>
      </w:r>
      <w:r w:rsidR="00681A50">
        <w:rPr>
          <w:lang w:val="ru-RU"/>
        </w:rPr>
        <w:t>–</w:t>
      </w:r>
      <w:r w:rsidRPr="00AB2BB8">
        <w:rPr>
          <w:lang w:val="ru-RU"/>
        </w:rPr>
        <w:t>18 км над экватором; здесь сосредоточе</w:t>
      </w:r>
      <w:r w:rsidRPr="00AB2BB8">
        <w:rPr>
          <w:lang w:val="ru-RU"/>
        </w:rPr>
        <w:t>н</w:t>
      </w:r>
      <w:r w:rsidRPr="00AB2BB8">
        <w:rPr>
          <w:lang w:val="ru-RU"/>
        </w:rPr>
        <w:t>но 80 % всей массы воздуха и почти весь водяной пар. Температура воздуха снижается с высотой в среднем на 0,5</w:t>
      </w:r>
      <w:r w:rsidR="001F3FE4">
        <w:rPr>
          <w:lang w:val="ru-RU"/>
        </w:rPr>
        <w:t>–</w:t>
      </w:r>
      <w:r w:rsidRPr="00AB2BB8">
        <w:rPr>
          <w:lang w:val="ru-RU"/>
        </w:rPr>
        <w:t>0,6</w:t>
      </w:r>
      <w:proofErr w:type="gramStart"/>
      <w:r w:rsidRPr="00AB2BB8">
        <w:rPr>
          <w:lang w:val="ru-RU"/>
        </w:rPr>
        <w:t>°</w:t>
      </w:r>
      <w:r w:rsidR="001F3FE4">
        <w:rPr>
          <w:lang w:val="ru-RU"/>
        </w:rPr>
        <w:t xml:space="preserve"> </w:t>
      </w:r>
      <w:r w:rsidRPr="00AB2BB8">
        <w:rPr>
          <w:lang w:val="ru-RU"/>
        </w:rPr>
        <w:t>С</w:t>
      </w:r>
      <w:proofErr w:type="gramEnd"/>
      <w:r w:rsidRPr="00AB2BB8">
        <w:rPr>
          <w:lang w:val="ru-RU"/>
        </w:rPr>
        <w:t xml:space="preserve"> на каждые 100 м и около вер</w:t>
      </w:r>
      <w:r w:rsidRPr="00AB2BB8">
        <w:rPr>
          <w:lang w:val="ru-RU"/>
        </w:rPr>
        <w:t>х</w:t>
      </w:r>
      <w:r w:rsidRPr="00AB2BB8">
        <w:rPr>
          <w:lang w:val="ru-RU"/>
        </w:rPr>
        <w:t>не</w:t>
      </w:r>
      <w:r w:rsidR="001F3FE4">
        <w:rPr>
          <w:lang w:val="ru-RU"/>
        </w:rPr>
        <w:t>й</w:t>
      </w:r>
      <w:r w:rsidRPr="00AB2BB8">
        <w:rPr>
          <w:lang w:val="ru-RU"/>
        </w:rPr>
        <w:t xml:space="preserve"> </w:t>
      </w:r>
      <w:r w:rsidR="001F3FE4">
        <w:rPr>
          <w:lang w:val="ru-RU"/>
        </w:rPr>
        <w:t>границы</w:t>
      </w:r>
      <w:r w:rsidRPr="00AB2BB8">
        <w:rPr>
          <w:lang w:val="ru-RU"/>
        </w:rPr>
        <w:t xml:space="preserve"> равн</w:t>
      </w:r>
      <w:r w:rsidR="001F3FE4">
        <w:rPr>
          <w:lang w:val="ru-RU"/>
        </w:rPr>
        <w:t>а</w:t>
      </w:r>
      <w:r w:rsidRPr="00AB2BB8">
        <w:rPr>
          <w:lang w:val="ru-RU"/>
        </w:rPr>
        <w:t xml:space="preserve"> </w:t>
      </w:r>
      <w:r w:rsidR="001F3FE4">
        <w:rPr>
          <w:lang w:val="ru-RU"/>
        </w:rPr>
        <w:t>–</w:t>
      </w:r>
      <w:r w:rsidRPr="00AB2BB8">
        <w:rPr>
          <w:lang w:val="ru-RU"/>
        </w:rPr>
        <w:t xml:space="preserve"> 70° С.</w:t>
      </w:r>
    </w:p>
    <w:p w:rsidR="00AB2BB8" w:rsidRPr="00E806B3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 xml:space="preserve">2. Стратосфера </w:t>
      </w:r>
      <w:r w:rsidR="001F3FE4">
        <w:rPr>
          <w:lang w:val="ru-RU"/>
        </w:rPr>
        <w:t>–</w:t>
      </w:r>
      <w:r w:rsidRPr="00AB2BB8">
        <w:rPr>
          <w:lang w:val="ru-RU"/>
        </w:rPr>
        <w:t xml:space="preserve"> </w:t>
      </w:r>
      <w:r w:rsidR="001F3FE4">
        <w:rPr>
          <w:lang w:val="ru-RU"/>
        </w:rPr>
        <w:t>до</w:t>
      </w:r>
      <w:r w:rsidRPr="00AB2BB8">
        <w:rPr>
          <w:lang w:val="ru-RU"/>
        </w:rPr>
        <w:t xml:space="preserve"> высот</w:t>
      </w:r>
      <w:r w:rsidR="001F3FE4">
        <w:rPr>
          <w:lang w:val="ru-RU"/>
        </w:rPr>
        <w:t>ы</w:t>
      </w:r>
      <w:r w:rsidRPr="00AB2BB8">
        <w:rPr>
          <w:lang w:val="ru-RU"/>
        </w:rPr>
        <w:t xml:space="preserve"> 50</w:t>
      </w:r>
      <w:r w:rsidR="001F3FE4">
        <w:rPr>
          <w:lang w:val="ru-RU"/>
        </w:rPr>
        <w:t>–</w:t>
      </w:r>
      <w:r w:rsidRPr="00AB2BB8">
        <w:rPr>
          <w:lang w:val="ru-RU"/>
        </w:rPr>
        <w:t xml:space="preserve">55 км от поверхности земли. Воздух сильно разряжен, очень мало влаги, нет осадков и, как правило, нет </w:t>
      </w:r>
      <w:r w:rsidR="001F3FE4">
        <w:rPr>
          <w:lang w:val="ru-RU"/>
        </w:rPr>
        <w:t>облаков</w:t>
      </w:r>
      <w:r w:rsidRPr="00AB2BB8">
        <w:rPr>
          <w:lang w:val="ru-RU"/>
        </w:rPr>
        <w:t xml:space="preserve">, </w:t>
      </w:r>
      <w:proofErr w:type="gramStart"/>
      <w:r w:rsidRPr="00AB2BB8">
        <w:rPr>
          <w:lang w:val="ru-RU"/>
        </w:rPr>
        <w:t>кроме</w:t>
      </w:r>
      <w:proofErr w:type="gramEnd"/>
      <w:r w:rsidRPr="00AB2BB8">
        <w:rPr>
          <w:lang w:val="ru-RU"/>
        </w:rPr>
        <w:t xml:space="preserve"> перламутровых. Температура воздуха с высотой повышается и около верхне</w:t>
      </w:r>
      <w:r w:rsidR="001F3FE4">
        <w:rPr>
          <w:lang w:val="ru-RU"/>
        </w:rPr>
        <w:t>й</w:t>
      </w:r>
      <w:r w:rsidRPr="00AB2BB8">
        <w:rPr>
          <w:lang w:val="ru-RU"/>
        </w:rPr>
        <w:t xml:space="preserve"> </w:t>
      </w:r>
      <w:r w:rsidR="001F3FE4">
        <w:rPr>
          <w:lang w:val="ru-RU"/>
        </w:rPr>
        <w:t>границы</w:t>
      </w:r>
      <w:r w:rsidRPr="00AB2BB8">
        <w:rPr>
          <w:lang w:val="ru-RU"/>
        </w:rPr>
        <w:t xml:space="preserve"> </w:t>
      </w:r>
      <w:proofErr w:type="gramStart"/>
      <w:r w:rsidRPr="00AB2BB8">
        <w:rPr>
          <w:lang w:val="ru-RU"/>
        </w:rPr>
        <w:t>достигает 0° С. Это объясняется</w:t>
      </w:r>
      <w:proofErr w:type="gramEnd"/>
      <w:r w:rsidRPr="00AB2BB8">
        <w:rPr>
          <w:lang w:val="ru-RU"/>
        </w:rPr>
        <w:t xml:space="preserve"> реакцией образования озона (</w:t>
      </w:r>
      <w:r w:rsidRPr="00E806B3">
        <w:rPr>
          <w:lang w:val="ru-RU"/>
        </w:rPr>
        <w:t>О</w:t>
      </w:r>
      <w:r w:rsidRPr="00E806B3">
        <w:rPr>
          <w:vertAlign w:val="subscript"/>
          <w:lang w:val="ru-RU"/>
        </w:rPr>
        <w:t>3</w:t>
      </w:r>
      <w:r w:rsidR="001F3FE4" w:rsidRPr="00E806B3">
        <w:rPr>
          <w:lang w:val="ru-RU"/>
        </w:rPr>
        <w:t>).</w:t>
      </w:r>
      <w:r w:rsidR="00E806B3" w:rsidRPr="00E806B3">
        <w:rPr>
          <w:lang w:val="ru-RU"/>
        </w:rPr>
        <w:t xml:space="preserve"> Основна</w:t>
      </w:r>
      <w:r w:rsidR="00E806B3">
        <w:rPr>
          <w:lang w:val="ru-RU"/>
        </w:rPr>
        <w:t>я</w:t>
      </w:r>
      <w:r w:rsidR="00E806B3" w:rsidRPr="00E806B3">
        <w:rPr>
          <w:lang w:val="ru-RU"/>
        </w:rPr>
        <w:t xml:space="preserve"> мас</w:t>
      </w:r>
      <w:r w:rsidR="00E806B3">
        <w:rPr>
          <w:lang w:val="ru-RU"/>
        </w:rPr>
        <w:t>с</w:t>
      </w:r>
      <w:r w:rsidR="00E806B3" w:rsidRPr="00E806B3">
        <w:rPr>
          <w:lang w:val="ru-RU"/>
        </w:rPr>
        <w:t>а озон</w:t>
      </w:r>
      <w:r w:rsidR="00E806B3">
        <w:rPr>
          <w:lang w:val="ru-RU"/>
        </w:rPr>
        <w:t>а</w:t>
      </w:r>
      <w:r w:rsidR="00E806B3" w:rsidRPr="00E806B3">
        <w:rPr>
          <w:lang w:val="ru-RU"/>
        </w:rPr>
        <w:t xml:space="preserve"> находится на в</w:t>
      </w:r>
      <w:r w:rsidR="00E806B3">
        <w:rPr>
          <w:lang w:val="ru-RU"/>
        </w:rPr>
        <w:t>ы</w:t>
      </w:r>
      <w:r w:rsidR="00E806B3" w:rsidRPr="00E806B3">
        <w:rPr>
          <w:lang w:val="ru-RU"/>
        </w:rPr>
        <w:t>сот</w:t>
      </w:r>
      <w:r w:rsidR="00E806B3">
        <w:rPr>
          <w:lang w:val="ru-RU"/>
        </w:rPr>
        <w:t>е</w:t>
      </w:r>
      <w:r w:rsidR="00E806B3" w:rsidRPr="00E806B3">
        <w:rPr>
          <w:lang w:val="ru-RU"/>
        </w:rPr>
        <w:t xml:space="preserve"> </w:t>
      </w:r>
      <w:r w:rsidR="00E806B3">
        <w:rPr>
          <w:lang w:val="ru-RU"/>
        </w:rPr>
        <w:t>от</w:t>
      </w:r>
      <w:r w:rsidR="00E806B3" w:rsidRPr="00E806B3">
        <w:rPr>
          <w:lang w:val="ru-RU"/>
        </w:rPr>
        <w:t xml:space="preserve"> 20 до </w:t>
      </w:r>
      <w:smartTag w:uri="urn:schemas-microsoft-com:office:smarttags" w:element="metricconverter">
        <w:smartTagPr>
          <w:attr w:name="ProductID" w:val="25 км"/>
        </w:smartTagPr>
        <w:r w:rsidR="00E806B3" w:rsidRPr="00E806B3">
          <w:rPr>
            <w:lang w:val="ru-RU"/>
          </w:rPr>
          <w:t>25 км</w:t>
        </w:r>
      </w:smartTag>
      <w:r w:rsidR="00E806B3" w:rsidRPr="00E806B3">
        <w:rPr>
          <w:lang w:val="ru-RU"/>
        </w:rPr>
        <w:t>.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 xml:space="preserve">3. Мезосфера </w:t>
      </w:r>
      <w:r w:rsidR="00E806B3">
        <w:rPr>
          <w:lang w:val="ru-RU"/>
        </w:rPr>
        <w:t>–</w:t>
      </w:r>
      <w:r w:rsidRPr="00AB2BB8">
        <w:rPr>
          <w:lang w:val="ru-RU"/>
        </w:rPr>
        <w:t xml:space="preserve"> </w:t>
      </w:r>
      <w:r w:rsidR="00E806B3">
        <w:rPr>
          <w:lang w:val="ru-RU"/>
        </w:rPr>
        <w:t xml:space="preserve">до </w:t>
      </w:r>
      <w:r w:rsidRPr="00AB2BB8">
        <w:rPr>
          <w:lang w:val="ru-RU"/>
        </w:rPr>
        <w:t>высот</w:t>
      </w:r>
      <w:r w:rsidR="00E806B3">
        <w:rPr>
          <w:lang w:val="ru-RU"/>
        </w:rPr>
        <w:t>ы</w:t>
      </w:r>
      <w:r w:rsidRPr="00AB2BB8">
        <w:rPr>
          <w:lang w:val="ru-RU"/>
        </w:rPr>
        <w:t xml:space="preserve"> 80</w:t>
      </w:r>
      <w:r w:rsidR="00E806B3">
        <w:rPr>
          <w:lang w:val="ru-RU"/>
        </w:rPr>
        <w:t>–</w:t>
      </w:r>
      <w:r w:rsidRPr="00AB2BB8">
        <w:rPr>
          <w:lang w:val="ru-RU"/>
        </w:rPr>
        <w:t>90 км. Температура с увеличением выс</w:t>
      </w:r>
      <w:r w:rsidRPr="00AB2BB8">
        <w:rPr>
          <w:lang w:val="ru-RU"/>
        </w:rPr>
        <w:t>о</w:t>
      </w:r>
      <w:r w:rsidRPr="00AB2BB8">
        <w:rPr>
          <w:lang w:val="ru-RU"/>
        </w:rPr>
        <w:t>ты снижается и на верхне</w:t>
      </w:r>
      <w:r w:rsidR="00E806B3">
        <w:rPr>
          <w:lang w:val="ru-RU"/>
        </w:rPr>
        <w:t>й</w:t>
      </w:r>
      <w:r w:rsidRPr="00AB2BB8">
        <w:rPr>
          <w:lang w:val="ru-RU"/>
        </w:rPr>
        <w:t xml:space="preserve"> </w:t>
      </w:r>
      <w:r w:rsidR="00E806B3">
        <w:rPr>
          <w:lang w:val="ru-RU"/>
        </w:rPr>
        <w:t>границе</w:t>
      </w:r>
      <w:r w:rsidRPr="00AB2BB8">
        <w:rPr>
          <w:lang w:val="ru-RU"/>
        </w:rPr>
        <w:t xml:space="preserve"> с</w:t>
      </w:r>
      <w:r w:rsidR="00E806B3">
        <w:rPr>
          <w:lang w:val="ru-RU"/>
        </w:rPr>
        <w:t>оставляет</w:t>
      </w:r>
      <w:r w:rsidRPr="00AB2BB8">
        <w:rPr>
          <w:lang w:val="ru-RU"/>
        </w:rPr>
        <w:t xml:space="preserve"> </w:t>
      </w:r>
      <w:r w:rsidR="00E806B3">
        <w:rPr>
          <w:lang w:val="ru-RU"/>
        </w:rPr>
        <w:t>–</w:t>
      </w:r>
      <w:r w:rsidRPr="00AB2BB8">
        <w:rPr>
          <w:lang w:val="ru-RU"/>
        </w:rPr>
        <w:t xml:space="preserve"> 90°</w:t>
      </w:r>
      <w:r w:rsidR="00E806B3">
        <w:rPr>
          <w:lang w:val="ru-RU"/>
        </w:rPr>
        <w:t xml:space="preserve"> </w:t>
      </w:r>
      <w:r w:rsidRPr="00AB2BB8">
        <w:rPr>
          <w:lang w:val="ru-RU"/>
        </w:rPr>
        <w:t>С.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 xml:space="preserve">4. Термосфера </w:t>
      </w:r>
      <w:r w:rsidR="0055461C">
        <w:rPr>
          <w:lang w:val="ru-RU"/>
        </w:rPr>
        <w:t>–</w:t>
      </w:r>
      <w:r w:rsidRPr="00AB2BB8">
        <w:rPr>
          <w:lang w:val="ru-RU"/>
        </w:rPr>
        <w:t xml:space="preserve"> </w:t>
      </w:r>
      <w:r w:rsidR="0055461C">
        <w:rPr>
          <w:lang w:val="ru-RU"/>
        </w:rPr>
        <w:t>до</w:t>
      </w:r>
      <w:r w:rsidRPr="00AB2BB8">
        <w:rPr>
          <w:lang w:val="ru-RU"/>
        </w:rPr>
        <w:t xml:space="preserve"> высот</w:t>
      </w:r>
      <w:r w:rsidR="0055461C">
        <w:rPr>
          <w:lang w:val="ru-RU"/>
        </w:rPr>
        <w:t>ы</w:t>
      </w:r>
      <w:r w:rsidRPr="00AB2BB8">
        <w:rPr>
          <w:lang w:val="ru-RU"/>
        </w:rPr>
        <w:t xml:space="preserve"> 800 км. Воздуха сильно </w:t>
      </w:r>
      <w:proofErr w:type="gramStart"/>
      <w:r w:rsidRPr="00AB2BB8">
        <w:rPr>
          <w:lang w:val="ru-RU"/>
        </w:rPr>
        <w:t>ионизирован</w:t>
      </w:r>
      <w:proofErr w:type="gramEnd"/>
      <w:r w:rsidRPr="00AB2BB8">
        <w:rPr>
          <w:lang w:val="ru-RU"/>
        </w:rPr>
        <w:t>. Здесь происходят полярные сияния и сгорают метеориты. Температура воздуха растет с высотой и на верхне</w:t>
      </w:r>
      <w:r w:rsidR="0055461C">
        <w:rPr>
          <w:lang w:val="ru-RU"/>
        </w:rPr>
        <w:t>й</w:t>
      </w:r>
      <w:r w:rsidRPr="00AB2BB8">
        <w:rPr>
          <w:lang w:val="ru-RU"/>
        </w:rPr>
        <w:t xml:space="preserve"> </w:t>
      </w:r>
      <w:r w:rsidR="0055461C">
        <w:rPr>
          <w:lang w:val="ru-RU"/>
        </w:rPr>
        <w:t>границе</w:t>
      </w:r>
      <w:r w:rsidRPr="00AB2BB8">
        <w:rPr>
          <w:lang w:val="ru-RU"/>
        </w:rPr>
        <w:t xml:space="preserve"> достигает 2000</w:t>
      </w:r>
      <w:proofErr w:type="gramStart"/>
      <w:r w:rsidRPr="00AB2BB8">
        <w:rPr>
          <w:lang w:val="ru-RU"/>
        </w:rPr>
        <w:t>° С</w:t>
      </w:r>
      <w:proofErr w:type="gramEnd"/>
      <w:r w:rsidRPr="00AB2BB8">
        <w:rPr>
          <w:lang w:val="ru-RU"/>
        </w:rPr>
        <w:t xml:space="preserve"> (характеризует к</w:t>
      </w:r>
      <w:r w:rsidRPr="00AB2BB8">
        <w:rPr>
          <w:lang w:val="ru-RU"/>
        </w:rPr>
        <w:t>и</w:t>
      </w:r>
      <w:r w:rsidRPr="00AB2BB8">
        <w:rPr>
          <w:lang w:val="ru-RU"/>
        </w:rPr>
        <w:t>нетическую энергию газов).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 xml:space="preserve">5. Экзосфера </w:t>
      </w:r>
      <w:r w:rsidR="0055461C">
        <w:rPr>
          <w:lang w:val="ru-RU"/>
        </w:rPr>
        <w:t>–</w:t>
      </w:r>
      <w:r w:rsidRPr="00AB2BB8">
        <w:rPr>
          <w:lang w:val="ru-RU"/>
        </w:rPr>
        <w:t xml:space="preserve"> внешний чрезвычайно разрежен</w:t>
      </w:r>
      <w:r w:rsidR="0055461C">
        <w:rPr>
          <w:lang w:val="ru-RU"/>
        </w:rPr>
        <w:t>ный</w:t>
      </w:r>
      <w:r w:rsidRPr="00AB2BB8">
        <w:rPr>
          <w:lang w:val="ru-RU"/>
        </w:rPr>
        <w:t xml:space="preserve"> слой атмосферы, к</w:t>
      </w:r>
      <w:r w:rsidRPr="00AB2BB8">
        <w:rPr>
          <w:lang w:val="ru-RU"/>
        </w:rPr>
        <w:t>о</w:t>
      </w:r>
      <w:r w:rsidRPr="00AB2BB8">
        <w:rPr>
          <w:lang w:val="ru-RU"/>
        </w:rPr>
        <w:t>тор</w:t>
      </w:r>
      <w:r w:rsidR="0055461C">
        <w:rPr>
          <w:lang w:val="ru-RU"/>
        </w:rPr>
        <w:t>ый</w:t>
      </w:r>
      <w:r w:rsidRPr="00AB2BB8">
        <w:rPr>
          <w:lang w:val="ru-RU"/>
        </w:rPr>
        <w:t xml:space="preserve"> состоит из наиболее легких газов (водород и гелий), достигает выс</w:t>
      </w:r>
      <w:r w:rsidRPr="00AB2BB8">
        <w:rPr>
          <w:lang w:val="ru-RU"/>
        </w:rPr>
        <w:t>о</w:t>
      </w:r>
      <w:r w:rsidRPr="00AB2BB8">
        <w:rPr>
          <w:lang w:val="ru-RU"/>
        </w:rPr>
        <w:t>ты 2000-3000 км и постепенно переходит в ближний космос.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>Между всеми перечисленными слоями атмосферы находятся перехо</w:t>
      </w:r>
      <w:r w:rsidRPr="00AB2BB8">
        <w:rPr>
          <w:lang w:val="ru-RU"/>
        </w:rPr>
        <w:t>д</w:t>
      </w:r>
      <w:r w:rsidRPr="00AB2BB8">
        <w:rPr>
          <w:lang w:val="ru-RU"/>
        </w:rPr>
        <w:t>ные промежуточные слои, которые называются паузами.</w:t>
      </w:r>
    </w:p>
    <w:p w:rsidR="00AB2BB8" w:rsidRPr="00AB2BB8" w:rsidRDefault="00AB2BB8" w:rsidP="00AB2BB8">
      <w:pPr>
        <w:pStyle w:val="afffffc"/>
        <w:rPr>
          <w:lang w:val="ru-RU"/>
        </w:rPr>
      </w:pPr>
    </w:p>
    <w:p w:rsidR="00AB2BB8" w:rsidRPr="00AB2BB8" w:rsidRDefault="00AB2BB8" w:rsidP="0055461C">
      <w:pPr>
        <w:pStyle w:val="afffffc"/>
        <w:jc w:val="center"/>
        <w:rPr>
          <w:b/>
          <w:lang w:val="ru-RU"/>
        </w:rPr>
      </w:pPr>
      <w:r w:rsidRPr="00AB2BB8">
        <w:rPr>
          <w:b/>
          <w:lang w:val="ru-RU"/>
        </w:rPr>
        <w:t>ГИДРОСФЕРА</w:t>
      </w:r>
    </w:p>
    <w:p w:rsidR="00AB2BB8" w:rsidRPr="0055461C" w:rsidRDefault="00AB2BB8" w:rsidP="00AB2BB8">
      <w:pPr>
        <w:pStyle w:val="afffffc"/>
        <w:rPr>
          <w:lang w:val="ru-RU"/>
        </w:rPr>
      </w:pPr>
      <w:r w:rsidRPr="00AB2BB8">
        <w:rPr>
          <w:b/>
          <w:lang w:val="ru-RU"/>
        </w:rPr>
        <w:t>Гидросфера</w:t>
      </w:r>
      <w:r w:rsidRPr="0055461C">
        <w:rPr>
          <w:lang w:val="ru-RU"/>
        </w:rPr>
        <w:t xml:space="preserve"> </w:t>
      </w:r>
      <w:r w:rsidR="0055461C" w:rsidRPr="0055461C">
        <w:rPr>
          <w:lang w:val="ru-RU"/>
        </w:rPr>
        <w:t>–</w:t>
      </w:r>
      <w:r w:rsidRPr="0055461C">
        <w:rPr>
          <w:lang w:val="ru-RU"/>
        </w:rPr>
        <w:t xml:space="preserve"> водная оболочка нашей планеты, совокупность океанов, мор</w:t>
      </w:r>
      <w:r w:rsidR="0055461C">
        <w:rPr>
          <w:lang w:val="ru-RU"/>
        </w:rPr>
        <w:t>ей</w:t>
      </w:r>
      <w:r w:rsidRPr="0055461C">
        <w:rPr>
          <w:lang w:val="ru-RU"/>
        </w:rPr>
        <w:t>, континентальных водоемов и ледников. Мировой океан покрывает 71</w:t>
      </w:r>
      <w:r w:rsidR="0056003A">
        <w:rPr>
          <w:lang w:val="ru-RU"/>
        </w:rPr>
        <w:t> </w:t>
      </w:r>
      <w:r w:rsidRPr="0055461C">
        <w:rPr>
          <w:lang w:val="ru-RU"/>
        </w:rPr>
        <w:t>% (3/4 планеты) поверхности планеты. Общий объем естественных вод 1,39 млрд</w:t>
      </w:r>
      <w:r w:rsidR="0055461C">
        <w:rPr>
          <w:lang w:val="ru-RU"/>
        </w:rPr>
        <w:t>.</w:t>
      </w:r>
      <w:r w:rsidRPr="0055461C">
        <w:rPr>
          <w:lang w:val="ru-RU"/>
        </w:rPr>
        <w:t xml:space="preserve"> км</w:t>
      </w:r>
      <w:r w:rsidRPr="0055461C">
        <w:rPr>
          <w:vertAlign w:val="superscript"/>
          <w:lang w:val="ru-RU"/>
        </w:rPr>
        <w:t>3</w:t>
      </w:r>
      <w:r w:rsidRPr="0055461C">
        <w:rPr>
          <w:lang w:val="ru-RU"/>
        </w:rPr>
        <w:t>.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>Вода является основной составной частью всех живых организмов. Для большинства организмов вода является средой жизни, зарождения или ра</w:t>
      </w:r>
      <w:r w:rsidRPr="00AB2BB8">
        <w:rPr>
          <w:lang w:val="ru-RU"/>
        </w:rPr>
        <w:t>з</w:t>
      </w:r>
      <w:r w:rsidRPr="00AB2BB8">
        <w:rPr>
          <w:lang w:val="ru-RU"/>
        </w:rPr>
        <w:t>вития. Вода играет большую роль в формировании поверхности Земли, ра</w:t>
      </w:r>
      <w:r w:rsidRPr="00AB2BB8">
        <w:rPr>
          <w:lang w:val="ru-RU"/>
        </w:rPr>
        <w:t>с</w:t>
      </w:r>
      <w:r w:rsidRPr="00AB2BB8">
        <w:rPr>
          <w:lang w:val="ru-RU"/>
        </w:rPr>
        <w:t>творяет и переносит загрязняющие вещества.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 xml:space="preserve">Состав гидросферы </w:t>
      </w:r>
      <w:r w:rsidR="0055461C">
        <w:rPr>
          <w:lang w:val="ru-RU"/>
        </w:rPr>
        <w:t>соответствует</w:t>
      </w:r>
      <w:r w:rsidRPr="00AB2BB8">
        <w:rPr>
          <w:lang w:val="ru-RU"/>
        </w:rPr>
        <w:t xml:space="preserve"> морской воде </w:t>
      </w:r>
      <w:r w:rsidR="0055461C">
        <w:rPr>
          <w:lang w:val="ru-RU"/>
        </w:rPr>
        <w:t>–</w:t>
      </w:r>
      <w:r w:rsidRPr="00AB2BB8">
        <w:rPr>
          <w:lang w:val="ru-RU"/>
        </w:rPr>
        <w:t xml:space="preserve"> 35 ‰ (1 ‰ = 1 г соли в литре воды), например, Балтийское море </w:t>
      </w:r>
      <w:r w:rsidR="0055461C">
        <w:rPr>
          <w:lang w:val="ru-RU"/>
        </w:rPr>
        <w:t>–</w:t>
      </w:r>
      <w:r w:rsidRPr="00AB2BB8">
        <w:rPr>
          <w:lang w:val="ru-RU"/>
        </w:rPr>
        <w:t xml:space="preserve"> 7 ‰, Черное </w:t>
      </w:r>
      <w:r w:rsidR="0055461C">
        <w:rPr>
          <w:lang w:val="ru-RU"/>
        </w:rPr>
        <w:t>–</w:t>
      </w:r>
      <w:r w:rsidRPr="00AB2BB8">
        <w:rPr>
          <w:lang w:val="ru-RU"/>
        </w:rPr>
        <w:t xml:space="preserve"> 18 ‰, Средизе</w:t>
      </w:r>
      <w:r w:rsidRPr="00AB2BB8">
        <w:rPr>
          <w:lang w:val="ru-RU"/>
        </w:rPr>
        <w:t>м</w:t>
      </w:r>
      <w:r w:rsidRPr="00AB2BB8">
        <w:rPr>
          <w:lang w:val="ru-RU"/>
        </w:rPr>
        <w:t xml:space="preserve">ное </w:t>
      </w:r>
      <w:r w:rsidR="0055461C">
        <w:rPr>
          <w:lang w:val="ru-RU"/>
        </w:rPr>
        <w:t>–</w:t>
      </w:r>
      <w:r w:rsidRPr="00AB2BB8">
        <w:rPr>
          <w:lang w:val="ru-RU"/>
        </w:rPr>
        <w:t xml:space="preserve"> 38 ‰. Средняя глубина гидросферы </w:t>
      </w:r>
      <w:r w:rsidR="0055461C">
        <w:rPr>
          <w:lang w:val="ru-RU"/>
        </w:rPr>
        <w:t>–</w:t>
      </w:r>
      <w:r w:rsidRPr="00AB2BB8">
        <w:rPr>
          <w:lang w:val="ru-RU"/>
        </w:rPr>
        <w:t xml:space="preserve"> 3,75 км, а сам</w:t>
      </w:r>
      <w:r w:rsidR="006E29D1">
        <w:rPr>
          <w:lang w:val="ru-RU"/>
        </w:rPr>
        <w:t>ая</w:t>
      </w:r>
      <w:r w:rsidRPr="00AB2BB8">
        <w:rPr>
          <w:lang w:val="ru-RU"/>
        </w:rPr>
        <w:t xml:space="preserve"> глубок</w:t>
      </w:r>
      <w:r w:rsidR="006E29D1">
        <w:rPr>
          <w:lang w:val="ru-RU"/>
        </w:rPr>
        <w:t>ая</w:t>
      </w:r>
      <w:r w:rsidRPr="00AB2BB8">
        <w:rPr>
          <w:lang w:val="ru-RU"/>
        </w:rPr>
        <w:t xml:space="preserve"> </w:t>
      </w:r>
      <w:r w:rsidR="006E29D1">
        <w:rPr>
          <w:lang w:val="ru-RU"/>
        </w:rPr>
        <w:t>в</w:t>
      </w:r>
      <w:r w:rsidRPr="00AB2BB8">
        <w:rPr>
          <w:lang w:val="ru-RU"/>
        </w:rPr>
        <w:t>пад</w:t>
      </w:r>
      <w:r w:rsidRPr="00AB2BB8">
        <w:rPr>
          <w:lang w:val="ru-RU"/>
        </w:rPr>
        <w:t>и</w:t>
      </w:r>
      <w:r w:rsidRPr="00AB2BB8">
        <w:rPr>
          <w:lang w:val="ru-RU"/>
        </w:rPr>
        <w:t xml:space="preserve">на </w:t>
      </w:r>
      <w:r w:rsidR="006E29D1">
        <w:rPr>
          <w:lang w:val="ru-RU"/>
        </w:rPr>
        <w:t>–</w:t>
      </w:r>
      <w:r w:rsidRPr="00AB2BB8">
        <w:rPr>
          <w:lang w:val="ru-RU"/>
        </w:rPr>
        <w:t xml:space="preserve"> 11,22 км.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 xml:space="preserve">Химический состав </w:t>
      </w:r>
      <w:r w:rsidR="006E29D1">
        <w:rPr>
          <w:lang w:val="ru-RU"/>
        </w:rPr>
        <w:t>природных</w:t>
      </w:r>
      <w:r w:rsidRPr="00AB2BB8">
        <w:rPr>
          <w:lang w:val="ru-RU"/>
        </w:rPr>
        <w:t xml:space="preserve"> вод разный и зависит от состава пород и глубины залегания. </w:t>
      </w:r>
      <w:r w:rsidRPr="0055461C">
        <w:rPr>
          <w:lang w:val="ru-RU"/>
        </w:rPr>
        <w:t>Основные</w:t>
      </w:r>
      <w:r w:rsidRPr="006E29D1">
        <w:t xml:space="preserve"> </w:t>
      </w:r>
      <w:r w:rsidRPr="0055461C">
        <w:rPr>
          <w:lang w:val="ru-RU"/>
        </w:rPr>
        <w:t>ионы</w:t>
      </w:r>
      <w:r w:rsidRPr="006E29D1">
        <w:t>: Ca</w:t>
      </w:r>
      <w:r w:rsidRPr="006E29D1">
        <w:rPr>
          <w:vertAlign w:val="superscript"/>
        </w:rPr>
        <w:t>2+</w:t>
      </w:r>
      <w:r w:rsidRPr="006E29D1">
        <w:t>, Mg</w:t>
      </w:r>
      <w:r w:rsidRPr="006E29D1">
        <w:rPr>
          <w:vertAlign w:val="superscript"/>
        </w:rPr>
        <w:t>2+</w:t>
      </w:r>
      <w:r w:rsidRPr="006E29D1">
        <w:t>, Na</w:t>
      </w:r>
      <w:r w:rsidRPr="006E29D1">
        <w:rPr>
          <w:vertAlign w:val="superscript"/>
        </w:rPr>
        <w:t>+</w:t>
      </w:r>
      <w:r w:rsidRPr="006E29D1">
        <w:t>, K</w:t>
      </w:r>
      <w:r w:rsidRPr="006E29D1">
        <w:rPr>
          <w:vertAlign w:val="superscript"/>
        </w:rPr>
        <w:t>+</w:t>
      </w:r>
      <w:r w:rsidRPr="006E29D1">
        <w:t>, Fe</w:t>
      </w:r>
      <w:r w:rsidRPr="006E29D1">
        <w:rPr>
          <w:vertAlign w:val="superscript"/>
        </w:rPr>
        <w:t>2+</w:t>
      </w:r>
      <w:r w:rsidRPr="006E29D1">
        <w:t>, CO</w:t>
      </w:r>
      <w:r w:rsidRPr="006E29D1">
        <w:rPr>
          <w:vertAlign w:val="subscript"/>
        </w:rPr>
        <w:t>3</w:t>
      </w:r>
      <w:r w:rsidRPr="006E29D1">
        <w:rPr>
          <w:vertAlign w:val="superscript"/>
        </w:rPr>
        <w:t>2</w:t>
      </w:r>
      <w:r w:rsidR="006E29D1" w:rsidRPr="006E29D1">
        <w:rPr>
          <w:vertAlign w:val="superscript"/>
        </w:rPr>
        <w:t>–</w:t>
      </w:r>
      <w:r w:rsidRPr="006E29D1">
        <w:t>, HCO</w:t>
      </w:r>
      <w:r w:rsidRPr="006E29D1">
        <w:rPr>
          <w:vertAlign w:val="superscript"/>
        </w:rPr>
        <w:t>3</w:t>
      </w:r>
      <w:r w:rsidR="006E29D1" w:rsidRPr="006E29D1">
        <w:rPr>
          <w:vertAlign w:val="superscript"/>
        </w:rPr>
        <w:t>–</w:t>
      </w:r>
      <w:r w:rsidRPr="006E29D1">
        <w:t>, SO</w:t>
      </w:r>
      <w:r w:rsidRPr="006E29D1">
        <w:rPr>
          <w:vertAlign w:val="subscript"/>
        </w:rPr>
        <w:t>4</w:t>
      </w:r>
      <w:r w:rsidRPr="006E29D1">
        <w:rPr>
          <w:vertAlign w:val="superscript"/>
        </w:rPr>
        <w:t>2</w:t>
      </w:r>
      <w:r w:rsidR="006E29D1" w:rsidRPr="006E29D1">
        <w:rPr>
          <w:vertAlign w:val="superscript"/>
        </w:rPr>
        <w:t>–</w:t>
      </w:r>
      <w:r w:rsidRPr="006E29D1">
        <w:t xml:space="preserve">, </w:t>
      </w:r>
      <w:proofErr w:type="spellStart"/>
      <w:r w:rsidRPr="006E29D1">
        <w:t>Cl</w:t>
      </w:r>
      <w:proofErr w:type="spellEnd"/>
      <w:r w:rsidR="006E29D1" w:rsidRPr="006E29D1">
        <w:rPr>
          <w:vertAlign w:val="superscript"/>
        </w:rPr>
        <w:t>–</w:t>
      </w:r>
      <w:r w:rsidRPr="006E29D1">
        <w:t xml:space="preserve">. </w:t>
      </w:r>
      <w:r w:rsidRPr="0055461C">
        <w:rPr>
          <w:lang w:val="ru-RU"/>
        </w:rPr>
        <w:t>Примеси газов: CO</w:t>
      </w:r>
      <w:r w:rsidRPr="006E29D1">
        <w:rPr>
          <w:vertAlign w:val="subscript"/>
          <w:lang w:val="ru-RU"/>
        </w:rPr>
        <w:t>2</w:t>
      </w:r>
      <w:r w:rsidRPr="0055461C">
        <w:rPr>
          <w:lang w:val="ru-RU"/>
        </w:rPr>
        <w:t>, O</w:t>
      </w:r>
      <w:r w:rsidRPr="006E29D1">
        <w:rPr>
          <w:vertAlign w:val="subscript"/>
          <w:lang w:val="ru-RU"/>
        </w:rPr>
        <w:t>2</w:t>
      </w:r>
      <w:r w:rsidRPr="0055461C">
        <w:rPr>
          <w:lang w:val="ru-RU"/>
        </w:rPr>
        <w:t>, N</w:t>
      </w:r>
      <w:r w:rsidRPr="006E29D1">
        <w:rPr>
          <w:vertAlign w:val="subscript"/>
          <w:lang w:val="ru-RU"/>
        </w:rPr>
        <w:t>2</w:t>
      </w:r>
      <w:r w:rsidRPr="0055461C">
        <w:rPr>
          <w:lang w:val="ru-RU"/>
        </w:rPr>
        <w:t>, H</w:t>
      </w:r>
      <w:r w:rsidRPr="006E29D1">
        <w:rPr>
          <w:vertAlign w:val="subscript"/>
          <w:lang w:val="ru-RU"/>
        </w:rPr>
        <w:t>2</w:t>
      </w:r>
      <w:r w:rsidRPr="0055461C">
        <w:rPr>
          <w:lang w:val="ru-RU"/>
        </w:rPr>
        <w:t>S, CH</w:t>
      </w:r>
      <w:r w:rsidRPr="006E29D1">
        <w:rPr>
          <w:vertAlign w:val="subscript"/>
          <w:lang w:val="ru-RU"/>
        </w:rPr>
        <w:t>4</w:t>
      </w:r>
      <w:r w:rsidRPr="0055461C">
        <w:rPr>
          <w:lang w:val="ru-RU"/>
        </w:rPr>
        <w:t>.</w:t>
      </w:r>
      <w:r w:rsidRPr="00AB2BB8">
        <w:rPr>
          <w:lang w:val="ru-RU"/>
        </w:rPr>
        <w:t xml:space="preserve"> Кроме того, в воде соде</w:t>
      </w:r>
      <w:r w:rsidRPr="00AB2BB8">
        <w:rPr>
          <w:lang w:val="ru-RU"/>
        </w:rPr>
        <w:t>р</w:t>
      </w:r>
      <w:r w:rsidRPr="00AB2BB8">
        <w:rPr>
          <w:lang w:val="ru-RU"/>
        </w:rPr>
        <w:t>жатся микроэлементы, органические вещества, биогенные элементы и т</w:t>
      </w:r>
      <w:r w:rsidR="006E29D1">
        <w:rPr>
          <w:lang w:val="ru-RU"/>
        </w:rPr>
        <w:t>.</w:t>
      </w:r>
      <w:r w:rsidRPr="00AB2BB8">
        <w:rPr>
          <w:lang w:val="ru-RU"/>
        </w:rPr>
        <w:t xml:space="preserve"> п</w:t>
      </w:r>
      <w:r w:rsidR="006E29D1">
        <w:rPr>
          <w:lang w:val="ru-RU"/>
        </w:rPr>
        <w:t>.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u w:val="single"/>
          <w:lang w:val="ru-RU"/>
        </w:rPr>
        <w:t>Круговорот воды в природе.</w:t>
      </w:r>
      <w:r w:rsidRPr="00AB2BB8">
        <w:rPr>
          <w:lang w:val="ru-RU"/>
        </w:rPr>
        <w:t xml:space="preserve"> Двигателем круговорота воды является энергия Солнца, которая тратится на испарение </w:t>
      </w:r>
      <w:r w:rsidR="006E29D1">
        <w:rPr>
          <w:lang w:val="ru-RU"/>
        </w:rPr>
        <w:t>с</w:t>
      </w:r>
      <w:r w:rsidRPr="00AB2BB8">
        <w:rPr>
          <w:lang w:val="ru-RU"/>
        </w:rPr>
        <w:t xml:space="preserve"> поверхности водоемов и суши. Механизм круговорота определяется испарением и трансп</w:t>
      </w:r>
      <w:r w:rsidR="006E29D1">
        <w:rPr>
          <w:lang w:val="ru-RU"/>
        </w:rPr>
        <w:t>и</w:t>
      </w:r>
      <w:r w:rsidRPr="00AB2BB8">
        <w:rPr>
          <w:lang w:val="ru-RU"/>
        </w:rPr>
        <w:t>рац</w:t>
      </w:r>
      <w:r w:rsidR="006E29D1">
        <w:rPr>
          <w:lang w:val="ru-RU"/>
        </w:rPr>
        <w:t>ией</w:t>
      </w:r>
      <w:r w:rsidRPr="00AB2BB8">
        <w:rPr>
          <w:lang w:val="ru-RU"/>
        </w:rPr>
        <w:t>.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b/>
          <w:lang w:val="ru-RU"/>
        </w:rPr>
        <w:t>Трансп</w:t>
      </w:r>
      <w:r w:rsidR="006E29D1">
        <w:rPr>
          <w:b/>
          <w:lang w:val="ru-RU"/>
        </w:rPr>
        <w:t>и</w:t>
      </w:r>
      <w:r w:rsidRPr="00AB2BB8">
        <w:rPr>
          <w:b/>
          <w:lang w:val="ru-RU"/>
        </w:rPr>
        <w:t>рац</w:t>
      </w:r>
      <w:r w:rsidR="006E29D1">
        <w:rPr>
          <w:b/>
          <w:lang w:val="ru-RU"/>
        </w:rPr>
        <w:t>и</w:t>
      </w:r>
      <w:r w:rsidRPr="00AB2BB8">
        <w:rPr>
          <w:b/>
          <w:lang w:val="ru-RU"/>
        </w:rPr>
        <w:t>я</w:t>
      </w:r>
      <w:r w:rsidRPr="00AB2BB8">
        <w:rPr>
          <w:lang w:val="ru-RU"/>
        </w:rPr>
        <w:t xml:space="preserve"> </w:t>
      </w:r>
      <w:r w:rsidR="006E29D1">
        <w:rPr>
          <w:lang w:val="ru-RU"/>
        </w:rPr>
        <w:t>–</w:t>
      </w:r>
      <w:r w:rsidRPr="00AB2BB8">
        <w:rPr>
          <w:lang w:val="ru-RU"/>
        </w:rPr>
        <w:t xml:space="preserve"> испарение воды листьями растений. Благодаря </w:t>
      </w:r>
      <w:r w:rsidR="00E0610B" w:rsidRPr="00AB2BB8">
        <w:rPr>
          <w:lang w:val="ru-RU"/>
        </w:rPr>
        <w:t>ней</w:t>
      </w:r>
      <w:r w:rsidRPr="00AB2BB8">
        <w:rPr>
          <w:lang w:val="ru-RU"/>
        </w:rPr>
        <w:t xml:space="preserve"> в растении возникает поток воды и растворенных в ней минеральных солей от корня к листьям. Она снижает температуру растений и оберегает их от пер</w:t>
      </w:r>
      <w:r w:rsidRPr="00AB2BB8">
        <w:rPr>
          <w:lang w:val="ru-RU"/>
        </w:rPr>
        <w:t>е</w:t>
      </w:r>
      <w:r w:rsidRPr="00AB2BB8">
        <w:rPr>
          <w:lang w:val="ru-RU"/>
        </w:rPr>
        <w:t>грева. Трансп</w:t>
      </w:r>
      <w:r w:rsidR="00E0610B">
        <w:rPr>
          <w:lang w:val="ru-RU"/>
        </w:rPr>
        <w:t>и</w:t>
      </w:r>
      <w:r w:rsidRPr="00AB2BB8">
        <w:rPr>
          <w:lang w:val="ru-RU"/>
        </w:rPr>
        <w:t>рац</w:t>
      </w:r>
      <w:r w:rsidR="00E0610B">
        <w:rPr>
          <w:lang w:val="ru-RU"/>
        </w:rPr>
        <w:t>и</w:t>
      </w:r>
      <w:r w:rsidRPr="00AB2BB8">
        <w:rPr>
          <w:lang w:val="ru-RU"/>
        </w:rPr>
        <w:t>я растений разная и зависит от доступности влаги в по</w:t>
      </w:r>
      <w:r w:rsidRPr="00AB2BB8">
        <w:rPr>
          <w:lang w:val="ru-RU"/>
        </w:rPr>
        <w:t>ч</w:t>
      </w:r>
      <w:r w:rsidRPr="00AB2BB8">
        <w:rPr>
          <w:lang w:val="ru-RU"/>
        </w:rPr>
        <w:t>ве, температуры воздуха и почвы, их влажности, вида растения, ее физич</w:t>
      </w:r>
      <w:r w:rsidRPr="00AB2BB8">
        <w:rPr>
          <w:lang w:val="ru-RU"/>
        </w:rPr>
        <w:t>е</w:t>
      </w:r>
      <w:r w:rsidRPr="00AB2BB8">
        <w:rPr>
          <w:lang w:val="ru-RU"/>
        </w:rPr>
        <w:t>ского с</w:t>
      </w:r>
      <w:r w:rsidR="00E0610B">
        <w:rPr>
          <w:lang w:val="ru-RU"/>
        </w:rPr>
        <w:t>остояния</w:t>
      </w:r>
      <w:r w:rsidRPr="00AB2BB8">
        <w:rPr>
          <w:lang w:val="ru-RU"/>
        </w:rPr>
        <w:t xml:space="preserve"> и др.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>Очень тесно связаны с круговоротом воды в природе болота, их наз</w:t>
      </w:r>
      <w:r w:rsidRPr="00AB2BB8">
        <w:rPr>
          <w:lang w:val="ru-RU"/>
        </w:rPr>
        <w:t>ы</w:t>
      </w:r>
      <w:r w:rsidRPr="00AB2BB8">
        <w:rPr>
          <w:lang w:val="ru-RU"/>
        </w:rPr>
        <w:t>вают естественными аккумуляторами влаги.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b/>
          <w:lang w:val="ru-RU"/>
        </w:rPr>
        <w:t>Болото</w:t>
      </w:r>
      <w:r w:rsidRPr="00AB2BB8">
        <w:rPr>
          <w:lang w:val="ru-RU"/>
        </w:rPr>
        <w:t xml:space="preserve"> </w:t>
      </w:r>
      <w:r w:rsidR="00E0610B">
        <w:rPr>
          <w:lang w:val="ru-RU"/>
        </w:rPr>
        <w:t>–</w:t>
      </w:r>
      <w:r w:rsidRPr="00AB2BB8">
        <w:rPr>
          <w:lang w:val="ru-RU"/>
        </w:rPr>
        <w:t xml:space="preserve"> избыточно увлажненный участок земной поверхности, кот</w:t>
      </w:r>
      <w:r w:rsidRPr="00AB2BB8">
        <w:rPr>
          <w:lang w:val="ru-RU"/>
        </w:rPr>
        <w:t>о</w:t>
      </w:r>
      <w:r w:rsidRPr="00AB2BB8">
        <w:rPr>
          <w:lang w:val="ru-RU"/>
        </w:rPr>
        <w:t>рая заросла влаголюбивыми растениями (толщина почвы от 30 см). В болоте происходит накопление органических остатков, которые не ра</w:t>
      </w:r>
      <w:r w:rsidR="00E0610B">
        <w:rPr>
          <w:lang w:val="ru-RU"/>
        </w:rPr>
        <w:t>зложились</w:t>
      </w:r>
      <w:r w:rsidRPr="00AB2BB8">
        <w:rPr>
          <w:lang w:val="ru-RU"/>
        </w:rPr>
        <w:t>, и образования торфа. Производительность болот очень большая и они явл</w:t>
      </w:r>
      <w:r w:rsidRPr="00AB2BB8">
        <w:rPr>
          <w:lang w:val="ru-RU"/>
        </w:rPr>
        <w:t>я</w:t>
      </w:r>
      <w:r w:rsidRPr="00AB2BB8">
        <w:rPr>
          <w:lang w:val="ru-RU"/>
        </w:rPr>
        <w:t>ются кормовыми ресурсами для птиц.</w:t>
      </w:r>
    </w:p>
    <w:p w:rsidR="00AB2BB8" w:rsidRPr="00AB2BB8" w:rsidRDefault="00AB2BB8" w:rsidP="00AB2BB8">
      <w:pPr>
        <w:pStyle w:val="afffffc"/>
        <w:rPr>
          <w:lang w:val="ru-RU"/>
        </w:rPr>
      </w:pPr>
    </w:p>
    <w:p w:rsidR="00AB2BB8" w:rsidRPr="00AB2BB8" w:rsidRDefault="00AB2BB8" w:rsidP="00E0610B">
      <w:pPr>
        <w:pStyle w:val="afffffc"/>
        <w:jc w:val="center"/>
        <w:rPr>
          <w:b/>
          <w:lang w:val="ru-RU"/>
        </w:rPr>
      </w:pPr>
      <w:r w:rsidRPr="00AB2BB8">
        <w:rPr>
          <w:b/>
          <w:lang w:val="ru-RU"/>
        </w:rPr>
        <w:t>ЛИТОСФЕРА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b/>
          <w:lang w:val="ru-RU"/>
        </w:rPr>
        <w:t>Литосфера</w:t>
      </w:r>
      <w:r w:rsidRPr="00AB2BB8">
        <w:rPr>
          <w:lang w:val="ru-RU"/>
        </w:rPr>
        <w:t xml:space="preserve"> </w:t>
      </w:r>
      <w:r w:rsidR="00E0610B">
        <w:rPr>
          <w:lang w:val="ru-RU"/>
        </w:rPr>
        <w:t>–</w:t>
      </w:r>
      <w:r w:rsidRPr="00AB2BB8">
        <w:rPr>
          <w:lang w:val="ru-RU"/>
        </w:rPr>
        <w:t xml:space="preserve"> твердая оболочка Земли, которая включает земную кору и верхнюю часть мантии. Мощность земной коры </w:t>
      </w:r>
      <w:r w:rsidR="007A4922">
        <w:rPr>
          <w:lang w:val="ru-RU"/>
        </w:rPr>
        <w:t>составляет</w:t>
      </w:r>
      <w:r w:rsidRPr="00AB2BB8">
        <w:rPr>
          <w:lang w:val="ru-RU"/>
        </w:rPr>
        <w:t xml:space="preserve"> 30</w:t>
      </w:r>
      <w:r w:rsidR="00E0610B">
        <w:rPr>
          <w:lang w:val="ru-RU"/>
        </w:rPr>
        <w:t>–</w:t>
      </w:r>
      <w:r w:rsidRPr="00AB2BB8">
        <w:rPr>
          <w:lang w:val="ru-RU"/>
        </w:rPr>
        <w:t>70 км.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 xml:space="preserve">Строение земной коры на континентах отличается от строения под океанами (на континентах </w:t>
      </w:r>
      <w:r w:rsidR="00E0610B">
        <w:rPr>
          <w:lang w:val="ru-RU"/>
        </w:rPr>
        <w:t>–</w:t>
      </w:r>
      <w:r w:rsidRPr="00AB2BB8">
        <w:rPr>
          <w:lang w:val="ru-RU"/>
        </w:rPr>
        <w:t xml:space="preserve"> базальтовый, гранитный и осадочный слои, а под океанами и морями нет гранитного слоя).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b/>
          <w:lang w:val="ru-RU"/>
        </w:rPr>
        <w:t>Химический состав литосферы</w:t>
      </w:r>
      <w:r w:rsidRPr="00AB2BB8">
        <w:rPr>
          <w:lang w:val="ru-RU"/>
        </w:rPr>
        <w:t xml:space="preserve"> (по академику Виноградову </w:t>
      </w:r>
      <w:r w:rsidR="008011EC">
        <w:rPr>
          <w:lang w:val="ru-RU"/>
        </w:rPr>
        <w:t>А</w:t>
      </w:r>
      <w:r w:rsidRPr="00AB2BB8">
        <w:rPr>
          <w:lang w:val="ru-RU"/>
        </w:rPr>
        <w:t>. П.):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 xml:space="preserve">Кислород </w:t>
      </w:r>
      <w:r w:rsidR="008A0454">
        <w:rPr>
          <w:lang w:val="ru-RU"/>
        </w:rPr>
        <w:t>–</w:t>
      </w:r>
      <w:r w:rsidRPr="00AB2BB8">
        <w:rPr>
          <w:lang w:val="ru-RU"/>
        </w:rPr>
        <w:t xml:space="preserve"> 47 %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 xml:space="preserve">Кремний </w:t>
      </w:r>
      <w:r w:rsidR="008A0454">
        <w:rPr>
          <w:lang w:val="ru-RU"/>
        </w:rPr>
        <w:t>–</w:t>
      </w:r>
      <w:r w:rsidRPr="00AB2BB8">
        <w:rPr>
          <w:lang w:val="ru-RU"/>
        </w:rPr>
        <w:t xml:space="preserve"> 27 %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 xml:space="preserve">Алюминий </w:t>
      </w:r>
      <w:r w:rsidR="008A0454">
        <w:rPr>
          <w:lang w:val="ru-RU"/>
        </w:rPr>
        <w:t>–</w:t>
      </w:r>
      <w:r w:rsidRPr="00AB2BB8">
        <w:rPr>
          <w:lang w:val="ru-RU"/>
        </w:rPr>
        <w:t xml:space="preserve"> 9 %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 xml:space="preserve">Железо </w:t>
      </w:r>
      <w:r w:rsidR="008A0454">
        <w:rPr>
          <w:lang w:val="ru-RU"/>
        </w:rPr>
        <w:t>–</w:t>
      </w:r>
      <w:r w:rsidRPr="00AB2BB8">
        <w:rPr>
          <w:lang w:val="ru-RU"/>
        </w:rPr>
        <w:t xml:space="preserve"> 5,1 %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 xml:space="preserve">Кальций </w:t>
      </w:r>
      <w:r w:rsidR="008A0454">
        <w:rPr>
          <w:lang w:val="ru-RU"/>
        </w:rPr>
        <w:t>–</w:t>
      </w:r>
      <w:r w:rsidRPr="00AB2BB8">
        <w:rPr>
          <w:lang w:val="ru-RU"/>
        </w:rPr>
        <w:t xml:space="preserve"> 3,5 %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 xml:space="preserve">Натрий </w:t>
      </w:r>
      <w:r w:rsidR="008A0454">
        <w:rPr>
          <w:lang w:val="ru-RU"/>
        </w:rPr>
        <w:t>–</w:t>
      </w:r>
      <w:r w:rsidRPr="00AB2BB8">
        <w:rPr>
          <w:lang w:val="ru-RU"/>
        </w:rPr>
        <w:t xml:space="preserve"> 2,5 %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 xml:space="preserve">Калий </w:t>
      </w:r>
      <w:r w:rsidR="008A0454">
        <w:rPr>
          <w:lang w:val="ru-RU"/>
        </w:rPr>
        <w:t>–</w:t>
      </w:r>
      <w:r w:rsidRPr="00AB2BB8">
        <w:rPr>
          <w:lang w:val="ru-RU"/>
        </w:rPr>
        <w:t xml:space="preserve"> 2,5 %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 xml:space="preserve">Магний </w:t>
      </w:r>
      <w:r w:rsidR="008A0454">
        <w:rPr>
          <w:lang w:val="ru-RU"/>
        </w:rPr>
        <w:t>–</w:t>
      </w:r>
      <w:r w:rsidRPr="00AB2BB8">
        <w:rPr>
          <w:lang w:val="ru-RU"/>
        </w:rPr>
        <w:t xml:space="preserve"> 2 %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>Подавляющее большинство элементов находятся в окисленной форме.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b/>
          <w:lang w:val="ru-RU"/>
        </w:rPr>
        <w:t>Почва</w:t>
      </w:r>
      <w:r w:rsidRPr="00AB2BB8">
        <w:rPr>
          <w:lang w:val="ru-RU"/>
        </w:rPr>
        <w:t xml:space="preserve"> </w:t>
      </w:r>
      <w:r w:rsidR="008A0454">
        <w:rPr>
          <w:lang w:val="ru-RU"/>
        </w:rPr>
        <w:t>–</w:t>
      </w:r>
      <w:r w:rsidRPr="00AB2BB8">
        <w:rPr>
          <w:lang w:val="ru-RU"/>
        </w:rPr>
        <w:t xml:space="preserve"> органич</w:t>
      </w:r>
      <w:r w:rsidR="008A0454">
        <w:rPr>
          <w:lang w:val="ru-RU"/>
        </w:rPr>
        <w:t>н</w:t>
      </w:r>
      <w:r w:rsidRPr="00AB2BB8">
        <w:rPr>
          <w:lang w:val="ru-RU"/>
        </w:rPr>
        <w:t>о</w:t>
      </w:r>
      <w:r w:rsidR="008A0454">
        <w:rPr>
          <w:lang w:val="ru-RU"/>
        </w:rPr>
        <w:t>-</w:t>
      </w:r>
      <w:r w:rsidRPr="00AB2BB8">
        <w:rPr>
          <w:lang w:val="ru-RU"/>
        </w:rPr>
        <w:t>минеральное тело, которое образовано при взаим</w:t>
      </w:r>
      <w:r w:rsidRPr="00AB2BB8">
        <w:rPr>
          <w:lang w:val="ru-RU"/>
        </w:rPr>
        <w:t>о</w:t>
      </w:r>
      <w:r w:rsidRPr="00AB2BB8">
        <w:rPr>
          <w:lang w:val="ru-RU"/>
        </w:rPr>
        <w:t>действии живых организмов с горными породами, водой, воздухом, клим</w:t>
      </w:r>
      <w:r w:rsidRPr="00AB2BB8">
        <w:rPr>
          <w:lang w:val="ru-RU"/>
        </w:rPr>
        <w:t>а</w:t>
      </w:r>
      <w:r w:rsidRPr="00AB2BB8">
        <w:rPr>
          <w:lang w:val="ru-RU"/>
        </w:rPr>
        <w:t>том с учетом фактора времени. Главную роль в образовании и функцион</w:t>
      </w:r>
      <w:r w:rsidRPr="00AB2BB8">
        <w:rPr>
          <w:lang w:val="ru-RU"/>
        </w:rPr>
        <w:t>и</w:t>
      </w:r>
      <w:r w:rsidRPr="00AB2BB8">
        <w:rPr>
          <w:lang w:val="ru-RU"/>
        </w:rPr>
        <w:t>ровании почвы играют микроорганизмы.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>Функции почвы: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>1) питает растения;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>2) осуществляет минерализацию остатков органических веществ;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>3) аккумулирует и распределяет энергию, которая прошла через фот</w:t>
      </w:r>
      <w:r w:rsidRPr="00AB2BB8">
        <w:rPr>
          <w:lang w:val="ru-RU"/>
        </w:rPr>
        <w:t>о</w:t>
      </w:r>
      <w:r w:rsidRPr="00AB2BB8">
        <w:rPr>
          <w:lang w:val="ru-RU"/>
        </w:rPr>
        <w:t>синтез растений;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>4) формирует сток речной воды и химический состав суши.</w:t>
      </w:r>
    </w:p>
    <w:p w:rsidR="00AB2BB8" w:rsidRPr="00AB2BB8" w:rsidRDefault="00AB2BB8" w:rsidP="00AB2BB8">
      <w:pPr>
        <w:pStyle w:val="afffffc"/>
        <w:rPr>
          <w:lang w:val="ru-RU"/>
        </w:rPr>
      </w:pPr>
      <w:r w:rsidRPr="00AB2BB8">
        <w:rPr>
          <w:lang w:val="ru-RU"/>
        </w:rPr>
        <w:t>Экологическое значение почвы заключается в том, что он</w:t>
      </w:r>
      <w:r w:rsidR="00F61ACA">
        <w:rPr>
          <w:lang w:val="ru-RU"/>
        </w:rPr>
        <w:t>а</w:t>
      </w:r>
      <w:r w:rsidRPr="00AB2BB8">
        <w:rPr>
          <w:lang w:val="ru-RU"/>
        </w:rPr>
        <w:t xml:space="preserve"> осуществл</w:t>
      </w:r>
      <w:r w:rsidRPr="00AB2BB8">
        <w:rPr>
          <w:lang w:val="ru-RU"/>
        </w:rPr>
        <w:t>я</w:t>
      </w:r>
      <w:r w:rsidRPr="00AB2BB8">
        <w:rPr>
          <w:lang w:val="ru-RU"/>
        </w:rPr>
        <w:t>ет связь живой и неживой природы.</w:t>
      </w:r>
    </w:p>
    <w:p w:rsidR="00AB2BB8" w:rsidRPr="00AB2BB8" w:rsidRDefault="00AB2BB8" w:rsidP="00AB2BB8">
      <w:pPr>
        <w:pStyle w:val="afffffc"/>
        <w:rPr>
          <w:lang w:val="ru-RU"/>
        </w:rPr>
      </w:pPr>
    </w:p>
    <w:p w:rsidR="00AB2BB8" w:rsidRPr="00AB2BB8" w:rsidRDefault="00AB2BB8" w:rsidP="00AB2BB8">
      <w:pPr>
        <w:pStyle w:val="afffffc"/>
        <w:rPr>
          <w:b/>
          <w:lang w:val="ru-RU"/>
        </w:rPr>
      </w:pPr>
      <w:r w:rsidRPr="00AB2BB8">
        <w:rPr>
          <w:b/>
          <w:lang w:val="ru-RU"/>
        </w:rPr>
        <w:t>Вопрос</w:t>
      </w:r>
      <w:r w:rsidR="00F61ACA">
        <w:rPr>
          <w:b/>
          <w:lang w:val="ru-RU"/>
        </w:rPr>
        <w:t>ы</w:t>
      </w:r>
      <w:r w:rsidRPr="00AB2BB8">
        <w:rPr>
          <w:b/>
          <w:lang w:val="ru-RU"/>
        </w:rPr>
        <w:t xml:space="preserve"> для самоконтроля</w:t>
      </w:r>
    </w:p>
    <w:p w:rsidR="00AB2BB8" w:rsidRPr="00AB2BB8" w:rsidRDefault="00AB2BB8" w:rsidP="00B56B0A">
      <w:pPr>
        <w:pStyle w:val="afffffc"/>
        <w:numPr>
          <w:ilvl w:val="0"/>
          <w:numId w:val="7"/>
        </w:numPr>
        <w:tabs>
          <w:tab w:val="left" w:pos="851"/>
        </w:tabs>
        <w:ind w:left="0" w:firstLine="568"/>
        <w:rPr>
          <w:lang w:val="ru-RU"/>
        </w:rPr>
      </w:pPr>
      <w:r w:rsidRPr="00AB2BB8">
        <w:rPr>
          <w:lang w:val="ru-RU"/>
        </w:rPr>
        <w:t>Дайте определение понятия «природа».</w:t>
      </w:r>
    </w:p>
    <w:p w:rsidR="00AB2BB8" w:rsidRPr="00AB2BB8" w:rsidRDefault="00AB2BB8" w:rsidP="00B56B0A">
      <w:pPr>
        <w:pStyle w:val="afffffc"/>
        <w:numPr>
          <w:ilvl w:val="0"/>
          <w:numId w:val="7"/>
        </w:numPr>
        <w:tabs>
          <w:tab w:val="left" w:pos="851"/>
        </w:tabs>
        <w:ind w:left="0" w:firstLine="568"/>
        <w:rPr>
          <w:lang w:val="ru-RU"/>
        </w:rPr>
      </w:pPr>
      <w:r w:rsidRPr="00AB2BB8">
        <w:rPr>
          <w:lang w:val="ru-RU"/>
        </w:rPr>
        <w:t>Обоснуйте значение атмосферы для живых организмов.</w:t>
      </w:r>
    </w:p>
    <w:p w:rsidR="00AB2BB8" w:rsidRPr="00AB2BB8" w:rsidRDefault="00F61ACA" w:rsidP="00B56B0A">
      <w:pPr>
        <w:pStyle w:val="afffffc"/>
        <w:numPr>
          <w:ilvl w:val="0"/>
          <w:numId w:val="7"/>
        </w:numPr>
        <w:tabs>
          <w:tab w:val="left" w:pos="851"/>
        </w:tabs>
        <w:ind w:left="0" w:firstLine="568"/>
        <w:rPr>
          <w:lang w:val="ru-RU"/>
        </w:rPr>
      </w:pPr>
      <w:r>
        <w:rPr>
          <w:lang w:val="ru-RU"/>
        </w:rPr>
        <w:t>Приведите</w:t>
      </w:r>
      <w:r w:rsidR="00AB2BB8" w:rsidRPr="00AB2BB8">
        <w:rPr>
          <w:lang w:val="ru-RU"/>
        </w:rPr>
        <w:t xml:space="preserve"> состав гидросферы и ее значения для окружающей среды.</w:t>
      </w:r>
    </w:p>
    <w:p w:rsidR="005E16B8" w:rsidRPr="00F61ACA" w:rsidRDefault="00AB2BB8" w:rsidP="00B56B0A">
      <w:pPr>
        <w:pStyle w:val="afffffc"/>
        <w:numPr>
          <w:ilvl w:val="0"/>
          <w:numId w:val="7"/>
        </w:numPr>
        <w:tabs>
          <w:tab w:val="left" w:pos="851"/>
        </w:tabs>
        <w:ind w:left="0" w:firstLine="568"/>
        <w:rPr>
          <w:snapToGrid w:val="0"/>
          <w:lang w:val="ru-RU"/>
        </w:rPr>
      </w:pPr>
      <w:r w:rsidRPr="00AB2BB8">
        <w:rPr>
          <w:lang w:val="ru-RU"/>
        </w:rPr>
        <w:t>Дайте определение понятия «почв</w:t>
      </w:r>
      <w:r w:rsidR="00F61ACA">
        <w:rPr>
          <w:lang w:val="ru-RU"/>
        </w:rPr>
        <w:t>а</w:t>
      </w:r>
      <w:r w:rsidRPr="00AB2BB8">
        <w:rPr>
          <w:lang w:val="ru-RU"/>
        </w:rPr>
        <w:t>» и назовите его функции.</w:t>
      </w:r>
    </w:p>
    <w:p w:rsidR="00B353D4" w:rsidRPr="00187F46" w:rsidRDefault="00B353D4" w:rsidP="000D0698">
      <w:pPr>
        <w:pStyle w:val="10"/>
        <w:rPr>
          <w:lang w:val="uk-UA"/>
        </w:rPr>
      </w:pPr>
      <w:bookmarkStart w:id="16" w:name="_Toc389547036"/>
      <w:bookmarkStart w:id="17" w:name="_Toc480984132"/>
      <w:r w:rsidRPr="00187F46">
        <w:rPr>
          <w:lang w:val="uk-UA"/>
        </w:rPr>
        <w:t>Лекц</w:t>
      </w:r>
      <w:r w:rsidR="00F61ACA">
        <w:rPr>
          <w:lang w:val="uk-UA"/>
        </w:rPr>
        <w:t>И</w:t>
      </w:r>
      <w:r w:rsidRPr="00187F46">
        <w:rPr>
          <w:lang w:val="uk-UA"/>
        </w:rPr>
        <w:t>я №</w:t>
      </w:r>
      <w:r w:rsidR="00940DBF">
        <w:rPr>
          <w:lang w:val="uk-UA"/>
        </w:rPr>
        <w:t xml:space="preserve"> </w:t>
      </w:r>
      <w:r w:rsidRPr="00187F46">
        <w:rPr>
          <w:lang w:val="uk-UA"/>
        </w:rPr>
        <w:t xml:space="preserve">3 </w:t>
      </w:r>
      <w:r w:rsidR="008D3507">
        <w:rPr>
          <w:lang w:val="uk-UA"/>
        </w:rPr>
        <w:t>экологические последствия, вызванные деятельностью человека</w:t>
      </w:r>
      <w:bookmarkEnd w:id="16"/>
      <w:bookmarkEnd w:id="17"/>
    </w:p>
    <w:p w:rsidR="00F61ACA" w:rsidRPr="00F61ACA" w:rsidRDefault="00F61ACA" w:rsidP="00F61ACA">
      <w:pPr>
        <w:pStyle w:val="afffffc"/>
        <w:rPr>
          <w:lang w:val="ru-RU"/>
        </w:rPr>
      </w:pPr>
      <w:r w:rsidRPr="008D3507">
        <w:rPr>
          <w:b/>
          <w:lang w:val="ru-RU"/>
        </w:rPr>
        <w:t>Атмосферные процессы, которые вызваны деятельностью челов</w:t>
      </w:r>
      <w:r w:rsidRPr="008D3507">
        <w:rPr>
          <w:b/>
          <w:lang w:val="ru-RU"/>
        </w:rPr>
        <w:t>е</w:t>
      </w:r>
      <w:r w:rsidRPr="008D3507">
        <w:rPr>
          <w:b/>
          <w:lang w:val="ru-RU"/>
        </w:rPr>
        <w:t>ка,</w:t>
      </w:r>
      <w:r w:rsidRPr="00F61ACA">
        <w:rPr>
          <w:lang w:val="ru-RU"/>
        </w:rPr>
        <w:t xml:space="preserve"> разделяют </w:t>
      </w:r>
      <w:proofErr w:type="gramStart"/>
      <w:r w:rsidRPr="00F61ACA">
        <w:rPr>
          <w:lang w:val="ru-RU"/>
        </w:rPr>
        <w:t>на</w:t>
      </w:r>
      <w:proofErr w:type="gramEnd"/>
      <w:r w:rsidRPr="00F61ACA">
        <w:rPr>
          <w:lang w:val="ru-RU"/>
        </w:rPr>
        <w:t>: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F61ACA">
        <w:rPr>
          <w:lang w:val="ru-RU"/>
        </w:rPr>
        <w:t xml:space="preserve">• глобальные («озоновые дыры», </w:t>
      </w:r>
      <w:proofErr w:type="spellStart"/>
      <w:r w:rsidRPr="00F61ACA">
        <w:rPr>
          <w:lang w:val="ru-RU"/>
        </w:rPr>
        <w:t>замутнен</w:t>
      </w:r>
      <w:r w:rsidR="008D3507">
        <w:rPr>
          <w:lang w:val="ru-RU"/>
        </w:rPr>
        <w:t>но</w:t>
      </w:r>
      <w:r w:rsidRPr="00F61ACA">
        <w:rPr>
          <w:lang w:val="ru-RU"/>
        </w:rPr>
        <w:t>сть</w:t>
      </w:r>
      <w:proofErr w:type="spellEnd"/>
      <w:r w:rsidRPr="00F61ACA">
        <w:rPr>
          <w:lang w:val="ru-RU"/>
        </w:rPr>
        <w:t xml:space="preserve"> атмосферы, парник</w:t>
      </w:r>
      <w:r w:rsidRPr="00F61ACA">
        <w:rPr>
          <w:lang w:val="ru-RU"/>
        </w:rPr>
        <w:t>о</w:t>
      </w:r>
      <w:r w:rsidRPr="00F61ACA">
        <w:rPr>
          <w:lang w:val="ru-RU"/>
        </w:rPr>
        <w:t>вый эффект);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F61ACA">
        <w:rPr>
          <w:lang w:val="ru-RU"/>
        </w:rPr>
        <w:t>• региональные (кислые осадки);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F61ACA">
        <w:rPr>
          <w:lang w:val="ru-RU"/>
        </w:rPr>
        <w:t>• локальные или местные (смог, «остров» тепла).</w:t>
      </w:r>
    </w:p>
    <w:p w:rsidR="00F61ACA" w:rsidRPr="00F61ACA" w:rsidRDefault="00F61ACA" w:rsidP="00F61ACA">
      <w:pPr>
        <w:pStyle w:val="afffffc"/>
        <w:rPr>
          <w:lang w:val="ru-RU"/>
        </w:rPr>
      </w:pPr>
    </w:p>
    <w:p w:rsidR="00F61ACA" w:rsidRPr="008D3507" w:rsidRDefault="00F61ACA" w:rsidP="00F61ACA">
      <w:pPr>
        <w:pStyle w:val="afffffc"/>
        <w:rPr>
          <w:b/>
          <w:lang w:val="ru-RU"/>
        </w:rPr>
      </w:pPr>
      <w:r w:rsidRPr="008D3507">
        <w:rPr>
          <w:b/>
          <w:lang w:val="ru-RU"/>
        </w:rPr>
        <w:t>Разрушение озонового слоя или «озоновые дыры»</w:t>
      </w:r>
    </w:p>
    <w:p w:rsidR="00F61ACA" w:rsidRPr="008D3507" w:rsidRDefault="00F61ACA" w:rsidP="00F61ACA">
      <w:pPr>
        <w:pStyle w:val="afffffc"/>
        <w:rPr>
          <w:lang w:val="ru-RU"/>
        </w:rPr>
      </w:pPr>
      <w:r w:rsidRPr="00F61ACA">
        <w:rPr>
          <w:lang w:val="ru-RU"/>
        </w:rPr>
        <w:t>Причины: фреоны, галлоны и другие галогеноп</w:t>
      </w:r>
      <w:r w:rsidR="008D3507">
        <w:rPr>
          <w:lang w:val="ru-RU"/>
        </w:rPr>
        <w:t>роизводные</w:t>
      </w:r>
      <w:r w:rsidRPr="00F61ACA">
        <w:rPr>
          <w:lang w:val="ru-RU"/>
        </w:rPr>
        <w:t xml:space="preserve"> (</w:t>
      </w:r>
      <w:proofErr w:type="spellStart"/>
      <w:r w:rsidRPr="00F61ACA">
        <w:rPr>
          <w:lang w:val="ru-RU"/>
        </w:rPr>
        <w:t>хлорфт</w:t>
      </w:r>
      <w:r w:rsidRPr="00F61ACA">
        <w:rPr>
          <w:lang w:val="ru-RU"/>
        </w:rPr>
        <w:t>о</w:t>
      </w:r>
      <w:r w:rsidRPr="00F61ACA">
        <w:rPr>
          <w:lang w:val="ru-RU"/>
        </w:rPr>
        <w:t>руглероды</w:t>
      </w:r>
      <w:proofErr w:type="spellEnd"/>
      <w:r w:rsidRPr="00F61ACA">
        <w:rPr>
          <w:lang w:val="ru-RU"/>
        </w:rPr>
        <w:t>); выбросы хлорных соединений, выбросы оксидов азота (</w:t>
      </w:r>
      <w:proofErr w:type="spellStart"/>
      <w:r w:rsidRPr="00F61ACA">
        <w:rPr>
          <w:lang w:val="ru-RU"/>
        </w:rPr>
        <w:t>N</w:t>
      </w:r>
      <w:proofErr w:type="gramStart"/>
      <w:r w:rsidRPr="00F61ACA">
        <w:rPr>
          <w:lang w:val="ru-RU"/>
        </w:rPr>
        <w:t>О</w:t>
      </w:r>
      <w:proofErr w:type="gramEnd"/>
      <w:r w:rsidRPr="008D3507">
        <w:rPr>
          <w:vertAlign w:val="subscript"/>
          <w:lang w:val="ru-RU"/>
        </w:rPr>
        <w:t>x</w:t>
      </w:r>
      <w:proofErr w:type="spellEnd"/>
      <w:r w:rsidR="008D3507">
        <w:rPr>
          <w:lang w:val="ru-RU"/>
        </w:rPr>
        <w:t xml:space="preserve">), </w:t>
      </w:r>
      <w:r w:rsidR="008D3507" w:rsidRPr="008D3507">
        <w:rPr>
          <w:lang w:val="ru-RU"/>
        </w:rPr>
        <w:t>пол</w:t>
      </w:r>
      <w:r w:rsidR="008D3507">
        <w:rPr>
          <w:lang w:val="ru-RU"/>
        </w:rPr>
        <w:t>е</w:t>
      </w:r>
      <w:r w:rsidR="008D3507" w:rsidRPr="008D3507">
        <w:rPr>
          <w:lang w:val="ru-RU"/>
        </w:rPr>
        <w:t>т</w:t>
      </w:r>
      <w:r w:rsidR="008D3507">
        <w:rPr>
          <w:lang w:val="ru-RU"/>
        </w:rPr>
        <w:t>ы</w:t>
      </w:r>
      <w:r w:rsidR="008D3507" w:rsidRPr="008D3507">
        <w:rPr>
          <w:lang w:val="ru-RU"/>
        </w:rPr>
        <w:t xml:space="preserve"> </w:t>
      </w:r>
      <w:r w:rsidR="008D3507">
        <w:rPr>
          <w:lang w:val="ru-RU"/>
        </w:rPr>
        <w:t>самолетов</w:t>
      </w:r>
      <w:r w:rsidR="008D3507" w:rsidRPr="008D3507">
        <w:rPr>
          <w:lang w:val="ru-RU"/>
        </w:rPr>
        <w:t xml:space="preserve">, запуск ракет, </w:t>
      </w:r>
      <w:r w:rsidR="008D3507">
        <w:rPr>
          <w:lang w:val="ru-RU"/>
        </w:rPr>
        <w:t>испытание и применение ядерного оружия</w:t>
      </w:r>
      <w:r w:rsidR="008D3507" w:rsidRPr="008D3507">
        <w:rPr>
          <w:lang w:val="ru-RU"/>
        </w:rPr>
        <w:t>; вулкан</w:t>
      </w:r>
      <w:r w:rsidR="008D3507">
        <w:rPr>
          <w:lang w:val="ru-RU"/>
        </w:rPr>
        <w:t>и</w:t>
      </w:r>
      <w:r w:rsidR="008D3507" w:rsidRPr="008D3507">
        <w:rPr>
          <w:lang w:val="ru-RU"/>
        </w:rPr>
        <w:t>ч</w:t>
      </w:r>
      <w:r w:rsidR="008D3507">
        <w:rPr>
          <w:lang w:val="ru-RU"/>
        </w:rPr>
        <w:t xml:space="preserve">еская </w:t>
      </w:r>
      <w:r w:rsidR="008D3507" w:rsidRPr="008D3507">
        <w:rPr>
          <w:lang w:val="ru-RU"/>
        </w:rPr>
        <w:t>д</w:t>
      </w:r>
      <w:r w:rsidR="008D3507">
        <w:rPr>
          <w:lang w:val="ru-RU"/>
        </w:rPr>
        <w:t>еятельность</w:t>
      </w:r>
      <w:r w:rsidR="008D3507" w:rsidRPr="008D3507">
        <w:rPr>
          <w:lang w:val="ru-RU"/>
        </w:rPr>
        <w:t>; в</w:t>
      </w:r>
      <w:r w:rsidR="008D3507">
        <w:rPr>
          <w:lang w:val="ru-RU"/>
        </w:rPr>
        <w:t>ы</w:t>
      </w:r>
      <w:r w:rsidR="008D3507" w:rsidRPr="008D3507">
        <w:rPr>
          <w:lang w:val="ru-RU"/>
        </w:rPr>
        <w:t>рубка л</w:t>
      </w:r>
      <w:r w:rsidR="008D3507">
        <w:rPr>
          <w:lang w:val="ru-RU"/>
        </w:rPr>
        <w:t>е</w:t>
      </w:r>
      <w:r w:rsidR="008D3507" w:rsidRPr="008D3507">
        <w:rPr>
          <w:lang w:val="ru-RU"/>
        </w:rPr>
        <w:t>с</w:t>
      </w:r>
      <w:r w:rsidR="008D3507">
        <w:rPr>
          <w:lang w:val="ru-RU"/>
        </w:rPr>
        <w:t>а</w:t>
      </w:r>
      <w:r w:rsidR="008D3507" w:rsidRPr="008D3507">
        <w:rPr>
          <w:lang w:val="ru-RU"/>
        </w:rPr>
        <w:t>, а</w:t>
      </w:r>
      <w:r w:rsidR="008D3507">
        <w:rPr>
          <w:lang w:val="ru-RU"/>
        </w:rPr>
        <w:t>э</w:t>
      </w:r>
      <w:r w:rsidR="008D3507" w:rsidRPr="008D3507">
        <w:rPr>
          <w:lang w:val="ru-RU"/>
        </w:rPr>
        <w:t>розол</w:t>
      </w:r>
      <w:r w:rsidR="008D3507">
        <w:rPr>
          <w:lang w:val="ru-RU"/>
        </w:rPr>
        <w:t>и</w:t>
      </w:r>
      <w:r w:rsidR="008D3507" w:rsidRPr="008D3507">
        <w:rPr>
          <w:lang w:val="ru-RU"/>
        </w:rPr>
        <w:t xml:space="preserve"> </w:t>
      </w:r>
      <w:r w:rsidR="008D3507">
        <w:rPr>
          <w:lang w:val="ru-RU"/>
        </w:rPr>
        <w:t>и</w:t>
      </w:r>
      <w:r w:rsidR="008D3507" w:rsidRPr="008D3507">
        <w:rPr>
          <w:lang w:val="ru-RU"/>
        </w:rPr>
        <w:t xml:space="preserve"> </w:t>
      </w:r>
      <w:r w:rsidR="008D3507">
        <w:rPr>
          <w:lang w:val="ru-RU"/>
        </w:rPr>
        <w:t>др</w:t>
      </w:r>
      <w:r w:rsidR="008D3507" w:rsidRPr="008D3507">
        <w:rPr>
          <w:lang w:val="ru-RU"/>
        </w:rPr>
        <w:t>.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F61ACA">
        <w:rPr>
          <w:lang w:val="ru-RU"/>
        </w:rPr>
        <w:t>Последствия: увеличение количества случаев заболеваний глаз и обр</w:t>
      </w:r>
      <w:r w:rsidRPr="00F61ACA">
        <w:rPr>
          <w:lang w:val="ru-RU"/>
        </w:rPr>
        <w:t>а</w:t>
      </w:r>
      <w:r w:rsidRPr="00F61ACA">
        <w:rPr>
          <w:lang w:val="ru-RU"/>
        </w:rPr>
        <w:t>зования злокачественных опухолей.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D75FD7">
        <w:rPr>
          <w:b/>
          <w:lang w:val="ru-RU"/>
        </w:rPr>
        <w:t>Парниковый эффект</w:t>
      </w:r>
      <w:r w:rsidRPr="00F61ACA">
        <w:rPr>
          <w:lang w:val="ru-RU"/>
        </w:rPr>
        <w:t xml:space="preserve"> </w:t>
      </w:r>
      <w:r w:rsidR="00D75FD7">
        <w:rPr>
          <w:lang w:val="ru-RU"/>
        </w:rPr>
        <w:t>–</w:t>
      </w:r>
      <w:r w:rsidRPr="00F61ACA">
        <w:rPr>
          <w:lang w:val="ru-RU"/>
        </w:rPr>
        <w:t xml:space="preserve"> постепенное потепление климата на планете в результате накопления в атмосфере антропогенного углекислого газа (CO</w:t>
      </w:r>
      <w:r w:rsidRPr="00D75FD7">
        <w:rPr>
          <w:vertAlign w:val="subscript"/>
          <w:lang w:val="ru-RU"/>
        </w:rPr>
        <w:t>2</w:t>
      </w:r>
      <w:r w:rsidRPr="00F61ACA">
        <w:rPr>
          <w:lang w:val="ru-RU"/>
        </w:rPr>
        <w:t>) и метана (CH</w:t>
      </w:r>
      <w:r w:rsidRPr="00D75FD7">
        <w:rPr>
          <w:vertAlign w:val="subscript"/>
          <w:lang w:val="ru-RU"/>
        </w:rPr>
        <w:t>4</w:t>
      </w:r>
      <w:r w:rsidRPr="00F61ACA">
        <w:rPr>
          <w:lang w:val="ru-RU"/>
        </w:rPr>
        <w:t>), к</w:t>
      </w:r>
      <w:r w:rsidR="00D75FD7">
        <w:rPr>
          <w:lang w:val="ru-RU"/>
        </w:rPr>
        <w:t>оторые</w:t>
      </w:r>
      <w:r w:rsidRPr="00F61ACA">
        <w:rPr>
          <w:lang w:val="ru-RU"/>
        </w:rPr>
        <w:t xml:space="preserve"> аналогичны покрытию теплицы, пропускают со</w:t>
      </w:r>
      <w:r w:rsidRPr="00F61ACA">
        <w:rPr>
          <w:lang w:val="ru-RU"/>
        </w:rPr>
        <w:t>л</w:t>
      </w:r>
      <w:r w:rsidRPr="00F61ACA">
        <w:rPr>
          <w:lang w:val="ru-RU"/>
        </w:rPr>
        <w:t>нечные лучи к поверхности Земли, но препятствуют тепловому излучению от поверхности.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F61ACA">
        <w:rPr>
          <w:lang w:val="ru-RU"/>
        </w:rPr>
        <w:t>Последствия: изменение климата, таяни</w:t>
      </w:r>
      <w:r w:rsidR="00D75FD7">
        <w:rPr>
          <w:lang w:val="ru-RU"/>
        </w:rPr>
        <w:t>е</w:t>
      </w:r>
      <w:r w:rsidRPr="00F61ACA">
        <w:rPr>
          <w:lang w:val="ru-RU"/>
        </w:rPr>
        <w:t xml:space="preserve"> ледников, подняти</w:t>
      </w:r>
      <w:r w:rsidR="00D75FD7">
        <w:rPr>
          <w:lang w:val="ru-RU"/>
        </w:rPr>
        <w:t>е</w:t>
      </w:r>
      <w:r w:rsidRPr="00F61ACA">
        <w:rPr>
          <w:lang w:val="ru-RU"/>
        </w:rPr>
        <w:t xml:space="preserve"> уровня Мирового океана, затоплени</w:t>
      </w:r>
      <w:r w:rsidR="00D75FD7">
        <w:rPr>
          <w:lang w:val="ru-RU"/>
        </w:rPr>
        <w:t>е</w:t>
      </w:r>
      <w:r w:rsidRPr="00F61ACA">
        <w:rPr>
          <w:lang w:val="ru-RU"/>
        </w:rPr>
        <w:t xml:space="preserve"> прибрежных районов, исчезновения видов растений и животных.</w:t>
      </w:r>
    </w:p>
    <w:p w:rsidR="00F61ACA" w:rsidRPr="00D75FD7" w:rsidRDefault="00F61ACA" w:rsidP="00F61ACA">
      <w:pPr>
        <w:pStyle w:val="afffffc"/>
        <w:rPr>
          <w:b/>
          <w:lang w:val="ru-RU"/>
        </w:rPr>
      </w:pPr>
      <w:proofErr w:type="spellStart"/>
      <w:r w:rsidRPr="00D75FD7">
        <w:rPr>
          <w:b/>
          <w:lang w:val="ru-RU"/>
        </w:rPr>
        <w:t>Замутнен</w:t>
      </w:r>
      <w:r w:rsidR="00D75FD7" w:rsidRPr="00D75FD7">
        <w:rPr>
          <w:b/>
          <w:lang w:val="ru-RU"/>
        </w:rPr>
        <w:t>но</w:t>
      </w:r>
      <w:r w:rsidRPr="00D75FD7">
        <w:rPr>
          <w:b/>
          <w:lang w:val="ru-RU"/>
        </w:rPr>
        <w:t>сть</w:t>
      </w:r>
      <w:proofErr w:type="spellEnd"/>
      <w:r w:rsidRPr="00D75FD7">
        <w:rPr>
          <w:b/>
          <w:lang w:val="ru-RU"/>
        </w:rPr>
        <w:t xml:space="preserve"> атмосферы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F61ACA">
        <w:rPr>
          <w:lang w:val="ru-RU"/>
        </w:rPr>
        <w:t xml:space="preserve">Причины: накопление в атмосфере загрязняющих веществ в </w:t>
      </w:r>
      <w:proofErr w:type="spellStart"/>
      <w:r w:rsidR="00D75FD7">
        <w:rPr>
          <w:lang w:val="ru-RU"/>
        </w:rPr>
        <w:t>взешенном</w:t>
      </w:r>
      <w:proofErr w:type="spellEnd"/>
      <w:r w:rsidRPr="00F61ACA">
        <w:rPr>
          <w:lang w:val="ru-RU"/>
        </w:rPr>
        <w:t xml:space="preserve"> состоянии.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F61ACA">
        <w:rPr>
          <w:lang w:val="ru-RU"/>
        </w:rPr>
        <w:t>Последствия: нарушается прохождение прямых солнечных лучей к п</w:t>
      </w:r>
      <w:r w:rsidRPr="00F61ACA">
        <w:rPr>
          <w:lang w:val="ru-RU"/>
        </w:rPr>
        <w:t>о</w:t>
      </w:r>
      <w:r w:rsidRPr="00F61ACA">
        <w:rPr>
          <w:lang w:val="ru-RU"/>
        </w:rPr>
        <w:t>верхности Земли, отсюда как следствие, похолодание климата.</w:t>
      </w:r>
    </w:p>
    <w:p w:rsidR="00F61ACA" w:rsidRPr="00D75FD7" w:rsidRDefault="00F61ACA" w:rsidP="00F61ACA">
      <w:pPr>
        <w:pStyle w:val="afffffc"/>
        <w:rPr>
          <w:b/>
          <w:lang w:val="ru-RU"/>
        </w:rPr>
      </w:pPr>
      <w:r w:rsidRPr="00D75FD7">
        <w:rPr>
          <w:b/>
          <w:lang w:val="ru-RU"/>
        </w:rPr>
        <w:t xml:space="preserve">«Ядерная ночь« и </w:t>
      </w:r>
      <w:r w:rsidR="00D75FD7" w:rsidRPr="00D75FD7">
        <w:rPr>
          <w:b/>
          <w:lang w:val="ru-RU"/>
        </w:rPr>
        <w:t>«</w:t>
      </w:r>
      <w:r w:rsidRPr="00D75FD7">
        <w:rPr>
          <w:b/>
          <w:lang w:val="ru-RU"/>
        </w:rPr>
        <w:t>ядерная зима</w:t>
      </w:r>
      <w:r w:rsidR="00D75FD7" w:rsidRPr="00D75FD7">
        <w:rPr>
          <w:b/>
          <w:lang w:val="ru-RU"/>
        </w:rPr>
        <w:t>»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F61ACA">
        <w:rPr>
          <w:lang w:val="ru-RU"/>
        </w:rPr>
        <w:t>Причины: ядерная война, испытание ядерного оружия.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F61ACA">
        <w:rPr>
          <w:lang w:val="ru-RU"/>
        </w:rPr>
        <w:t>Последствия: после ядерного конфликта пыль, сажа и пепел сильными горизонтальными течениями, которые есть в стратосфере, за одн</w:t>
      </w:r>
      <w:r w:rsidR="00F7712E">
        <w:rPr>
          <w:lang w:val="ru-RU"/>
        </w:rPr>
        <w:t>у</w:t>
      </w:r>
      <w:r w:rsidRPr="00F61ACA">
        <w:rPr>
          <w:lang w:val="ru-RU"/>
        </w:rPr>
        <w:t>-дв</w:t>
      </w:r>
      <w:r w:rsidR="00F7712E">
        <w:rPr>
          <w:lang w:val="ru-RU"/>
        </w:rPr>
        <w:t>е</w:t>
      </w:r>
      <w:r w:rsidRPr="00F61ACA">
        <w:rPr>
          <w:lang w:val="ru-RU"/>
        </w:rPr>
        <w:t xml:space="preserve"> нед</w:t>
      </w:r>
      <w:r w:rsidRPr="00F61ACA">
        <w:rPr>
          <w:lang w:val="ru-RU"/>
        </w:rPr>
        <w:t>е</w:t>
      </w:r>
      <w:r w:rsidRPr="00F61ACA">
        <w:rPr>
          <w:lang w:val="ru-RU"/>
        </w:rPr>
        <w:t>ли затянут небо над всей Землей. В итоге прозрачность атмосферы умен</w:t>
      </w:r>
      <w:r w:rsidRPr="00F61ACA">
        <w:rPr>
          <w:lang w:val="ru-RU"/>
        </w:rPr>
        <w:t>ь</w:t>
      </w:r>
      <w:r w:rsidRPr="00F61ACA">
        <w:rPr>
          <w:lang w:val="ru-RU"/>
        </w:rPr>
        <w:t>шится в 200 раз! На Земле наступит «ядерная ночь», которая будет длиться несколько месяцев, в ходе которо</w:t>
      </w:r>
      <w:r w:rsidR="00F7712E">
        <w:rPr>
          <w:lang w:val="ru-RU"/>
        </w:rPr>
        <w:t>й</w:t>
      </w:r>
      <w:r w:rsidRPr="00F61ACA">
        <w:rPr>
          <w:lang w:val="ru-RU"/>
        </w:rPr>
        <w:t xml:space="preserve"> погибнет урожай и исчезнет практически весь растительный покров планеты. В результате сильного </w:t>
      </w:r>
      <w:r w:rsidR="00F7712E">
        <w:rPr>
          <w:lang w:val="ru-RU"/>
        </w:rPr>
        <w:t>за</w:t>
      </w:r>
      <w:r w:rsidRPr="00F61ACA">
        <w:rPr>
          <w:lang w:val="ru-RU"/>
        </w:rPr>
        <w:t>пыления атм</w:t>
      </w:r>
      <w:r w:rsidRPr="00F61ACA">
        <w:rPr>
          <w:lang w:val="ru-RU"/>
        </w:rPr>
        <w:t>о</w:t>
      </w:r>
      <w:r w:rsidRPr="00F61ACA">
        <w:rPr>
          <w:lang w:val="ru-RU"/>
        </w:rPr>
        <w:t>сферы приземный слой воздуха охладеет на 15</w:t>
      </w:r>
      <w:r w:rsidR="00F7712E">
        <w:rPr>
          <w:lang w:val="ru-RU"/>
        </w:rPr>
        <w:t>–</w:t>
      </w:r>
      <w:r w:rsidRPr="00F61ACA">
        <w:rPr>
          <w:lang w:val="ru-RU"/>
        </w:rPr>
        <w:t>30</w:t>
      </w:r>
      <w:proofErr w:type="gramStart"/>
      <w:r w:rsidRPr="00F61ACA">
        <w:rPr>
          <w:lang w:val="ru-RU"/>
        </w:rPr>
        <w:t>° С</w:t>
      </w:r>
      <w:proofErr w:type="gramEnd"/>
      <w:r w:rsidRPr="00F61ACA">
        <w:rPr>
          <w:lang w:val="ru-RU"/>
        </w:rPr>
        <w:t xml:space="preserve"> в течение первого м</w:t>
      </w:r>
      <w:r w:rsidRPr="00F61ACA">
        <w:rPr>
          <w:lang w:val="ru-RU"/>
        </w:rPr>
        <w:t>е</w:t>
      </w:r>
      <w:r w:rsidRPr="00F61ACA">
        <w:rPr>
          <w:lang w:val="ru-RU"/>
        </w:rPr>
        <w:t>сяца после конфликта. А в некоторых районах температура снизится на 40</w:t>
      </w:r>
      <w:r w:rsidR="00F7712E">
        <w:rPr>
          <w:lang w:val="ru-RU"/>
        </w:rPr>
        <w:t>–</w:t>
      </w:r>
      <w:r w:rsidRPr="00F61ACA">
        <w:rPr>
          <w:lang w:val="ru-RU"/>
        </w:rPr>
        <w:t>50</w:t>
      </w:r>
      <w:proofErr w:type="gramStart"/>
      <w:r w:rsidRPr="00F61ACA">
        <w:rPr>
          <w:lang w:val="ru-RU"/>
        </w:rPr>
        <w:t>° С</w:t>
      </w:r>
      <w:proofErr w:type="gramEnd"/>
      <w:r w:rsidRPr="00F61ACA">
        <w:rPr>
          <w:lang w:val="ru-RU"/>
        </w:rPr>
        <w:t>, наступит «ядерная зима», которая будет длиться несколько месяцев. Это состоит из тех причин, что атмосфере не свойственно сверхстойкое ра</w:t>
      </w:r>
      <w:r w:rsidRPr="00F61ACA">
        <w:rPr>
          <w:lang w:val="ru-RU"/>
        </w:rPr>
        <w:t>с</w:t>
      </w:r>
      <w:r w:rsidRPr="00F61ACA">
        <w:rPr>
          <w:lang w:val="ru-RU"/>
        </w:rPr>
        <w:t xml:space="preserve">слоение, когда нижние ее слои сильно охладеют, а верхние </w:t>
      </w:r>
      <w:r w:rsidR="004B1C86">
        <w:rPr>
          <w:lang w:val="ru-RU"/>
        </w:rPr>
        <w:t xml:space="preserve">– </w:t>
      </w:r>
      <w:r w:rsidRPr="00F61ACA">
        <w:rPr>
          <w:lang w:val="ru-RU"/>
        </w:rPr>
        <w:t>нагреются и прекратится вертикальное перемешивание воздуха. За несколько месяцев темноты и холода, пыль и саж</w:t>
      </w:r>
      <w:r w:rsidR="004B1C86">
        <w:rPr>
          <w:lang w:val="ru-RU"/>
        </w:rPr>
        <w:t>а</w:t>
      </w:r>
      <w:r w:rsidRPr="00F61ACA">
        <w:rPr>
          <w:lang w:val="ru-RU"/>
        </w:rPr>
        <w:t xml:space="preserve"> постепенно осядут. Гибель растений и ж</w:t>
      </w:r>
      <w:r w:rsidRPr="00F61ACA">
        <w:rPr>
          <w:lang w:val="ru-RU"/>
        </w:rPr>
        <w:t>и</w:t>
      </w:r>
      <w:r w:rsidRPr="00F61ACA">
        <w:rPr>
          <w:lang w:val="ru-RU"/>
        </w:rPr>
        <w:t>вотных, радиоактивное загрязнение, выход из строя энергетических систем, транспорта и связи, ночь и мороз, ураганные ветры вызовут такой психол</w:t>
      </w:r>
      <w:r w:rsidRPr="00F61ACA">
        <w:rPr>
          <w:lang w:val="ru-RU"/>
        </w:rPr>
        <w:t>о</w:t>
      </w:r>
      <w:r w:rsidRPr="00F61ACA">
        <w:rPr>
          <w:lang w:val="ru-RU"/>
        </w:rPr>
        <w:t>гический шок, который человечество пережить не сможет.</w:t>
      </w:r>
    </w:p>
    <w:p w:rsidR="00F61ACA" w:rsidRPr="004B1C86" w:rsidRDefault="00F61ACA" w:rsidP="00F61ACA">
      <w:pPr>
        <w:pStyle w:val="afffffc"/>
        <w:rPr>
          <w:lang w:val="ru-RU"/>
        </w:rPr>
      </w:pPr>
      <w:r w:rsidRPr="004B1C86">
        <w:rPr>
          <w:b/>
          <w:lang w:val="ru-RU"/>
        </w:rPr>
        <w:t>Кислотные дожди</w:t>
      </w:r>
      <w:r w:rsidRPr="00F61ACA">
        <w:rPr>
          <w:lang w:val="ru-RU"/>
        </w:rPr>
        <w:t xml:space="preserve"> </w:t>
      </w:r>
      <w:r w:rsidR="004B1C86">
        <w:rPr>
          <w:lang w:val="ru-RU"/>
        </w:rPr>
        <w:t>–</w:t>
      </w:r>
      <w:r w:rsidRPr="00F61ACA">
        <w:rPr>
          <w:lang w:val="ru-RU"/>
        </w:rPr>
        <w:t xml:space="preserve"> осадки (дождь или снег), которые подкислены </w:t>
      </w:r>
      <w:r w:rsidR="004B1C86">
        <w:rPr>
          <w:lang w:val="ru-RU"/>
        </w:rPr>
        <w:t>из-за</w:t>
      </w:r>
      <w:r w:rsidRPr="00F61ACA">
        <w:rPr>
          <w:lang w:val="ru-RU"/>
        </w:rPr>
        <w:t xml:space="preserve"> растворени</w:t>
      </w:r>
      <w:r w:rsidR="004B1C86">
        <w:rPr>
          <w:lang w:val="ru-RU"/>
        </w:rPr>
        <w:t>я</w:t>
      </w:r>
      <w:r w:rsidRPr="00F61ACA">
        <w:rPr>
          <w:lang w:val="ru-RU"/>
        </w:rPr>
        <w:t xml:space="preserve"> в атмосферной влаге оксидов серы SO</w:t>
      </w:r>
      <w:r w:rsidRPr="00004A11">
        <w:rPr>
          <w:vertAlign w:val="subscript"/>
          <w:lang w:val="ru-RU"/>
        </w:rPr>
        <w:t>2</w:t>
      </w:r>
      <w:r w:rsidRPr="00F61ACA">
        <w:rPr>
          <w:lang w:val="ru-RU"/>
        </w:rPr>
        <w:t xml:space="preserve"> </w:t>
      </w:r>
      <w:r w:rsidRPr="004B1C86">
        <w:rPr>
          <w:lang w:val="ru-RU"/>
        </w:rPr>
        <w:t xml:space="preserve">и оксидов азота </w:t>
      </w:r>
      <w:proofErr w:type="spellStart"/>
      <w:r w:rsidRPr="004B1C86">
        <w:rPr>
          <w:lang w:val="ru-RU"/>
        </w:rPr>
        <w:t>N</w:t>
      </w:r>
      <w:proofErr w:type="gramStart"/>
      <w:r w:rsidRPr="004B1C86">
        <w:rPr>
          <w:lang w:val="ru-RU"/>
        </w:rPr>
        <w:t>О</w:t>
      </w:r>
      <w:proofErr w:type="gramEnd"/>
      <w:r w:rsidRPr="00004A11">
        <w:rPr>
          <w:vertAlign w:val="subscript"/>
          <w:lang w:val="ru-RU"/>
        </w:rPr>
        <w:t>x</w:t>
      </w:r>
      <w:proofErr w:type="spellEnd"/>
      <w:r w:rsidRPr="004B1C86">
        <w:rPr>
          <w:lang w:val="ru-RU"/>
        </w:rPr>
        <w:t xml:space="preserve"> (</w:t>
      </w:r>
      <w:proofErr w:type="spellStart"/>
      <w:r w:rsidRPr="004B1C86">
        <w:rPr>
          <w:lang w:val="ru-RU"/>
        </w:rPr>
        <w:t>pH</w:t>
      </w:r>
      <w:proofErr w:type="spellEnd"/>
      <w:r w:rsidRPr="004B1C86">
        <w:rPr>
          <w:lang w:val="ru-RU"/>
        </w:rPr>
        <w:t xml:space="preserve"> &lt;</w:t>
      </w:r>
      <w:r w:rsidR="0056003A">
        <w:rPr>
          <w:lang w:val="ru-RU"/>
        </w:rPr>
        <w:t xml:space="preserve"> </w:t>
      </w:r>
      <w:r w:rsidRPr="004B1C86">
        <w:rPr>
          <w:lang w:val="ru-RU"/>
        </w:rPr>
        <w:t>5,5).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F61ACA">
        <w:rPr>
          <w:lang w:val="ru-RU"/>
        </w:rPr>
        <w:t>Последствия: подкисление почвы, усыхани</w:t>
      </w:r>
      <w:r w:rsidR="00004A11">
        <w:rPr>
          <w:lang w:val="ru-RU"/>
        </w:rPr>
        <w:t>е</w:t>
      </w:r>
      <w:r w:rsidRPr="00F61ACA">
        <w:rPr>
          <w:lang w:val="ru-RU"/>
        </w:rPr>
        <w:t xml:space="preserve"> лесов, повреждени</w:t>
      </w:r>
      <w:r w:rsidR="00004A11">
        <w:rPr>
          <w:lang w:val="ru-RU"/>
        </w:rPr>
        <w:t>е</w:t>
      </w:r>
      <w:r w:rsidRPr="00F61ACA">
        <w:rPr>
          <w:lang w:val="ru-RU"/>
        </w:rPr>
        <w:t xml:space="preserve"> раст</w:t>
      </w:r>
      <w:r w:rsidRPr="00F61ACA">
        <w:rPr>
          <w:lang w:val="ru-RU"/>
        </w:rPr>
        <w:t>и</w:t>
      </w:r>
      <w:r w:rsidRPr="00F61ACA">
        <w:rPr>
          <w:lang w:val="ru-RU"/>
        </w:rPr>
        <w:t>тельности, гибель с.-</w:t>
      </w:r>
      <w:r w:rsidR="00004A11">
        <w:rPr>
          <w:lang w:val="ru-RU"/>
        </w:rPr>
        <w:t>х</w:t>
      </w:r>
      <w:r w:rsidRPr="00F61ACA">
        <w:rPr>
          <w:lang w:val="ru-RU"/>
        </w:rPr>
        <w:t>. урожаев, подкислени</w:t>
      </w:r>
      <w:r w:rsidR="00004A11">
        <w:rPr>
          <w:lang w:val="ru-RU"/>
        </w:rPr>
        <w:t>е</w:t>
      </w:r>
      <w:r w:rsidRPr="00F61ACA">
        <w:rPr>
          <w:lang w:val="ru-RU"/>
        </w:rPr>
        <w:t xml:space="preserve"> водоемов, гибель рыбы и др</w:t>
      </w:r>
      <w:r w:rsidRPr="00F61ACA">
        <w:rPr>
          <w:lang w:val="ru-RU"/>
        </w:rPr>
        <w:t>у</w:t>
      </w:r>
      <w:r w:rsidRPr="00F61ACA">
        <w:rPr>
          <w:lang w:val="ru-RU"/>
        </w:rPr>
        <w:t>гих водных организмов, повреждени</w:t>
      </w:r>
      <w:r w:rsidR="00004A11">
        <w:rPr>
          <w:lang w:val="ru-RU"/>
        </w:rPr>
        <w:t>е</w:t>
      </w:r>
      <w:r w:rsidRPr="00F61ACA">
        <w:rPr>
          <w:lang w:val="ru-RU"/>
        </w:rPr>
        <w:t xml:space="preserve"> архитектурных и других сооружений. </w:t>
      </w:r>
      <w:proofErr w:type="gramStart"/>
      <w:r w:rsidRPr="00F61ACA">
        <w:rPr>
          <w:lang w:val="ru-RU"/>
        </w:rPr>
        <w:t>Для хвойных лесов кислотные осадки более опасны, чем для лиственных.</w:t>
      </w:r>
      <w:proofErr w:type="gramEnd"/>
    </w:p>
    <w:p w:rsidR="00F61ACA" w:rsidRPr="00F61ACA" w:rsidRDefault="00F61ACA" w:rsidP="00F61ACA">
      <w:pPr>
        <w:pStyle w:val="afffffc"/>
        <w:rPr>
          <w:lang w:val="ru-RU"/>
        </w:rPr>
      </w:pPr>
      <w:r w:rsidRPr="00004A11">
        <w:rPr>
          <w:b/>
          <w:lang w:val="ru-RU"/>
        </w:rPr>
        <w:t>Смог</w:t>
      </w:r>
      <w:r w:rsidRPr="00F61ACA">
        <w:rPr>
          <w:lang w:val="ru-RU"/>
        </w:rPr>
        <w:t xml:space="preserve"> </w:t>
      </w:r>
      <w:r w:rsidR="00004A11">
        <w:rPr>
          <w:lang w:val="ru-RU"/>
        </w:rPr>
        <w:t>–</w:t>
      </w:r>
      <w:r w:rsidRPr="00F61ACA">
        <w:rPr>
          <w:lang w:val="ru-RU"/>
        </w:rPr>
        <w:t xml:space="preserve"> ядовитый туман, который образуется в условиях застоя воздуха и накопления загрязняющих веществ.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F61ACA">
        <w:rPr>
          <w:lang w:val="ru-RU"/>
        </w:rPr>
        <w:t xml:space="preserve">Виды </w:t>
      </w:r>
      <w:proofErr w:type="spellStart"/>
      <w:r w:rsidRPr="00F61ACA">
        <w:rPr>
          <w:lang w:val="ru-RU"/>
        </w:rPr>
        <w:t>смог</w:t>
      </w:r>
      <w:r w:rsidR="00004A11">
        <w:rPr>
          <w:lang w:val="ru-RU"/>
        </w:rPr>
        <w:t>о</w:t>
      </w:r>
      <w:r w:rsidRPr="00F61ACA">
        <w:rPr>
          <w:lang w:val="ru-RU"/>
        </w:rPr>
        <w:t>в</w:t>
      </w:r>
      <w:proofErr w:type="spellEnd"/>
      <w:r w:rsidRPr="00F61ACA">
        <w:rPr>
          <w:lang w:val="ru-RU"/>
        </w:rPr>
        <w:t>:</w:t>
      </w:r>
    </w:p>
    <w:p w:rsidR="00F61ACA" w:rsidRPr="00F61ACA" w:rsidRDefault="00004A11" w:rsidP="00F61ACA">
      <w:pPr>
        <w:pStyle w:val="afffffc"/>
        <w:rPr>
          <w:lang w:val="ru-RU"/>
        </w:rPr>
      </w:pPr>
      <w:r>
        <w:rPr>
          <w:lang w:val="ru-RU"/>
        </w:rPr>
        <w:t>– Л</w:t>
      </w:r>
      <w:r w:rsidR="00F61ACA" w:rsidRPr="00F61ACA">
        <w:rPr>
          <w:lang w:val="ru-RU"/>
        </w:rPr>
        <w:t>ондонский (кислый или влажный): безв</w:t>
      </w:r>
      <w:r>
        <w:rPr>
          <w:lang w:val="ru-RU"/>
        </w:rPr>
        <w:t>е</w:t>
      </w:r>
      <w:r w:rsidR="00F61ACA" w:rsidRPr="00F61ACA">
        <w:rPr>
          <w:lang w:val="ru-RU"/>
        </w:rPr>
        <w:t>тр</w:t>
      </w:r>
      <w:r>
        <w:rPr>
          <w:lang w:val="ru-RU"/>
        </w:rPr>
        <w:t>ие</w:t>
      </w:r>
      <w:r w:rsidR="00F61ACA" w:rsidRPr="00F61ACA">
        <w:rPr>
          <w:lang w:val="ru-RU"/>
        </w:rPr>
        <w:t>, туман, выбросы окс</w:t>
      </w:r>
      <w:r w:rsidR="00F61ACA" w:rsidRPr="00F61ACA">
        <w:rPr>
          <w:lang w:val="ru-RU"/>
        </w:rPr>
        <w:t>и</w:t>
      </w:r>
      <w:r w:rsidR="00F61ACA" w:rsidRPr="00F61ACA">
        <w:rPr>
          <w:lang w:val="ru-RU"/>
        </w:rPr>
        <w:t xml:space="preserve">дов серы и пыли. В 1952 г. в Лондоне </w:t>
      </w:r>
      <w:r>
        <w:rPr>
          <w:lang w:val="ru-RU"/>
        </w:rPr>
        <w:t>из-за</w:t>
      </w:r>
      <w:r w:rsidR="00F61ACA" w:rsidRPr="00F61ACA">
        <w:rPr>
          <w:lang w:val="ru-RU"/>
        </w:rPr>
        <w:t xml:space="preserve"> смог</w:t>
      </w:r>
      <w:r>
        <w:rPr>
          <w:lang w:val="ru-RU"/>
        </w:rPr>
        <w:t>а</w:t>
      </w:r>
      <w:r w:rsidR="00F61ACA" w:rsidRPr="00F61ACA">
        <w:rPr>
          <w:lang w:val="ru-RU"/>
        </w:rPr>
        <w:t xml:space="preserve"> погибло 4000 </w:t>
      </w:r>
      <w:r>
        <w:rPr>
          <w:lang w:val="ru-RU"/>
        </w:rPr>
        <w:t>человек</w:t>
      </w:r>
      <w:r w:rsidR="00F61ACA" w:rsidRPr="00F61ACA">
        <w:rPr>
          <w:lang w:val="ru-RU"/>
        </w:rPr>
        <w:t>.</w:t>
      </w:r>
    </w:p>
    <w:p w:rsidR="00F61ACA" w:rsidRPr="00F61ACA" w:rsidRDefault="00004A11" w:rsidP="00F61ACA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Pr="00F61ACA">
        <w:rPr>
          <w:lang w:val="ru-RU"/>
        </w:rPr>
        <w:t>Лос-анджелесский</w:t>
      </w:r>
      <w:r w:rsidR="00F61ACA" w:rsidRPr="00F61ACA">
        <w:rPr>
          <w:lang w:val="ru-RU"/>
        </w:rPr>
        <w:t xml:space="preserve"> (фотохимический): безв</w:t>
      </w:r>
      <w:r>
        <w:rPr>
          <w:lang w:val="ru-RU"/>
        </w:rPr>
        <w:t>е</w:t>
      </w:r>
      <w:r w:rsidR="00F61ACA" w:rsidRPr="00F61ACA">
        <w:rPr>
          <w:lang w:val="ru-RU"/>
        </w:rPr>
        <w:t>тр</w:t>
      </w:r>
      <w:r>
        <w:rPr>
          <w:lang w:val="ru-RU"/>
        </w:rPr>
        <w:t>ие</w:t>
      </w:r>
      <w:r w:rsidR="00F61ACA" w:rsidRPr="00F61ACA">
        <w:rPr>
          <w:lang w:val="ru-RU"/>
        </w:rPr>
        <w:t>, ясная солнечная п</w:t>
      </w:r>
      <w:r w:rsidR="00F61ACA" w:rsidRPr="00F61ACA">
        <w:rPr>
          <w:lang w:val="ru-RU"/>
        </w:rPr>
        <w:t>о</w:t>
      </w:r>
      <w:r w:rsidR="00F61ACA" w:rsidRPr="00F61ACA">
        <w:rPr>
          <w:lang w:val="ru-RU"/>
        </w:rPr>
        <w:t xml:space="preserve">года, </w:t>
      </w:r>
      <w:r>
        <w:rPr>
          <w:lang w:val="ru-RU"/>
        </w:rPr>
        <w:t>отработанные</w:t>
      </w:r>
      <w:r w:rsidR="00F61ACA" w:rsidRPr="00F61ACA">
        <w:rPr>
          <w:lang w:val="ru-RU"/>
        </w:rPr>
        <w:t xml:space="preserve"> газы автомобилей.</w:t>
      </w:r>
    </w:p>
    <w:p w:rsidR="00F61ACA" w:rsidRPr="00F61ACA" w:rsidRDefault="00004A11" w:rsidP="00F61ACA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proofErr w:type="spellStart"/>
      <w:r w:rsidR="00F61ACA" w:rsidRPr="00F61ACA">
        <w:rPr>
          <w:lang w:val="ru-RU"/>
        </w:rPr>
        <w:t>Аляск</w:t>
      </w:r>
      <w:r>
        <w:rPr>
          <w:lang w:val="ru-RU"/>
        </w:rPr>
        <w:t>и</w:t>
      </w:r>
      <w:r w:rsidR="00F61ACA" w:rsidRPr="00F61ACA">
        <w:rPr>
          <w:lang w:val="ru-RU"/>
        </w:rPr>
        <w:t>нский</w:t>
      </w:r>
      <w:proofErr w:type="spellEnd"/>
      <w:r w:rsidR="00F61ACA" w:rsidRPr="00F61ACA">
        <w:rPr>
          <w:lang w:val="ru-RU"/>
        </w:rPr>
        <w:t xml:space="preserve"> (</w:t>
      </w:r>
      <w:proofErr w:type="gramStart"/>
      <w:r w:rsidR="00F61ACA" w:rsidRPr="00F61ACA">
        <w:rPr>
          <w:lang w:val="ru-RU"/>
        </w:rPr>
        <w:t>ледяной</w:t>
      </w:r>
      <w:proofErr w:type="gramEnd"/>
      <w:r w:rsidR="00F61ACA" w:rsidRPr="00F61ACA">
        <w:rPr>
          <w:lang w:val="ru-RU"/>
        </w:rPr>
        <w:t>): безв</w:t>
      </w:r>
      <w:r>
        <w:rPr>
          <w:lang w:val="ru-RU"/>
        </w:rPr>
        <w:t>е</w:t>
      </w:r>
      <w:r w:rsidR="00F61ACA" w:rsidRPr="00F61ACA">
        <w:rPr>
          <w:lang w:val="ru-RU"/>
        </w:rPr>
        <w:t>тр</w:t>
      </w:r>
      <w:r>
        <w:rPr>
          <w:lang w:val="ru-RU"/>
        </w:rPr>
        <w:t>ие</w:t>
      </w:r>
      <w:r w:rsidR="00F61ACA" w:rsidRPr="00F61ACA">
        <w:rPr>
          <w:lang w:val="ru-RU"/>
        </w:rPr>
        <w:t xml:space="preserve">, низкая температура воздуха (ниже </w:t>
      </w:r>
      <w:r>
        <w:rPr>
          <w:lang w:val="ru-RU"/>
        </w:rPr>
        <w:t>–</w:t>
      </w:r>
      <w:r w:rsidR="00F61ACA" w:rsidRPr="00F61ACA">
        <w:rPr>
          <w:lang w:val="ru-RU"/>
        </w:rPr>
        <w:t>30° С), выбросы загрязняющих веществ.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F61ACA">
        <w:rPr>
          <w:lang w:val="ru-RU"/>
        </w:rPr>
        <w:t>Последствия: интенсивный смог вызывает духоту, приступы бронх</w:t>
      </w:r>
      <w:r w:rsidRPr="00F61ACA">
        <w:rPr>
          <w:lang w:val="ru-RU"/>
        </w:rPr>
        <w:t>и</w:t>
      </w:r>
      <w:r w:rsidRPr="00F61ACA">
        <w:rPr>
          <w:lang w:val="ru-RU"/>
        </w:rPr>
        <w:t>альной астмы, аллергии, раздражени</w:t>
      </w:r>
      <w:r w:rsidR="00004A11">
        <w:rPr>
          <w:lang w:val="ru-RU"/>
        </w:rPr>
        <w:t>е</w:t>
      </w:r>
      <w:r w:rsidRPr="00F61ACA">
        <w:rPr>
          <w:lang w:val="ru-RU"/>
        </w:rPr>
        <w:t xml:space="preserve"> глаз, повреждени</w:t>
      </w:r>
      <w:r w:rsidR="00004A11">
        <w:rPr>
          <w:lang w:val="ru-RU"/>
        </w:rPr>
        <w:t>е</w:t>
      </w:r>
      <w:r w:rsidRPr="00F61ACA">
        <w:rPr>
          <w:lang w:val="ru-RU"/>
        </w:rPr>
        <w:t xml:space="preserve"> растительности, зданий и сооружений.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004A11">
        <w:rPr>
          <w:b/>
          <w:lang w:val="ru-RU"/>
        </w:rPr>
        <w:t>«Остров тепла</w:t>
      </w:r>
      <w:r w:rsidR="00004A11" w:rsidRPr="00004A11">
        <w:rPr>
          <w:b/>
          <w:lang w:val="ru-RU"/>
        </w:rPr>
        <w:t>»</w:t>
      </w:r>
      <w:r w:rsidRPr="00F61ACA">
        <w:rPr>
          <w:lang w:val="ru-RU"/>
        </w:rPr>
        <w:t xml:space="preserve"> </w:t>
      </w:r>
      <w:r w:rsidR="00004A11">
        <w:rPr>
          <w:lang w:val="ru-RU"/>
        </w:rPr>
        <w:t>–</w:t>
      </w:r>
      <w:r w:rsidRPr="00F61ACA">
        <w:rPr>
          <w:lang w:val="ru-RU"/>
        </w:rPr>
        <w:t xml:space="preserve"> повышенная температура воздуха над промышле</w:t>
      </w:r>
      <w:r w:rsidRPr="00F61ACA">
        <w:rPr>
          <w:lang w:val="ru-RU"/>
        </w:rPr>
        <w:t>н</w:t>
      </w:r>
      <w:r w:rsidRPr="00F61ACA">
        <w:rPr>
          <w:lang w:val="ru-RU"/>
        </w:rPr>
        <w:t>ными центрами и городами в результате выбросов большого количества энергии.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F61ACA">
        <w:rPr>
          <w:lang w:val="ru-RU"/>
        </w:rPr>
        <w:t>Последствия: увеличивается переменчивость атмосферных процессов и при сильном их развитии они могут существенно повлиять на климат Земли в целом.</w:t>
      </w:r>
    </w:p>
    <w:p w:rsidR="00F61ACA" w:rsidRPr="000572CE" w:rsidRDefault="00F61ACA" w:rsidP="00F61ACA">
      <w:pPr>
        <w:pStyle w:val="afffffc"/>
        <w:rPr>
          <w:b/>
          <w:lang w:val="ru-RU"/>
        </w:rPr>
      </w:pPr>
      <w:r w:rsidRPr="000572CE">
        <w:rPr>
          <w:b/>
          <w:lang w:val="ru-RU"/>
        </w:rPr>
        <w:t>Процессы, возникаю</w:t>
      </w:r>
      <w:r w:rsidR="000572CE" w:rsidRPr="000572CE">
        <w:rPr>
          <w:b/>
          <w:lang w:val="ru-RU"/>
        </w:rPr>
        <w:t>щие</w:t>
      </w:r>
      <w:r w:rsidRPr="000572CE">
        <w:rPr>
          <w:b/>
          <w:lang w:val="ru-RU"/>
        </w:rPr>
        <w:t xml:space="preserve"> в гидросфере</w:t>
      </w:r>
    </w:p>
    <w:p w:rsidR="00F61ACA" w:rsidRPr="00F61ACA" w:rsidRDefault="00F61ACA" w:rsidP="00F61ACA">
      <w:pPr>
        <w:pStyle w:val="afffffc"/>
        <w:rPr>
          <w:lang w:val="ru-RU"/>
        </w:rPr>
      </w:pPr>
      <w:proofErr w:type="spellStart"/>
      <w:r w:rsidRPr="000572CE">
        <w:rPr>
          <w:b/>
          <w:lang w:val="ru-RU"/>
        </w:rPr>
        <w:t>Эвтрофикация</w:t>
      </w:r>
      <w:proofErr w:type="spellEnd"/>
      <w:r w:rsidRPr="00F61ACA">
        <w:rPr>
          <w:lang w:val="ru-RU"/>
        </w:rPr>
        <w:t xml:space="preserve"> (от гре</w:t>
      </w:r>
      <w:r w:rsidR="00E33A8C">
        <w:rPr>
          <w:lang w:val="ru-RU"/>
        </w:rPr>
        <w:t>ч</w:t>
      </w:r>
      <w:proofErr w:type="gramStart"/>
      <w:r w:rsidRPr="00F61ACA">
        <w:rPr>
          <w:lang w:val="ru-RU"/>
        </w:rPr>
        <w:t>.</w:t>
      </w:r>
      <w:proofErr w:type="gramEnd"/>
      <w:r w:rsidRPr="00F61ACA">
        <w:rPr>
          <w:lang w:val="ru-RU"/>
        </w:rPr>
        <w:t xml:space="preserve"> «</w:t>
      </w:r>
      <w:proofErr w:type="gramStart"/>
      <w:r w:rsidRPr="00F61ACA">
        <w:rPr>
          <w:lang w:val="ru-RU"/>
        </w:rPr>
        <w:t>е</w:t>
      </w:r>
      <w:proofErr w:type="gramEnd"/>
      <w:r w:rsidRPr="00F61ACA">
        <w:rPr>
          <w:lang w:val="ru-RU"/>
        </w:rPr>
        <w:t xml:space="preserve">в» </w:t>
      </w:r>
      <w:r w:rsidR="00E33A8C">
        <w:rPr>
          <w:lang w:val="ru-RU"/>
        </w:rPr>
        <w:t>–</w:t>
      </w:r>
      <w:r w:rsidRPr="00F61ACA">
        <w:rPr>
          <w:lang w:val="ru-RU"/>
        </w:rPr>
        <w:t xml:space="preserve"> хороший, «</w:t>
      </w:r>
      <w:proofErr w:type="spellStart"/>
      <w:r w:rsidRPr="00F61ACA">
        <w:rPr>
          <w:lang w:val="ru-RU"/>
        </w:rPr>
        <w:t>трофос</w:t>
      </w:r>
      <w:proofErr w:type="spellEnd"/>
      <w:r w:rsidRPr="00F61ACA">
        <w:rPr>
          <w:lang w:val="ru-RU"/>
        </w:rPr>
        <w:t xml:space="preserve">» </w:t>
      </w:r>
      <w:r w:rsidR="00E33A8C">
        <w:rPr>
          <w:lang w:val="ru-RU"/>
        </w:rPr>
        <w:t>–</w:t>
      </w:r>
      <w:r w:rsidRPr="00F61ACA">
        <w:rPr>
          <w:lang w:val="ru-RU"/>
        </w:rPr>
        <w:t xml:space="preserve"> питание) </w:t>
      </w:r>
      <w:r w:rsidR="00E33A8C">
        <w:rPr>
          <w:lang w:val="ru-RU"/>
        </w:rPr>
        <w:t>–</w:t>
      </w:r>
      <w:r w:rsidRPr="00F61ACA">
        <w:rPr>
          <w:lang w:val="ru-RU"/>
        </w:rPr>
        <w:t xml:space="preserve"> цвет</w:t>
      </w:r>
      <w:r w:rsidRPr="00F61ACA">
        <w:rPr>
          <w:lang w:val="ru-RU"/>
        </w:rPr>
        <w:t>е</w:t>
      </w:r>
      <w:r w:rsidRPr="00F61ACA">
        <w:rPr>
          <w:lang w:val="ru-RU"/>
        </w:rPr>
        <w:t>ние воды, котор</w:t>
      </w:r>
      <w:r w:rsidR="00E33A8C">
        <w:rPr>
          <w:lang w:val="ru-RU"/>
        </w:rPr>
        <w:t>ое</w:t>
      </w:r>
      <w:r w:rsidRPr="00F61ACA">
        <w:rPr>
          <w:lang w:val="ru-RU"/>
        </w:rPr>
        <w:t xml:space="preserve"> возникает при увеличении концентрации биогенных в</w:t>
      </w:r>
      <w:r w:rsidRPr="00F61ACA">
        <w:rPr>
          <w:lang w:val="ru-RU"/>
        </w:rPr>
        <w:t>е</w:t>
      </w:r>
      <w:r w:rsidRPr="00F61ACA">
        <w:rPr>
          <w:lang w:val="ru-RU"/>
        </w:rPr>
        <w:t>ществ (азот и фосфор) в водоеме. Эти вещества могут попасть в водоем в р</w:t>
      </w:r>
      <w:r w:rsidRPr="00F61ACA">
        <w:rPr>
          <w:lang w:val="ru-RU"/>
        </w:rPr>
        <w:t>е</w:t>
      </w:r>
      <w:r w:rsidRPr="00F61ACA">
        <w:rPr>
          <w:lang w:val="ru-RU"/>
        </w:rPr>
        <w:t>зультате сн</w:t>
      </w:r>
      <w:r w:rsidR="00E33A8C">
        <w:rPr>
          <w:lang w:val="ru-RU"/>
        </w:rPr>
        <w:t>о</w:t>
      </w:r>
      <w:r w:rsidRPr="00F61ACA">
        <w:rPr>
          <w:lang w:val="ru-RU"/>
        </w:rPr>
        <w:t>с</w:t>
      </w:r>
      <w:r w:rsidR="00E33A8C">
        <w:rPr>
          <w:lang w:val="ru-RU"/>
        </w:rPr>
        <w:t>а</w:t>
      </w:r>
      <w:r w:rsidRPr="00F61ACA">
        <w:rPr>
          <w:lang w:val="ru-RU"/>
        </w:rPr>
        <w:t xml:space="preserve"> </w:t>
      </w:r>
      <w:r w:rsidR="00E33A8C">
        <w:rPr>
          <w:lang w:val="ru-RU"/>
        </w:rPr>
        <w:t>с</w:t>
      </w:r>
      <w:r w:rsidRPr="00F61ACA">
        <w:rPr>
          <w:lang w:val="ru-RU"/>
        </w:rPr>
        <w:t xml:space="preserve"> сельскохозяйственных полей излишка удобрений, сбросов отходов животноводства и других сточных вод, которые содержат соедин</w:t>
      </w:r>
      <w:r w:rsidRPr="00F61ACA">
        <w:rPr>
          <w:lang w:val="ru-RU"/>
        </w:rPr>
        <w:t>е</w:t>
      </w:r>
      <w:r w:rsidRPr="00F61ACA">
        <w:rPr>
          <w:lang w:val="ru-RU"/>
        </w:rPr>
        <w:t>ния азота и фосфора.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F61ACA">
        <w:rPr>
          <w:lang w:val="ru-RU"/>
        </w:rPr>
        <w:t>Последствия: поступая в воду эти вещества, прежде всего, поглощаются самыми простыми водорослями и микроорганизмами, которые быстро ра</w:t>
      </w:r>
      <w:r w:rsidRPr="00F61ACA">
        <w:rPr>
          <w:lang w:val="ru-RU"/>
        </w:rPr>
        <w:t>з</w:t>
      </w:r>
      <w:r w:rsidRPr="00F61ACA">
        <w:rPr>
          <w:lang w:val="ru-RU"/>
        </w:rPr>
        <w:t xml:space="preserve">виваясь, приводят к уменьшению концентрации кислорода, вызывая тем </w:t>
      </w:r>
      <w:r w:rsidR="00E33A8C">
        <w:rPr>
          <w:lang w:val="ru-RU"/>
        </w:rPr>
        <w:t>с</w:t>
      </w:r>
      <w:r w:rsidR="00E33A8C">
        <w:rPr>
          <w:lang w:val="ru-RU"/>
        </w:rPr>
        <w:t>а</w:t>
      </w:r>
      <w:r w:rsidR="00E33A8C">
        <w:rPr>
          <w:lang w:val="ru-RU"/>
        </w:rPr>
        <w:t>мым</w:t>
      </w:r>
      <w:r w:rsidRPr="00F61ACA">
        <w:rPr>
          <w:lang w:val="ru-RU"/>
        </w:rPr>
        <w:t>, процессы гниения и брожения, в итоге погибают высшие водные орг</w:t>
      </w:r>
      <w:r w:rsidRPr="00F61ACA">
        <w:rPr>
          <w:lang w:val="ru-RU"/>
        </w:rPr>
        <w:t>а</w:t>
      </w:r>
      <w:r w:rsidRPr="00F61ACA">
        <w:rPr>
          <w:lang w:val="ru-RU"/>
        </w:rPr>
        <w:t>низмы и происходит заболачивание.</w:t>
      </w:r>
    </w:p>
    <w:p w:rsidR="00F61ACA" w:rsidRPr="00E33A8C" w:rsidRDefault="00F61ACA" w:rsidP="00F61ACA">
      <w:pPr>
        <w:pStyle w:val="afffffc"/>
        <w:rPr>
          <w:b/>
          <w:lang w:val="ru-RU"/>
        </w:rPr>
      </w:pPr>
      <w:r w:rsidRPr="00E33A8C">
        <w:rPr>
          <w:b/>
          <w:lang w:val="ru-RU"/>
        </w:rPr>
        <w:t>Загрязнение нефтью Мирового океана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F61ACA">
        <w:rPr>
          <w:lang w:val="ru-RU"/>
        </w:rPr>
        <w:t>Причины: бурение скважин, добыча нефти, транспортировк</w:t>
      </w:r>
      <w:r w:rsidR="005442C5">
        <w:rPr>
          <w:lang w:val="ru-RU"/>
        </w:rPr>
        <w:t>а</w:t>
      </w:r>
      <w:r w:rsidRPr="00F61ACA">
        <w:rPr>
          <w:lang w:val="ru-RU"/>
        </w:rPr>
        <w:t xml:space="preserve"> нефти, аварии на танкерах и др.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F61ACA">
        <w:rPr>
          <w:lang w:val="ru-RU"/>
        </w:rPr>
        <w:t>Последствия: образуется тонкая пленка нефти на поверхности воды, н</w:t>
      </w:r>
      <w:r w:rsidRPr="00F61ACA">
        <w:rPr>
          <w:lang w:val="ru-RU"/>
        </w:rPr>
        <w:t>а</w:t>
      </w:r>
      <w:r w:rsidRPr="00F61ACA">
        <w:rPr>
          <w:lang w:val="ru-RU"/>
        </w:rPr>
        <w:t>рушается процесс фотосинтеза в водоеме, нарушается воздухообмен между воздухом и толщей воды, загрязнения нефтью прибрежной зоны, гибель птиц, рыб и др. организмов.</w:t>
      </w:r>
    </w:p>
    <w:p w:rsidR="00F61ACA" w:rsidRPr="005442C5" w:rsidRDefault="00F61ACA" w:rsidP="00F61ACA">
      <w:pPr>
        <w:pStyle w:val="afffffc"/>
        <w:rPr>
          <w:b/>
          <w:lang w:val="ru-RU"/>
        </w:rPr>
      </w:pPr>
      <w:r w:rsidRPr="005442C5">
        <w:rPr>
          <w:b/>
          <w:lang w:val="ru-RU"/>
        </w:rPr>
        <w:t>Процессы, которые у</w:t>
      </w:r>
      <w:r w:rsidR="005442C5">
        <w:rPr>
          <w:b/>
          <w:lang w:val="ru-RU"/>
        </w:rPr>
        <w:t>скоряет</w:t>
      </w:r>
      <w:r w:rsidRPr="005442C5">
        <w:rPr>
          <w:b/>
          <w:lang w:val="ru-RU"/>
        </w:rPr>
        <w:t xml:space="preserve"> деятельность человека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F61ACA">
        <w:rPr>
          <w:lang w:val="ru-RU"/>
        </w:rPr>
        <w:t>В пределах литосферы некоторые естественные процессы ускоряются в 2</w:t>
      </w:r>
      <w:r w:rsidR="005442C5">
        <w:rPr>
          <w:lang w:val="ru-RU"/>
        </w:rPr>
        <w:t>–</w:t>
      </w:r>
      <w:r w:rsidRPr="00F61ACA">
        <w:rPr>
          <w:lang w:val="ru-RU"/>
        </w:rPr>
        <w:t>3 раза.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5442C5">
        <w:rPr>
          <w:b/>
          <w:lang w:val="ru-RU"/>
        </w:rPr>
        <w:t>Сдвиги</w:t>
      </w:r>
      <w:r w:rsidRPr="00F61ACA">
        <w:rPr>
          <w:lang w:val="ru-RU"/>
        </w:rPr>
        <w:t xml:space="preserve"> </w:t>
      </w:r>
      <w:r w:rsidR="005442C5">
        <w:rPr>
          <w:lang w:val="ru-RU"/>
        </w:rPr>
        <w:t>–</w:t>
      </w:r>
      <w:r w:rsidRPr="00F61ACA">
        <w:rPr>
          <w:lang w:val="ru-RU"/>
        </w:rPr>
        <w:t xml:space="preserve"> медленное смещение земляных масс вниз по склону под во</w:t>
      </w:r>
      <w:r w:rsidRPr="00F61ACA">
        <w:rPr>
          <w:lang w:val="ru-RU"/>
        </w:rPr>
        <w:t>з</w:t>
      </w:r>
      <w:r w:rsidRPr="00F61ACA">
        <w:rPr>
          <w:lang w:val="ru-RU"/>
        </w:rPr>
        <w:t>действием сил притяжения.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F61ACA">
        <w:rPr>
          <w:lang w:val="ru-RU"/>
        </w:rPr>
        <w:t>Стойкость склонов нарушается под воздействием таких факторов: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F61ACA">
        <w:rPr>
          <w:lang w:val="ru-RU"/>
        </w:rPr>
        <w:t>1) увеличение активных сдвигающих сил;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F61ACA">
        <w:rPr>
          <w:lang w:val="ru-RU"/>
        </w:rPr>
        <w:t>2) уменьшение сопротивлению почв или одновременно</w:t>
      </w:r>
      <w:r w:rsidR="005442C5">
        <w:rPr>
          <w:lang w:val="ru-RU"/>
        </w:rPr>
        <w:t>е</w:t>
      </w:r>
      <w:r w:rsidRPr="00F61ACA">
        <w:rPr>
          <w:lang w:val="ru-RU"/>
        </w:rPr>
        <w:t xml:space="preserve"> влияни</w:t>
      </w:r>
      <w:r w:rsidR="005442C5">
        <w:rPr>
          <w:lang w:val="ru-RU"/>
        </w:rPr>
        <w:t>е</w:t>
      </w:r>
      <w:r w:rsidRPr="00F61ACA">
        <w:rPr>
          <w:lang w:val="ru-RU"/>
        </w:rPr>
        <w:t xml:space="preserve"> обоих факторов.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F61ACA">
        <w:rPr>
          <w:lang w:val="ru-RU"/>
        </w:rPr>
        <w:t xml:space="preserve">Сдвиги </w:t>
      </w:r>
      <w:r w:rsidR="005442C5">
        <w:rPr>
          <w:lang w:val="ru-RU"/>
        </w:rPr>
        <w:t>предста</w:t>
      </w:r>
      <w:r w:rsidRPr="00F61ACA">
        <w:rPr>
          <w:lang w:val="ru-RU"/>
        </w:rPr>
        <w:t>вляют собой угрозу для всех видов инженерных соор</w:t>
      </w:r>
      <w:r w:rsidRPr="00F61ACA">
        <w:rPr>
          <w:lang w:val="ru-RU"/>
        </w:rPr>
        <w:t>у</w:t>
      </w:r>
      <w:r w:rsidRPr="00F61ACA">
        <w:rPr>
          <w:lang w:val="ru-RU"/>
        </w:rPr>
        <w:t>жений и жизнедеятельности человека.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0D2D30">
        <w:rPr>
          <w:b/>
          <w:lang w:val="ru-RU"/>
        </w:rPr>
        <w:t>Селевые потоки</w:t>
      </w:r>
      <w:r w:rsidRPr="00F61ACA">
        <w:rPr>
          <w:lang w:val="ru-RU"/>
        </w:rPr>
        <w:t xml:space="preserve"> </w:t>
      </w:r>
      <w:r w:rsidR="000D2D30">
        <w:rPr>
          <w:lang w:val="ru-RU"/>
        </w:rPr>
        <w:t>–</w:t>
      </w:r>
      <w:r w:rsidRPr="00F61ACA">
        <w:rPr>
          <w:lang w:val="ru-RU"/>
        </w:rPr>
        <w:t xml:space="preserve"> временные грязевые потоки, которые образуются в период выпадения ливней, а также при внезапном таянии снега. П</w:t>
      </w:r>
      <w:r w:rsidR="000D2D30">
        <w:rPr>
          <w:lang w:val="ru-RU"/>
        </w:rPr>
        <w:t>осле</w:t>
      </w:r>
      <w:r w:rsidRPr="00F61ACA">
        <w:rPr>
          <w:lang w:val="ru-RU"/>
        </w:rPr>
        <w:t xml:space="preserve"> спад</w:t>
      </w:r>
      <w:r w:rsidR="000D2D30">
        <w:rPr>
          <w:lang w:val="ru-RU"/>
        </w:rPr>
        <w:t>а</w:t>
      </w:r>
      <w:r w:rsidRPr="00F61ACA">
        <w:rPr>
          <w:lang w:val="ru-RU"/>
        </w:rPr>
        <w:t xml:space="preserve"> такого потока долина оказывается покрытой слоем жидкой грязи (больше 1</w:t>
      </w:r>
      <w:r w:rsidR="0056003A">
        <w:rPr>
          <w:lang w:val="ru-RU"/>
        </w:rPr>
        <w:t> </w:t>
      </w:r>
      <w:r w:rsidRPr="00F61ACA">
        <w:rPr>
          <w:lang w:val="ru-RU"/>
        </w:rPr>
        <w:t>м) и огромным количеством камней. В селеопасных районах категорич</w:t>
      </w:r>
      <w:r w:rsidRPr="00F61ACA">
        <w:rPr>
          <w:lang w:val="ru-RU"/>
        </w:rPr>
        <w:t>е</w:t>
      </w:r>
      <w:r w:rsidRPr="00F61ACA">
        <w:rPr>
          <w:lang w:val="ru-RU"/>
        </w:rPr>
        <w:t>ски запрещенная вырубка леса, а также запрещено выпасать скот.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0D2D30">
        <w:rPr>
          <w:b/>
          <w:lang w:val="ru-RU"/>
        </w:rPr>
        <w:t xml:space="preserve">Карст </w:t>
      </w:r>
      <w:r w:rsidR="000D2D30">
        <w:rPr>
          <w:lang w:val="ru-RU"/>
        </w:rPr>
        <w:t>–</w:t>
      </w:r>
      <w:r w:rsidRPr="00F61ACA">
        <w:rPr>
          <w:lang w:val="ru-RU"/>
        </w:rPr>
        <w:t xml:space="preserve"> растворение водой некоторых горных пород (известняка, гипса, каменной соли) с образованием углублений на поверхности земли или п</w:t>
      </w:r>
      <w:r w:rsidRPr="00F61ACA">
        <w:rPr>
          <w:lang w:val="ru-RU"/>
        </w:rPr>
        <w:t>о</w:t>
      </w:r>
      <w:r w:rsidRPr="00F61ACA">
        <w:rPr>
          <w:lang w:val="ru-RU"/>
        </w:rPr>
        <w:t>лостей в ней. Карстовые явления влияют на режим циркуляции подземных и поверхностных вод (например, исчезающие в подземные пустоты реки; оз</w:t>
      </w:r>
      <w:r w:rsidRPr="00F61ACA">
        <w:rPr>
          <w:lang w:val="ru-RU"/>
        </w:rPr>
        <w:t>е</w:t>
      </w:r>
      <w:r w:rsidRPr="00F61ACA">
        <w:rPr>
          <w:lang w:val="ru-RU"/>
        </w:rPr>
        <w:t>ра с пульсирующим уровнем воды). Антропогенное нарушение поверхности литосферы, особенно водонепроницаемых слоев, усиливает карстовые явл</w:t>
      </w:r>
      <w:r w:rsidRPr="00F61ACA">
        <w:rPr>
          <w:lang w:val="ru-RU"/>
        </w:rPr>
        <w:t>е</w:t>
      </w:r>
      <w:r w:rsidRPr="00F61ACA">
        <w:rPr>
          <w:lang w:val="ru-RU"/>
        </w:rPr>
        <w:t>ния.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0D2D30">
        <w:rPr>
          <w:b/>
          <w:lang w:val="ru-RU"/>
        </w:rPr>
        <w:t>Эрозия</w:t>
      </w:r>
      <w:r w:rsidRPr="00F61ACA">
        <w:rPr>
          <w:lang w:val="ru-RU"/>
        </w:rPr>
        <w:t xml:space="preserve"> </w:t>
      </w:r>
      <w:r w:rsidR="000D2D30">
        <w:rPr>
          <w:lang w:val="ru-RU"/>
        </w:rPr>
        <w:t>–</w:t>
      </w:r>
      <w:r w:rsidRPr="00F61ACA">
        <w:rPr>
          <w:lang w:val="ru-RU"/>
        </w:rPr>
        <w:t xml:space="preserve"> разрушение горных пород или почв с нарушением их целос</w:t>
      </w:r>
      <w:r w:rsidRPr="00F61ACA">
        <w:rPr>
          <w:lang w:val="ru-RU"/>
        </w:rPr>
        <w:t>т</w:t>
      </w:r>
      <w:r w:rsidRPr="00F61ACA">
        <w:rPr>
          <w:lang w:val="ru-RU"/>
        </w:rPr>
        <w:t>ности и изменением их физико-химических свойств, обычно сопровождае</w:t>
      </w:r>
      <w:r w:rsidRPr="00F61ACA">
        <w:rPr>
          <w:lang w:val="ru-RU"/>
        </w:rPr>
        <w:t>т</w:t>
      </w:r>
      <w:r w:rsidRPr="00F61ACA">
        <w:rPr>
          <w:lang w:val="ru-RU"/>
        </w:rPr>
        <w:t>ся перенесением веществ из одного места на другое. Причинами эрозии в природе служат главным образом: ветер (ветровая эрозия), вода, которая п</w:t>
      </w:r>
      <w:r w:rsidRPr="00F61ACA">
        <w:rPr>
          <w:lang w:val="ru-RU"/>
        </w:rPr>
        <w:t>е</w:t>
      </w:r>
      <w:r w:rsidRPr="00F61ACA">
        <w:rPr>
          <w:lang w:val="ru-RU"/>
        </w:rPr>
        <w:t>ремещается (водная эрозия), резкие колебания температуры воздуха и п</w:t>
      </w:r>
      <w:r w:rsidRPr="00F61ACA">
        <w:rPr>
          <w:lang w:val="ru-RU"/>
        </w:rPr>
        <w:t>о</w:t>
      </w:r>
      <w:r w:rsidRPr="00F61ACA">
        <w:rPr>
          <w:lang w:val="ru-RU"/>
        </w:rPr>
        <w:t xml:space="preserve">верхности, </w:t>
      </w:r>
      <w:proofErr w:type="spellStart"/>
      <w:r w:rsidR="000D2D30">
        <w:rPr>
          <w:lang w:val="ru-RU"/>
        </w:rPr>
        <w:t>вы</w:t>
      </w:r>
      <w:r w:rsidRPr="00F61ACA">
        <w:rPr>
          <w:lang w:val="ru-RU"/>
        </w:rPr>
        <w:t>т</w:t>
      </w:r>
      <w:r w:rsidR="000D2D30">
        <w:rPr>
          <w:lang w:val="ru-RU"/>
        </w:rPr>
        <w:t>а</w:t>
      </w:r>
      <w:r w:rsidRPr="00F61ACA">
        <w:rPr>
          <w:lang w:val="ru-RU"/>
        </w:rPr>
        <w:t>птывани</w:t>
      </w:r>
      <w:r w:rsidR="000D2D30">
        <w:rPr>
          <w:lang w:val="ru-RU"/>
        </w:rPr>
        <w:t>е</w:t>
      </w:r>
      <w:proofErr w:type="spellEnd"/>
      <w:r w:rsidRPr="00F61ACA">
        <w:rPr>
          <w:lang w:val="ru-RU"/>
        </w:rPr>
        <w:t>, биохимическое влияние и др.</w:t>
      </w:r>
    </w:p>
    <w:p w:rsidR="00F61ACA" w:rsidRPr="00F61ACA" w:rsidRDefault="00F61ACA" w:rsidP="00F61ACA">
      <w:pPr>
        <w:pStyle w:val="afffffc"/>
        <w:rPr>
          <w:lang w:val="ru-RU"/>
        </w:rPr>
      </w:pPr>
      <w:r w:rsidRPr="000D2D30">
        <w:rPr>
          <w:lang w:val="ru-RU"/>
        </w:rPr>
        <w:t xml:space="preserve">Эрозия антропогенная - </w:t>
      </w:r>
      <w:r w:rsidRPr="00F61ACA">
        <w:rPr>
          <w:lang w:val="ru-RU"/>
        </w:rPr>
        <w:t>разрушение горных пород и почв поверхнос</w:t>
      </w:r>
      <w:r w:rsidRPr="00F61ACA">
        <w:rPr>
          <w:lang w:val="ru-RU"/>
        </w:rPr>
        <w:t>т</w:t>
      </w:r>
      <w:r w:rsidRPr="00F61ACA">
        <w:rPr>
          <w:lang w:val="ru-RU"/>
        </w:rPr>
        <w:t>ными водами и ветром в связи с неправильным ведением хозяйства (напр</w:t>
      </w:r>
      <w:r w:rsidRPr="00F61ACA">
        <w:rPr>
          <w:lang w:val="ru-RU"/>
        </w:rPr>
        <w:t>и</w:t>
      </w:r>
      <w:r w:rsidRPr="00F61ACA">
        <w:rPr>
          <w:lang w:val="ru-RU"/>
        </w:rPr>
        <w:t>мер, отсутствие лесополос, слишком большие сельскохозяйственные поля, обнажени</w:t>
      </w:r>
      <w:r w:rsidR="000D2D30">
        <w:rPr>
          <w:lang w:val="ru-RU"/>
        </w:rPr>
        <w:t>е</w:t>
      </w:r>
      <w:r w:rsidRPr="00F61ACA">
        <w:rPr>
          <w:lang w:val="ru-RU"/>
        </w:rPr>
        <w:t xml:space="preserve"> земли при строительстве и добыче полезных ископаемых).</w:t>
      </w:r>
    </w:p>
    <w:p w:rsidR="00F61ACA" w:rsidRPr="00F61ACA" w:rsidRDefault="00F61ACA" w:rsidP="00F61ACA">
      <w:pPr>
        <w:pStyle w:val="afffffc"/>
        <w:rPr>
          <w:lang w:val="ru-RU"/>
        </w:rPr>
      </w:pPr>
    </w:p>
    <w:p w:rsidR="00F61ACA" w:rsidRPr="000D2D30" w:rsidRDefault="00F61ACA" w:rsidP="00F61ACA">
      <w:pPr>
        <w:pStyle w:val="afffffc"/>
        <w:rPr>
          <w:b/>
          <w:lang w:val="ru-RU"/>
        </w:rPr>
      </w:pPr>
      <w:r w:rsidRPr="000D2D30">
        <w:rPr>
          <w:b/>
          <w:lang w:val="ru-RU"/>
        </w:rPr>
        <w:t>Вопрос</w:t>
      </w:r>
      <w:r w:rsidR="000D2D30" w:rsidRPr="000D2D30">
        <w:rPr>
          <w:b/>
          <w:lang w:val="ru-RU"/>
        </w:rPr>
        <w:t>ы</w:t>
      </w:r>
      <w:r w:rsidRPr="000D2D30">
        <w:rPr>
          <w:b/>
          <w:lang w:val="ru-RU"/>
        </w:rPr>
        <w:t xml:space="preserve"> для самоконтроля</w:t>
      </w:r>
    </w:p>
    <w:p w:rsidR="00F61ACA" w:rsidRPr="00F61ACA" w:rsidRDefault="00F61ACA" w:rsidP="00B56B0A">
      <w:pPr>
        <w:pStyle w:val="afffffc"/>
        <w:numPr>
          <w:ilvl w:val="0"/>
          <w:numId w:val="8"/>
        </w:numPr>
        <w:tabs>
          <w:tab w:val="left" w:pos="851"/>
        </w:tabs>
        <w:ind w:left="0" w:firstLine="567"/>
        <w:rPr>
          <w:lang w:val="ru-RU"/>
        </w:rPr>
      </w:pPr>
      <w:r w:rsidRPr="00F61ACA">
        <w:rPr>
          <w:lang w:val="ru-RU"/>
        </w:rPr>
        <w:t>Назовите причины и последствия кислых осадков.</w:t>
      </w:r>
    </w:p>
    <w:p w:rsidR="00F61ACA" w:rsidRPr="00F61ACA" w:rsidRDefault="00F61ACA" w:rsidP="00B56B0A">
      <w:pPr>
        <w:pStyle w:val="afffffc"/>
        <w:numPr>
          <w:ilvl w:val="0"/>
          <w:numId w:val="8"/>
        </w:numPr>
        <w:tabs>
          <w:tab w:val="left" w:pos="851"/>
        </w:tabs>
        <w:ind w:left="0" w:firstLine="567"/>
        <w:rPr>
          <w:lang w:val="ru-RU"/>
        </w:rPr>
      </w:pPr>
      <w:r w:rsidRPr="00F61ACA">
        <w:rPr>
          <w:lang w:val="ru-RU"/>
        </w:rPr>
        <w:t>Охарактеризуйте явление парникового эффекта.</w:t>
      </w:r>
    </w:p>
    <w:p w:rsidR="00F61ACA" w:rsidRPr="00F61ACA" w:rsidRDefault="00F61ACA" w:rsidP="00B56B0A">
      <w:pPr>
        <w:pStyle w:val="afffffc"/>
        <w:numPr>
          <w:ilvl w:val="0"/>
          <w:numId w:val="8"/>
        </w:numPr>
        <w:tabs>
          <w:tab w:val="left" w:pos="851"/>
        </w:tabs>
        <w:ind w:left="0" w:firstLine="567"/>
        <w:rPr>
          <w:lang w:val="ru-RU"/>
        </w:rPr>
      </w:pPr>
      <w:r w:rsidRPr="00F61ACA">
        <w:rPr>
          <w:lang w:val="ru-RU"/>
        </w:rPr>
        <w:t xml:space="preserve">Назовите причины и последствия </w:t>
      </w:r>
      <w:proofErr w:type="spellStart"/>
      <w:r w:rsidRPr="00F61ACA">
        <w:rPr>
          <w:lang w:val="ru-RU"/>
        </w:rPr>
        <w:t>эвтрофикации</w:t>
      </w:r>
      <w:proofErr w:type="spellEnd"/>
      <w:r w:rsidRPr="00F61ACA">
        <w:rPr>
          <w:lang w:val="ru-RU"/>
        </w:rPr>
        <w:t>.</w:t>
      </w:r>
    </w:p>
    <w:p w:rsidR="00BF3F69" w:rsidRPr="00F61ACA" w:rsidRDefault="00F61ACA" w:rsidP="00B56B0A">
      <w:pPr>
        <w:pStyle w:val="afffffc"/>
        <w:numPr>
          <w:ilvl w:val="0"/>
          <w:numId w:val="8"/>
        </w:numPr>
        <w:tabs>
          <w:tab w:val="left" w:pos="851"/>
        </w:tabs>
        <w:ind w:left="0" w:firstLine="567"/>
        <w:rPr>
          <w:lang w:val="ru-RU"/>
        </w:rPr>
      </w:pPr>
      <w:r w:rsidRPr="00F61ACA">
        <w:rPr>
          <w:lang w:val="ru-RU"/>
        </w:rPr>
        <w:t xml:space="preserve">Какие естественные процессы литосферы </w:t>
      </w:r>
      <w:r w:rsidR="000D2D30">
        <w:rPr>
          <w:lang w:val="ru-RU"/>
        </w:rPr>
        <w:t>ускоряет</w:t>
      </w:r>
      <w:r w:rsidRPr="00F61ACA">
        <w:rPr>
          <w:lang w:val="ru-RU"/>
        </w:rPr>
        <w:t xml:space="preserve"> деятельность ч</w:t>
      </w:r>
      <w:r w:rsidRPr="00F61ACA">
        <w:rPr>
          <w:lang w:val="ru-RU"/>
        </w:rPr>
        <w:t>е</w:t>
      </w:r>
      <w:r w:rsidRPr="00F61ACA">
        <w:rPr>
          <w:lang w:val="ru-RU"/>
        </w:rPr>
        <w:t>ловека?</w:t>
      </w:r>
    </w:p>
    <w:p w:rsidR="00B353D4" w:rsidRPr="00187F46" w:rsidRDefault="00B353D4" w:rsidP="000D0698">
      <w:pPr>
        <w:pStyle w:val="10"/>
        <w:rPr>
          <w:lang w:val="uk-UA"/>
        </w:rPr>
      </w:pPr>
      <w:bookmarkStart w:id="18" w:name="_Toc389547037"/>
      <w:bookmarkStart w:id="19" w:name="_Toc480984133"/>
      <w:r w:rsidRPr="00187F46">
        <w:rPr>
          <w:lang w:val="uk-UA"/>
        </w:rPr>
        <w:t>Лекц</w:t>
      </w:r>
      <w:r w:rsidR="000D2D30">
        <w:rPr>
          <w:lang w:val="uk-UA"/>
        </w:rPr>
        <w:t>И</w:t>
      </w:r>
      <w:r w:rsidRPr="00187F46">
        <w:rPr>
          <w:lang w:val="uk-UA"/>
        </w:rPr>
        <w:t>я №</w:t>
      </w:r>
      <w:r w:rsidR="00BF3F69">
        <w:rPr>
          <w:lang w:val="uk-UA"/>
        </w:rPr>
        <w:t xml:space="preserve"> 4</w:t>
      </w:r>
      <w:r w:rsidRPr="00187F46">
        <w:rPr>
          <w:lang w:val="uk-UA"/>
        </w:rPr>
        <w:t xml:space="preserve"> Б</w:t>
      </w:r>
      <w:r w:rsidR="000D2D30">
        <w:rPr>
          <w:lang w:val="uk-UA"/>
        </w:rPr>
        <w:t>И</w:t>
      </w:r>
      <w:r w:rsidRPr="00187F46">
        <w:rPr>
          <w:lang w:val="uk-UA"/>
        </w:rPr>
        <w:t>осфера</w:t>
      </w:r>
      <w:bookmarkEnd w:id="18"/>
      <w:bookmarkEnd w:id="19"/>
    </w:p>
    <w:p w:rsidR="000D2D30" w:rsidRPr="000D2D30" w:rsidRDefault="002757BE" w:rsidP="000D2D30">
      <w:pPr>
        <w:pStyle w:val="afffffc"/>
        <w:rPr>
          <w:lang w:val="ru-RU"/>
        </w:rPr>
      </w:pPr>
      <w:r>
        <w:rPr>
          <w:lang w:val="ru-RU"/>
        </w:rPr>
        <w:t>Термин</w:t>
      </w:r>
      <w:r w:rsidR="000D2D30" w:rsidRPr="000D2D30">
        <w:rPr>
          <w:lang w:val="ru-RU"/>
        </w:rPr>
        <w:t xml:space="preserve"> биосфера был введен в научную литературу в 1875 г. австри</w:t>
      </w:r>
      <w:r w:rsidR="000D2D30" w:rsidRPr="000D2D30">
        <w:rPr>
          <w:lang w:val="ru-RU"/>
        </w:rPr>
        <w:t>й</w:t>
      </w:r>
      <w:r w:rsidR="000D2D30" w:rsidRPr="000D2D30">
        <w:rPr>
          <w:lang w:val="ru-RU"/>
        </w:rPr>
        <w:t>ским ученым Эдуардом Зюссом. К биосфере он отнес все пространство а</w:t>
      </w:r>
      <w:r w:rsidR="000D2D30" w:rsidRPr="000D2D30">
        <w:rPr>
          <w:lang w:val="ru-RU"/>
        </w:rPr>
        <w:t>т</w:t>
      </w:r>
      <w:r w:rsidR="000D2D30" w:rsidRPr="000D2D30">
        <w:rPr>
          <w:lang w:val="ru-RU"/>
        </w:rPr>
        <w:t>мосферы, гидросферы и литосферы, где существуют живые организмы.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 xml:space="preserve">Вернадский В. И. </w:t>
      </w:r>
      <w:r w:rsidR="002757BE">
        <w:rPr>
          <w:lang w:val="ru-RU"/>
        </w:rPr>
        <w:t>применял</w:t>
      </w:r>
      <w:r w:rsidRPr="000D2D30">
        <w:rPr>
          <w:lang w:val="ru-RU"/>
        </w:rPr>
        <w:t xml:space="preserve"> этот термин и создал науку с аналогичным названием.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b/>
          <w:lang w:val="ru-RU"/>
        </w:rPr>
        <w:t>Биосфера</w:t>
      </w:r>
      <w:r w:rsidRPr="000D2D30">
        <w:rPr>
          <w:lang w:val="ru-RU"/>
        </w:rPr>
        <w:t xml:space="preserve"> - </w:t>
      </w:r>
      <w:proofErr w:type="gramStart"/>
      <w:r w:rsidRPr="000D2D30">
        <w:rPr>
          <w:lang w:val="ru-RU"/>
        </w:rPr>
        <w:t>вс</w:t>
      </w:r>
      <w:r w:rsidR="002757BE">
        <w:rPr>
          <w:lang w:val="ru-RU"/>
        </w:rPr>
        <w:t>е</w:t>
      </w:r>
      <w:r w:rsidRPr="000D2D30">
        <w:rPr>
          <w:lang w:val="ru-RU"/>
        </w:rPr>
        <w:t xml:space="preserve"> то</w:t>
      </w:r>
      <w:proofErr w:type="gramEnd"/>
      <w:r w:rsidRPr="000D2D30">
        <w:rPr>
          <w:lang w:val="ru-RU"/>
        </w:rPr>
        <w:t xml:space="preserve"> пространство, где существует или когда-нибудь с</w:t>
      </w:r>
      <w:r w:rsidRPr="000D2D30">
        <w:rPr>
          <w:lang w:val="ru-RU"/>
        </w:rPr>
        <w:t>у</w:t>
      </w:r>
      <w:r w:rsidRPr="000D2D30">
        <w:rPr>
          <w:lang w:val="ru-RU"/>
        </w:rPr>
        <w:t>ществовала жизнь.</w:t>
      </w:r>
    </w:p>
    <w:p w:rsidR="000D2D30" w:rsidRPr="000D2D30" w:rsidRDefault="002757BE" w:rsidP="000D2D30">
      <w:pPr>
        <w:pStyle w:val="afffffc"/>
        <w:rPr>
          <w:lang w:val="ru-RU"/>
        </w:rPr>
      </w:pPr>
      <w:r>
        <w:rPr>
          <w:lang w:val="ru-RU"/>
        </w:rPr>
        <w:t>Границы</w:t>
      </w:r>
      <w:r w:rsidR="000D2D30" w:rsidRPr="000D2D30">
        <w:rPr>
          <w:lang w:val="ru-RU"/>
        </w:rPr>
        <w:t xml:space="preserve"> биосферы:</w:t>
      </w:r>
    </w:p>
    <w:p w:rsidR="000D2D30" w:rsidRPr="000D2D30" w:rsidRDefault="002757BE" w:rsidP="000D2D30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0D2D30" w:rsidRPr="000D2D30">
        <w:rPr>
          <w:lang w:val="ru-RU"/>
        </w:rPr>
        <w:t xml:space="preserve">в атмосфере: </w:t>
      </w:r>
      <w:r>
        <w:rPr>
          <w:lang w:val="ru-RU"/>
        </w:rPr>
        <w:t>до</w:t>
      </w:r>
      <w:r w:rsidR="000D2D30" w:rsidRPr="000D2D30">
        <w:rPr>
          <w:lang w:val="ru-RU"/>
        </w:rPr>
        <w:t xml:space="preserve"> озоново</w:t>
      </w:r>
      <w:r>
        <w:rPr>
          <w:lang w:val="ru-RU"/>
        </w:rPr>
        <w:t>го</w:t>
      </w:r>
      <w:r w:rsidR="000D2D30" w:rsidRPr="000D2D30">
        <w:rPr>
          <w:lang w:val="ru-RU"/>
        </w:rPr>
        <w:t xml:space="preserve"> сло</w:t>
      </w:r>
      <w:r>
        <w:rPr>
          <w:lang w:val="ru-RU"/>
        </w:rPr>
        <w:t>я</w:t>
      </w:r>
      <w:r w:rsidR="000D2D30" w:rsidRPr="000D2D30">
        <w:rPr>
          <w:lang w:val="ru-RU"/>
        </w:rPr>
        <w:t>;</w:t>
      </w:r>
    </w:p>
    <w:p w:rsidR="000D2D30" w:rsidRPr="000D2D30" w:rsidRDefault="002757BE" w:rsidP="000D2D30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0D2D30" w:rsidRPr="000D2D30">
        <w:rPr>
          <w:lang w:val="ru-RU"/>
        </w:rPr>
        <w:t xml:space="preserve">в гидросфере: </w:t>
      </w:r>
      <w:r>
        <w:rPr>
          <w:lang w:val="ru-RU"/>
        </w:rPr>
        <w:t>до</w:t>
      </w:r>
      <w:r w:rsidR="000D2D30" w:rsidRPr="000D2D30">
        <w:rPr>
          <w:lang w:val="ru-RU"/>
        </w:rPr>
        <w:t xml:space="preserve"> само</w:t>
      </w:r>
      <w:r>
        <w:rPr>
          <w:lang w:val="ru-RU"/>
        </w:rPr>
        <w:t>го</w:t>
      </w:r>
      <w:r w:rsidR="000D2D30" w:rsidRPr="000D2D30">
        <w:rPr>
          <w:lang w:val="ru-RU"/>
        </w:rPr>
        <w:t xml:space="preserve"> дн</w:t>
      </w:r>
      <w:r>
        <w:rPr>
          <w:lang w:val="ru-RU"/>
        </w:rPr>
        <w:t>а</w:t>
      </w:r>
      <w:r w:rsidR="000D2D30" w:rsidRPr="000D2D30">
        <w:rPr>
          <w:lang w:val="ru-RU"/>
        </w:rPr>
        <w:t>;</w:t>
      </w:r>
    </w:p>
    <w:p w:rsidR="000D2D30" w:rsidRPr="000D2D30" w:rsidRDefault="002757BE" w:rsidP="000D2D30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0D2D30" w:rsidRPr="000D2D30">
        <w:rPr>
          <w:lang w:val="ru-RU"/>
        </w:rPr>
        <w:t xml:space="preserve">в литосфере: </w:t>
      </w:r>
      <w:r>
        <w:rPr>
          <w:lang w:val="ru-RU"/>
        </w:rPr>
        <w:t>до</w:t>
      </w:r>
      <w:r w:rsidR="000D2D30" w:rsidRPr="000D2D30">
        <w:rPr>
          <w:lang w:val="ru-RU"/>
        </w:rPr>
        <w:t xml:space="preserve"> глубин</w:t>
      </w:r>
      <w:r>
        <w:rPr>
          <w:lang w:val="ru-RU"/>
        </w:rPr>
        <w:t>ы</w:t>
      </w:r>
      <w:r w:rsidR="000D2D30" w:rsidRPr="000D2D30">
        <w:rPr>
          <w:lang w:val="ru-RU"/>
        </w:rPr>
        <w:t xml:space="preserve"> 2</w:t>
      </w:r>
      <w:r>
        <w:rPr>
          <w:lang w:val="ru-RU"/>
        </w:rPr>
        <w:t>–</w:t>
      </w:r>
      <w:r w:rsidR="000D2D30" w:rsidRPr="000D2D30">
        <w:rPr>
          <w:lang w:val="ru-RU"/>
        </w:rPr>
        <w:t>3 км.</w:t>
      </w:r>
    </w:p>
    <w:p w:rsidR="000D2D30" w:rsidRPr="000D2D30" w:rsidRDefault="002757BE" w:rsidP="000D2D30">
      <w:pPr>
        <w:pStyle w:val="afffffc"/>
        <w:rPr>
          <w:lang w:val="ru-RU"/>
        </w:rPr>
      </w:pPr>
      <w:r>
        <w:rPr>
          <w:lang w:val="ru-RU"/>
        </w:rPr>
        <w:t>В</w:t>
      </w:r>
      <w:r w:rsidR="000D2D30" w:rsidRPr="000D2D30">
        <w:rPr>
          <w:lang w:val="ru-RU"/>
        </w:rPr>
        <w:t xml:space="preserve"> 1926 г. была опубликованная книга Вернадского «Биосфера».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>Учение Вернадского о биосфере сделало переворот во взглядах на гл</w:t>
      </w:r>
      <w:r w:rsidRPr="000D2D30">
        <w:rPr>
          <w:lang w:val="ru-RU"/>
        </w:rPr>
        <w:t>о</w:t>
      </w:r>
      <w:r w:rsidRPr="000D2D30">
        <w:rPr>
          <w:lang w:val="ru-RU"/>
        </w:rPr>
        <w:t xml:space="preserve">бальные природные явления, в том числе геологические процессы, причины явлений, их эволюцию. </w:t>
      </w:r>
      <w:r w:rsidR="00517E00">
        <w:rPr>
          <w:lang w:val="ru-RU"/>
        </w:rPr>
        <w:t>До</w:t>
      </w:r>
      <w:r w:rsidRPr="000D2D30">
        <w:rPr>
          <w:lang w:val="ru-RU"/>
        </w:rPr>
        <w:t xml:space="preserve"> труд</w:t>
      </w:r>
      <w:r w:rsidR="00517E00">
        <w:rPr>
          <w:lang w:val="ru-RU"/>
        </w:rPr>
        <w:t>ов</w:t>
      </w:r>
      <w:r w:rsidRPr="000D2D30">
        <w:rPr>
          <w:lang w:val="ru-RU"/>
        </w:rPr>
        <w:t xml:space="preserve"> Вернадского эти процессы, в первую оч</w:t>
      </w:r>
      <w:r w:rsidRPr="000D2D30">
        <w:rPr>
          <w:lang w:val="ru-RU"/>
        </w:rPr>
        <w:t>е</w:t>
      </w:r>
      <w:r w:rsidRPr="000D2D30">
        <w:rPr>
          <w:lang w:val="ru-RU"/>
        </w:rPr>
        <w:t xml:space="preserve">редь, связывали </w:t>
      </w:r>
      <w:r w:rsidR="00517E00">
        <w:rPr>
          <w:lang w:val="ru-RU"/>
        </w:rPr>
        <w:t>с</w:t>
      </w:r>
      <w:r w:rsidRPr="000D2D30">
        <w:rPr>
          <w:lang w:val="ru-RU"/>
        </w:rPr>
        <w:t xml:space="preserve"> действие</w:t>
      </w:r>
      <w:r w:rsidR="00517E00">
        <w:rPr>
          <w:lang w:val="ru-RU"/>
        </w:rPr>
        <w:t>м</w:t>
      </w:r>
      <w:r w:rsidRPr="000D2D30">
        <w:rPr>
          <w:lang w:val="ru-RU"/>
        </w:rPr>
        <w:t xml:space="preserve"> физико-химических сил, которые объединялись термином «выветривание».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>Вернадский до</w:t>
      </w:r>
      <w:r w:rsidR="00517E00">
        <w:rPr>
          <w:lang w:val="ru-RU"/>
        </w:rPr>
        <w:t>казал</w:t>
      </w:r>
      <w:r w:rsidRPr="000D2D30">
        <w:rPr>
          <w:lang w:val="ru-RU"/>
        </w:rPr>
        <w:t xml:space="preserve"> первостепенную превращающую роль живых орг</w:t>
      </w:r>
      <w:r w:rsidRPr="000D2D30">
        <w:rPr>
          <w:lang w:val="ru-RU"/>
        </w:rPr>
        <w:t>а</w:t>
      </w:r>
      <w:r w:rsidRPr="000D2D30">
        <w:rPr>
          <w:lang w:val="ru-RU"/>
        </w:rPr>
        <w:t>низмов и обусловленных ими механизмов образования и разрушения геол</w:t>
      </w:r>
      <w:r w:rsidRPr="000D2D30">
        <w:rPr>
          <w:lang w:val="ru-RU"/>
        </w:rPr>
        <w:t>о</w:t>
      </w:r>
      <w:r w:rsidRPr="000D2D30">
        <w:rPr>
          <w:lang w:val="ru-RU"/>
        </w:rPr>
        <w:t>гических структур, круговорота веществ, изменений литосферы, гидросф</w:t>
      </w:r>
      <w:r w:rsidRPr="000D2D30">
        <w:rPr>
          <w:lang w:val="ru-RU"/>
        </w:rPr>
        <w:t>е</w:t>
      </w:r>
      <w:r w:rsidRPr="000D2D30">
        <w:rPr>
          <w:lang w:val="ru-RU"/>
        </w:rPr>
        <w:t>ры и атмосферы.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>Учение Вернадского о биосфере можно условно разделить на две части: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>1. Характеристики живого вещества.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>2. Доказательство главной роли живого вещества.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>Вернадский разделил все вещества планеты на группы:</w:t>
      </w:r>
    </w:p>
    <w:p w:rsidR="000D2D30" w:rsidRPr="000D2D30" w:rsidRDefault="00517E00" w:rsidP="000D2D30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0D2D30" w:rsidRPr="000D2D30">
        <w:rPr>
          <w:lang w:val="ru-RU"/>
        </w:rPr>
        <w:t>живое вещество (растения, животные, микроорганизмы);</w:t>
      </w:r>
    </w:p>
    <w:p w:rsidR="000D2D30" w:rsidRPr="000D2D30" w:rsidRDefault="00517E00" w:rsidP="000D2D30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0D2D30" w:rsidRPr="000D2D30">
        <w:rPr>
          <w:lang w:val="ru-RU"/>
        </w:rPr>
        <w:t xml:space="preserve">биогенное вещество </w:t>
      </w:r>
      <w:r>
        <w:rPr>
          <w:lang w:val="ru-RU"/>
        </w:rPr>
        <w:t>–</w:t>
      </w:r>
      <w:r w:rsidR="000D2D30" w:rsidRPr="000D2D30">
        <w:rPr>
          <w:lang w:val="ru-RU"/>
        </w:rPr>
        <w:t xml:space="preserve"> порождено жизнью (например, каменный уголь, торф, известняки и др.);</w:t>
      </w:r>
    </w:p>
    <w:p w:rsidR="000D2D30" w:rsidRPr="000D2D30" w:rsidRDefault="00517E00" w:rsidP="000D2D30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0D2D30" w:rsidRPr="000D2D30">
        <w:rPr>
          <w:lang w:val="ru-RU"/>
        </w:rPr>
        <w:t xml:space="preserve">косное вещество </w:t>
      </w:r>
      <w:r>
        <w:rPr>
          <w:lang w:val="ru-RU"/>
        </w:rPr>
        <w:t>–</w:t>
      </w:r>
      <w:r w:rsidR="000D2D30" w:rsidRPr="000D2D30">
        <w:rPr>
          <w:lang w:val="ru-RU"/>
        </w:rPr>
        <w:t xml:space="preserve"> неживое вещество (горные породы неорганическ</w:t>
      </w:r>
      <w:r w:rsidR="000D2D30" w:rsidRPr="000D2D30">
        <w:rPr>
          <w:lang w:val="ru-RU"/>
        </w:rPr>
        <w:t>о</w:t>
      </w:r>
      <w:r w:rsidR="000D2D30" w:rsidRPr="000D2D30">
        <w:rPr>
          <w:lang w:val="ru-RU"/>
        </w:rPr>
        <w:t>го происхождения);</w:t>
      </w:r>
    </w:p>
    <w:p w:rsidR="000D2D30" w:rsidRPr="000D2D30" w:rsidRDefault="00517E00" w:rsidP="000D2D30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proofErr w:type="spellStart"/>
      <w:r w:rsidR="000D2D30" w:rsidRPr="000D2D30">
        <w:rPr>
          <w:lang w:val="ru-RU"/>
        </w:rPr>
        <w:t>биокосное</w:t>
      </w:r>
      <w:proofErr w:type="spellEnd"/>
      <w:r w:rsidR="000D2D30" w:rsidRPr="000D2D30">
        <w:rPr>
          <w:lang w:val="ru-RU"/>
        </w:rPr>
        <w:t xml:space="preserve"> вещество </w:t>
      </w:r>
      <w:r>
        <w:rPr>
          <w:lang w:val="ru-RU"/>
        </w:rPr>
        <w:t>–</w:t>
      </w:r>
      <w:r w:rsidR="000D2D30" w:rsidRPr="000D2D30">
        <w:rPr>
          <w:lang w:val="ru-RU"/>
        </w:rPr>
        <w:t xml:space="preserve"> комплекс живого и неживого вещества (напр</w:t>
      </w:r>
      <w:r w:rsidR="000D2D30" w:rsidRPr="000D2D30">
        <w:rPr>
          <w:lang w:val="ru-RU"/>
        </w:rPr>
        <w:t>и</w:t>
      </w:r>
      <w:r w:rsidR="000D2D30" w:rsidRPr="000D2D30">
        <w:rPr>
          <w:lang w:val="ru-RU"/>
        </w:rPr>
        <w:t>мер, почва, ил);</w:t>
      </w:r>
    </w:p>
    <w:p w:rsidR="000D2D30" w:rsidRPr="000D2D30" w:rsidRDefault="00517E00" w:rsidP="000D2D30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0D2D30" w:rsidRPr="000D2D30">
        <w:rPr>
          <w:lang w:val="ru-RU"/>
        </w:rPr>
        <w:t>радиоактивное вещество;</w:t>
      </w:r>
    </w:p>
    <w:p w:rsidR="000D2D30" w:rsidRPr="000D2D30" w:rsidRDefault="007C7FBA" w:rsidP="000D2D30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0D2D30" w:rsidRPr="000D2D30">
        <w:rPr>
          <w:lang w:val="ru-RU"/>
        </w:rPr>
        <w:t>космическое вещество;</w:t>
      </w:r>
    </w:p>
    <w:p w:rsidR="000D2D30" w:rsidRPr="000D2D30" w:rsidRDefault="007C7FBA" w:rsidP="000D2D30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0D2D30" w:rsidRPr="000D2D30">
        <w:rPr>
          <w:lang w:val="ru-RU"/>
        </w:rPr>
        <w:t>рассеянные атомы.</w:t>
      </w:r>
    </w:p>
    <w:p w:rsidR="000D2D30" w:rsidRPr="000D2D30" w:rsidRDefault="000D2D30" w:rsidP="000D2D30">
      <w:pPr>
        <w:pStyle w:val="afffffc"/>
        <w:rPr>
          <w:b/>
          <w:lang w:val="ru-RU"/>
        </w:rPr>
      </w:pPr>
      <w:r w:rsidRPr="000D2D30">
        <w:rPr>
          <w:b/>
          <w:lang w:val="ru-RU"/>
        </w:rPr>
        <w:t>Биогеохимический цикл миграции вещества и энергии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 xml:space="preserve">Круговорот химических веществ </w:t>
      </w:r>
      <w:r w:rsidR="007C7FBA">
        <w:rPr>
          <w:lang w:val="ru-RU"/>
        </w:rPr>
        <w:t>из</w:t>
      </w:r>
      <w:r w:rsidRPr="000D2D30">
        <w:rPr>
          <w:lang w:val="ru-RU"/>
        </w:rPr>
        <w:t xml:space="preserve"> неорганической среды через раст</w:t>
      </w:r>
      <w:r w:rsidRPr="000D2D30">
        <w:rPr>
          <w:lang w:val="ru-RU"/>
        </w:rPr>
        <w:t>и</w:t>
      </w:r>
      <w:r w:rsidRPr="000D2D30">
        <w:rPr>
          <w:lang w:val="ru-RU"/>
        </w:rPr>
        <w:t>тельные и животные организмы назад в неорганическую среду с использ</w:t>
      </w:r>
      <w:r w:rsidRPr="000D2D30">
        <w:rPr>
          <w:lang w:val="ru-RU"/>
        </w:rPr>
        <w:t>о</w:t>
      </w:r>
      <w:r w:rsidRPr="000D2D30">
        <w:rPr>
          <w:lang w:val="ru-RU"/>
        </w:rPr>
        <w:t>ванием солнечной энергии и энергии химических реакций называется би</w:t>
      </w:r>
      <w:r w:rsidRPr="000D2D30">
        <w:rPr>
          <w:lang w:val="ru-RU"/>
        </w:rPr>
        <w:t>о</w:t>
      </w:r>
      <w:r w:rsidRPr="000D2D30">
        <w:rPr>
          <w:lang w:val="ru-RU"/>
        </w:rPr>
        <w:t>геохимическим циклом. В такие циклы втянуты практически все химические элементы и в первую очередь те, которые участвуют в построении живой клетки.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>Различают два основных типа круговорота: большой (геологический) и малый (биотический).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>Большой круговорот, длится миллионы лет и заключается в том, что горные породы подлежат разрушению, а продукты выветривания (в том числе растворимые в воде питательные вещества) сносятся потоками воды в Мировой океан, где они образуют морские напласт</w:t>
      </w:r>
      <w:r w:rsidR="00EB0D0D">
        <w:rPr>
          <w:lang w:val="ru-RU"/>
        </w:rPr>
        <w:t>о</w:t>
      </w:r>
      <w:r w:rsidRPr="000D2D30">
        <w:rPr>
          <w:lang w:val="ru-RU"/>
        </w:rPr>
        <w:t>ван</w:t>
      </w:r>
      <w:r w:rsidR="00EB0D0D">
        <w:rPr>
          <w:lang w:val="ru-RU"/>
        </w:rPr>
        <w:t>и</w:t>
      </w:r>
      <w:r w:rsidRPr="000D2D30">
        <w:rPr>
          <w:lang w:val="ru-RU"/>
        </w:rPr>
        <w:t>я и только частично возвращаются на сушу с осадками. Геотектонические изменения, процессы опускания материков и поднятия морского дна, перемещения мор</w:t>
      </w:r>
      <w:r w:rsidR="00EB0D0D">
        <w:rPr>
          <w:lang w:val="ru-RU"/>
        </w:rPr>
        <w:t>ей</w:t>
      </w:r>
      <w:r w:rsidRPr="000D2D30">
        <w:rPr>
          <w:lang w:val="ru-RU"/>
        </w:rPr>
        <w:t xml:space="preserve"> и оке</w:t>
      </w:r>
      <w:r w:rsidRPr="000D2D30">
        <w:rPr>
          <w:lang w:val="ru-RU"/>
        </w:rPr>
        <w:t>а</w:t>
      </w:r>
      <w:r w:rsidRPr="000D2D30">
        <w:rPr>
          <w:lang w:val="ru-RU"/>
        </w:rPr>
        <w:t xml:space="preserve">нов </w:t>
      </w:r>
      <w:r w:rsidR="00EB0D0D">
        <w:rPr>
          <w:lang w:val="ru-RU"/>
        </w:rPr>
        <w:t>в течение</w:t>
      </w:r>
      <w:r w:rsidRPr="000D2D30">
        <w:rPr>
          <w:lang w:val="ru-RU"/>
        </w:rPr>
        <w:t xml:space="preserve"> длительного времени приводят к тому, что эти напласт</w:t>
      </w:r>
      <w:r w:rsidR="00EB0D0D">
        <w:rPr>
          <w:lang w:val="ru-RU"/>
        </w:rPr>
        <w:t>о</w:t>
      </w:r>
      <w:r w:rsidRPr="000D2D30">
        <w:rPr>
          <w:lang w:val="ru-RU"/>
        </w:rPr>
        <w:t>ван</w:t>
      </w:r>
      <w:r w:rsidR="00EB0D0D">
        <w:rPr>
          <w:lang w:val="ru-RU"/>
        </w:rPr>
        <w:t>и</w:t>
      </w:r>
      <w:r w:rsidRPr="000D2D30">
        <w:rPr>
          <w:lang w:val="ru-RU"/>
        </w:rPr>
        <w:t>я возвращаются на сушу и процесс начинается опять.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>Малый круговорот (часть большого) происходит на уровне экосистемы и заключается в том, что питательные вещества, вода и углерод аккумул</w:t>
      </w:r>
      <w:r w:rsidRPr="000D2D30">
        <w:rPr>
          <w:lang w:val="ru-RU"/>
        </w:rPr>
        <w:t>и</w:t>
      </w:r>
      <w:r w:rsidRPr="000D2D30">
        <w:rPr>
          <w:lang w:val="ru-RU"/>
        </w:rPr>
        <w:t xml:space="preserve">руются в веществе растений, тратятся на построение тела и на жизненные </w:t>
      </w:r>
      <w:r w:rsidR="00EB0D0D" w:rsidRPr="000D2D30">
        <w:rPr>
          <w:lang w:val="ru-RU"/>
        </w:rPr>
        <w:t>процессы,</w:t>
      </w:r>
      <w:r w:rsidRPr="000D2D30">
        <w:rPr>
          <w:lang w:val="ru-RU"/>
        </w:rPr>
        <w:t xml:space="preserve"> как самих этих растений, так и других организмов (как </w:t>
      </w:r>
      <w:r w:rsidR="00EB0D0D" w:rsidRPr="000D2D30">
        <w:rPr>
          <w:lang w:val="ru-RU"/>
        </w:rPr>
        <w:t>правило,</w:t>
      </w:r>
      <w:r w:rsidRPr="000D2D30">
        <w:rPr>
          <w:lang w:val="ru-RU"/>
        </w:rPr>
        <w:t xml:space="preserve"> животных), которые поедают эти растения (</w:t>
      </w:r>
      <w:proofErr w:type="spellStart"/>
      <w:r w:rsidRPr="000D2D30">
        <w:rPr>
          <w:lang w:val="ru-RU"/>
        </w:rPr>
        <w:t>консумент</w:t>
      </w:r>
      <w:r w:rsidR="00EB0D0D">
        <w:rPr>
          <w:lang w:val="ru-RU"/>
        </w:rPr>
        <w:t>ы</w:t>
      </w:r>
      <w:proofErr w:type="spellEnd"/>
      <w:r w:rsidRPr="000D2D30">
        <w:rPr>
          <w:lang w:val="ru-RU"/>
        </w:rPr>
        <w:t>). Продукты распада органического вещества под действием деструкторов и микроорганизмов (бактерии, грибы, черв</w:t>
      </w:r>
      <w:r w:rsidR="00EB0D0D">
        <w:rPr>
          <w:lang w:val="ru-RU"/>
        </w:rPr>
        <w:t>и</w:t>
      </w:r>
      <w:r w:rsidRPr="000D2D30">
        <w:rPr>
          <w:lang w:val="ru-RU"/>
        </w:rPr>
        <w:t>) снова ра</w:t>
      </w:r>
      <w:r w:rsidR="00EB0D0D">
        <w:rPr>
          <w:lang w:val="ru-RU"/>
        </w:rPr>
        <w:t>злагаются</w:t>
      </w:r>
      <w:r w:rsidRPr="000D2D30">
        <w:rPr>
          <w:lang w:val="ru-RU"/>
        </w:rPr>
        <w:t xml:space="preserve"> </w:t>
      </w:r>
      <w:r w:rsidR="00EB0D0D">
        <w:rPr>
          <w:lang w:val="ru-RU"/>
        </w:rPr>
        <w:t>до</w:t>
      </w:r>
      <w:r w:rsidRPr="000D2D30">
        <w:rPr>
          <w:lang w:val="ru-RU"/>
        </w:rPr>
        <w:t xml:space="preserve"> минеральны</w:t>
      </w:r>
      <w:r w:rsidR="00EB0D0D">
        <w:rPr>
          <w:lang w:val="ru-RU"/>
        </w:rPr>
        <w:t>х</w:t>
      </w:r>
      <w:r w:rsidRPr="000D2D30">
        <w:rPr>
          <w:lang w:val="ru-RU"/>
        </w:rPr>
        <w:t xml:space="preserve"> компонент</w:t>
      </w:r>
      <w:r w:rsidR="00EB0D0D">
        <w:rPr>
          <w:lang w:val="ru-RU"/>
        </w:rPr>
        <w:t>ов</w:t>
      </w:r>
      <w:r w:rsidRPr="000D2D30">
        <w:rPr>
          <w:lang w:val="ru-RU"/>
        </w:rPr>
        <w:t>, доступны</w:t>
      </w:r>
      <w:r w:rsidR="00EB0D0D">
        <w:rPr>
          <w:lang w:val="ru-RU"/>
        </w:rPr>
        <w:t>х</w:t>
      </w:r>
      <w:r w:rsidRPr="000D2D30">
        <w:rPr>
          <w:lang w:val="ru-RU"/>
        </w:rPr>
        <w:t xml:space="preserve"> растениям, и втягиваются ими в потоки вещества.</w:t>
      </w:r>
    </w:p>
    <w:p w:rsidR="000D2D30" w:rsidRPr="000D2D30" w:rsidRDefault="000D2D30" w:rsidP="000D2D30">
      <w:pPr>
        <w:pStyle w:val="afffffc"/>
        <w:rPr>
          <w:lang w:val="ru-RU"/>
        </w:rPr>
      </w:pPr>
    </w:p>
    <w:p w:rsidR="000D2D30" w:rsidRPr="000D2D30" w:rsidRDefault="000D2D30" w:rsidP="002757BE">
      <w:pPr>
        <w:pStyle w:val="afffffc"/>
        <w:jc w:val="center"/>
        <w:rPr>
          <w:b/>
          <w:lang w:val="ru-RU"/>
        </w:rPr>
      </w:pPr>
      <w:r w:rsidRPr="000D2D30">
        <w:rPr>
          <w:b/>
          <w:lang w:val="ru-RU"/>
        </w:rPr>
        <w:t>Ноосфера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b/>
          <w:lang w:val="ru-RU"/>
        </w:rPr>
        <w:t>Ноосфера</w:t>
      </w:r>
      <w:r w:rsidRPr="000D2D30">
        <w:rPr>
          <w:lang w:val="ru-RU"/>
        </w:rPr>
        <w:t xml:space="preserve"> </w:t>
      </w:r>
      <w:r w:rsidR="00EB0D0D">
        <w:rPr>
          <w:lang w:val="ru-RU"/>
        </w:rPr>
        <w:t>–</w:t>
      </w:r>
      <w:r w:rsidRPr="000D2D30">
        <w:rPr>
          <w:lang w:val="ru-RU"/>
        </w:rPr>
        <w:t xml:space="preserve"> сфера разумной деятельности человека (от гре</w:t>
      </w:r>
      <w:r w:rsidR="00EB0D0D">
        <w:rPr>
          <w:lang w:val="ru-RU"/>
        </w:rPr>
        <w:t>ч</w:t>
      </w:r>
      <w:proofErr w:type="gramStart"/>
      <w:r w:rsidRPr="000D2D30">
        <w:rPr>
          <w:lang w:val="ru-RU"/>
        </w:rPr>
        <w:t>.</w:t>
      </w:r>
      <w:proofErr w:type="gramEnd"/>
      <w:r w:rsidRPr="000D2D30">
        <w:rPr>
          <w:lang w:val="ru-RU"/>
        </w:rPr>
        <w:t xml:space="preserve"> «</w:t>
      </w:r>
      <w:proofErr w:type="spellStart"/>
      <w:proofErr w:type="gramStart"/>
      <w:r w:rsidRPr="000D2D30">
        <w:rPr>
          <w:lang w:val="ru-RU"/>
        </w:rPr>
        <w:t>н</w:t>
      </w:r>
      <w:proofErr w:type="gramEnd"/>
      <w:r w:rsidRPr="000D2D30">
        <w:rPr>
          <w:lang w:val="ru-RU"/>
        </w:rPr>
        <w:t>оо</w:t>
      </w:r>
      <w:proofErr w:type="spellEnd"/>
      <w:r w:rsidRPr="000D2D30">
        <w:rPr>
          <w:lang w:val="ru-RU"/>
        </w:rPr>
        <w:t xml:space="preserve">» </w:t>
      </w:r>
      <w:r w:rsidR="00EB0D0D">
        <w:rPr>
          <w:lang w:val="ru-RU"/>
        </w:rPr>
        <w:t>–</w:t>
      </w:r>
      <w:r w:rsidRPr="000D2D30">
        <w:rPr>
          <w:lang w:val="ru-RU"/>
        </w:rPr>
        <w:t xml:space="preserve"> ум).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>Понятие «ноосфера» было предложено французами: профессором мат</w:t>
      </w:r>
      <w:r w:rsidRPr="000D2D30">
        <w:rPr>
          <w:lang w:val="ru-RU"/>
        </w:rPr>
        <w:t>е</w:t>
      </w:r>
      <w:r w:rsidRPr="000D2D30">
        <w:rPr>
          <w:lang w:val="ru-RU"/>
        </w:rPr>
        <w:t xml:space="preserve">матики Сорбонны Эдуардом </w:t>
      </w:r>
      <w:proofErr w:type="spellStart"/>
      <w:r w:rsidRPr="000D2D30">
        <w:rPr>
          <w:lang w:val="ru-RU"/>
        </w:rPr>
        <w:t>Леруа</w:t>
      </w:r>
      <w:proofErr w:type="spellEnd"/>
      <w:r w:rsidRPr="000D2D30">
        <w:rPr>
          <w:lang w:val="ru-RU"/>
        </w:rPr>
        <w:t xml:space="preserve"> и геологом, палеонтологом-эволюционистом, католическим философом П</w:t>
      </w:r>
      <w:r w:rsidR="00EB0D0D">
        <w:rPr>
          <w:lang w:val="ru-RU"/>
        </w:rPr>
        <w:t>ье</w:t>
      </w:r>
      <w:r w:rsidRPr="000D2D30">
        <w:rPr>
          <w:lang w:val="ru-RU"/>
        </w:rPr>
        <w:t xml:space="preserve">ром Тейяр де Шарденом. Они трактовали ноосферу как «мыслящую» оболочку, которая формируется человеческим сознанием. Выводы </w:t>
      </w:r>
      <w:proofErr w:type="spellStart"/>
      <w:r w:rsidRPr="000D2D30">
        <w:rPr>
          <w:lang w:val="ru-RU"/>
        </w:rPr>
        <w:t>Леруа</w:t>
      </w:r>
      <w:proofErr w:type="spellEnd"/>
      <w:r w:rsidRPr="000D2D30">
        <w:rPr>
          <w:lang w:val="ru-RU"/>
        </w:rPr>
        <w:t xml:space="preserve"> и Шардена основывались на лекц</w:t>
      </w:r>
      <w:r w:rsidRPr="000D2D30">
        <w:rPr>
          <w:lang w:val="ru-RU"/>
        </w:rPr>
        <w:t>и</w:t>
      </w:r>
      <w:r w:rsidRPr="000D2D30">
        <w:rPr>
          <w:lang w:val="ru-RU"/>
        </w:rPr>
        <w:t xml:space="preserve">ях </w:t>
      </w:r>
      <w:r w:rsidR="00EB0D0D">
        <w:rPr>
          <w:lang w:val="ru-RU"/>
        </w:rPr>
        <w:t>по</w:t>
      </w:r>
      <w:r w:rsidRPr="000D2D30">
        <w:rPr>
          <w:lang w:val="ru-RU"/>
        </w:rPr>
        <w:t xml:space="preserve"> геохимии, которые в 1922</w:t>
      </w:r>
      <w:r w:rsidR="00EB0D0D">
        <w:rPr>
          <w:lang w:val="ru-RU"/>
        </w:rPr>
        <w:t>–</w:t>
      </w:r>
      <w:r w:rsidRPr="000D2D30">
        <w:rPr>
          <w:lang w:val="ru-RU"/>
        </w:rPr>
        <w:t>1923 годах читал в Сорбонне В. И. Верна</w:t>
      </w:r>
      <w:r w:rsidRPr="000D2D30">
        <w:rPr>
          <w:lang w:val="ru-RU"/>
        </w:rPr>
        <w:t>д</w:t>
      </w:r>
      <w:r w:rsidRPr="000D2D30">
        <w:rPr>
          <w:lang w:val="ru-RU"/>
        </w:rPr>
        <w:t>ский.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>В 1944 году была опубликованная статья В. И. Вернадского «Несколько слов о ноосфере</w:t>
      </w:r>
      <w:r w:rsidR="007F2E20">
        <w:rPr>
          <w:lang w:val="ru-RU"/>
        </w:rPr>
        <w:t>…</w:t>
      </w:r>
      <w:r w:rsidRPr="000D2D30">
        <w:rPr>
          <w:lang w:val="ru-RU"/>
        </w:rPr>
        <w:t>». В трудах ученого предложены конкретные условия для становления и существования ноосферы: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>1. Заселение человеком всей планеты.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>2. Резкое превращение сре</w:t>
      </w:r>
      <w:proofErr w:type="gramStart"/>
      <w:r w:rsidRPr="000D2D30">
        <w:rPr>
          <w:lang w:val="ru-RU"/>
        </w:rPr>
        <w:t>дств св</w:t>
      </w:r>
      <w:proofErr w:type="gramEnd"/>
      <w:r w:rsidRPr="000D2D30">
        <w:rPr>
          <w:lang w:val="ru-RU"/>
        </w:rPr>
        <w:t>язи и обмена между странами.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>3. Усиление связей, в том числе политических, между всеми странами Земли.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>4. Начало преобладания геологической роли человека над другими ге</w:t>
      </w:r>
      <w:r w:rsidRPr="000D2D30">
        <w:rPr>
          <w:lang w:val="ru-RU"/>
        </w:rPr>
        <w:t>о</w:t>
      </w:r>
      <w:r w:rsidRPr="000D2D30">
        <w:rPr>
          <w:lang w:val="ru-RU"/>
        </w:rPr>
        <w:t>логическими процессами, которые протекают в биосфере.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 xml:space="preserve">5. Расширение </w:t>
      </w:r>
      <w:r w:rsidR="00E739E0">
        <w:rPr>
          <w:lang w:val="ru-RU"/>
        </w:rPr>
        <w:t>границ</w:t>
      </w:r>
      <w:r w:rsidRPr="000D2D30">
        <w:rPr>
          <w:lang w:val="ru-RU"/>
        </w:rPr>
        <w:t xml:space="preserve"> биосферы и выход в космос.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>6. Открытие новых источников энергии.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>7. Равенство людей всех рас и религий.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>8. Увеличение роли народных масс в решении вопросов внешней и внутренней политики.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>9. Свобода научной мысли и научного поиска от давления религиозных, философских и политических построений; создание в государственном стро</w:t>
      </w:r>
      <w:r w:rsidR="00E739E0">
        <w:rPr>
          <w:lang w:val="ru-RU"/>
        </w:rPr>
        <w:t>е</w:t>
      </w:r>
      <w:r w:rsidRPr="000D2D30">
        <w:rPr>
          <w:lang w:val="ru-RU"/>
        </w:rPr>
        <w:t xml:space="preserve"> условий, благоприятны</w:t>
      </w:r>
      <w:r w:rsidR="00E739E0">
        <w:rPr>
          <w:lang w:val="ru-RU"/>
        </w:rPr>
        <w:t>х</w:t>
      </w:r>
      <w:r w:rsidRPr="000D2D30">
        <w:rPr>
          <w:lang w:val="ru-RU"/>
        </w:rPr>
        <w:t xml:space="preserve"> для свободной научной мысли.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>10. Продуманная система народного образования и повышени</w:t>
      </w:r>
      <w:r w:rsidR="00E739E0">
        <w:rPr>
          <w:lang w:val="ru-RU"/>
        </w:rPr>
        <w:t>я</w:t>
      </w:r>
      <w:r w:rsidRPr="000D2D30">
        <w:rPr>
          <w:lang w:val="ru-RU"/>
        </w:rPr>
        <w:t xml:space="preserve"> благ</w:t>
      </w:r>
      <w:r w:rsidRPr="000D2D30">
        <w:rPr>
          <w:lang w:val="ru-RU"/>
        </w:rPr>
        <w:t>о</w:t>
      </w:r>
      <w:r w:rsidRPr="000D2D30">
        <w:rPr>
          <w:lang w:val="ru-RU"/>
        </w:rPr>
        <w:t>состояния трудящихся. Создани</w:t>
      </w:r>
      <w:r w:rsidR="00E739E0">
        <w:rPr>
          <w:lang w:val="ru-RU"/>
        </w:rPr>
        <w:t>е</w:t>
      </w:r>
      <w:r w:rsidRPr="000D2D30">
        <w:rPr>
          <w:lang w:val="ru-RU"/>
        </w:rPr>
        <w:t xml:space="preserve"> реальной возможности не допустить н</w:t>
      </w:r>
      <w:r w:rsidRPr="000D2D30">
        <w:rPr>
          <w:lang w:val="ru-RU"/>
        </w:rPr>
        <w:t>е</w:t>
      </w:r>
      <w:r w:rsidRPr="000D2D30">
        <w:rPr>
          <w:lang w:val="ru-RU"/>
        </w:rPr>
        <w:t>доедания и голода, бедности и чрезвычайно ослабить болезни.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>11. Умное превращение первичной природы Земли с целью сделать ее способной удовлетворить все материальные, эстетические и духовные п</w:t>
      </w:r>
      <w:r w:rsidRPr="000D2D30">
        <w:rPr>
          <w:lang w:val="ru-RU"/>
        </w:rPr>
        <w:t>о</w:t>
      </w:r>
      <w:r w:rsidRPr="000D2D30">
        <w:rPr>
          <w:lang w:val="ru-RU"/>
        </w:rPr>
        <w:t>требности численно растущего населения.</w:t>
      </w:r>
    </w:p>
    <w:p w:rsidR="000D2D30" w:rsidRPr="000D2D30" w:rsidRDefault="000D2D30" w:rsidP="000D2D30">
      <w:pPr>
        <w:pStyle w:val="afffffc"/>
        <w:rPr>
          <w:lang w:val="ru-RU"/>
        </w:rPr>
      </w:pPr>
      <w:r w:rsidRPr="000D2D30">
        <w:rPr>
          <w:lang w:val="ru-RU"/>
        </w:rPr>
        <w:t>12. Исключение войн из жизни общества.</w:t>
      </w:r>
    </w:p>
    <w:p w:rsidR="000D2D30" w:rsidRPr="000D2D30" w:rsidRDefault="000D2D30" w:rsidP="000D2D30">
      <w:pPr>
        <w:pStyle w:val="afffffc"/>
        <w:rPr>
          <w:lang w:val="ru-RU"/>
        </w:rPr>
      </w:pPr>
    </w:p>
    <w:p w:rsidR="000D2D30" w:rsidRPr="000D2D30" w:rsidRDefault="000D2D30" w:rsidP="000D2D30">
      <w:pPr>
        <w:pStyle w:val="afffffc"/>
        <w:rPr>
          <w:b/>
          <w:lang w:val="ru-RU"/>
        </w:rPr>
      </w:pPr>
      <w:r w:rsidRPr="000D2D30">
        <w:rPr>
          <w:b/>
          <w:lang w:val="ru-RU"/>
        </w:rPr>
        <w:t>Вопрос</w:t>
      </w:r>
      <w:r w:rsidR="002757BE">
        <w:rPr>
          <w:b/>
          <w:lang w:val="ru-RU"/>
        </w:rPr>
        <w:t>ы</w:t>
      </w:r>
      <w:r w:rsidRPr="000D2D30">
        <w:rPr>
          <w:b/>
          <w:lang w:val="ru-RU"/>
        </w:rPr>
        <w:t xml:space="preserve"> для самоконтроля</w:t>
      </w:r>
    </w:p>
    <w:p w:rsidR="000D2D30" w:rsidRPr="000D2D30" w:rsidRDefault="000D2D30" w:rsidP="00B56B0A">
      <w:pPr>
        <w:pStyle w:val="afffffc"/>
        <w:numPr>
          <w:ilvl w:val="0"/>
          <w:numId w:val="9"/>
        </w:numPr>
        <w:tabs>
          <w:tab w:val="left" w:pos="851"/>
        </w:tabs>
        <w:ind w:left="0" w:firstLine="567"/>
        <w:rPr>
          <w:lang w:val="ru-RU"/>
        </w:rPr>
      </w:pPr>
      <w:r w:rsidRPr="000D2D30">
        <w:rPr>
          <w:lang w:val="ru-RU"/>
        </w:rPr>
        <w:t>Дайте определение понятия «биосфера».</w:t>
      </w:r>
    </w:p>
    <w:p w:rsidR="000D2D30" w:rsidRPr="000D2D30" w:rsidRDefault="000D2D30" w:rsidP="00B56B0A">
      <w:pPr>
        <w:pStyle w:val="afffffc"/>
        <w:numPr>
          <w:ilvl w:val="0"/>
          <w:numId w:val="9"/>
        </w:numPr>
        <w:tabs>
          <w:tab w:val="left" w:pos="851"/>
        </w:tabs>
        <w:ind w:left="0" w:firstLine="567"/>
        <w:rPr>
          <w:lang w:val="ru-RU"/>
        </w:rPr>
      </w:pPr>
      <w:r w:rsidRPr="000D2D30">
        <w:rPr>
          <w:lang w:val="ru-RU"/>
        </w:rPr>
        <w:t xml:space="preserve">Обоснуйте </w:t>
      </w:r>
      <w:r w:rsidR="00E739E0">
        <w:rPr>
          <w:lang w:val="ru-RU"/>
        </w:rPr>
        <w:t>границы</w:t>
      </w:r>
      <w:r w:rsidRPr="000D2D30">
        <w:rPr>
          <w:lang w:val="ru-RU"/>
        </w:rPr>
        <w:t xml:space="preserve"> биосферы.</w:t>
      </w:r>
    </w:p>
    <w:p w:rsidR="000D2D30" w:rsidRPr="000D2D30" w:rsidRDefault="000D2D30" w:rsidP="00B56B0A">
      <w:pPr>
        <w:pStyle w:val="afffffc"/>
        <w:numPr>
          <w:ilvl w:val="0"/>
          <w:numId w:val="9"/>
        </w:numPr>
        <w:tabs>
          <w:tab w:val="left" w:pos="851"/>
        </w:tabs>
        <w:ind w:left="0" w:firstLine="567"/>
        <w:rPr>
          <w:lang w:val="ru-RU"/>
        </w:rPr>
      </w:pPr>
      <w:r w:rsidRPr="000D2D30">
        <w:rPr>
          <w:lang w:val="ru-RU"/>
        </w:rPr>
        <w:t>Основные положения учения В. И. Вернадского о биосфере.</w:t>
      </w:r>
    </w:p>
    <w:p w:rsidR="000D2D30" w:rsidRPr="000D2D30" w:rsidRDefault="000D2D30" w:rsidP="00B56B0A">
      <w:pPr>
        <w:pStyle w:val="afffffc"/>
        <w:numPr>
          <w:ilvl w:val="0"/>
          <w:numId w:val="9"/>
        </w:numPr>
        <w:tabs>
          <w:tab w:val="left" w:pos="851"/>
        </w:tabs>
        <w:ind w:left="0" w:firstLine="567"/>
        <w:rPr>
          <w:lang w:val="ru-RU"/>
        </w:rPr>
      </w:pPr>
      <w:r w:rsidRPr="000D2D30">
        <w:rPr>
          <w:lang w:val="ru-RU"/>
        </w:rPr>
        <w:t>На какие группы В. И. Вернадский разделил все вещества планеты?</w:t>
      </w:r>
    </w:p>
    <w:p w:rsidR="002265B6" w:rsidRPr="000D2D30" w:rsidRDefault="000D2D30" w:rsidP="00B56B0A">
      <w:pPr>
        <w:pStyle w:val="afffffc"/>
        <w:numPr>
          <w:ilvl w:val="0"/>
          <w:numId w:val="9"/>
        </w:numPr>
        <w:tabs>
          <w:tab w:val="left" w:pos="851"/>
        </w:tabs>
        <w:ind w:left="0" w:firstLine="567"/>
        <w:rPr>
          <w:lang w:val="ru-RU"/>
        </w:rPr>
      </w:pPr>
      <w:r w:rsidRPr="000D2D30">
        <w:rPr>
          <w:lang w:val="ru-RU"/>
        </w:rPr>
        <w:t>Назовите условия существования ноосферы.</w:t>
      </w:r>
    </w:p>
    <w:p w:rsidR="00B353D4" w:rsidRPr="00187F46" w:rsidRDefault="00B353D4" w:rsidP="000D0698">
      <w:pPr>
        <w:pStyle w:val="10"/>
        <w:rPr>
          <w:lang w:val="uk-UA"/>
        </w:rPr>
      </w:pPr>
      <w:bookmarkStart w:id="20" w:name="_Toc389547038"/>
      <w:bookmarkStart w:id="21" w:name="_Toc480984134"/>
      <w:r w:rsidRPr="00187F46">
        <w:rPr>
          <w:lang w:val="uk-UA"/>
        </w:rPr>
        <w:t>Лекц</w:t>
      </w:r>
      <w:r w:rsidR="00E739E0">
        <w:rPr>
          <w:lang w:val="uk-UA"/>
        </w:rPr>
        <w:t>И</w:t>
      </w:r>
      <w:r w:rsidRPr="00187F46">
        <w:rPr>
          <w:lang w:val="uk-UA"/>
        </w:rPr>
        <w:t xml:space="preserve">я № 5 </w:t>
      </w:r>
      <w:r w:rsidR="00E739E0">
        <w:rPr>
          <w:lang w:val="uk-UA"/>
        </w:rPr>
        <w:t>экологические</w:t>
      </w:r>
      <w:r w:rsidRPr="00187F46">
        <w:rPr>
          <w:lang w:val="uk-UA"/>
        </w:rPr>
        <w:t xml:space="preserve"> фактор</w:t>
      </w:r>
      <w:r w:rsidR="00E739E0">
        <w:rPr>
          <w:lang w:val="uk-UA"/>
        </w:rPr>
        <w:t>Ы</w:t>
      </w:r>
      <w:bookmarkEnd w:id="20"/>
      <w:bookmarkEnd w:id="21"/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>Изучением экологических факторов занимается аутэкология.</w:t>
      </w:r>
    </w:p>
    <w:p w:rsidR="00FC5668" w:rsidRPr="00FC5668" w:rsidRDefault="00FC5668" w:rsidP="00FC5668">
      <w:pPr>
        <w:pStyle w:val="afffffc"/>
        <w:rPr>
          <w:lang w:val="ru-RU"/>
        </w:rPr>
      </w:pPr>
      <w:proofErr w:type="spellStart"/>
      <w:r w:rsidRPr="00FC5668">
        <w:rPr>
          <w:b/>
          <w:lang w:val="ru-RU"/>
        </w:rPr>
        <w:t>Экофактор</w:t>
      </w:r>
      <w:proofErr w:type="spellEnd"/>
      <w:r w:rsidRPr="00FC5668">
        <w:rPr>
          <w:lang w:val="ru-RU"/>
        </w:rPr>
        <w:t xml:space="preserve"> </w:t>
      </w:r>
      <w:r>
        <w:rPr>
          <w:lang w:val="ru-RU"/>
        </w:rPr>
        <w:t>–</w:t>
      </w:r>
      <w:r w:rsidRPr="00FC5668">
        <w:rPr>
          <w:lang w:val="ru-RU"/>
        </w:rPr>
        <w:t xml:space="preserve"> любое условие окружающей среды, которое влияет на живой организм и он отвечает прис</w:t>
      </w:r>
      <w:r>
        <w:rPr>
          <w:lang w:val="ru-RU"/>
        </w:rPr>
        <w:t>пособительными</w:t>
      </w:r>
      <w:r w:rsidRPr="00FC5668">
        <w:rPr>
          <w:lang w:val="ru-RU"/>
        </w:rPr>
        <w:t xml:space="preserve"> реакциями.</w:t>
      </w:r>
    </w:p>
    <w:p w:rsidR="00FC5668" w:rsidRPr="00FC5668" w:rsidRDefault="00FC5668" w:rsidP="00FC5668">
      <w:pPr>
        <w:pStyle w:val="afffffc"/>
        <w:rPr>
          <w:b/>
          <w:lang w:val="ru-RU"/>
        </w:rPr>
      </w:pPr>
      <w:r w:rsidRPr="00FC5668">
        <w:rPr>
          <w:b/>
          <w:lang w:val="ru-RU"/>
        </w:rPr>
        <w:t>Классификация экологических факторов</w:t>
      </w:r>
    </w:p>
    <w:p w:rsidR="00FC5668" w:rsidRPr="00FC5668" w:rsidRDefault="00227079" w:rsidP="00FC5668">
      <w:pPr>
        <w:pStyle w:val="afffffc"/>
        <w:rPr>
          <w:lang w:val="ru-RU"/>
        </w:rPr>
      </w:pPr>
      <w:r>
        <w:rPr>
          <w:lang w:val="ru-RU"/>
        </w:rPr>
        <w:t xml:space="preserve">1. </w:t>
      </w:r>
      <w:r w:rsidR="00FC5668" w:rsidRPr="00FC5668">
        <w:rPr>
          <w:lang w:val="ru-RU"/>
        </w:rPr>
        <w:t>Аб</w:t>
      </w:r>
      <w:r w:rsidR="00FC5668">
        <w:rPr>
          <w:lang w:val="ru-RU"/>
        </w:rPr>
        <w:t>иотические</w:t>
      </w:r>
      <w:r w:rsidR="00FC5668" w:rsidRPr="00FC5668">
        <w:rPr>
          <w:lang w:val="ru-RU"/>
        </w:rPr>
        <w:t xml:space="preserve"> </w:t>
      </w:r>
      <w:r w:rsidR="00FC5668">
        <w:rPr>
          <w:lang w:val="ru-RU"/>
        </w:rPr>
        <w:t>–</w:t>
      </w:r>
      <w:r w:rsidR="00FC5668" w:rsidRPr="00FC5668">
        <w:rPr>
          <w:lang w:val="ru-RU"/>
        </w:rPr>
        <w:t xml:space="preserve"> факторы неживой природы. К ним относятся </w:t>
      </w:r>
      <w:proofErr w:type="gramStart"/>
      <w:r w:rsidR="00FC5668" w:rsidRPr="00FC5668">
        <w:rPr>
          <w:lang w:val="ru-RU"/>
        </w:rPr>
        <w:t>клим</w:t>
      </w:r>
      <w:r w:rsidR="00FC5668" w:rsidRPr="00FC5668">
        <w:rPr>
          <w:lang w:val="ru-RU"/>
        </w:rPr>
        <w:t>а</w:t>
      </w:r>
      <w:r w:rsidR="00FC5668" w:rsidRPr="00FC5668">
        <w:rPr>
          <w:lang w:val="ru-RU"/>
        </w:rPr>
        <w:t>тические</w:t>
      </w:r>
      <w:proofErr w:type="gramEnd"/>
      <w:r w:rsidR="00FC5668" w:rsidRPr="00FC5668">
        <w:rPr>
          <w:lang w:val="ru-RU"/>
        </w:rPr>
        <w:t xml:space="preserve">, атмосферные, </w:t>
      </w:r>
      <w:proofErr w:type="spellStart"/>
      <w:r w:rsidR="00FC5668" w:rsidRPr="00FC5668">
        <w:rPr>
          <w:lang w:val="ru-RU"/>
        </w:rPr>
        <w:t>эдафические</w:t>
      </w:r>
      <w:proofErr w:type="spellEnd"/>
      <w:r w:rsidR="00FC5668" w:rsidRPr="00FC5668">
        <w:rPr>
          <w:lang w:val="ru-RU"/>
        </w:rPr>
        <w:t xml:space="preserve"> (почв</w:t>
      </w:r>
      <w:r w:rsidR="004E7D99">
        <w:rPr>
          <w:lang w:val="ru-RU"/>
        </w:rPr>
        <w:t>а</w:t>
      </w:r>
      <w:r w:rsidR="00FC5668" w:rsidRPr="00FC5668">
        <w:rPr>
          <w:lang w:val="ru-RU"/>
        </w:rPr>
        <w:t>), орографические (рельеф), ги</w:t>
      </w:r>
      <w:r w:rsidR="00FC5668" w:rsidRPr="00FC5668">
        <w:rPr>
          <w:lang w:val="ru-RU"/>
        </w:rPr>
        <w:t>д</w:t>
      </w:r>
      <w:r w:rsidR="00FC5668" w:rsidRPr="00FC5668">
        <w:rPr>
          <w:lang w:val="ru-RU"/>
        </w:rPr>
        <w:t>рологические, химические и др.</w:t>
      </w:r>
    </w:p>
    <w:p w:rsidR="00FC5668" w:rsidRPr="00FC5668" w:rsidRDefault="00227079" w:rsidP="00FC5668">
      <w:pPr>
        <w:pStyle w:val="afffffc"/>
        <w:rPr>
          <w:lang w:val="ru-RU"/>
        </w:rPr>
      </w:pPr>
      <w:r>
        <w:rPr>
          <w:lang w:val="ru-RU"/>
        </w:rPr>
        <w:t xml:space="preserve">2. </w:t>
      </w:r>
      <w:r w:rsidR="00FC5668" w:rsidRPr="00FC5668">
        <w:rPr>
          <w:lang w:val="ru-RU"/>
        </w:rPr>
        <w:t xml:space="preserve">Биотические </w:t>
      </w:r>
      <w:r w:rsidR="004E7D99">
        <w:rPr>
          <w:lang w:val="ru-RU"/>
        </w:rPr>
        <w:t>–</w:t>
      </w:r>
      <w:r w:rsidR="00FC5668" w:rsidRPr="00FC5668">
        <w:rPr>
          <w:lang w:val="ru-RU"/>
        </w:rPr>
        <w:t xml:space="preserve"> факторы живой природы, то есть влияние одних орг</w:t>
      </w:r>
      <w:r w:rsidR="00FC5668" w:rsidRPr="00FC5668">
        <w:rPr>
          <w:lang w:val="ru-RU"/>
        </w:rPr>
        <w:t>а</w:t>
      </w:r>
      <w:r w:rsidR="00FC5668" w:rsidRPr="00FC5668">
        <w:rPr>
          <w:lang w:val="ru-RU"/>
        </w:rPr>
        <w:t>низмов или их содружеств на другие.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>Между представителями разных видов организмов могут существовать такие виды связей:</w:t>
      </w:r>
    </w:p>
    <w:p w:rsidR="00FC5668" w:rsidRPr="00FC5668" w:rsidRDefault="00FC5668" w:rsidP="00FC5668">
      <w:pPr>
        <w:pStyle w:val="afffffc"/>
        <w:rPr>
          <w:lang w:val="ru-RU"/>
        </w:rPr>
      </w:pPr>
      <w:proofErr w:type="gramStart"/>
      <w:r w:rsidRPr="00FC5668">
        <w:rPr>
          <w:lang w:val="ru-RU"/>
        </w:rPr>
        <w:t xml:space="preserve">Конкуренция </w:t>
      </w:r>
      <w:r w:rsidR="004E7D99">
        <w:rPr>
          <w:lang w:val="ru-RU"/>
        </w:rPr>
        <w:t>–</w:t>
      </w:r>
      <w:r w:rsidRPr="00FC5668">
        <w:rPr>
          <w:lang w:val="ru-RU"/>
        </w:rPr>
        <w:t xml:space="preserve"> борьба между представителями разных видов (межвид</w:t>
      </w:r>
      <w:r w:rsidRPr="00FC5668">
        <w:rPr>
          <w:lang w:val="ru-RU"/>
        </w:rPr>
        <w:t>о</w:t>
      </w:r>
      <w:r w:rsidRPr="00FC5668">
        <w:rPr>
          <w:lang w:val="ru-RU"/>
        </w:rPr>
        <w:t>вая) или одного вида (внутривидовая) за еду, воздух, воду, свет, террит</w:t>
      </w:r>
      <w:r w:rsidRPr="00FC5668">
        <w:rPr>
          <w:lang w:val="ru-RU"/>
        </w:rPr>
        <w:t>о</w:t>
      </w:r>
      <w:r w:rsidRPr="00FC5668">
        <w:rPr>
          <w:lang w:val="ru-RU"/>
        </w:rPr>
        <w:t>рию;</w:t>
      </w:r>
      <w:proofErr w:type="gramEnd"/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 xml:space="preserve">Хищничество </w:t>
      </w:r>
      <w:r w:rsidR="004E7D99">
        <w:rPr>
          <w:lang w:val="ru-RU"/>
        </w:rPr>
        <w:t>–</w:t>
      </w:r>
      <w:r w:rsidRPr="00FC5668">
        <w:rPr>
          <w:lang w:val="ru-RU"/>
        </w:rPr>
        <w:t xml:space="preserve"> одни организмы убивают других и питаются ими (львы, тигры, акулы);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 xml:space="preserve">Паразитизм </w:t>
      </w:r>
      <w:r w:rsidR="004E7D99">
        <w:rPr>
          <w:lang w:val="ru-RU"/>
        </w:rPr>
        <w:t>–</w:t>
      </w:r>
      <w:r w:rsidRPr="00FC5668">
        <w:rPr>
          <w:lang w:val="ru-RU"/>
        </w:rPr>
        <w:t xml:space="preserve"> одни организмы питаются за счет употребления живой ткани других, нанося им вред (клещи, комары);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>Мутуал</w:t>
      </w:r>
      <w:r w:rsidR="004E7D99">
        <w:rPr>
          <w:lang w:val="ru-RU"/>
        </w:rPr>
        <w:t>и</w:t>
      </w:r>
      <w:r w:rsidRPr="00FC5668">
        <w:rPr>
          <w:lang w:val="ru-RU"/>
        </w:rPr>
        <w:t xml:space="preserve">зм </w:t>
      </w:r>
      <w:r w:rsidR="004E7D99">
        <w:rPr>
          <w:lang w:val="ru-RU"/>
        </w:rPr>
        <w:t>–</w:t>
      </w:r>
      <w:r w:rsidRPr="00FC5668">
        <w:rPr>
          <w:lang w:val="ru-RU"/>
        </w:rPr>
        <w:t xml:space="preserve"> представители двух видов организмов своей жизнеде</w:t>
      </w:r>
      <w:r w:rsidRPr="00FC5668">
        <w:rPr>
          <w:lang w:val="ru-RU"/>
        </w:rPr>
        <w:t>я</w:t>
      </w:r>
      <w:r w:rsidRPr="00FC5668">
        <w:rPr>
          <w:lang w:val="ru-RU"/>
        </w:rPr>
        <w:t>тельностью помогают друг другу (насекомые и цветы, муравьи и тля);</w:t>
      </w:r>
    </w:p>
    <w:p w:rsidR="00FC5668" w:rsidRPr="00FC5668" w:rsidRDefault="00FC5668" w:rsidP="00FC5668">
      <w:pPr>
        <w:pStyle w:val="afffffc"/>
        <w:rPr>
          <w:lang w:val="ru-RU"/>
        </w:rPr>
      </w:pPr>
      <w:proofErr w:type="spellStart"/>
      <w:r w:rsidRPr="00FC5668">
        <w:rPr>
          <w:lang w:val="ru-RU"/>
        </w:rPr>
        <w:t>Протокооперац</w:t>
      </w:r>
      <w:r w:rsidR="004E7D99">
        <w:rPr>
          <w:lang w:val="ru-RU"/>
        </w:rPr>
        <w:t>и</w:t>
      </w:r>
      <w:r w:rsidRPr="00FC5668">
        <w:rPr>
          <w:lang w:val="ru-RU"/>
        </w:rPr>
        <w:t>я</w:t>
      </w:r>
      <w:proofErr w:type="spellEnd"/>
      <w:r w:rsidRPr="00FC5668">
        <w:rPr>
          <w:lang w:val="ru-RU"/>
        </w:rPr>
        <w:t xml:space="preserve"> </w:t>
      </w:r>
      <w:r w:rsidR="004E7D99">
        <w:rPr>
          <w:lang w:val="ru-RU"/>
        </w:rPr>
        <w:t>–</w:t>
      </w:r>
      <w:r w:rsidRPr="00FC5668">
        <w:rPr>
          <w:lang w:val="ru-RU"/>
        </w:rPr>
        <w:t xml:space="preserve"> образование двумя видами сообществ (граб и бук, утки и цапли);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 xml:space="preserve">Комменсализм </w:t>
      </w:r>
      <w:r w:rsidR="004E7D99">
        <w:rPr>
          <w:lang w:val="ru-RU"/>
        </w:rPr>
        <w:t>–</w:t>
      </w:r>
      <w:r w:rsidRPr="00FC5668">
        <w:rPr>
          <w:lang w:val="ru-RU"/>
        </w:rPr>
        <w:t xml:space="preserve"> от сожительства представителей двух видов выигрыв</w:t>
      </w:r>
      <w:r w:rsidRPr="00FC5668">
        <w:rPr>
          <w:lang w:val="ru-RU"/>
        </w:rPr>
        <w:t>а</w:t>
      </w:r>
      <w:r w:rsidRPr="00FC5668">
        <w:rPr>
          <w:lang w:val="ru-RU"/>
        </w:rPr>
        <w:t>ет один вид, не нанося вреда другому (акула и рыб</w:t>
      </w:r>
      <w:r w:rsidR="004E7D99">
        <w:rPr>
          <w:lang w:val="ru-RU"/>
        </w:rPr>
        <w:t>а-</w:t>
      </w:r>
      <w:r w:rsidRPr="00FC5668">
        <w:rPr>
          <w:lang w:val="ru-RU"/>
        </w:rPr>
        <w:t>прилипал</w:t>
      </w:r>
      <w:r w:rsidR="004E7D99">
        <w:rPr>
          <w:lang w:val="ru-RU"/>
        </w:rPr>
        <w:t>а</w:t>
      </w:r>
      <w:r w:rsidRPr="00FC5668">
        <w:rPr>
          <w:lang w:val="ru-RU"/>
        </w:rPr>
        <w:t>);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 xml:space="preserve">Аллелопатия </w:t>
      </w:r>
      <w:r w:rsidR="00227079">
        <w:rPr>
          <w:lang w:val="ru-RU"/>
        </w:rPr>
        <w:t>–</w:t>
      </w:r>
      <w:r w:rsidRPr="00FC5668">
        <w:rPr>
          <w:lang w:val="ru-RU"/>
        </w:rPr>
        <w:t xml:space="preserve"> одни организмы выделяют вещества, вредные для др</w:t>
      </w:r>
      <w:r w:rsidRPr="00FC5668">
        <w:rPr>
          <w:lang w:val="ru-RU"/>
        </w:rPr>
        <w:t>у</w:t>
      </w:r>
      <w:r w:rsidRPr="00FC5668">
        <w:rPr>
          <w:lang w:val="ru-RU"/>
        </w:rPr>
        <w:t>гих или усложняют их жизнедеятельность, бывает только у растений (ф</w:t>
      </w:r>
      <w:r w:rsidRPr="00FC5668">
        <w:rPr>
          <w:lang w:val="ru-RU"/>
        </w:rPr>
        <w:t>и</w:t>
      </w:r>
      <w:r w:rsidRPr="00FC5668">
        <w:rPr>
          <w:lang w:val="ru-RU"/>
        </w:rPr>
        <w:t>тонциды, которые затрудняют жизнедеятельность микроорганизмов);</w:t>
      </w:r>
    </w:p>
    <w:p w:rsidR="00FC5668" w:rsidRPr="00FC5668" w:rsidRDefault="00FC5668" w:rsidP="00FC5668">
      <w:pPr>
        <w:pStyle w:val="afffffc"/>
        <w:rPr>
          <w:lang w:val="ru-RU"/>
        </w:rPr>
      </w:pPr>
      <w:proofErr w:type="spellStart"/>
      <w:r w:rsidRPr="00FC5668">
        <w:rPr>
          <w:lang w:val="ru-RU"/>
        </w:rPr>
        <w:t>Аменсализм</w:t>
      </w:r>
      <w:proofErr w:type="spellEnd"/>
      <w:r w:rsidRPr="00FC5668">
        <w:rPr>
          <w:lang w:val="ru-RU"/>
        </w:rPr>
        <w:t xml:space="preserve"> </w:t>
      </w:r>
      <w:r w:rsidR="00227079">
        <w:rPr>
          <w:lang w:val="ru-RU"/>
        </w:rPr>
        <w:t>–</w:t>
      </w:r>
      <w:r w:rsidRPr="00FC5668">
        <w:rPr>
          <w:lang w:val="ru-RU"/>
        </w:rPr>
        <w:t xml:space="preserve"> один вид (</w:t>
      </w:r>
      <w:proofErr w:type="spellStart"/>
      <w:r w:rsidRPr="00FC5668">
        <w:rPr>
          <w:lang w:val="ru-RU"/>
        </w:rPr>
        <w:t>аменсал</w:t>
      </w:r>
      <w:proofErr w:type="spellEnd"/>
      <w:r w:rsidRPr="00FC5668">
        <w:rPr>
          <w:lang w:val="ru-RU"/>
        </w:rPr>
        <w:t xml:space="preserve">) чувствует на себе </w:t>
      </w:r>
      <w:r w:rsidR="00227079">
        <w:rPr>
          <w:lang w:val="ru-RU"/>
        </w:rPr>
        <w:t>угнетение</w:t>
      </w:r>
      <w:r w:rsidRPr="00FC5668">
        <w:rPr>
          <w:lang w:val="ru-RU"/>
        </w:rPr>
        <w:t xml:space="preserve"> роста и размножени</w:t>
      </w:r>
      <w:r w:rsidR="00227079">
        <w:rPr>
          <w:lang w:val="ru-RU"/>
        </w:rPr>
        <w:t>я</w:t>
      </w:r>
      <w:r w:rsidRPr="00FC5668">
        <w:rPr>
          <w:lang w:val="ru-RU"/>
        </w:rPr>
        <w:t>, а другой (ингибитор) таких неудобств не чувствует.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 xml:space="preserve">3. Антропогенные </w:t>
      </w:r>
      <w:r w:rsidR="00227079">
        <w:rPr>
          <w:lang w:val="ru-RU"/>
        </w:rPr>
        <w:t>–</w:t>
      </w:r>
      <w:r w:rsidRPr="00FC5668">
        <w:rPr>
          <w:lang w:val="ru-RU"/>
        </w:rPr>
        <w:t xml:space="preserve"> факторы человеческой деятельности. Различают прямое влияние (охота, рыбалка) и непрямо</w:t>
      </w:r>
      <w:r w:rsidR="00227079">
        <w:rPr>
          <w:lang w:val="ru-RU"/>
        </w:rPr>
        <w:t>е</w:t>
      </w:r>
      <w:r w:rsidRPr="00FC5668">
        <w:rPr>
          <w:lang w:val="ru-RU"/>
        </w:rPr>
        <w:t xml:space="preserve"> (загрязнение, разрушение ме</w:t>
      </w:r>
      <w:r w:rsidRPr="00FC5668">
        <w:rPr>
          <w:lang w:val="ru-RU"/>
        </w:rPr>
        <w:t>с</w:t>
      </w:r>
      <w:r w:rsidRPr="00FC5668">
        <w:rPr>
          <w:lang w:val="ru-RU"/>
        </w:rPr>
        <w:t>т</w:t>
      </w:r>
      <w:r w:rsidR="00227079">
        <w:rPr>
          <w:lang w:val="ru-RU"/>
        </w:rPr>
        <w:t xml:space="preserve">а </w:t>
      </w:r>
      <w:r w:rsidRPr="00FC5668">
        <w:rPr>
          <w:lang w:val="ru-RU"/>
        </w:rPr>
        <w:t>жительства).</w:t>
      </w:r>
    </w:p>
    <w:p w:rsidR="00FC5668" w:rsidRPr="00FC5668" w:rsidRDefault="00FC5668" w:rsidP="00FC5668">
      <w:pPr>
        <w:pStyle w:val="afffffc"/>
        <w:rPr>
          <w:lang w:val="ru-RU"/>
        </w:rPr>
      </w:pPr>
      <w:proofErr w:type="spellStart"/>
      <w:r w:rsidRPr="00FC5668">
        <w:rPr>
          <w:lang w:val="ru-RU"/>
        </w:rPr>
        <w:t>Экофакторы</w:t>
      </w:r>
      <w:proofErr w:type="spellEnd"/>
      <w:r w:rsidRPr="00FC5668">
        <w:rPr>
          <w:lang w:val="ru-RU"/>
        </w:rPr>
        <w:t xml:space="preserve"> классифицируют также по времени, </w:t>
      </w:r>
      <w:r w:rsidR="00227079">
        <w:rPr>
          <w:lang w:val="ru-RU"/>
        </w:rPr>
        <w:t>по</w:t>
      </w:r>
      <w:r w:rsidRPr="00FC5668">
        <w:rPr>
          <w:lang w:val="ru-RU"/>
        </w:rPr>
        <w:t xml:space="preserve"> периодичност</w:t>
      </w:r>
      <w:r w:rsidR="00227079">
        <w:rPr>
          <w:lang w:val="ru-RU"/>
        </w:rPr>
        <w:t>и</w:t>
      </w:r>
      <w:r w:rsidRPr="00FC5668">
        <w:rPr>
          <w:lang w:val="ru-RU"/>
        </w:rPr>
        <w:t xml:space="preserve">, </w:t>
      </w:r>
      <w:r w:rsidR="00227079">
        <w:rPr>
          <w:lang w:val="ru-RU"/>
        </w:rPr>
        <w:t>по</w:t>
      </w:r>
      <w:r w:rsidRPr="00FC5668">
        <w:rPr>
          <w:lang w:val="ru-RU"/>
        </w:rPr>
        <w:t xml:space="preserve"> очередност</w:t>
      </w:r>
      <w:r w:rsidR="00227079">
        <w:rPr>
          <w:lang w:val="ru-RU"/>
        </w:rPr>
        <w:t>и</w:t>
      </w:r>
      <w:r w:rsidRPr="00FC5668">
        <w:rPr>
          <w:lang w:val="ru-RU"/>
        </w:rPr>
        <w:t xml:space="preserve"> возникновения, по происхождению, по условиям действия, </w:t>
      </w:r>
      <w:r w:rsidR="00227079">
        <w:rPr>
          <w:lang w:val="ru-RU"/>
        </w:rPr>
        <w:t>по</w:t>
      </w:r>
      <w:r w:rsidRPr="00FC5668">
        <w:rPr>
          <w:lang w:val="ru-RU"/>
        </w:rPr>
        <w:t xml:space="preserve"> степен</w:t>
      </w:r>
      <w:r w:rsidR="00227079">
        <w:rPr>
          <w:lang w:val="ru-RU"/>
        </w:rPr>
        <w:t>и</w:t>
      </w:r>
      <w:r w:rsidRPr="00FC5668">
        <w:rPr>
          <w:lang w:val="ru-RU"/>
        </w:rPr>
        <w:t xml:space="preserve"> влияния и др.</w:t>
      </w:r>
    </w:p>
    <w:p w:rsidR="00FC5668" w:rsidRPr="00FC5668" w:rsidRDefault="00FC5668" w:rsidP="00FC5668">
      <w:pPr>
        <w:pStyle w:val="afffffc"/>
        <w:jc w:val="center"/>
        <w:rPr>
          <w:b/>
          <w:lang w:val="ru-RU"/>
        </w:rPr>
      </w:pPr>
      <w:r w:rsidRPr="00FC5668">
        <w:rPr>
          <w:b/>
          <w:lang w:val="ru-RU"/>
        </w:rPr>
        <w:t xml:space="preserve">Закономерности действия </w:t>
      </w:r>
      <w:proofErr w:type="spellStart"/>
      <w:r w:rsidRPr="00FC5668">
        <w:rPr>
          <w:b/>
          <w:lang w:val="ru-RU"/>
        </w:rPr>
        <w:t>экофакторов</w:t>
      </w:r>
      <w:proofErr w:type="spellEnd"/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>1) Правило оптимума для экосистемы, организма или определенной стадии его развития есть диапазон наиболее оптимального (благоприятного) значения фактора. Зоны оптимума для разных организмов не одинаковы.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>Толерантность (от лат</w:t>
      </w:r>
      <w:proofErr w:type="gramStart"/>
      <w:r w:rsidRPr="00FC5668">
        <w:rPr>
          <w:lang w:val="ru-RU"/>
        </w:rPr>
        <w:t>.</w:t>
      </w:r>
      <w:proofErr w:type="gramEnd"/>
      <w:r w:rsidRPr="00FC5668">
        <w:rPr>
          <w:lang w:val="ru-RU"/>
        </w:rPr>
        <w:t xml:space="preserve"> </w:t>
      </w:r>
      <w:r w:rsidR="00376740">
        <w:rPr>
          <w:lang w:val="ru-RU"/>
        </w:rPr>
        <w:t>–</w:t>
      </w:r>
      <w:r w:rsidRPr="00FC5668">
        <w:rPr>
          <w:lang w:val="ru-RU"/>
        </w:rPr>
        <w:t xml:space="preserve"> </w:t>
      </w:r>
      <w:proofErr w:type="gramStart"/>
      <w:r w:rsidRPr="00FC5668">
        <w:rPr>
          <w:lang w:val="ru-RU"/>
        </w:rPr>
        <w:t>т</w:t>
      </w:r>
      <w:proofErr w:type="gramEnd"/>
      <w:r w:rsidRPr="00FC5668">
        <w:rPr>
          <w:lang w:val="ru-RU"/>
        </w:rPr>
        <w:t xml:space="preserve">ерпение) </w:t>
      </w:r>
      <w:r w:rsidR="00376740">
        <w:rPr>
          <w:lang w:val="ru-RU"/>
        </w:rPr>
        <w:t>–</w:t>
      </w:r>
      <w:r w:rsidRPr="00FC5668">
        <w:rPr>
          <w:lang w:val="ru-RU"/>
        </w:rPr>
        <w:t xml:space="preserve"> способность организма переносить влияние факторов среды, то есть пределы выносливости. Еще называется экологической валентностью.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 xml:space="preserve">Эврибионты </w:t>
      </w:r>
      <w:r w:rsidR="00376740">
        <w:rPr>
          <w:lang w:val="ru-RU"/>
        </w:rPr>
        <w:t>–</w:t>
      </w:r>
      <w:r w:rsidRPr="00FC5668">
        <w:rPr>
          <w:lang w:val="ru-RU"/>
        </w:rPr>
        <w:t xml:space="preserve"> организмы с широким диапазоном толерантности (тар</w:t>
      </w:r>
      <w:r w:rsidRPr="00FC5668">
        <w:rPr>
          <w:lang w:val="ru-RU"/>
        </w:rPr>
        <w:t>а</w:t>
      </w:r>
      <w:r w:rsidRPr="00FC5668">
        <w:rPr>
          <w:lang w:val="ru-RU"/>
        </w:rPr>
        <w:t>каны, голуби, крысы).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>Стеноб</w:t>
      </w:r>
      <w:r w:rsidR="00376740">
        <w:rPr>
          <w:lang w:val="ru-RU"/>
        </w:rPr>
        <w:t>и</w:t>
      </w:r>
      <w:r w:rsidRPr="00FC5668">
        <w:rPr>
          <w:lang w:val="ru-RU"/>
        </w:rPr>
        <w:t>онт</w:t>
      </w:r>
      <w:r w:rsidR="00376740">
        <w:rPr>
          <w:lang w:val="ru-RU"/>
        </w:rPr>
        <w:t>ы</w:t>
      </w:r>
      <w:r w:rsidRPr="00FC5668">
        <w:rPr>
          <w:lang w:val="ru-RU"/>
        </w:rPr>
        <w:t xml:space="preserve"> </w:t>
      </w:r>
      <w:r w:rsidR="00376740">
        <w:rPr>
          <w:lang w:val="ru-RU"/>
        </w:rPr>
        <w:t>–</w:t>
      </w:r>
      <w:r w:rsidRPr="00FC5668">
        <w:rPr>
          <w:lang w:val="ru-RU"/>
        </w:rPr>
        <w:t xml:space="preserve"> организмы с узким диапазоном толерантности (журавль, утконос).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 xml:space="preserve">2) Закон минимума (Либих, в 1840 г.) </w:t>
      </w:r>
      <w:r w:rsidR="00376740">
        <w:rPr>
          <w:lang w:val="ru-RU"/>
        </w:rPr>
        <w:t>–</w:t>
      </w:r>
      <w:r w:rsidRPr="00FC5668">
        <w:rPr>
          <w:lang w:val="ru-RU"/>
        </w:rPr>
        <w:t xml:space="preserve"> урожай растений можно пов</w:t>
      </w:r>
      <w:r w:rsidRPr="00FC5668">
        <w:rPr>
          <w:lang w:val="ru-RU"/>
        </w:rPr>
        <w:t>ы</w:t>
      </w:r>
      <w:r w:rsidRPr="00FC5668">
        <w:rPr>
          <w:lang w:val="ru-RU"/>
        </w:rPr>
        <w:t>сить, если улучши</w:t>
      </w:r>
      <w:r w:rsidR="00376740">
        <w:rPr>
          <w:lang w:val="ru-RU"/>
        </w:rPr>
        <w:t>ть</w:t>
      </w:r>
      <w:r w:rsidRPr="00FC5668">
        <w:rPr>
          <w:lang w:val="ru-RU"/>
        </w:rPr>
        <w:t xml:space="preserve"> минимальный фактор (обычно увеличив количество азота или фосфора в почве).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>3) Закон толерантности (</w:t>
      </w:r>
      <w:proofErr w:type="spellStart"/>
      <w:r w:rsidRPr="00FC5668">
        <w:rPr>
          <w:lang w:val="ru-RU"/>
        </w:rPr>
        <w:t>Шелфорд</w:t>
      </w:r>
      <w:proofErr w:type="spellEnd"/>
      <w:r w:rsidRPr="00FC5668">
        <w:rPr>
          <w:lang w:val="ru-RU"/>
        </w:rPr>
        <w:t xml:space="preserve">, в 1913 г.) </w:t>
      </w:r>
      <w:r w:rsidR="00376740">
        <w:rPr>
          <w:lang w:val="ru-RU"/>
        </w:rPr>
        <w:t>–</w:t>
      </w:r>
      <w:r w:rsidRPr="00FC5668">
        <w:rPr>
          <w:lang w:val="ru-RU"/>
        </w:rPr>
        <w:t xml:space="preserve"> любой </w:t>
      </w:r>
      <w:proofErr w:type="spellStart"/>
      <w:r w:rsidRPr="00FC5668">
        <w:rPr>
          <w:lang w:val="ru-RU"/>
        </w:rPr>
        <w:t>экофактор</w:t>
      </w:r>
      <w:proofErr w:type="spellEnd"/>
      <w:r w:rsidRPr="00FC5668">
        <w:rPr>
          <w:lang w:val="ru-RU"/>
        </w:rPr>
        <w:t xml:space="preserve"> имеет максимальные и минимальные значения, за пределами которых существов</w:t>
      </w:r>
      <w:r w:rsidRPr="00FC5668">
        <w:rPr>
          <w:lang w:val="ru-RU"/>
        </w:rPr>
        <w:t>а</w:t>
      </w:r>
      <w:r w:rsidRPr="00FC5668">
        <w:rPr>
          <w:lang w:val="ru-RU"/>
        </w:rPr>
        <w:t xml:space="preserve">ние организма или </w:t>
      </w:r>
      <w:r w:rsidR="006D3419">
        <w:rPr>
          <w:lang w:val="ru-RU"/>
        </w:rPr>
        <w:t>проя</w:t>
      </w:r>
      <w:r w:rsidRPr="00FC5668">
        <w:rPr>
          <w:lang w:val="ru-RU"/>
        </w:rPr>
        <w:t>вление его отдельных функций невозможно. Лим</w:t>
      </w:r>
      <w:r w:rsidRPr="00FC5668">
        <w:rPr>
          <w:lang w:val="ru-RU"/>
        </w:rPr>
        <w:t>и</w:t>
      </w:r>
      <w:r w:rsidRPr="00FC5668">
        <w:rPr>
          <w:lang w:val="ru-RU"/>
        </w:rPr>
        <w:t>тирующим называется такой фактор, дефицит которого ограничивает жи</w:t>
      </w:r>
      <w:r w:rsidRPr="00FC5668">
        <w:rPr>
          <w:lang w:val="ru-RU"/>
        </w:rPr>
        <w:t>з</w:t>
      </w:r>
      <w:r w:rsidRPr="00FC5668">
        <w:rPr>
          <w:lang w:val="ru-RU"/>
        </w:rPr>
        <w:t>недеятельность организма даже тогда, когда все другие условия оптимал</w:t>
      </w:r>
      <w:r w:rsidRPr="00FC5668">
        <w:rPr>
          <w:lang w:val="ru-RU"/>
        </w:rPr>
        <w:t>ь</w:t>
      </w:r>
      <w:r w:rsidRPr="00FC5668">
        <w:rPr>
          <w:lang w:val="ru-RU"/>
        </w:rPr>
        <w:t>ны.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 xml:space="preserve">Любой организм может приспособиться к действию </w:t>
      </w:r>
      <w:proofErr w:type="spellStart"/>
      <w:r w:rsidRPr="00FC5668">
        <w:rPr>
          <w:lang w:val="ru-RU"/>
        </w:rPr>
        <w:t>экофактора</w:t>
      </w:r>
      <w:proofErr w:type="spellEnd"/>
      <w:r w:rsidRPr="00FC5668">
        <w:rPr>
          <w:lang w:val="ru-RU"/>
        </w:rPr>
        <w:t>, если он в пределах толерантности. Приспособление закрепляется генетически. В с</w:t>
      </w:r>
      <w:r w:rsidRPr="00FC5668">
        <w:rPr>
          <w:lang w:val="ru-RU"/>
        </w:rPr>
        <w:t>о</w:t>
      </w:r>
      <w:r w:rsidRPr="00FC5668">
        <w:rPr>
          <w:lang w:val="ru-RU"/>
        </w:rPr>
        <w:t>временной экологии приспособления организма к действию окружающей среды называется законом корреляции.</w:t>
      </w:r>
    </w:p>
    <w:p w:rsidR="00FC5668" w:rsidRPr="00FC5668" w:rsidRDefault="00FC5668" w:rsidP="00FC5668">
      <w:pPr>
        <w:pStyle w:val="afffffc"/>
        <w:jc w:val="center"/>
        <w:rPr>
          <w:b/>
          <w:lang w:val="ru-RU"/>
        </w:rPr>
      </w:pPr>
      <w:r w:rsidRPr="00FC5668">
        <w:rPr>
          <w:b/>
          <w:lang w:val="ru-RU"/>
        </w:rPr>
        <w:t>Экологическая система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b/>
          <w:lang w:val="ru-RU"/>
        </w:rPr>
        <w:t>Экосистема</w:t>
      </w:r>
      <w:r w:rsidRPr="00FC5668">
        <w:rPr>
          <w:lang w:val="ru-RU"/>
        </w:rPr>
        <w:t xml:space="preserve"> </w:t>
      </w:r>
      <w:r w:rsidRPr="00FC5668">
        <w:rPr>
          <w:i/>
          <w:lang w:val="ru-RU"/>
        </w:rPr>
        <w:t>-</w:t>
      </w:r>
      <w:r w:rsidRPr="00FC5668">
        <w:rPr>
          <w:lang w:val="ru-RU"/>
        </w:rPr>
        <w:t xml:space="preserve"> любая система, которая состоит из живых организмов и окружающей среды их </w:t>
      </w:r>
      <w:r w:rsidR="00C10973">
        <w:rPr>
          <w:lang w:val="ru-RU"/>
        </w:rPr>
        <w:t>обитания</w:t>
      </w:r>
      <w:r w:rsidRPr="00FC5668">
        <w:rPr>
          <w:lang w:val="ru-RU"/>
        </w:rPr>
        <w:t xml:space="preserve">, объединенная в единое функциональное целое. Термин «экосистема» был предложен английским ученым </w:t>
      </w:r>
      <w:proofErr w:type="spellStart"/>
      <w:r w:rsidRPr="00FC5668">
        <w:rPr>
          <w:lang w:val="ru-RU"/>
        </w:rPr>
        <w:t>Тенсл</w:t>
      </w:r>
      <w:r w:rsidR="00C10973">
        <w:rPr>
          <w:lang w:val="ru-RU"/>
        </w:rPr>
        <w:t>и</w:t>
      </w:r>
      <w:proofErr w:type="spellEnd"/>
      <w:r w:rsidRPr="00FC5668">
        <w:rPr>
          <w:lang w:val="ru-RU"/>
        </w:rPr>
        <w:t xml:space="preserve"> в 1935 году.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>Классификация экосистем:</w:t>
      </w:r>
    </w:p>
    <w:p w:rsidR="00FC5668" w:rsidRPr="00FC5668" w:rsidRDefault="00C10973" w:rsidP="00FC5668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proofErr w:type="spellStart"/>
      <w:r w:rsidR="00FC5668" w:rsidRPr="00FC5668">
        <w:rPr>
          <w:lang w:val="ru-RU"/>
        </w:rPr>
        <w:t>микроэкосистема</w:t>
      </w:r>
      <w:proofErr w:type="spellEnd"/>
      <w:r w:rsidR="00FC5668" w:rsidRPr="00FC5668">
        <w:rPr>
          <w:lang w:val="ru-RU"/>
        </w:rPr>
        <w:t xml:space="preserve"> (аквариум, муравейник, пень дерева);</w:t>
      </w:r>
    </w:p>
    <w:p w:rsidR="00FC5668" w:rsidRPr="00FC5668" w:rsidRDefault="00C10973" w:rsidP="00FC5668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proofErr w:type="spellStart"/>
      <w:r w:rsidR="00FC5668" w:rsidRPr="00FC5668">
        <w:rPr>
          <w:lang w:val="ru-RU"/>
        </w:rPr>
        <w:t>мезоекосистема</w:t>
      </w:r>
      <w:proofErr w:type="spellEnd"/>
      <w:r w:rsidR="00FC5668" w:rsidRPr="00FC5668">
        <w:rPr>
          <w:lang w:val="ru-RU"/>
        </w:rPr>
        <w:t xml:space="preserve"> (озеро, большая опушка, болото);</w:t>
      </w:r>
    </w:p>
    <w:p w:rsidR="00FC5668" w:rsidRPr="00FC5668" w:rsidRDefault="00C10973" w:rsidP="00FC5668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proofErr w:type="spellStart"/>
      <w:r w:rsidR="00FC5668" w:rsidRPr="00FC5668">
        <w:rPr>
          <w:lang w:val="ru-RU"/>
        </w:rPr>
        <w:t>макроэкосистем</w:t>
      </w:r>
      <w:r>
        <w:rPr>
          <w:lang w:val="ru-RU"/>
        </w:rPr>
        <w:t>а</w:t>
      </w:r>
      <w:proofErr w:type="spellEnd"/>
      <w:r w:rsidR="00FC5668" w:rsidRPr="00FC5668">
        <w:rPr>
          <w:lang w:val="ru-RU"/>
        </w:rPr>
        <w:t xml:space="preserve"> (континенты, океан);</w:t>
      </w:r>
    </w:p>
    <w:p w:rsidR="00FC5668" w:rsidRPr="00FC5668" w:rsidRDefault="00C10973" w:rsidP="00FC5668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proofErr w:type="spellStart"/>
      <w:r w:rsidR="00FC5668" w:rsidRPr="00FC5668">
        <w:rPr>
          <w:lang w:val="ru-RU"/>
        </w:rPr>
        <w:t>мегаэкосистема</w:t>
      </w:r>
      <w:proofErr w:type="spellEnd"/>
      <w:r w:rsidR="00FC5668" w:rsidRPr="00FC5668">
        <w:rPr>
          <w:lang w:val="ru-RU"/>
        </w:rPr>
        <w:t xml:space="preserve"> (биосфера).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b/>
          <w:lang w:val="ru-RU"/>
        </w:rPr>
        <w:t>Биогеоценоз</w:t>
      </w:r>
      <w:r w:rsidRPr="00FC5668">
        <w:rPr>
          <w:lang w:val="ru-RU"/>
        </w:rPr>
        <w:t xml:space="preserve"> </w:t>
      </w:r>
      <w:r w:rsidR="00C10973">
        <w:rPr>
          <w:lang w:val="ru-RU"/>
        </w:rPr>
        <w:t>–</w:t>
      </w:r>
      <w:r w:rsidRPr="00FC5668">
        <w:rPr>
          <w:lang w:val="ru-RU"/>
        </w:rPr>
        <w:t xml:space="preserve"> пространственно ограничен</w:t>
      </w:r>
      <w:r w:rsidR="00C10973">
        <w:rPr>
          <w:lang w:val="ru-RU"/>
        </w:rPr>
        <w:t>н</w:t>
      </w:r>
      <w:r w:rsidRPr="00FC5668">
        <w:rPr>
          <w:lang w:val="ru-RU"/>
        </w:rPr>
        <w:t>а</w:t>
      </w:r>
      <w:r w:rsidR="00C10973">
        <w:rPr>
          <w:lang w:val="ru-RU"/>
        </w:rPr>
        <w:t>я</w:t>
      </w:r>
      <w:r w:rsidRPr="00FC5668">
        <w:rPr>
          <w:lang w:val="ru-RU"/>
        </w:rPr>
        <w:t xml:space="preserve">, внутренне однородная </w:t>
      </w:r>
      <w:r w:rsidR="00C10973">
        <w:rPr>
          <w:lang w:val="ru-RU"/>
        </w:rPr>
        <w:t>природная</w:t>
      </w:r>
      <w:r w:rsidRPr="00FC5668">
        <w:rPr>
          <w:lang w:val="ru-RU"/>
        </w:rPr>
        <w:t xml:space="preserve"> система, которая </w:t>
      </w:r>
      <w:r w:rsidR="00C10973">
        <w:rPr>
          <w:lang w:val="ru-RU"/>
        </w:rPr>
        <w:t>образовалась</w:t>
      </w:r>
      <w:r w:rsidRPr="00FC5668">
        <w:rPr>
          <w:lang w:val="ru-RU"/>
        </w:rPr>
        <w:t xml:space="preserve"> эволюционно из функционально взаимо</w:t>
      </w:r>
      <w:r w:rsidR="00C10973">
        <w:rPr>
          <w:lang w:val="ru-RU"/>
        </w:rPr>
        <w:t>с</w:t>
      </w:r>
      <w:r w:rsidRPr="00FC5668">
        <w:rPr>
          <w:lang w:val="ru-RU"/>
        </w:rPr>
        <w:t>вязанных живых организмов и окружающих их аб</w:t>
      </w:r>
      <w:r w:rsidR="00B70C90">
        <w:rPr>
          <w:lang w:val="ru-RU"/>
        </w:rPr>
        <w:t>и</w:t>
      </w:r>
      <w:r w:rsidRPr="00FC5668">
        <w:rPr>
          <w:lang w:val="ru-RU"/>
        </w:rPr>
        <w:t>отич</w:t>
      </w:r>
      <w:r w:rsidR="00B70C90">
        <w:rPr>
          <w:lang w:val="ru-RU"/>
        </w:rPr>
        <w:t>еской</w:t>
      </w:r>
      <w:r w:rsidRPr="00FC5668">
        <w:rPr>
          <w:lang w:val="ru-RU"/>
        </w:rPr>
        <w:t xml:space="preserve"> среды, которая характеризуется определенным энергетическим состоянием, типом и скоростью обмена веществ</w:t>
      </w:r>
      <w:r w:rsidR="00B70C90">
        <w:rPr>
          <w:lang w:val="ru-RU"/>
        </w:rPr>
        <w:t>ом</w:t>
      </w:r>
      <w:r w:rsidRPr="00FC5668">
        <w:rPr>
          <w:lang w:val="ru-RU"/>
        </w:rPr>
        <w:t xml:space="preserve"> и информацией. Термин «биогеоценоз» предложил русский ученый </w:t>
      </w:r>
      <w:r w:rsidR="00C10973" w:rsidRPr="00FC5668">
        <w:rPr>
          <w:lang w:val="ru-RU"/>
        </w:rPr>
        <w:t>Сукачев</w:t>
      </w:r>
      <w:r w:rsidRPr="00FC5668">
        <w:rPr>
          <w:lang w:val="ru-RU"/>
        </w:rPr>
        <w:t xml:space="preserve"> В. М. в 1942 году.</w:t>
      </w:r>
    </w:p>
    <w:p w:rsid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>Понятия «экосистема» и «биогеоценоз» являются близкими по соде</w:t>
      </w:r>
      <w:r w:rsidRPr="00FC5668">
        <w:rPr>
          <w:lang w:val="ru-RU"/>
        </w:rPr>
        <w:t>р</w:t>
      </w:r>
      <w:r w:rsidRPr="00FC5668">
        <w:rPr>
          <w:lang w:val="ru-RU"/>
        </w:rPr>
        <w:t>жанию и в большинстве случаев взаимозаменяемы. Однако биогеоценоз вс</w:t>
      </w:r>
      <w:r w:rsidRPr="00FC5668">
        <w:rPr>
          <w:lang w:val="ru-RU"/>
        </w:rPr>
        <w:t>е</w:t>
      </w:r>
      <w:r w:rsidRPr="00FC5668">
        <w:rPr>
          <w:lang w:val="ru-RU"/>
        </w:rPr>
        <w:t>гда связан с определенной частью земной поверхности, а экосистемой может быть любая система живых и неживых компонентов (например, аквариум, космический корабль).</w:t>
      </w:r>
    </w:p>
    <w:p w:rsidR="003F24B2" w:rsidRPr="003F24B2" w:rsidRDefault="003F24B2" w:rsidP="003F24B2"/>
    <w:p w:rsidR="00FC5668" w:rsidRPr="00FC5668" w:rsidRDefault="00FC5668" w:rsidP="00FC5668">
      <w:pPr>
        <w:pStyle w:val="afffffc"/>
        <w:jc w:val="center"/>
        <w:rPr>
          <w:b/>
          <w:lang w:val="ru-RU"/>
        </w:rPr>
      </w:pPr>
      <w:r w:rsidRPr="00FC5668">
        <w:rPr>
          <w:b/>
          <w:lang w:val="ru-RU"/>
        </w:rPr>
        <w:t>Структура биогеоценоза (экосистемы)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>Различают такие виды структур:</w:t>
      </w:r>
    </w:p>
    <w:p w:rsidR="00FC5668" w:rsidRPr="00B70C90" w:rsidRDefault="00D969B1" w:rsidP="00FC5668">
      <w:pPr>
        <w:pStyle w:val="afffffc"/>
        <w:rPr>
          <w:lang w:val="ru-RU"/>
        </w:rPr>
      </w:pPr>
      <w:r>
        <w:rPr>
          <w:lang w:val="ru-RU"/>
        </w:rPr>
        <w:t xml:space="preserve">1. </w:t>
      </w:r>
      <w:r w:rsidR="00FC5668" w:rsidRPr="00B70C90">
        <w:rPr>
          <w:lang w:val="ru-RU"/>
        </w:rPr>
        <w:t xml:space="preserve">Трофическая (пищевая) </w:t>
      </w:r>
      <w:r w:rsidR="00B70C90">
        <w:rPr>
          <w:lang w:val="ru-RU"/>
        </w:rPr>
        <w:t>–</w:t>
      </w:r>
      <w:r w:rsidR="00FC5668" w:rsidRPr="00B70C90">
        <w:rPr>
          <w:lang w:val="ru-RU"/>
        </w:rPr>
        <w:t xml:space="preserve"> уровни продуцентов, </w:t>
      </w:r>
      <w:proofErr w:type="spellStart"/>
      <w:r w:rsidR="00FC5668" w:rsidRPr="00B70C90">
        <w:rPr>
          <w:lang w:val="ru-RU"/>
        </w:rPr>
        <w:t>консумент</w:t>
      </w:r>
      <w:r w:rsidR="00B70C90">
        <w:rPr>
          <w:lang w:val="ru-RU"/>
        </w:rPr>
        <w:t>о</w:t>
      </w:r>
      <w:r w:rsidR="00FC5668" w:rsidRPr="00B70C90">
        <w:rPr>
          <w:lang w:val="ru-RU"/>
        </w:rPr>
        <w:t>в</w:t>
      </w:r>
      <w:proofErr w:type="spellEnd"/>
      <w:r w:rsidR="00FC5668" w:rsidRPr="00B70C90">
        <w:rPr>
          <w:lang w:val="ru-RU"/>
        </w:rPr>
        <w:t xml:space="preserve"> и </w:t>
      </w:r>
      <w:proofErr w:type="spellStart"/>
      <w:r w:rsidR="00FC5668" w:rsidRPr="00B70C90">
        <w:rPr>
          <w:lang w:val="ru-RU"/>
        </w:rPr>
        <w:t>ред</w:t>
      </w:r>
      <w:r w:rsidR="00FC5668" w:rsidRPr="00B70C90">
        <w:rPr>
          <w:lang w:val="ru-RU"/>
        </w:rPr>
        <w:t>у</w:t>
      </w:r>
      <w:r w:rsidR="00FC5668" w:rsidRPr="00B70C90">
        <w:rPr>
          <w:lang w:val="ru-RU"/>
        </w:rPr>
        <w:t>центов</w:t>
      </w:r>
      <w:proofErr w:type="spellEnd"/>
      <w:r w:rsidR="00FC5668" w:rsidRPr="00B70C90">
        <w:rPr>
          <w:lang w:val="ru-RU"/>
        </w:rPr>
        <w:t xml:space="preserve">, то есть пути передачи вещества. В трофической структуре выделяют трофические цепи </w:t>
      </w:r>
      <w:r w:rsidR="00B70C90">
        <w:rPr>
          <w:lang w:val="ru-RU"/>
        </w:rPr>
        <w:t>–</w:t>
      </w:r>
      <w:r w:rsidR="00FC5668" w:rsidRPr="00B70C90">
        <w:rPr>
          <w:lang w:val="ru-RU"/>
        </w:rPr>
        <w:t xml:space="preserve"> цепи питания, которые объединяются в трофические с</w:t>
      </w:r>
      <w:r w:rsidR="00FC5668" w:rsidRPr="00B70C90">
        <w:rPr>
          <w:lang w:val="ru-RU"/>
        </w:rPr>
        <w:t>е</w:t>
      </w:r>
      <w:r w:rsidR="00FC5668" w:rsidRPr="00B70C90">
        <w:rPr>
          <w:lang w:val="ru-RU"/>
        </w:rPr>
        <w:t>ти.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B70C90">
        <w:rPr>
          <w:lang w:val="ru-RU"/>
        </w:rPr>
        <w:t>Цепь питания</w:t>
      </w:r>
      <w:r w:rsidRPr="00FC5668">
        <w:rPr>
          <w:lang w:val="ru-RU"/>
        </w:rPr>
        <w:t xml:space="preserve"> </w:t>
      </w:r>
      <w:r w:rsidR="00B70C90">
        <w:rPr>
          <w:lang w:val="ru-RU"/>
        </w:rPr>
        <w:t>–</w:t>
      </w:r>
      <w:r w:rsidRPr="00FC5668">
        <w:rPr>
          <w:lang w:val="ru-RU"/>
        </w:rPr>
        <w:t xml:space="preserve"> ряд живых организмов, последовательно получают энергию </w:t>
      </w:r>
      <w:proofErr w:type="gramStart"/>
      <w:r w:rsidRPr="00FC5668">
        <w:rPr>
          <w:lang w:val="ru-RU"/>
        </w:rPr>
        <w:t>из</w:t>
      </w:r>
      <w:proofErr w:type="gramEnd"/>
      <w:r w:rsidRPr="00FC5668">
        <w:rPr>
          <w:lang w:val="ru-RU"/>
        </w:rPr>
        <w:t xml:space="preserve"> предыдущих (этот </w:t>
      </w:r>
      <w:r w:rsidR="00D969B1">
        <w:rPr>
          <w:lang w:val="ru-RU"/>
        </w:rPr>
        <w:t>термин</w:t>
      </w:r>
      <w:r w:rsidRPr="00FC5668">
        <w:rPr>
          <w:lang w:val="ru-RU"/>
        </w:rPr>
        <w:t xml:space="preserve"> предложил </w:t>
      </w:r>
      <w:proofErr w:type="spellStart"/>
      <w:r w:rsidR="00B70C90">
        <w:rPr>
          <w:lang w:val="ru-RU"/>
        </w:rPr>
        <w:t>Э</w:t>
      </w:r>
      <w:r w:rsidRPr="00FC5668">
        <w:rPr>
          <w:lang w:val="ru-RU"/>
        </w:rPr>
        <w:t>лтон</w:t>
      </w:r>
      <w:proofErr w:type="spellEnd"/>
      <w:r w:rsidRPr="00FC5668">
        <w:rPr>
          <w:lang w:val="ru-RU"/>
        </w:rPr>
        <w:t>).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>Длина пищевой цепи не может быть слишком большой. Она, как прав</w:t>
      </w:r>
      <w:r w:rsidRPr="00FC5668">
        <w:rPr>
          <w:lang w:val="ru-RU"/>
        </w:rPr>
        <w:t>и</w:t>
      </w:r>
      <w:r w:rsidRPr="00FC5668">
        <w:rPr>
          <w:lang w:val="ru-RU"/>
        </w:rPr>
        <w:t>ло, не превышает 5</w:t>
      </w:r>
      <w:r w:rsidR="00D969B1">
        <w:rPr>
          <w:lang w:val="ru-RU"/>
        </w:rPr>
        <w:t>–</w:t>
      </w:r>
      <w:r w:rsidRPr="00FC5668">
        <w:rPr>
          <w:lang w:val="ru-RU"/>
        </w:rPr>
        <w:t>7 уровней.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 xml:space="preserve">2. </w:t>
      </w:r>
      <w:proofErr w:type="gramStart"/>
      <w:r w:rsidRPr="00FC5668">
        <w:rPr>
          <w:lang w:val="ru-RU"/>
        </w:rPr>
        <w:t>Видовая</w:t>
      </w:r>
      <w:proofErr w:type="gramEnd"/>
      <w:r w:rsidRPr="00FC5668">
        <w:rPr>
          <w:lang w:val="ru-RU"/>
        </w:rPr>
        <w:t xml:space="preserve"> </w:t>
      </w:r>
      <w:r w:rsidR="00D969B1">
        <w:rPr>
          <w:lang w:val="ru-RU"/>
        </w:rPr>
        <w:t>–</w:t>
      </w:r>
      <w:r w:rsidRPr="00FC5668">
        <w:rPr>
          <w:lang w:val="ru-RU"/>
        </w:rPr>
        <w:t xml:space="preserve"> видовой или популяционный состав и количественное с</w:t>
      </w:r>
      <w:r w:rsidRPr="00FC5668">
        <w:rPr>
          <w:lang w:val="ru-RU"/>
        </w:rPr>
        <w:t>о</w:t>
      </w:r>
      <w:r w:rsidRPr="00FC5668">
        <w:rPr>
          <w:lang w:val="ru-RU"/>
        </w:rPr>
        <w:t xml:space="preserve">отношение разных видов в экосистеме. Выделяют виды доминантные, </w:t>
      </w:r>
      <w:proofErr w:type="spellStart"/>
      <w:r w:rsidRPr="00FC5668">
        <w:rPr>
          <w:lang w:val="ru-RU"/>
        </w:rPr>
        <w:t>су</w:t>
      </w:r>
      <w:r w:rsidRPr="00FC5668">
        <w:rPr>
          <w:lang w:val="ru-RU"/>
        </w:rPr>
        <w:t>б</w:t>
      </w:r>
      <w:r w:rsidRPr="00FC5668">
        <w:rPr>
          <w:lang w:val="ru-RU"/>
        </w:rPr>
        <w:t>доминантные</w:t>
      </w:r>
      <w:proofErr w:type="spellEnd"/>
      <w:r w:rsidRPr="00FC5668">
        <w:rPr>
          <w:lang w:val="ru-RU"/>
        </w:rPr>
        <w:t>, второстепенные и случайные.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>3. Хоролог</w:t>
      </w:r>
      <w:r w:rsidR="00D969B1">
        <w:rPr>
          <w:lang w:val="ru-RU"/>
        </w:rPr>
        <w:t>и</w:t>
      </w:r>
      <w:r w:rsidRPr="00FC5668">
        <w:rPr>
          <w:lang w:val="ru-RU"/>
        </w:rPr>
        <w:t>ч</w:t>
      </w:r>
      <w:r w:rsidR="00D969B1">
        <w:rPr>
          <w:lang w:val="ru-RU"/>
        </w:rPr>
        <w:t>еская</w:t>
      </w:r>
      <w:r w:rsidRPr="00FC5668">
        <w:rPr>
          <w:lang w:val="ru-RU"/>
        </w:rPr>
        <w:t xml:space="preserve"> </w:t>
      </w:r>
      <w:r w:rsidR="00D969B1">
        <w:rPr>
          <w:lang w:val="ru-RU"/>
        </w:rPr>
        <w:t>–</w:t>
      </w:r>
      <w:r w:rsidRPr="00FC5668">
        <w:rPr>
          <w:lang w:val="ru-RU"/>
        </w:rPr>
        <w:t xml:space="preserve"> пространственная область распространения о</w:t>
      </w:r>
      <w:r w:rsidRPr="00FC5668">
        <w:rPr>
          <w:lang w:val="ru-RU"/>
        </w:rPr>
        <w:t>т</w:t>
      </w:r>
      <w:r w:rsidRPr="00FC5668">
        <w:rPr>
          <w:lang w:val="ru-RU"/>
        </w:rPr>
        <w:t xml:space="preserve">дельных видов семейств растений и животных. В рамках </w:t>
      </w:r>
      <w:proofErr w:type="gramStart"/>
      <w:r w:rsidRPr="00FC5668">
        <w:rPr>
          <w:lang w:val="ru-RU"/>
        </w:rPr>
        <w:t>хоролог</w:t>
      </w:r>
      <w:r w:rsidR="00D969B1">
        <w:rPr>
          <w:lang w:val="ru-RU"/>
        </w:rPr>
        <w:t>и</w:t>
      </w:r>
      <w:r w:rsidRPr="00FC5668">
        <w:rPr>
          <w:lang w:val="ru-RU"/>
        </w:rPr>
        <w:t>ч</w:t>
      </w:r>
      <w:r w:rsidR="00D969B1">
        <w:rPr>
          <w:lang w:val="ru-RU"/>
        </w:rPr>
        <w:t>еской</w:t>
      </w:r>
      <w:proofErr w:type="gramEnd"/>
      <w:r w:rsidRPr="00FC5668">
        <w:rPr>
          <w:lang w:val="ru-RU"/>
        </w:rPr>
        <w:t xml:space="preserve"> выделяют вертикальную структуру.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b/>
          <w:lang w:val="ru-RU"/>
        </w:rPr>
        <w:t>Закономерность перенесения вещества в экосистеме</w:t>
      </w:r>
      <w:r w:rsidRPr="00FC5668">
        <w:rPr>
          <w:lang w:val="ru-RU"/>
        </w:rPr>
        <w:t xml:space="preserve"> </w:t>
      </w:r>
      <w:r w:rsidR="00D969B1">
        <w:rPr>
          <w:lang w:val="ru-RU"/>
        </w:rPr>
        <w:t>–</w:t>
      </w:r>
      <w:r w:rsidRPr="00FC5668">
        <w:rPr>
          <w:lang w:val="ru-RU"/>
        </w:rPr>
        <w:t xml:space="preserve"> поток вещес</w:t>
      </w:r>
      <w:r w:rsidRPr="00FC5668">
        <w:rPr>
          <w:lang w:val="ru-RU"/>
        </w:rPr>
        <w:t>т</w:t>
      </w:r>
      <w:r w:rsidRPr="00FC5668">
        <w:rPr>
          <w:lang w:val="ru-RU"/>
        </w:rPr>
        <w:t xml:space="preserve">ва в экосистеме </w:t>
      </w:r>
      <w:r w:rsidR="00D969B1">
        <w:rPr>
          <w:lang w:val="ru-RU"/>
        </w:rPr>
        <w:t>представляет</w:t>
      </w:r>
      <w:r w:rsidRPr="00FC5668">
        <w:rPr>
          <w:lang w:val="ru-RU"/>
        </w:rPr>
        <w:t xml:space="preserve"> собой круговорот, то есть вещество циркул</w:t>
      </w:r>
      <w:r w:rsidRPr="00FC5668">
        <w:rPr>
          <w:lang w:val="ru-RU"/>
        </w:rPr>
        <w:t>и</w:t>
      </w:r>
      <w:r w:rsidRPr="00FC5668">
        <w:rPr>
          <w:lang w:val="ru-RU"/>
        </w:rPr>
        <w:t>рует.</w:t>
      </w:r>
    </w:p>
    <w:p w:rsidR="00FC5668" w:rsidRPr="00FC5668" w:rsidRDefault="00FC5668" w:rsidP="00FC5668">
      <w:pPr>
        <w:pStyle w:val="afffffc"/>
        <w:rPr>
          <w:rFonts w:eastAsiaTheme="majorEastAsia"/>
          <w:b/>
          <w:lang w:val="ru-RU"/>
        </w:rPr>
      </w:pPr>
      <w:r w:rsidRPr="00FC5668">
        <w:rPr>
          <w:b/>
          <w:lang w:val="ru-RU"/>
        </w:rPr>
        <w:t>Закономерность перенесения энергии в экосистеме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>Закон 10 % (</w:t>
      </w:r>
      <w:proofErr w:type="spellStart"/>
      <w:r w:rsidRPr="00FC5668">
        <w:rPr>
          <w:lang w:val="ru-RU"/>
        </w:rPr>
        <w:t>Линдеман</w:t>
      </w:r>
      <w:proofErr w:type="spellEnd"/>
      <w:r w:rsidRPr="00FC5668">
        <w:rPr>
          <w:lang w:val="ru-RU"/>
        </w:rPr>
        <w:t>, в 1942 г.): на каждый следующий трофический уровень передается ≈ 10</w:t>
      </w:r>
      <w:r w:rsidR="00D969B1">
        <w:rPr>
          <w:lang w:val="ru-RU"/>
        </w:rPr>
        <w:t xml:space="preserve"> </w:t>
      </w:r>
      <w:r w:rsidRPr="00FC5668">
        <w:rPr>
          <w:lang w:val="ru-RU"/>
        </w:rPr>
        <w:t>% энергии, которая поступила от предыдущего. Энергия передается от звена к звену с большими потерями лишь один раз, то есть не циркулирует. Обратный поток энергии очень маленький и достигает ≈ 0,5 %.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b/>
          <w:lang w:val="ru-RU"/>
        </w:rPr>
        <w:t>Экологическая пирамида</w:t>
      </w:r>
      <w:r w:rsidRPr="00FC5668">
        <w:rPr>
          <w:lang w:val="ru-RU"/>
        </w:rPr>
        <w:t xml:space="preserve"> </w:t>
      </w:r>
      <w:r w:rsidR="00D969B1">
        <w:rPr>
          <w:lang w:val="ru-RU"/>
        </w:rPr>
        <w:t>представляет</w:t>
      </w:r>
      <w:r w:rsidRPr="00FC5668">
        <w:rPr>
          <w:lang w:val="ru-RU"/>
        </w:rPr>
        <w:t xml:space="preserve"> собой трофическую структуру, основой которой служит уровень продуцентов, а посл</w:t>
      </w:r>
      <w:r w:rsidR="00D969B1">
        <w:rPr>
          <w:lang w:val="ru-RU"/>
        </w:rPr>
        <w:t>е</w:t>
      </w:r>
      <w:r w:rsidRPr="00FC5668">
        <w:rPr>
          <w:lang w:val="ru-RU"/>
        </w:rPr>
        <w:t>дую</w:t>
      </w:r>
      <w:r w:rsidR="00D969B1">
        <w:rPr>
          <w:lang w:val="ru-RU"/>
        </w:rPr>
        <w:t>щие</w:t>
      </w:r>
      <w:r w:rsidRPr="00FC5668">
        <w:rPr>
          <w:lang w:val="ru-RU"/>
        </w:rPr>
        <w:t xml:space="preserve"> уровни обр</w:t>
      </w:r>
      <w:r w:rsidRPr="00FC5668">
        <w:rPr>
          <w:lang w:val="ru-RU"/>
        </w:rPr>
        <w:t>а</w:t>
      </w:r>
      <w:r w:rsidRPr="00FC5668">
        <w:rPr>
          <w:lang w:val="ru-RU"/>
        </w:rPr>
        <w:t>зуют этажи и вершину пирамиды.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FC5668">
        <w:rPr>
          <w:lang w:val="ru-RU"/>
        </w:rPr>
        <w:t>Основные типы пирамид:</w:t>
      </w:r>
    </w:p>
    <w:p w:rsidR="00FC5668" w:rsidRPr="00FC5668" w:rsidRDefault="00C12B22" w:rsidP="00FC5668">
      <w:pPr>
        <w:pStyle w:val="afffffc"/>
        <w:rPr>
          <w:lang w:val="ru-RU"/>
        </w:rPr>
      </w:pPr>
      <w:r>
        <w:rPr>
          <w:lang w:val="ru-RU"/>
        </w:rPr>
        <w:t xml:space="preserve">1. </w:t>
      </w:r>
      <w:r w:rsidR="00FC5668" w:rsidRPr="00FC5668">
        <w:rPr>
          <w:lang w:val="ru-RU"/>
        </w:rPr>
        <w:t xml:space="preserve">Пирамида чисел </w:t>
      </w:r>
      <w:r w:rsidR="00FC5668" w:rsidRPr="00FC5668">
        <w:rPr>
          <w:i/>
          <w:lang w:val="ru-RU"/>
        </w:rPr>
        <w:t>-</w:t>
      </w:r>
      <w:r w:rsidR="00FC5668" w:rsidRPr="00FC5668">
        <w:rPr>
          <w:lang w:val="ru-RU"/>
        </w:rPr>
        <w:t xml:space="preserve"> отображает численность отдельных организмов.</w:t>
      </w:r>
    </w:p>
    <w:p w:rsidR="00FC5668" w:rsidRPr="00B70C90" w:rsidRDefault="00C12B22" w:rsidP="00FC5668">
      <w:pPr>
        <w:pStyle w:val="afffffc"/>
        <w:rPr>
          <w:lang w:val="ru-RU"/>
        </w:rPr>
      </w:pPr>
      <w:r>
        <w:rPr>
          <w:lang w:val="ru-RU"/>
        </w:rPr>
        <w:t xml:space="preserve">2. </w:t>
      </w:r>
      <w:r w:rsidR="00FC5668" w:rsidRPr="00B70C90">
        <w:rPr>
          <w:lang w:val="ru-RU"/>
        </w:rPr>
        <w:t xml:space="preserve">Пирамида биомассы </w:t>
      </w:r>
      <w:r w:rsidR="008A30AD">
        <w:rPr>
          <w:lang w:val="ru-RU"/>
        </w:rPr>
        <w:t>–</w:t>
      </w:r>
      <w:r w:rsidR="00FC5668" w:rsidRPr="00B70C90">
        <w:rPr>
          <w:lang w:val="ru-RU"/>
        </w:rPr>
        <w:t xml:space="preserve"> характеризует общий сухой вес, калорийность или другую меру общего количества живого вещества.</w:t>
      </w:r>
    </w:p>
    <w:p w:rsidR="00FC5668" w:rsidRPr="00B70C90" w:rsidRDefault="00C12B22" w:rsidP="00FC5668">
      <w:pPr>
        <w:pStyle w:val="afffffc"/>
        <w:rPr>
          <w:lang w:val="ru-RU"/>
        </w:rPr>
      </w:pPr>
      <w:r>
        <w:rPr>
          <w:lang w:val="ru-RU"/>
        </w:rPr>
        <w:t xml:space="preserve">3. </w:t>
      </w:r>
      <w:r w:rsidR="00FC5668" w:rsidRPr="00B70C90">
        <w:rPr>
          <w:lang w:val="ru-RU"/>
        </w:rPr>
        <w:t xml:space="preserve">Пирамида энергии </w:t>
      </w:r>
      <w:r w:rsidR="008A30AD">
        <w:rPr>
          <w:lang w:val="ru-RU"/>
        </w:rPr>
        <w:t>–</w:t>
      </w:r>
      <w:r w:rsidR="00FC5668" w:rsidRPr="00B70C90">
        <w:rPr>
          <w:lang w:val="ru-RU"/>
        </w:rPr>
        <w:t xml:space="preserve"> показывает величину поток</w:t>
      </w:r>
      <w:r w:rsidR="008A30AD">
        <w:rPr>
          <w:lang w:val="ru-RU"/>
        </w:rPr>
        <w:t>а</w:t>
      </w:r>
      <w:r w:rsidR="00FC5668" w:rsidRPr="00B70C90">
        <w:rPr>
          <w:lang w:val="ru-RU"/>
        </w:rPr>
        <w:t xml:space="preserve"> энергии или прои</w:t>
      </w:r>
      <w:r w:rsidR="00FC5668" w:rsidRPr="00B70C90">
        <w:rPr>
          <w:lang w:val="ru-RU"/>
        </w:rPr>
        <w:t>з</w:t>
      </w:r>
      <w:r w:rsidR="00FC5668" w:rsidRPr="00B70C90">
        <w:rPr>
          <w:lang w:val="ru-RU"/>
        </w:rPr>
        <w:t>водительность на последовательных трофических уровнях.</w:t>
      </w:r>
    </w:p>
    <w:p w:rsidR="00FC5668" w:rsidRPr="00FC5668" w:rsidRDefault="00FC5668" w:rsidP="00FC5668">
      <w:pPr>
        <w:pStyle w:val="afffffc"/>
        <w:rPr>
          <w:lang w:val="ru-RU"/>
        </w:rPr>
      </w:pPr>
      <w:r w:rsidRPr="00B70C90">
        <w:rPr>
          <w:lang w:val="ru-RU"/>
        </w:rPr>
        <w:t>Энергетическая</w:t>
      </w:r>
      <w:r w:rsidRPr="00FC5668">
        <w:rPr>
          <w:lang w:val="ru-RU"/>
        </w:rPr>
        <w:t xml:space="preserve"> пирамида всегда сужается к верху, поскольку энергия теряется на каждом следующем уровне. Изображается графически, где в</w:t>
      </w:r>
      <w:r w:rsidRPr="00FC5668">
        <w:rPr>
          <w:lang w:val="ru-RU"/>
        </w:rPr>
        <w:t>ы</w:t>
      </w:r>
      <w:r w:rsidRPr="00FC5668">
        <w:rPr>
          <w:lang w:val="ru-RU"/>
        </w:rPr>
        <w:t>сота постоянна.</w:t>
      </w:r>
    </w:p>
    <w:p w:rsidR="00FC5668" w:rsidRPr="00FC5668" w:rsidRDefault="00FC5668" w:rsidP="00FC5668">
      <w:pPr>
        <w:pStyle w:val="afffffc"/>
        <w:rPr>
          <w:b/>
          <w:lang w:val="ru-RU"/>
        </w:rPr>
      </w:pPr>
      <w:r w:rsidRPr="00FC5668">
        <w:rPr>
          <w:b/>
          <w:lang w:val="ru-RU"/>
        </w:rPr>
        <w:t>Основные экосистемы планеты Земля</w:t>
      </w:r>
    </w:p>
    <w:p w:rsidR="00FC5668" w:rsidRPr="00B70C90" w:rsidRDefault="00FC5668" w:rsidP="00FC5668">
      <w:pPr>
        <w:pStyle w:val="afffffc"/>
        <w:rPr>
          <w:lang w:val="ru-RU"/>
        </w:rPr>
      </w:pPr>
      <w:r w:rsidRPr="00B70C90">
        <w:rPr>
          <w:lang w:val="ru-RU"/>
        </w:rPr>
        <w:t xml:space="preserve">Их делят </w:t>
      </w:r>
      <w:proofErr w:type="gramStart"/>
      <w:r w:rsidRPr="00B70C90">
        <w:rPr>
          <w:lang w:val="ru-RU"/>
        </w:rPr>
        <w:t>на</w:t>
      </w:r>
      <w:proofErr w:type="gramEnd"/>
      <w:r w:rsidRPr="00B70C90">
        <w:rPr>
          <w:lang w:val="ru-RU"/>
        </w:rPr>
        <w:t xml:space="preserve"> наземные и водные.</w:t>
      </w:r>
    </w:p>
    <w:p w:rsidR="00FC5668" w:rsidRPr="00B70C90" w:rsidRDefault="00FC5668" w:rsidP="00FC5668">
      <w:pPr>
        <w:pStyle w:val="afffffc"/>
        <w:rPr>
          <w:lang w:val="ru-RU"/>
        </w:rPr>
      </w:pPr>
      <w:proofErr w:type="gramStart"/>
      <w:r w:rsidRPr="00B70C90">
        <w:rPr>
          <w:lang w:val="ru-RU"/>
        </w:rPr>
        <w:t xml:space="preserve">Наземные </w:t>
      </w:r>
      <w:r w:rsidR="008A30AD">
        <w:rPr>
          <w:lang w:val="ru-RU"/>
        </w:rPr>
        <w:t>–</w:t>
      </w:r>
      <w:r w:rsidRPr="00B70C90">
        <w:rPr>
          <w:lang w:val="ru-RU"/>
        </w:rPr>
        <w:t xml:space="preserve"> тундра, тайга, лиственные и смешанные леса, степи, сава</w:t>
      </w:r>
      <w:r w:rsidRPr="00B70C90">
        <w:rPr>
          <w:lang w:val="ru-RU"/>
        </w:rPr>
        <w:t>н</w:t>
      </w:r>
      <w:r w:rsidRPr="00B70C90">
        <w:rPr>
          <w:lang w:val="ru-RU"/>
        </w:rPr>
        <w:t>ны, пустыня, тропический лес, болота, луга.</w:t>
      </w:r>
      <w:proofErr w:type="gramEnd"/>
    </w:p>
    <w:p w:rsidR="00FC5668" w:rsidRDefault="00FC5668" w:rsidP="00FC5668">
      <w:pPr>
        <w:pStyle w:val="afffffc"/>
        <w:rPr>
          <w:lang w:val="ru-RU"/>
        </w:rPr>
      </w:pPr>
      <w:proofErr w:type="gramStart"/>
      <w:r w:rsidRPr="00FC5668">
        <w:rPr>
          <w:lang w:val="ru-RU"/>
        </w:rPr>
        <w:t>Вод</w:t>
      </w:r>
      <w:r w:rsidR="008A30AD">
        <w:rPr>
          <w:lang w:val="ru-RU"/>
        </w:rPr>
        <w:t>ные</w:t>
      </w:r>
      <w:proofErr w:type="gramEnd"/>
      <w:r w:rsidRPr="00FC5668">
        <w:rPr>
          <w:lang w:val="ru-RU"/>
        </w:rPr>
        <w:t xml:space="preserve"> </w:t>
      </w:r>
      <w:r w:rsidR="008A30AD">
        <w:rPr>
          <w:lang w:val="ru-RU"/>
        </w:rPr>
        <w:t>–</w:t>
      </w:r>
      <w:r w:rsidRPr="00FC5668">
        <w:rPr>
          <w:lang w:val="ru-RU"/>
        </w:rPr>
        <w:t xml:space="preserve"> </w:t>
      </w:r>
      <w:proofErr w:type="spellStart"/>
      <w:r w:rsidRPr="00FC5668">
        <w:rPr>
          <w:lang w:val="ru-RU"/>
        </w:rPr>
        <w:t>лотич</w:t>
      </w:r>
      <w:r w:rsidR="008A30AD">
        <w:rPr>
          <w:lang w:val="ru-RU"/>
        </w:rPr>
        <w:t>еские</w:t>
      </w:r>
      <w:proofErr w:type="spellEnd"/>
      <w:r w:rsidRPr="00FC5668">
        <w:rPr>
          <w:lang w:val="ru-RU"/>
        </w:rPr>
        <w:t xml:space="preserve">, </w:t>
      </w:r>
      <w:proofErr w:type="spellStart"/>
      <w:r w:rsidRPr="00FC5668">
        <w:rPr>
          <w:lang w:val="ru-RU"/>
        </w:rPr>
        <w:t>лентич</w:t>
      </w:r>
      <w:r w:rsidR="008A30AD">
        <w:rPr>
          <w:lang w:val="ru-RU"/>
        </w:rPr>
        <w:t>еские</w:t>
      </w:r>
      <w:proofErr w:type="spellEnd"/>
      <w:r w:rsidRPr="00FC5668">
        <w:rPr>
          <w:lang w:val="ru-RU"/>
        </w:rPr>
        <w:t>, открытый океан, шельф, эстуарий.</w:t>
      </w:r>
    </w:p>
    <w:p w:rsidR="003F24B2" w:rsidRPr="003F24B2" w:rsidRDefault="003F24B2" w:rsidP="003F24B2"/>
    <w:p w:rsidR="00FC5668" w:rsidRPr="00FC5668" w:rsidRDefault="00FC5668" w:rsidP="00FC5668">
      <w:pPr>
        <w:pStyle w:val="afffffc"/>
        <w:rPr>
          <w:b/>
          <w:lang w:val="ru-RU"/>
        </w:rPr>
      </w:pPr>
      <w:r w:rsidRPr="00FC5668">
        <w:rPr>
          <w:b/>
          <w:lang w:val="ru-RU"/>
        </w:rPr>
        <w:t>Вопрос</w:t>
      </w:r>
      <w:r>
        <w:rPr>
          <w:b/>
          <w:lang w:val="ru-RU"/>
        </w:rPr>
        <w:t>ы</w:t>
      </w:r>
      <w:r w:rsidRPr="00FC5668">
        <w:rPr>
          <w:b/>
          <w:lang w:val="ru-RU"/>
        </w:rPr>
        <w:t xml:space="preserve"> для самоконтроля</w:t>
      </w:r>
    </w:p>
    <w:p w:rsidR="00FC5668" w:rsidRPr="00FC5668" w:rsidRDefault="00671565" w:rsidP="00B56B0A">
      <w:pPr>
        <w:pStyle w:val="afffffc"/>
        <w:numPr>
          <w:ilvl w:val="0"/>
          <w:numId w:val="10"/>
        </w:numPr>
        <w:tabs>
          <w:tab w:val="left" w:pos="851"/>
        </w:tabs>
        <w:ind w:left="0" w:firstLine="567"/>
        <w:rPr>
          <w:lang w:val="ru-RU"/>
        </w:rPr>
      </w:pPr>
      <w:r>
        <w:rPr>
          <w:lang w:val="ru-RU"/>
        </w:rPr>
        <w:t>Дайте</w:t>
      </w:r>
      <w:r w:rsidR="00FC5668" w:rsidRPr="00FC5668">
        <w:rPr>
          <w:lang w:val="ru-RU"/>
        </w:rPr>
        <w:t xml:space="preserve"> определение понятия «</w:t>
      </w:r>
      <w:proofErr w:type="spellStart"/>
      <w:r w:rsidR="00FC5668" w:rsidRPr="00FC5668">
        <w:rPr>
          <w:lang w:val="ru-RU"/>
        </w:rPr>
        <w:t>экофактор</w:t>
      </w:r>
      <w:proofErr w:type="spellEnd"/>
      <w:r w:rsidR="00FC5668" w:rsidRPr="00FC5668">
        <w:rPr>
          <w:lang w:val="ru-RU"/>
        </w:rPr>
        <w:t>».</w:t>
      </w:r>
    </w:p>
    <w:p w:rsidR="00FC5668" w:rsidRPr="00FC5668" w:rsidRDefault="00FC5668" w:rsidP="00B56B0A">
      <w:pPr>
        <w:pStyle w:val="afffffc"/>
        <w:numPr>
          <w:ilvl w:val="0"/>
          <w:numId w:val="10"/>
        </w:numPr>
        <w:tabs>
          <w:tab w:val="left" w:pos="851"/>
        </w:tabs>
        <w:ind w:left="0" w:firstLine="567"/>
        <w:rPr>
          <w:lang w:val="ru-RU"/>
        </w:rPr>
      </w:pPr>
      <w:r w:rsidRPr="00FC5668">
        <w:rPr>
          <w:lang w:val="ru-RU"/>
        </w:rPr>
        <w:t>Объясните на примерах правило оптимума.</w:t>
      </w:r>
    </w:p>
    <w:p w:rsidR="00FC5668" w:rsidRPr="00FC5668" w:rsidRDefault="00671565" w:rsidP="00B56B0A">
      <w:pPr>
        <w:pStyle w:val="afffffc"/>
        <w:numPr>
          <w:ilvl w:val="0"/>
          <w:numId w:val="10"/>
        </w:numPr>
        <w:tabs>
          <w:tab w:val="left" w:pos="851"/>
        </w:tabs>
        <w:ind w:left="0" w:firstLine="567"/>
        <w:rPr>
          <w:lang w:val="ru-RU"/>
        </w:rPr>
      </w:pPr>
      <w:r>
        <w:rPr>
          <w:lang w:val="ru-RU"/>
        </w:rPr>
        <w:t>Дайте</w:t>
      </w:r>
      <w:r w:rsidR="00FC5668" w:rsidRPr="00FC5668">
        <w:rPr>
          <w:lang w:val="ru-RU"/>
        </w:rPr>
        <w:t xml:space="preserve"> определение понятия «экосистема».</w:t>
      </w:r>
    </w:p>
    <w:p w:rsidR="00B353D4" w:rsidRPr="00FC5668" w:rsidRDefault="00FC5668" w:rsidP="00B56B0A">
      <w:pPr>
        <w:pStyle w:val="afffffc"/>
        <w:numPr>
          <w:ilvl w:val="0"/>
          <w:numId w:val="10"/>
        </w:numPr>
        <w:tabs>
          <w:tab w:val="left" w:pos="851"/>
        </w:tabs>
        <w:ind w:left="0" w:firstLine="567"/>
        <w:rPr>
          <w:lang w:val="ru-RU"/>
        </w:rPr>
      </w:pPr>
      <w:r w:rsidRPr="00FC5668">
        <w:rPr>
          <w:lang w:val="ru-RU"/>
        </w:rPr>
        <w:t>Назовите основные экосистемы планеты.</w:t>
      </w:r>
    </w:p>
    <w:p w:rsidR="00B353D4" w:rsidRPr="00187F46" w:rsidRDefault="00B353D4" w:rsidP="000D0698">
      <w:pPr>
        <w:pStyle w:val="10"/>
        <w:rPr>
          <w:lang w:val="uk-UA"/>
        </w:rPr>
      </w:pPr>
      <w:bookmarkStart w:id="22" w:name="_Toc389547039"/>
      <w:bookmarkStart w:id="23" w:name="_Toc480984135"/>
      <w:r w:rsidRPr="00187F46">
        <w:rPr>
          <w:lang w:val="uk-UA"/>
        </w:rPr>
        <w:t>Лекц</w:t>
      </w:r>
      <w:r w:rsidR="00671565">
        <w:rPr>
          <w:lang w:val="uk-UA"/>
        </w:rPr>
        <w:t>И</w:t>
      </w:r>
      <w:r w:rsidRPr="00187F46">
        <w:rPr>
          <w:lang w:val="uk-UA"/>
        </w:rPr>
        <w:t>я №</w:t>
      </w:r>
      <w:r w:rsidR="006D0811">
        <w:rPr>
          <w:lang w:val="uk-UA"/>
        </w:rPr>
        <w:t xml:space="preserve"> 6 </w:t>
      </w:r>
      <w:r w:rsidR="00671565">
        <w:rPr>
          <w:lang w:val="uk-UA"/>
        </w:rPr>
        <w:t>взаимоотношения общества и природы</w:t>
      </w:r>
      <w:bookmarkEnd w:id="22"/>
      <w:bookmarkEnd w:id="23"/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>Действие природы на человека и общество:</w:t>
      </w:r>
    </w:p>
    <w:p w:rsidR="00671565" w:rsidRPr="00671565" w:rsidRDefault="006D150E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1565">
        <w:rPr>
          <w:lang w:val="ru-RU"/>
        </w:rPr>
        <w:t>поставляет человеку жизненно необходимые ресурсы (вода, воздух, еда);</w:t>
      </w:r>
    </w:p>
    <w:p w:rsidR="00671565" w:rsidRPr="00671565" w:rsidRDefault="006D150E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1565">
        <w:rPr>
          <w:lang w:val="ru-RU"/>
        </w:rPr>
        <w:t>поставляет сырье и энергию для развития производства.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>Действие человека на природу:</w:t>
      </w:r>
    </w:p>
    <w:p w:rsidR="00671565" w:rsidRPr="00671565" w:rsidRDefault="006D150E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1565">
        <w:rPr>
          <w:lang w:val="ru-RU"/>
        </w:rPr>
        <w:t>изменяет рельеф, изымает и принудительно аккумулирует или рассе</w:t>
      </w:r>
      <w:r w:rsidR="00671565" w:rsidRPr="00671565">
        <w:rPr>
          <w:lang w:val="ru-RU"/>
        </w:rPr>
        <w:t>и</w:t>
      </w:r>
      <w:r w:rsidR="00671565" w:rsidRPr="00671565">
        <w:rPr>
          <w:lang w:val="ru-RU"/>
        </w:rPr>
        <w:t>вает вещества;</w:t>
      </w:r>
    </w:p>
    <w:p w:rsidR="00671565" w:rsidRPr="00671565" w:rsidRDefault="006D150E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1565">
        <w:rPr>
          <w:lang w:val="ru-RU"/>
        </w:rPr>
        <w:t>изменяет баланс наземных и подземных вод;</w:t>
      </w:r>
    </w:p>
    <w:p w:rsidR="00671565" w:rsidRPr="00671565" w:rsidRDefault="006D150E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1565">
        <w:rPr>
          <w:lang w:val="ru-RU"/>
        </w:rPr>
        <w:t xml:space="preserve">изменяет химический состав окружающей </w:t>
      </w:r>
      <w:r w:rsidR="00670D7F">
        <w:rPr>
          <w:lang w:val="ru-RU"/>
        </w:rPr>
        <w:t>природной</w:t>
      </w:r>
      <w:r w:rsidR="00671565" w:rsidRPr="00671565">
        <w:rPr>
          <w:lang w:val="ru-RU"/>
        </w:rPr>
        <w:t xml:space="preserve"> среды;</w:t>
      </w:r>
    </w:p>
    <w:p w:rsidR="00671565" w:rsidRPr="00671565" w:rsidRDefault="006D150E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1565">
        <w:rPr>
          <w:lang w:val="ru-RU"/>
        </w:rPr>
        <w:t>изменяет естественный уровень шума, радиации, электромагнитного излучения, вибрации;</w:t>
      </w:r>
    </w:p>
    <w:p w:rsidR="00671565" w:rsidRPr="00671565" w:rsidRDefault="006D150E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1565">
        <w:rPr>
          <w:lang w:val="ru-RU"/>
        </w:rPr>
        <w:t xml:space="preserve">уменьшает биологическое многообразие и </w:t>
      </w:r>
      <w:proofErr w:type="spellStart"/>
      <w:r w:rsidR="00671565" w:rsidRPr="00671565">
        <w:rPr>
          <w:lang w:val="ru-RU"/>
        </w:rPr>
        <w:t>биопроизводительность</w:t>
      </w:r>
      <w:proofErr w:type="spellEnd"/>
      <w:r w:rsidR="00671565" w:rsidRPr="00671565">
        <w:rPr>
          <w:lang w:val="ru-RU"/>
        </w:rPr>
        <w:t>;</w:t>
      </w:r>
    </w:p>
    <w:p w:rsidR="00671565" w:rsidRPr="00671565" w:rsidRDefault="006D150E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0D7F">
        <w:rPr>
          <w:lang w:val="ru-RU"/>
        </w:rPr>
        <w:t>ускоряет</w:t>
      </w:r>
      <w:r w:rsidR="00671565" w:rsidRPr="00671565">
        <w:rPr>
          <w:lang w:val="ru-RU"/>
        </w:rPr>
        <w:t xml:space="preserve"> деструктивную сукцессию экосистем и т. д.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 xml:space="preserve">Вывод: в основном действия человека на природу разрушительны, </w:t>
      </w:r>
      <w:r w:rsidR="00670D7F" w:rsidRPr="00671565">
        <w:rPr>
          <w:lang w:val="ru-RU"/>
        </w:rPr>
        <w:t>сл</w:t>
      </w:r>
      <w:r w:rsidR="00670D7F" w:rsidRPr="00671565">
        <w:rPr>
          <w:lang w:val="ru-RU"/>
        </w:rPr>
        <w:t>е</w:t>
      </w:r>
      <w:r w:rsidR="00670D7F" w:rsidRPr="00671565">
        <w:rPr>
          <w:lang w:val="ru-RU"/>
        </w:rPr>
        <w:t>довательно,</w:t>
      </w:r>
      <w:r w:rsidRPr="00671565">
        <w:rPr>
          <w:lang w:val="ru-RU"/>
        </w:rPr>
        <w:t xml:space="preserve"> возникают противоречия: с одной стороны человеку необход</w:t>
      </w:r>
      <w:r w:rsidRPr="00671565">
        <w:rPr>
          <w:lang w:val="ru-RU"/>
        </w:rPr>
        <w:t>и</w:t>
      </w:r>
      <w:r w:rsidRPr="00671565">
        <w:rPr>
          <w:lang w:val="ru-RU"/>
        </w:rPr>
        <w:t>мая биосфера определенного качества, с другой стороны он сам разрушает, нарушает и загрязняет ее.</w:t>
      </w:r>
    </w:p>
    <w:p w:rsidR="00671565" w:rsidRPr="00671565" w:rsidRDefault="00671565" w:rsidP="00671565">
      <w:pPr>
        <w:pStyle w:val="afffffc"/>
        <w:rPr>
          <w:b/>
          <w:lang w:val="ru-RU"/>
        </w:rPr>
      </w:pPr>
      <w:r w:rsidRPr="00671565">
        <w:rPr>
          <w:b/>
          <w:lang w:val="ru-RU"/>
        </w:rPr>
        <w:t>Экологический кризис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>Выделяют три главных причины экологического кризиса для планеты Земля:</w:t>
      </w:r>
    </w:p>
    <w:p w:rsidR="00671565" w:rsidRPr="00671565" w:rsidRDefault="00670D7F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1565">
        <w:rPr>
          <w:lang w:val="ru-RU"/>
        </w:rPr>
        <w:t>рост численности населения планеты (демографический взрыв);</w:t>
      </w:r>
    </w:p>
    <w:p w:rsidR="00671565" w:rsidRPr="00671565" w:rsidRDefault="00670D7F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1565">
        <w:rPr>
          <w:lang w:val="ru-RU"/>
        </w:rPr>
        <w:t>истощение природных ресурсов;</w:t>
      </w:r>
    </w:p>
    <w:p w:rsidR="00671565" w:rsidRPr="00671565" w:rsidRDefault="00670D7F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1565">
        <w:rPr>
          <w:lang w:val="ru-RU"/>
        </w:rPr>
        <w:t>загрязнение окружающей среды.</w:t>
      </w:r>
    </w:p>
    <w:p w:rsidR="00671565" w:rsidRPr="00671565" w:rsidRDefault="00671565" w:rsidP="00671565">
      <w:pPr>
        <w:pStyle w:val="afffffc"/>
        <w:rPr>
          <w:b/>
          <w:lang w:val="ru-RU"/>
        </w:rPr>
      </w:pPr>
      <w:r w:rsidRPr="00671565">
        <w:rPr>
          <w:b/>
          <w:lang w:val="ru-RU"/>
        </w:rPr>
        <w:t>Загрязнение биосферы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 xml:space="preserve">Загрязнение </w:t>
      </w:r>
      <w:r w:rsidR="00670D7F">
        <w:rPr>
          <w:lang w:val="ru-RU"/>
        </w:rPr>
        <w:t>–</w:t>
      </w:r>
      <w:r w:rsidRPr="00671565">
        <w:rPr>
          <w:lang w:val="ru-RU"/>
        </w:rPr>
        <w:t xml:space="preserve"> привнесение в какую-либо среду новых живых или неж</w:t>
      </w:r>
      <w:r w:rsidRPr="00671565">
        <w:rPr>
          <w:lang w:val="ru-RU"/>
        </w:rPr>
        <w:t>и</w:t>
      </w:r>
      <w:r w:rsidRPr="00671565">
        <w:rPr>
          <w:lang w:val="ru-RU"/>
        </w:rPr>
        <w:t xml:space="preserve">вых компонентов, </w:t>
      </w:r>
      <w:r w:rsidR="00670D7F">
        <w:rPr>
          <w:lang w:val="ru-RU"/>
        </w:rPr>
        <w:t>которые</w:t>
      </w:r>
      <w:r w:rsidRPr="00671565">
        <w:rPr>
          <w:lang w:val="ru-RU"/>
        </w:rPr>
        <w:t xml:space="preserve"> нехарактерны для не</w:t>
      </w:r>
      <w:r w:rsidR="00670D7F">
        <w:rPr>
          <w:lang w:val="ru-RU"/>
        </w:rPr>
        <w:t>е</w:t>
      </w:r>
      <w:r w:rsidRPr="00671565">
        <w:rPr>
          <w:lang w:val="ru-RU"/>
        </w:rPr>
        <w:t xml:space="preserve"> или изменение среднего многолетнего естественного уровня.</w:t>
      </w:r>
    </w:p>
    <w:p w:rsidR="00671565" w:rsidRPr="00670D7F" w:rsidRDefault="00671565" w:rsidP="00671565">
      <w:pPr>
        <w:pStyle w:val="afffffc"/>
        <w:rPr>
          <w:lang w:val="ru-RU"/>
        </w:rPr>
      </w:pPr>
      <w:r w:rsidRPr="00670D7F">
        <w:rPr>
          <w:lang w:val="ru-RU"/>
        </w:rPr>
        <w:t>Классификация:</w:t>
      </w:r>
    </w:p>
    <w:p w:rsidR="00671565" w:rsidRPr="00670D7F" w:rsidRDefault="00670D7F" w:rsidP="00671565">
      <w:pPr>
        <w:pStyle w:val="afffffc"/>
        <w:rPr>
          <w:lang w:val="ru-RU"/>
        </w:rPr>
      </w:pPr>
      <w:r>
        <w:rPr>
          <w:lang w:val="ru-RU"/>
        </w:rPr>
        <w:t xml:space="preserve">1. </w:t>
      </w:r>
      <w:r w:rsidR="00671565" w:rsidRPr="00670D7F">
        <w:rPr>
          <w:lang w:val="ru-RU"/>
        </w:rPr>
        <w:t>По происхождению:</w:t>
      </w:r>
    </w:p>
    <w:p w:rsidR="00671565" w:rsidRPr="00670D7F" w:rsidRDefault="00027443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0D7F">
        <w:rPr>
          <w:lang w:val="ru-RU"/>
        </w:rPr>
        <w:t>антропогенное (искусственное);</w:t>
      </w:r>
    </w:p>
    <w:p w:rsidR="00671565" w:rsidRPr="00670D7F" w:rsidRDefault="00027443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0D7F">
        <w:rPr>
          <w:lang w:val="ru-RU"/>
        </w:rPr>
        <w:t xml:space="preserve">естественное </w:t>
      </w:r>
      <w:r>
        <w:rPr>
          <w:lang w:val="ru-RU"/>
        </w:rPr>
        <w:t>–</w:t>
      </w:r>
      <w:r w:rsidR="00671565" w:rsidRPr="00670D7F">
        <w:rPr>
          <w:lang w:val="ru-RU"/>
        </w:rPr>
        <w:t xml:space="preserve"> извержение вулканов, лесные пожары, пылевые бури.</w:t>
      </w:r>
    </w:p>
    <w:p w:rsidR="00671565" w:rsidRPr="00670D7F" w:rsidRDefault="00670D7F" w:rsidP="00671565">
      <w:pPr>
        <w:pStyle w:val="afffffc"/>
        <w:rPr>
          <w:lang w:val="ru-RU"/>
        </w:rPr>
      </w:pPr>
      <w:r>
        <w:rPr>
          <w:lang w:val="ru-RU"/>
        </w:rPr>
        <w:t xml:space="preserve">2. </w:t>
      </w:r>
      <w:r w:rsidR="00671565" w:rsidRPr="00670D7F">
        <w:rPr>
          <w:lang w:val="ru-RU"/>
        </w:rPr>
        <w:t>По источникам:</w:t>
      </w:r>
    </w:p>
    <w:p w:rsidR="00671565" w:rsidRPr="00670D7F" w:rsidRDefault="00027443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0D7F">
        <w:rPr>
          <w:lang w:val="ru-RU"/>
        </w:rPr>
        <w:t>промышленное;</w:t>
      </w:r>
    </w:p>
    <w:p w:rsidR="00671565" w:rsidRPr="00670D7F" w:rsidRDefault="00671565" w:rsidP="00671565">
      <w:pPr>
        <w:pStyle w:val="afffffc"/>
        <w:rPr>
          <w:lang w:val="ru-RU"/>
        </w:rPr>
      </w:pPr>
      <w:r w:rsidRPr="00670D7F">
        <w:rPr>
          <w:lang w:val="ru-RU"/>
        </w:rPr>
        <w:t>– сельскохозяйственное;</w:t>
      </w:r>
    </w:p>
    <w:p w:rsidR="00671565" w:rsidRPr="00670D7F" w:rsidRDefault="00671565" w:rsidP="00671565">
      <w:pPr>
        <w:pStyle w:val="afffffc"/>
        <w:rPr>
          <w:lang w:val="ru-RU"/>
        </w:rPr>
      </w:pPr>
      <w:r w:rsidRPr="00670D7F">
        <w:rPr>
          <w:lang w:val="ru-RU"/>
        </w:rPr>
        <w:t>– транспортное и др.</w:t>
      </w:r>
    </w:p>
    <w:p w:rsidR="00671565" w:rsidRPr="00670D7F" w:rsidRDefault="00670D7F" w:rsidP="00671565">
      <w:pPr>
        <w:pStyle w:val="afffffc"/>
        <w:rPr>
          <w:lang w:val="ru-RU"/>
        </w:rPr>
      </w:pPr>
      <w:r>
        <w:rPr>
          <w:lang w:val="ru-RU"/>
        </w:rPr>
        <w:t>3. По</w:t>
      </w:r>
      <w:r w:rsidR="00671565" w:rsidRPr="00670D7F">
        <w:rPr>
          <w:lang w:val="ru-RU"/>
        </w:rPr>
        <w:t xml:space="preserve"> масштабам действия:</w:t>
      </w:r>
    </w:p>
    <w:p w:rsidR="00671565" w:rsidRPr="00670D7F" w:rsidRDefault="00027443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0D7F">
        <w:rPr>
          <w:lang w:val="ru-RU"/>
        </w:rPr>
        <w:t>глобальное;</w:t>
      </w:r>
    </w:p>
    <w:p w:rsidR="00671565" w:rsidRPr="00671565" w:rsidRDefault="00027443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1565">
        <w:rPr>
          <w:lang w:val="ru-RU"/>
        </w:rPr>
        <w:t>региональное;</w:t>
      </w:r>
    </w:p>
    <w:p w:rsidR="00671565" w:rsidRPr="00671565" w:rsidRDefault="00027443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1565">
        <w:rPr>
          <w:lang w:val="ru-RU"/>
        </w:rPr>
        <w:t>местное (локальное).</w:t>
      </w:r>
    </w:p>
    <w:p w:rsidR="00671565" w:rsidRPr="00671565" w:rsidRDefault="00027443" w:rsidP="00671565">
      <w:pPr>
        <w:pStyle w:val="afffffc"/>
        <w:rPr>
          <w:lang w:val="ru-RU"/>
        </w:rPr>
      </w:pPr>
      <w:r>
        <w:rPr>
          <w:lang w:val="ru-RU"/>
        </w:rPr>
        <w:t>4. По</w:t>
      </w:r>
      <w:r w:rsidR="00671565" w:rsidRPr="00671565">
        <w:rPr>
          <w:lang w:val="ru-RU"/>
        </w:rPr>
        <w:t xml:space="preserve"> элементам среды:</w:t>
      </w:r>
    </w:p>
    <w:p w:rsidR="00671565" w:rsidRPr="00671565" w:rsidRDefault="00027443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1565">
        <w:rPr>
          <w:lang w:val="ru-RU"/>
        </w:rPr>
        <w:t>загрязнение атмосферы;</w:t>
      </w:r>
    </w:p>
    <w:p w:rsidR="00671565" w:rsidRPr="00671565" w:rsidRDefault="00027443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1565">
        <w:rPr>
          <w:lang w:val="ru-RU"/>
        </w:rPr>
        <w:t>загрязнение почв;</w:t>
      </w:r>
    </w:p>
    <w:p w:rsidR="00671565" w:rsidRPr="00671565" w:rsidRDefault="00027443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1565">
        <w:rPr>
          <w:lang w:val="ru-RU"/>
        </w:rPr>
        <w:t>загрязнение гидросферы и т. д.</w:t>
      </w:r>
    </w:p>
    <w:p w:rsidR="00671565" w:rsidRPr="00671565" w:rsidRDefault="00027443" w:rsidP="00671565">
      <w:pPr>
        <w:pStyle w:val="afffffc"/>
        <w:rPr>
          <w:lang w:val="ru-RU"/>
        </w:rPr>
      </w:pPr>
      <w:r>
        <w:rPr>
          <w:lang w:val="ru-RU"/>
        </w:rPr>
        <w:t xml:space="preserve">5. </w:t>
      </w:r>
      <w:r w:rsidR="00671565" w:rsidRPr="00671565">
        <w:rPr>
          <w:lang w:val="ru-RU"/>
        </w:rPr>
        <w:t>По характеру действия:</w:t>
      </w:r>
    </w:p>
    <w:p w:rsidR="00671565" w:rsidRPr="00671565" w:rsidRDefault="00027443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1565">
        <w:rPr>
          <w:lang w:val="ru-RU"/>
        </w:rPr>
        <w:t>физическое (световое, тепловое, шумовое, радиоактивное и т. д.);</w:t>
      </w:r>
    </w:p>
    <w:p w:rsidR="00671565" w:rsidRPr="00671565" w:rsidRDefault="00027443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1565">
        <w:rPr>
          <w:lang w:val="ru-RU"/>
        </w:rPr>
        <w:t>химическое;</w:t>
      </w:r>
    </w:p>
    <w:p w:rsidR="00671565" w:rsidRPr="00671565" w:rsidRDefault="00027443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proofErr w:type="gramStart"/>
      <w:r w:rsidR="00671565" w:rsidRPr="00671565">
        <w:rPr>
          <w:lang w:val="ru-RU"/>
        </w:rPr>
        <w:t>биологическое</w:t>
      </w:r>
      <w:proofErr w:type="gramEnd"/>
      <w:r w:rsidR="00671565" w:rsidRPr="00671565">
        <w:rPr>
          <w:lang w:val="ru-RU"/>
        </w:rPr>
        <w:t xml:space="preserve"> (микробы, новые виды растений и животных);</w:t>
      </w:r>
    </w:p>
    <w:p w:rsidR="00671565" w:rsidRPr="00671565" w:rsidRDefault="00027443" w:rsidP="00671565">
      <w:pPr>
        <w:pStyle w:val="afffffc"/>
        <w:rPr>
          <w:lang w:val="ru-RU"/>
        </w:rPr>
      </w:pPr>
      <w:r>
        <w:rPr>
          <w:lang w:val="ru-RU"/>
        </w:rPr>
        <w:t>6. По</w:t>
      </w:r>
      <w:r w:rsidR="00671565" w:rsidRPr="00671565">
        <w:rPr>
          <w:lang w:val="ru-RU"/>
        </w:rPr>
        <w:t xml:space="preserve"> степен</w:t>
      </w:r>
      <w:r>
        <w:rPr>
          <w:lang w:val="ru-RU"/>
        </w:rPr>
        <w:t>и</w:t>
      </w:r>
      <w:r w:rsidR="00671565" w:rsidRPr="00671565">
        <w:rPr>
          <w:lang w:val="ru-RU"/>
        </w:rPr>
        <w:t xml:space="preserve"> стойкости (время жизни загрязняющего вещества зависит от е</w:t>
      </w:r>
      <w:r>
        <w:rPr>
          <w:lang w:val="ru-RU"/>
        </w:rPr>
        <w:t>го</w:t>
      </w:r>
      <w:r w:rsidR="00671565" w:rsidRPr="00671565">
        <w:rPr>
          <w:lang w:val="ru-RU"/>
        </w:rPr>
        <w:t xml:space="preserve"> концентрации, климата, скорости перемешивания и т. д.):</w:t>
      </w:r>
    </w:p>
    <w:p w:rsidR="00671565" w:rsidRPr="00671565" w:rsidRDefault="00027443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1565">
        <w:rPr>
          <w:lang w:val="ru-RU"/>
        </w:rPr>
        <w:t>долгоживущие (пестициды, тяжелые металлы, радиоактивные вещес</w:t>
      </w:r>
      <w:r w:rsidR="00671565" w:rsidRPr="00671565">
        <w:rPr>
          <w:lang w:val="ru-RU"/>
        </w:rPr>
        <w:t>т</w:t>
      </w:r>
      <w:r w:rsidR="00671565" w:rsidRPr="00671565">
        <w:rPr>
          <w:lang w:val="ru-RU"/>
        </w:rPr>
        <w:t>ва, синтетические полимеры);</w:t>
      </w:r>
    </w:p>
    <w:p w:rsidR="00671565" w:rsidRPr="00671565" w:rsidRDefault="00027443" w:rsidP="00671565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r w:rsidR="00671565" w:rsidRPr="00671565">
        <w:rPr>
          <w:lang w:val="ru-RU"/>
        </w:rPr>
        <w:t>короткоживущие (газы СО</w:t>
      </w:r>
      <w:proofErr w:type="gramStart"/>
      <w:r w:rsidR="00671565" w:rsidRPr="00027443">
        <w:rPr>
          <w:vertAlign w:val="subscript"/>
          <w:lang w:val="ru-RU"/>
        </w:rPr>
        <w:t>2</w:t>
      </w:r>
      <w:proofErr w:type="gramEnd"/>
      <w:r w:rsidR="00671565" w:rsidRPr="00671565">
        <w:rPr>
          <w:lang w:val="ru-RU"/>
        </w:rPr>
        <w:t>, СО и др.).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 xml:space="preserve">Загрязнения делят </w:t>
      </w:r>
      <w:proofErr w:type="gramStart"/>
      <w:r w:rsidRPr="00671565">
        <w:rPr>
          <w:lang w:val="ru-RU"/>
        </w:rPr>
        <w:t>на</w:t>
      </w:r>
      <w:proofErr w:type="gramEnd"/>
      <w:r w:rsidRPr="00671565">
        <w:rPr>
          <w:lang w:val="ru-RU"/>
        </w:rPr>
        <w:t xml:space="preserve"> токсичные и нетоксичные.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>Токсичные в производстве делят на 4 класса опасности: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 xml:space="preserve">1. Чрезвычайно </w:t>
      </w:r>
      <w:proofErr w:type="gramStart"/>
      <w:r w:rsidRPr="00671565">
        <w:rPr>
          <w:lang w:val="ru-RU"/>
        </w:rPr>
        <w:t>опасные</w:t>
      </w:r>
      <w:proofErr w:type="gramEnd"/>
      <w:r w:rsidRPr="00671565">
        <w:rPr>
          <w:lang w:val="ru-RU"/>
        </w:rPr>
        <w:t xml:space="preserve"> (ртуть, свинец).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 xml:space="preserve">2. </w:t>
      </w:r>
      <w:proofErr w:type="spellStart"/>
      <w:r w:rsidRPr="00671565">
        <w:rPr>
          <w:lang w:val="ru-RU"/>
        </w:rPr>
        <w:t>Высокоопасные</w:t>
      </w:r>
      <w:proofErr w:type="spellEnd"/>
      <w:r w:rsidRPr="00671565">
        <w:rPr>
          <w:lang w:val="ru-RU"/>
        </w:rPr>
        <w:t xml:space="preserve"> (NO</w:t>
      </w:r>
      <w:r w:rsidRPr="00027443">
        <w:rPr>
          <w:vertAlign w:val="subscript"/>
          <w:lang w:val="ru-RU"/>
        </w:rPr>
        <w:t>2</w:t>
      </w:r>
      <w:r w:rsidR="00027443">
        <w:rPr>
          <w:lang w:val="ru-RU"/>
        </w:rPr>
        <w:t>).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 xml:space="preserve">3. Умеренно </w:t>
      </w:r>
      <w:proofErr w:type="gramStart"/>
      <w:r w:rsidRPr="00671565">
        <w:rPr>
          <w:lang w:val="ru-RU"/>
        </w:rPr>
        <w:t>опасные</w:t>
      </w:r>
      <w:proofErr w:type="gramEnd"/>
      <w:r w:rsidRPr="00671565">
        <w:rPr>
          <w:lang w:val="ru-RU"/>
        </w:rPr>
        <w:t xml:space="preserve"> (цемент, сажа).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>4. Малоопасные (CO, нефтепродукты).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 xml:space="preserve">Классификация условна, лучше </w:t>
      </w:r>
      <w:r w:rsidR="00027443">
        <w:rPr>
          <w:lang w:val="ru-RU"/>
        </w:rPr>
        <w:t>из</w:t>
      </w:r>
      <w:r w:rsidRPr="00671565">
        <w:rPr>
          <w:lang w:val="ru-RU"/>
        </w:rPr>
        <w:t xml:space="preserve">учив свойства вещества </w:t>
      </w:r>
      <w:proofErr w:type="gramStart"/>
      <w:r w:rsidRPr="00671565">
        <w:rPr>
          <w:lang w:val="ru-RU"/>
        </w:rPr>
        <w:t>его</w:t>
      </w:r>
      <w:proofErr w:type="gramEnd"/>
      <w:r w:rsidRPr="00671565">
        <w:rPr>
          <w:lang w:val="ru-RU"/>
        </w:rPr>
        <w:t xml:space="preserve"> могут п</w:t>
      </w:r>
      <w:r w:rsidRPr="00671565">
        <w:rPr>
          <w:lang w:val="ru-RU"/>
        </w:rPr>
        <w:t>е</w:t>
      </w:r>
      <w:r w:rsidRPr="00671565">
        <w:rPr>
          <w:lang w:val="ru-RU"/>
        </w:rPr>
        <w:t>ренести из одного класса в другой.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>В разных регионах Земли удельный вес источников загрязнения разный.</w:t>
      </w:r>
    </w:p>
    <w:p w:rsidR="00671565" w:rsidRPr="00671565" w:rsidRDefault="00671565" w:rsidP="00671565">
      <w:pPr>
        <w:pStyle w:val="afffffc"/>
        <w:rPr>
          <w:b/>
          <w:lang w:val="ru-RU"/>
        </w:rPr>
      </w:pPr>
      <w:r w:rsidRPr="00671565">
        <w:rPr>
          <w:b/>
          <w:lang w:val="ru-RU"/>
        </w:rPr>
        <w:t>Причины экологического кризиса в Украине</w:t>
      </w:r>
    </w:p>
    <w:p w:rsidR="00671565" w:rsidRPr="00671565" w:rsidRDefault="00671565" w:rsidP="00671565">
      <w:pPr>
        <w:pStyle w:val="afffffc"/>
        <w:rPr>
          <w:iCs/>
          <w:lang w:val="ru-RU"/>
        </w:rPr>
      </w:pPr>
      <w:r w:rsidRPr="00671565">
        <w:rPr>
          <w:iCs/>
          <w:lang w:val="ru-RU"/>
        </w:rPr>
        <w:t>Экстенсивное использование всех видов природных ресурсов, которое длилось десятилетиями.</w:t>
      </w:r>
    </w:p>
    <w:p w:rsidR="00671565" w:rsidRPr="00671565" w:rsidRDefault="00671565" w:rsidP="00671565">
      <w:pPr>
        <w:pStyle w:val="afffffc"/>
        <w:rPr>
          <w:iCs/>
          <w:lang w:val="ru-RU"/>
        </w:rPr>
      </w:pPr>
      <w:r w:rsidRPr="00671565">
        <w:rPr>
          <w:iCs/>
          <w:lang w:val="ru-RU"/>
        </w:rPr>
        <w:t>Административно-командное концентрирование на небольших площ</w:t>
      </w:r>
      <w:r w:rsidRPr="00671565">
        <w:rPr>
          <w:iCs/>
          <w:lang w:val="ru-RU"/>
        </w:rPr>
        <w:t>а</w:t>
      </w:r>
      <w:r w:rsidRPr="00671565">
        <w:rPr>
          <w:iCs/>
          <w:lang w:val="ru-RU"/>
        </w:rPr>
        <w:t>дях огромного количества сверхмощных промышленных предприятий.</w:t>
      </w:r>
    </w:p>
    <w:p w:rsidR="00671565" w:rsidRPr="00671565" w:rsidRDefault="00671565" w:rsidP="00671565">
      <w:pPr>
        <w:pStyle w:val="afffffc"/>
        <w:rPr>
          <w:iCs/>
          <w:lang w:val="ru-RU"/>
        </w:rPr>
      </w:pPr>
      <w:r w:rsidRPr="00671565">
        <w:rPr>
          <w:iCs/>
          <w:lang w:val="ru-RU"/>
        </w:rPr>
        <w:t>Полное пренебрежение традициями ведения хозяйства, возможностями природы регионов и интересами коренного населения.</w:t>
      </w:r>
    </w:p>
    <w:p w:rsidR="00671565" w:rsidRPr="00671565" w:rsidRDefault="00671565" w:rsidP="00671565">
      <w:pPr>
        <w:pStyle w:val="afffffc"/>
        <w:rPr>
          <w:iCs/>
          <w:lang w:val="ru-RU"/>
        </w:rPr>
      </w:pPr>
      <w:r w:rsidRPr="00671565">
        <w:rPr>
          <w:iCs/>
          <w:lang w:val="ru-RU"/>
        </w:rPr>
        <w:t>Интенсивная химизация и ошибочные способы организации сельскох</w:t>
      </w:r>
      <w:r w:rsidRPr="00671565">
        <w:rPr>
          <w:iCs/>
          <w:lang w:val="ru-RU"/>
        </w:rPr>
        <w:t>о</w:t>
      </w:r>
      <w:r w:rsidRPr="00671565">
        <w:rPr>
          <w:iCs/>
          <w:lang w:val="ru-RU"/>
        </w:rPr>
        <w:t>зяйственного производства (например, создание огромных колхозов и со</w:t>
      </w:r>
      <w:r w:rsidRPr="00671565">
        <w:rPr>
          <w:iCs/>
          <w:lang w:val="ru-RU"/>
        </w:rPr>
        <w:t>в</w:t>
      </w:r>
      <w:r w:rsidRPr="00671565">
        <w:rPr>
          <w:iCs/>
          <w:lang w:val="ru-RU"/>
        </w:rPr>
        <w:t>хозов).</w:t>
      </w:r>
    </w:p>
    <w:p w:rsidR="00671565" w:rsidRPr="00671565" w:rsidRDefault="00671565" w:rsidP="00671565">
      <w:pPr>
        <w:pStyle w:val="afffffc"/>
        <w:rPr>
          <w:iCs/>
          <w:lang w:val="ru-RU"/>
        </w:rPr>
      </w:pPr>
      <w:r w:rsidRPr="00671565">
        <w:rPr>
          <w:iCs/>
          <w:lang w:val="ru-RU"/>
        </w:rPr>
        <w:t>Гигантские масштабы мелиорационных работ без соответствующих н</w:t>
      </w:r>
      <w:r w:rsidRPr="00671565">
        <w:rPr>
          <w:iCs/>
          <w:lang w:val="ru-RU"/>
        </w:rPr>
        <w:t>а</w:t>
      </w:r>
      <w:r w:rsidRPr="00671565">
        <w:rPr>
          <w:iCs/>
          <w:lang w:val="ru-RU"/>
        </w:rPr>
        <w:t>учных обоснований и эффективных технологий.</w:t>
      </w:r>
    </w:p>
    <w:p w:rsidR="00671565" w:rsidRPr="00671565" w:rsidRDefault="00671565" w:rsidP="00671565">
      <w:pPr>
        <w:pStyle w:val="afffffc"/>
        <w:rPr>
          <w:iCs/>
          <w:lang w:val="ru-RU"/>
        </w:rPr>
      </w:pPr>
      <w:r w:rsidRPr="00671565">
        <w:rPr>
          <w:iCs/>
          <w:lang w:val="ru-RU"/>
        </w:rPr>
        <w:t>Использование на подавляющем большинстве производств устаревших технологий и оборудования, низкие темпы модернизации предприятий.</w:t>
      </w:r>
    </w:p>
    <w:p w:rsidR="00671565" w:rsidRPr="00671565" w:rsidRDefault="00671565" w:rsidP="00671565">
      <w:pPr>
        <w:pStyle w:val="afffffc"/>
        <w:rPr>
          <w:iCs/>
          <w:lang w:val="ru-RU"/>
        </w:rPr>
      </w:pPr>
      <w:r w:rsidRPr="00671565">
        <w:rPr>
          <w:iCs/>
          <w:lang w:val="ru-RU"/>
        </w:rPr>
        <w:t>Невыполнение действующих законов относительно охраны окружа</w:t>
      </w:r>
      <w:r w:rsidRPr="00671565">
        <w:rPr>
          <w:iCs/>
          <w:lang w:val="ru-RU"/>
        </w:rPr>
        <w:t>ю</w:t>
      </w:r>
      <w:r w:rsidRPr="00671565">
        <w:rPr>
          <w:iCs/>
          <w:lang w:val="ru-RU"/>
        </w:rPr>
        <w:t xml:space="preserve">щей </w:t>
      </w:r>
      <w:r w:rsidR="001F39DA">
        <w:rPr>
          <w:iCs/>
          <w:lang w:val="ru-RU"/>
        </w:rPr>
        <w:t>природной</w:t>
      </w:r>
      <w:r w:rsidRPr="00671565">
        <w:rPr>
          <w:iCs/>
          <w:lang w:val="ru-RU"/>
        </w:rPr>
        <w:t xml:space="preserve"> среды и отсутствие подзаконных актов для их эффективной реализации.</w:t>
      </w:r>
    </w:p>
    <w:p w:rsidR="00671565" w:rsidRPr="00671565" w:rsidRDefault="00671565" w:rsidP="00671565">
      <w:pPr>
        <w:pStyle w:val="afffffc"/>
        <w:rPr>
          <w:iCs/>
          <w:lang w:val="ru-RU"/>
        </w:rPr>
      </w:pPr>
      <w:proofErr w:type="gramStart"/>
      <w:r w:rsidRPr="00671565">
        <w:rPr>
          <w:iCs/>
          <w:lang w:val="ru-RU"/>
        </w:rPr>
        <w:t>Крайне низкий уровень экологического образования, низкие экологич</w:t>
      </w:r>
      <w:r w:rsidRPr="00671565">
        <w:rPr>
          <w:iCs/>
          <w:lang w:val="ru-RU"/>
        </w:rPr>
        <w:t>е</w:t>
      </w:r>
      <w:r w:rsidRPr="00671565">
        <w:rPr>
          <w:iCs/>
          <w:lang w:val="ru-RU"/>
        </w:rPr>
        <w:t>ские сознание и культура.</w:t>
      </w:r>
      <w:proofErr w:type="gramEnd"/>
    </w:p>
    <w:p w:rsidR="00671565" w:rsidRPr="00671565" w:rsidRDefault="00671565" w:rsidP="00671565">
      <w:pPr>
        <w:pStyle w:val="afffffc"/>
        <w:rPr>
          <w:iCs/>
          <w:lang w:val="ru-RU"/>
        </w:rPr>
      </w:pPr>
      <w:r w:rsidRPr="00671565">
        <w:rPr>
          <w:iCs/>
          <w:lang w:val="ru-RU"/>
        </w:rPr>
        <w:t xml:space="preserve">Отсутствие действенных экономических стимулов для </w:t>
      </w:r>
      <w:proofErr w:type="spellStart"/>
      <w:r w:rsidRPr="00671565">
        <w:rPr>
          <w:iCs/>
          <w:lang w:val="ru-RU"/>
        </w:rPr>
        <w:t>ресурсо</w:t>
      </w:r>
      <w:proofErr w:type="spellEnd"/>
      <w:r w:rsidRPr="00671565">
        <w:rPr>
          <w:iCs/>
          <w:lang w:val="ru-RU"/>
        </w:rPr>
        <w:t xml:space="preserve">- </w:t>
      </w:r>
      <w:r w:rsidR="001F39DA">
        <w:rPr>
          <w:iCs/>
          <w:lang w:val="ru-RU"/>
        </w:rPr>
        <w:t>и</w:t>
      </w:r>
      <w:r w:rsidRPr="00671565">
        <w:rPr>
          <w:iCs/>
          <w:lang w:val="ru-RU"/>
        </w:rPr>
        <w:t xml:space="preserve"> эне</w:t>
      </w:r>
      <w:r w:rsidRPr="00671565">
        <w:rPr>
          <w:iCs/>
          <w:lang w:val="ru-RU"/>
        </w:rPr>
        <w:t>р</w:t>
      </w:r>
      <w:r w:rsidRPr="00671565">
        <w:rPr>
          <w:iCs/>
          <w:lang w:val="ru-RU"/>
        </w:rPr>
        <w:t>госбережение и др.</w:t>
      </w:r>
    </w:p>
    <w:p w:rsidR="00671565" w:rsidRPr="00671565" w:rsidRDefault="00671565" w:rsidP="00671565">
      <w:pPr>
        <w:pStyle w:val="afffffc"/>
        <w:rPr>
          <w:b/>
          <w:lang w:val="ru-RU"/>
        </w:rPr>
      </w:pPr>
      <w:r w:rsidRPr="00671565">
        <w:rPr>
          <w:b/>
          <w:lang w:val="ru-RU"/>
        </w:rPr>
        <w:t>Последствия экологического кризиса в Украине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>1. Дефицит воды (Донбасс, Кривор</w:t>
      </w:r>
      <w:r w:rsidR="001F39DA">
        <w:rPr>
          <w:lang w:val="ru-RU"/>
        </w:rPr>
        <w:t>ожье</w:t>
      </w:r>
      <w:r w:rsidRPr="00671565">
        <w:rPr>
          <w:lang w:val="ru-RU"/>
        </w:rPr>
        <w:t>, Днепропетровск).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 xml:space="preserve">2. Загрязненность водоемов (самые грязные реки </w:t>
      </w:r>
      <w:r w:rsidR="001F39DA">
        <w:rPr>
          <w:lang w:val="ru-RU"/>
        </w:rPr>
        <w:t>–</w:t>
      </w:r>
      <w:r w:rsidRPr="00671565">
        <w:rPr>
          <w:lang w:val="ru-RU"/>
        </w:rPr>
        <w:t xml:space="preserve"> Сиверский Донец и Днестр).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>3. Истощение и загрязнение земельных ресурсов.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>4. Эрозия почв.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>5. Активизация экзогенных процессов (сдвиги, селевые потоки, карст, яры).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 xml:space="preserve">6. </w:t>
      </w:r>
      <w:proofErr w:type="spellStart"/>
      <w:r w:rsidRPr="00671565">
        <w:rPr>
          <w:lang w:val="ru-RU"/>
        </w:rPr>
        <w:t>Перех</w:t>
      </w:r>
      <w:r w:rsidR="001F39DA">
        <w:rPr>
          <w:lang w:val="ru-RU"/>
        </w:rPr>
        <w:t>и</w:t>
      </w:r>
      <w:r w:rsidRPr="00671565">
        <w:rPr>
          <w:lang w:val="ru-RU"/>
        </w:rPr>
        <w:t>м</w:t>
      </w:r>
      <w:r w:rsidR="001F39DA">
        <w:rPr>
          <w:lang w:val="ru-RU"/>
        </w:rPr>
        <w:t>и</w:t>
      </w:r>
      <w:r w:rsidRPr="00671565">
        <w:rPr>
          <w:lang w:val="ru-RU"/>
        </w:rPr>
        <w:t>зац</w:t>
      </w:r>
      <w:r w:rsidR="001F39DA">
        <w:rPr>
          <w:lang w:val="ru-RU"/>
        </w:rPr>
        <w:t>и</w:t>
      </w:r>
      <w:r w:rsidRPr="00671565">
        <w:rPr>
          <w:lang w:val="ru-RU"/>
        </w:rPr>
        <w:t>я</w:t>
      </w:r>
      <w:proofErr w:type="spellEnd"/>
      <w:r w:rsidRPr="00671565">
        <w:rPr>
          <w:lang w:val="ru-RU"/>
        </w:rPr>
        <w:t xml:space="preserve"> сельского хозяйства.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 xml:space="preserve">7. Уменьшение </w:t>
      </w:r>
      <w:proofErr w:type="spellStart"/>
      <w:r w:rsidRPr="00671565">
        <w:rPr>
          <w:lang w:val="ru-RU"/>
        </w:rPr>
        <w:t>био</w:t>
      </w:r>
      <w:r w:rsidR="00246E51">
        <w:rPr>
          <w:lang w:val="ru-RU"/>
        </w:rPr>
        <w:t>разно</w:t>
      </w:r>
      <w:r w:rsidRPr="00671565">
        <w:rPr>
          <w:lang w:val="ru-RU"/>
        </w:rPr>
        <w:t>образия</w:t>
      </w:r>
      <w:proofErr w:type="spellEnd"/>
      <w:r w:rsidRPr="00671565">
        <w:rPr>
          <w:lang w:val="ru-RU"/>
        </w:rPr>
        <w:t xml:space="preserve"> и </w:t>
      </w:r>
      <w:proofErr w:type="spellStart"/>
      <w:r w:rsidRPr="00671565">
        <w:rPr>
          <w:lang w:val="ru-RU"/>
        </w:rPr>
        <w:t>биопроизводительности</w:t>
      </w:r>
      <w:proofErr w:type="spellEnd"/>
      <w:r w:rsidRPr="00671565">
        <w:rPr>
          <w:lang w:val="ru-RU"/>
        </w:rPr>
        <w:t>. В Красную книгу Украины занесено около 700 видов растений и животных.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>8. Демографический кризис и увеличение заболеваемости населения.</w:t>
      </w:r>
    </w:p>
    <w:p w:rsidR="00671565" w:rsidRPr="00671565" w:rsidRDefault="00671565" w:rsidP="00671565">
      <w:pPr>
        <w:pStyle w:val="afffffc"/>
        <w:rPr>
          <w:lang w:val="ru-RU"/>
        </w:rPr>
      </w:pPr>
      <w:proofErr w:type="gramStart"/>
      <w:r w:rsidRPr="00671565">
        <w:rPr>
          <w:b/>
          <w:lang w:val="ru-RU"/>
        </w:rPr>
        <w:t>Источники загрязнения окружающей среды:</w:t>
      </w:r>
      <w:r w:rsidRPr="00671565">
        <w:rPr>
          <w:lang w:val="ru-RU"/>
        </w:rPr>
        <w:t xml:space="preserve"> металлургические предприятия; энергетика; химическая промышленность; цементная пр</w:t>
      </w:r>
      <w:r w:rsidRPr="00671565">
        <w:rPr>
          <w:lang w:val="ru-RU"/>
        </w:rPr>
        <w:t>о</w:t>
      </w:r>
      <w:r w:rsidRPr="00671565">
        <w:rPr>
          <w:lang w:val="ru-RU"/>
        </w:rPr>
        <w:t>мышленность; горнодобывающая промышленность; машиностроение; транспорт; сельское хозяйство; коммунальные стоки.</w:t>
      </w:r>
      <w:proofErr w:type="gramEnd"/>
    </w:p>
    <w:p w:rsidR="00671565" w:rsidRPr="001F39DA" w:rsidRDefault="00671565" w:rsidP="00671565">
      <w:pPr>
        <w:pStyle w:val="afffffc"/>
        <w:rPr>
          <w:b/>
          <w:lang w:val="ru-RU"/>
        </w:rPr>
      </w:pPr>
      <w:r w:rsidRPr="001F39DA">
        <w:rPr>
          <w:b/>
          <w:lang w:val="ru-RU"/>
        </w:rPr>
        <w:t>Экологические проблемы Донецкой области</w:t>
      </w:r>
    </w:p>
    <w:p w:rsidR="00671565" w:rsidRPr="001F39DA" w:rsidRDefault="00671565" w:rsidP="00671565">
      <w:pPr>
        <w:pStyle w:val="afffffc"/>
        <w:rPr>
          <w:lang w:val="ru-RU"/>
        </w:rPr>
      </w:pPr>
      <w:r w:rsidRPr="001F39DA">
        <w:rPr>
          <w:lang w:val="ru-RU"/>
        </w:rPr>
        <w:t>Область обеспечивает ≈ 20</w:t>
      </w:r>
      <w:r w:rsidR="00246E51">
        <w:rPr>
          <w:lang w:val="ru-RU"/>
        </w:rPr>
        <w:t xml:space="preserve"> </w:t>
      </w:r>
      <w:r w:rsidRPr="001F39DA">
        <w:rPr>
          <w:lang w:val="ru-RU"/>
        </w:rPr>
        <w:t xml:space="preserve">% промышленного производства Украины. На территории области создана мощная </w:t>
      </w:r>
      <w:proofErr w:type="spellStart"/>
      <w:r w:rsidRPr="001F39DA">
        <w:rPr>
          <w:lang w:val="ru-RU"/>
        </w:rPr>
        <w:t>техносфера</w:t>
      </w:r>
      <w:proofErr w:type="spellEnd"/>
      <w:r w:rsidRPr="001F39DA">
        <w:rPr>
          <w:lang w:val="ru-RU"/>
        </w:rPr>
        <w:t xml:space="preserve">, которая включает </w:t>
      </w:r>
      <w:r w:rsidR="00246E51">
        <w:rPr>
          <w:lang w:val="ru-RU"/>
        </w:rPr>
        <w:t>в</w:t>
      </w:r>
      <w:r w:rsidRPr="001F39DA">
        <w:rPr>
          <w:lang w:val="ru-RU"/>
        </w:rPr>
        <w:t xml:space="preserve"> с</w:t>
      </w:r>
      <w:r w:rsidRPr="001F39DA">
        <w:rPr>
          <w:lang w:val="ru-RU"/>
        </w:rPr>
        <w:t>е</w:t>
      </w:r>
      <w:r w:rsidRPr="001F39DA">
        <w:rPr>
          <w:lang w:val="ru-RU"/>
        </w:rPr>
        <w:t xml:space="preserve">бя 880 промышленных предприятий, из них 177 </w:t>
      </w:r>
      <w:r w:rsidR="00246E51">
        <w:rPr>
          <w:lang w:val="ru-RU"/>
        </w:rPr>
        <w:t>–</w:t>
      </w:r>
      <w:r w:rsidRPr="001F39DA">
        <w:rPr>
          <w:lang w:val="ru-RU"/>
        </w:rPr>
        <w:t xml:space="preserve"> химических, 22 </w:t>
      </w:r>
      <w:r w:rsidR="00246E51">
        <w:rPr>
          <w:lang w:val="ru-RU"/>
        </w:rPr>
        <w:t>–</w:t>
      </w:r>
      <w:r w:rsidRPr="001F39DA">
        <w:rPr>
          <w:lang w:val="ru-RU"/>
        </w:rPr>
        <w:t xml:space="preserve"> мета</w:t>
      </w:r>
      <w:r w:rsidRPr="001F39DA">
        <w:rPr>
          <w:lang w:val="ru-RU"/>
        </w:rPr>
        <w:t>л</w:t>
      </w:r>
      <w:r w:rsidRPr="001F39DA">
        <w:rPr>
          <w:lang w:val="ru-RU"/>
        </w:rPr>
        <w:t xml:space="preserve">лургических, 7 </w:t>
      </w:r>
      <w:r w:rsidR="00246E51">
        <w:rPr>
          <w:lang w:val="ru-RU"/>
        </w:rPr>
        <w:t>–</w:t>
      </w:r>
      <w:r w:rsidRPr="001F39DA">
        <w:rPr>
          <w:lang w:val="ru-RU"/>
        </w:rPr>
        <w:t xml:space="preserve"> Т</w:t>
      </w:r>
      <w:r w:rsidR="00246E51">
        <w:rPr>
          <w:lang w:val="ru-RU"/>
        </w:rPr>
        <w:t>Э</w:t>
      </w:r>
      <w:r w:rsidRPr="001F39DA">
        <w:rPr>
          <w:lang w:val="ru-RU"/>
        </w:rPr>
        <w:t xml:space="preserve">С, 136 </w:t>
      </w:r>
      <w:r w:rsidR="00246E51">
        <w:rPr>
          <w:lang w:val="ru-RU"/>
        </w:rPr>
        <w:t>–</w:t>
      </w:r>
      <w:r w:rsidRPr="001F39DA">
        <w:rPr>
          <w:lang w:val="ru-RU"/>
        </w:rPr>
        <w:t xml:space="preserve"> угледобывающих, развитая сеть магистральных трубопроводов (нефтепроводов </w:t>
      </w:r>
      <w:r w:rsidR="00246E51">
        <w:rPr>
          <w:lang w:val="ru-RU"/>
        </w:rPr>
        <w:t>–</w:t>
      </w:r>
      <w:r w:rsidRPr="001F39DA">
        <w:rPr>
          <w:lang w:val="ru-RU"/>
        </w:rPr>
        <w:t xml:space="preserve"> 421 км; газопроводов </w:t>
      </w:r>
      <w:r w:rsidR="00246E51">
        <w:rPr>
          <w:lang w:val="ru-RU"/>
        </w:rPr>
        <w:t>–</w:t>
      </w:r>
      <w:r w:rsidRPr="001F39DA">
        <w:rPr>
          <w:lang w:val="ru-RU"/>
        </w:rPr>
        <w:t xml:space="preserve"> 658 км, </w:t>
      </w:r>
      <w:proofErr w:type="spellStart"/>
      <w:r w:rsidRPr="001F39DA">
        <w:rPr>
          <w:lang w:val="ru-RU"/>
        </w:rPr>
        <w:t>ам</w:t>
      </w:r>
      <w:r w:rsidR="00246E51">
        <w:rPr>
          <w:lang w:val="ru-RU"/>
        </w:rPr>
        <w:t>ми</w:t>
      </w:r>
      <w:r w:rsidRPr="001F39DA">
        <w:rPr>
          <w:lang w:val="ru-RU"/>
        </w:rPr>
        <w:t>ак</w:t>
      </w:r>
      <w:r w:rsidRPr="001F39DA">
        <w:rPr>
          <w:lang w:val="ru-RU"/>
        </w:rPr>
        <w:t>о</w:t>
      </w:r>
      <w:r w:rsidRPr="001F39DA">
        <w:rPr>
          <w:lang w:val="ru-RU"/>
        </w:rPr>
        <w:t>провод</w:t>
      </w:r>
      <w:r w:rsidR="00246E51">
        <w:rPr>
          <w:lang w:val="ru-RU"/>
        </w:rPr>
        <w:t>о</w:t>
      </w:r>
      <w:r w:rsidRPr="001F39DA">
        <w:rPr>
          <w:lang w:val="ru-RU"/>
        </w:rPr>
        <w:t>в</w:t>
      </w:r>
      <w:proofErr w:type="spellEnd"/>
      <w:r w:rsidRPr="001F39DA">
        <w:rPr>
          <w:lang w:val="ru-RU"/>
        </w:rPr>
        <w:t xml:space="preserve"> </w:t>
      </w:r>
      <w:r w:rsidR="00246E51">
        <w:rPr>
          <w:lang w:val="ru-RU"/>
        </w:rPr>
        <w:t>–</w:t>
      </w:r>
      <w:r w:rsidRPr="001F39DA">
        <w:rPr>
          <w:lang w:val="ru-RU"/>
        </w:rPr>
        <w:t xml:space="preserve"> 149 км), а также предприятия горнодобывающие, тяжелого м</w:t>
      </w:r>
      <w:r w:rsidRPr="001F39DA">
        <w:rPr>
          <w:lang w:val="ru-RU"/>
        </w:rPr>
        <w:t>а</w:t>
      </w:r>
      <w:r w:rsidRPr="001F39DA">
        <w:rPr>
          <w:lang w:val="ru-RU"/>
        </w:rPr>
        <w:t>шиностроения, строительных материалов и др.</w:t>
      </w:r>
    </w:p>
    <w:p w:rsidR="00671565" w:rsidRPr="001F39DA" w:rsidRDefault="00671565" w:rsidP="00671565">
      <w:pPr>
        <w:pStyle w:val="afffffc"/>
        <w:rPr>
          <w:lang w:val="ru-RU"/>
        </w:rPr>
      </w:pPr>
      <w:r w:rsidRPr="001F39DA">
        <w:rPr>
          <w:lang w:val="ru-RU"/>
        </w:rPr>
        <w:t xml:space="preserve">Население области </w:t>
      </w:r>
      <w:r w:rsidR="00246E51">
        <w:rPr>
          <w:lang w:val="ru-RU"/>
        </w:rPr>
        <w:t>–</w:t>
      </w:r>
      <w:r w:rsidRPr="001F39DA">
        <w:rPr>
          <w:lang w:val="ru-RU"/>
        </w:rPr>
        <w:t xml:space="preserve"> 4,4 млн</w:t>
      </w:r>
      <w:r w:rsidR="00246E51">
        <w:rPr>
          <w:lang w:val="ru-RU"/>
        </w:rPr>
        <w:t>.</w:t>
      </w:r>
      <w:r w:rsidRPr="001F39DA">
        <w:rPr>
          <w:lang w:val="ru-RU"/>
        </w:rPr>
        <w:t xml:space="preserve"> человек, из них </w:t>
      </w:r>
      <w:r w:rsidR="00246E51">
        <w:rPr>
          <w:lang w:val="ru-RU"/>
        </w:rPr>
        <w:t>–</w:t>
      </w:r>
      <w:r w:rsidRPr="001F39DA">
        <w:rPr>
          <w:lang w:val="ru-RU"/>
        </w:rPr>
        <w:t xml:space="preserve"> 3,3 млн</w:t>
      </w:r>
      <w:r w:rsidR="00246E51">
        <w:rPr>
          <w:lang w:val="ru-RU"/>
        </w:rPr>
        <w:t>.</w:t>
      </w:r>
      <w:r w:rsidRPr="001F39DA">
        <w:rPr>
          <w:lang w:val="ru-RU"/>
        </w:rPr>
        <w:t xml:space="preserve"> человек прож</w:t>
      </w:r>
      <w:r w:rsidRPr="001F39DA">
        <w:rPr>
          <w:lang w:val="ru-RU"/>
        </w:rPr>
        <w:t>и</w:t>
      </w:r>
      <w:r w:rsidRPr="001F39DA">
        <w:rPr>
          <w:lang w:val="ru-RU"/>
        </w:rPr>
        <w:t>вает в зонах потенциальной техногенной опасности.</w:t>
      </w:r>
    </w:p>
    <w:p w:rsidR="00671565" w:rsidRPr="001F39DA" w:rsidRDefault="00671565" w:rsidP="00671565">
      <w:pPr>
        <w:pStyle w:val="afffffc"/>
        <w:rPr>
          <w:b/>
          <w:lang w:val="ru-RU"/>
        </w:rPr>
      </w:pPr>
      <w:r w:rsidRPr="001F39DA">
        <w:rPr>
          <w:b/>
          <w:lang w:val="ru-RU"/>
        </w:rPr>
        <w:t>Основные проблемы</w:t>
      </w:r>
    </w:p>
    <w:p w:rsidR="00671565" w:rsidRPr="001F39DA" w:rsidRDefault="00671565" w:rsidP="00671565">
      <w:pPr>
        <w:pStyle w:val="afffffc"/>
        <w:rPr>
          <w:lang w:val="ru-RU"/>
        </w:rPr>
      </w:pPr>
      <w:r w:rsidRPr="001F39DA">
        <w:rPr>
          <w:lang w:val="ru-RU"/>
        </w:rPr>
        <w:t>1. Загрязнение атмосферного воздуха (Мариуполь, Донецк, Макеевка, Дебальцев</w:t>
      </w:r>
      <w:r w:rsidR="00246E51">
        <w:rPr>
          <w:lang w:val="ru-RU"/>
        </w:rPr>
        <w:t>о</w:t>
      </w:r>
      <w:r w:rsidRPr="001F39DA">
        <w:rPr>
          <w:lang w:val="ru-RU"/>
        </w:rPr>
        <w:t xml:space="preserve">, </w:t>
      </w:r>
      <w:r w:rsidR="00246E51">
        <w:rPr>
          <w:lang w:val="ru-RU"/>
        </w:rPr>
        <w:t>Е</w:t>
      </w:r>
      <w:r w:rsidRPr="001F39DA">
        <w:rPr>
          <w:lang w:val="ru-RU"/>
        </w:rPr>
        <w:t>нак</w:t>
      </w:r>
      <w:r w:rsidR="00246E51">
        <w:rPr>
          <w:lang w:val="ru-RU"/>
        </w:rPr>
        <w:t>ие</w:t>
      </w:r>
      <w:r w:rsidRPr="001F39DA">
        <w:rPr>
          <w:lang w:val="ru-RU"/>
        </w:rPr>
        <w:t>в</w:t>
      </w:r>
      <w:r w:rsidR="00246E51">
        <w:rPr>
          <w:lang w:val="ru-RU"/>
        </w:rPr>
        <w:t>о</w:t>
      </w:r>
      <w:r w:rsidRPr="001F39DA">
        <w:rPr>
          <w:lang w:val="ru-RU"/>
        </w:rPr>
        <w:t>).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>2. Загрязнение водных ресурсов.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>3. Дефицит пресной воды.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>4. Проблема Азовского моря.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>5. Проблема твердых отходов (промышленных и бытовых).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>6. Под</w:t>
      </w:r>
      <w:r w:rsidR="00EF0536">
        <w:rPr>
          <w:lang w:val="ru-RU"/>
        </w:rPr>
        <w:t>рабатываемые</w:t>
      </w:r>
      <w:r w:rsidRPr="00671565">
        <w:rPr>
          <w:lang w:val="ru-RU"/>
        </w:rPr>
        <w:t xml:space="preserve"> шахтами территории (проседание земной повер</w:t>
      </w:r>
      <w:r w:rsidRPr="00671565">
        <w:rPr>
          <w:lang w:val="ru-RU"/>
        </w:rPr>
        <w:t>х</w:t>
      </w:r>
      <w:r w:rsidRPr="00671565">
        <w:rPr>
          <w:lang w:val="ru-RU"/>
        </w:rPr>
        <w:t>ности).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>7. Терриконы (занимают огромные площади, выделяют с</w:t>
      </w:r>
      <w:r w:rsidR="00EF0536">
        <w:rPr>
          <w:lang w:val="ru-RU"/>
        </w:rPr>
        <w:t>е</w:t>
      </w:r>
      <w:r w:rsidRPr="00671565">
        <w:rPr>
          <w:lang w:val="ru-RU"/>
        </w:rPr>
        <w:t>ру, п</w:t>
      </w:r>
      <w:r w:rsidR="00EF0536">
        <w:rPr>
          <w:lang w:val="ru-RU"/>
        </w:rPr>
        <w:t>ы</w:t>
      </w:r>
      <w:r w:rsidRPr="00671565">
        <w:rPr>
          <w:lang w:val="ru-RU"/>
        </w:rPr>
        <w:t>лят, вблизи них наблюдается повышенный радиационный фон).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>8. Шахтные воды.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>9. Деградация и загрязнение земель.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>10. Сокращение разнообразия животного и растительного мира.</w:t>
      </w:r>
    </w:p>
    <w:p w:rsidR="00671565" w:rsidRPr="00671565" w:rsidRDefault="00671565" w:rsidP="00671565">
      <w:pPr>
        <w:pStyle w:val="afffffc"/>
        <w:rPr>
          <w:lang w:val="ru-RU"/>
        </w:rPr>
      </w:pPr>
      <w:r w:rsidRPr="00671565">
        <w:rPr>
          <w:lang w:val="ru-RU"/>
        </w:rPr>
        <w:t>11. Ухудшение здоровья населения.</w:t>
      </w:r>
    </w:p>
    <w:p w:rsidR="00EF0536" w:rsidRDefault="00EF0536" w:rsidP="00671565">
      <w:pPr>
        <w:pStyle w:val="afffffc"/>
        <w:rPr>
          <w:lang w:val="ru-RU"/>
        </w:rPr>
      </w:pPr>
      <w:bookmarkStart w:id="24" w:name="_GoBack"/>
      <w:bookmarkEnd w:id="24"/>
    </w:p>
    <w:p w:rsidR="00671565" w:rsidRPr="00EF0536" w:rsidRDefault="00671565" w:rsidP="00671565">
      <w:pPr>
        <w:pStyle w:val="afffffc"/>
        <w:rPr>
          <w:b/>
          <w:szCs w:val="30"/>
          <w:lang w:val="ru-RU"/>
        </w:rPr>
      </w:pPr>
      <w:r w:rsidRPr="00EF0536">
        <w:rPr>
          <w:b/>
          <w:lang w:val="ru-RU"/>
        </w:rPr>
        <w:t>Вопрос</w:t>
      </w:r>
      <w:r w:rsidR="00EF0536" w:rsidRPr="00EF0536">
        <w:rPr>
          <w:b/>
          <w:lang w:val="ru-RU"/>
        </w:rPr>
        <w:t>ы</w:t>
      </w:r>
      <w:r w:rsidRPr="00EF0536">
        <w:rPr>
          <w:b/>
          <w:lang w:val="ru-RU"/>
        </w:rPr>
        <w:t xml:space="preserve"> для самоконтроля</w:t>
      </w:r>
    </w:p>
    <w:p w:rsidR="00671565" w:rsidRPr="00671565" w:rsidRDefault="00671565" w:rsidP="00B56B0A">
      <w:pPr>
        <w:pStyle w:val="afffffc"/>
        <w:numPr>
          <w:ilvl w:val="0"/>
          <w:numId w:val="11"/>
        </w:numPr>
        <w:tabs>
          <w:tab w:val="left" w:pos="851"/>
        </w:tabs>
        <w:ind w:left="0" w:firstLine="567"/>
        <w:rPr>
          <w:szCs w:val="30"/>
          <w:lang w:val="ru-RU"/>
        </w:rPr>
      </w:pPr>
      <w:r w:rsidRPr="00671565">
        <w:rPr>
          <w:lang w:val="ru-RU"/>
        </w:rPr>
        <w:t>Дайте определение понятия «загрязнение биосферы».</w:t>
      </w:r>
    </w:p>
    <w:p w:rsidR="00671565" w:rsidRPr="00671565" w:rsidRDefault="00671565" w:rsidP="00B56B0A">
      <w:pPr>
        <w:pStyle w:val="afffffc"/>
        <w:numPr>
          <w:ilvl w:val="0"/>
          <w:numId w:val="11"/>
        </w:numPr>
        <w:tabs>
          <w:tab w:val="left" w:pos="851"/>
        </w:tabs>
        <w:ind w:left="0" w:firstLine="567"/>
        <w:rPr>
          <w:szCs w:val="30"/>
          <w:lang w:val="ru-RU"/>
        </w:rPr>
      </w:pPr>
      <w:r w:rsidRPr="00671565">
        <w:rPr>
          <w:lang w:val="ru-RU"/>
        </w:rPr>
        <w:t>Как классифицируют загрязнение?</w:t>
      </w:r>
    </w:p>
    <w:p w:rsidR="00671565" w:rsidRPr="00671565" w:rsidRDefault="00671565" w:rsidP="00B56B0A">
      <w:pPr>
        <w:pStyle w:val="afffffc"/>
        <w:numPr>
          <w:ilvl w:val="0"/>
          <w:numId w:val="11"/>
        </w:numPr>
        <w:tabs>
          <w:tab w:val="left" w:pos="851"/>
        </w:tabs>
        <w:ind w:left="0" w:firstLine="567"/>
        <w:rPr>
          <w:szCs w:val="30"/>
          <w:lang w:val="ru-RU"/>
        </w:rPr>
      </w:pPr>
      <w:r w:rsidRPr="00671565">
        <w:rPr>
          <w:lang w:val="ru-RU"/>
        </w:rPr>
        <w:t>В чем заключаются причины экологического кризиса в Украине?</w:t>
      </w:r>
    </w:p>
    <w:p w:rsidR="00722B69" w:rsidRPr="00187F46" w:rsidRDefault="00671565" w:rsidP="00B56B0A">
      <w:pPr>
        <w:pStyle w:val="afffffc"/>
        <w:numPr>
          <w:ilvl w:val="0"/>
          <w:numId w:val="11"/>
        </w:numPr>
        <w:tabs>
          <w:tab w:val="left" w:pos="851"/>
        </w:tabs>
        <w:ind w:left="0" w:firstLine="567"/>
        <w:rPr>
          <w:szCs w:val="28"/>
          <w:lang w:val="uk-UA"/>
        </w:rPr>
      </w:pPr>
      <w:r w:rsidRPr="00671565">
        <w:rPr>
          <w:lang w:val="ru-RU"/>
        </w:rPr>
        <w:t>Охарактеризуйте экологические проблемы Донецкой области</w:t>
      </w:r>
      <w:r w:rsidRPr="00502B56">
        <w:rPr>
          <w:lang w:val="ru-RU"/>
        </w:rPr>
        <w:t>.</w:t>
      </w:r>
    </w:p>
    <w:p w:rsidR="00B353D4" w:rsidRPr="003F24B2" w:rsidRDefault="00B353D4" w:rsidP="000D0698">
      <w:pPr>
        <w:pStyle w:val="10"/>
      </w:pPr>
      <w:bookmarkStart w:id="25" w:name="_Toc389547040"/>
      <w:bookmarkStart w:id="26" w:name="_Toc480984136"/>
      <w:r w:rsidRPr="003F24B2">
        <w:t>Лекц</w:t>
      </w:r>
      <w:r w:rsidR="00EF0536" w:rsidRPr="003F24B2">
        <w:t>И</w:t>
      </w:r>
      <w:r w:rsidRPr="003F24B2">
        <w:t>я №</w:t>
      </w:r>
      <w:r w:rsidR="00E7199D" w:rsidRPr="003F24B2">
        <w:t xml:space="preserve"> 7</w:t>
      </w:r>
      <w:r w:rsidRPr="003F24B2">
        <w:t xml:space="preserve"> </w:t>
      </w:r>
      <w:r w:rsidR="00EF0536" w:rsidRPr="003F24B2">
        <w:t xml:space="preserve">направления защиты биосферы </w:t>
      </w:r>
      <w:r w:rsidR="003F24B2" w:rsidRPr="003F24B2">
        <w:t>от загрязнений</w:t>
      </w:r>
      <w:bookmarkEnd w:id="25"/>
      <w:bookmarkEnd w:id="26"/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b/>
          <w:lang w:val="ru-RU"/>
        </w:rPr>
        <w:t xml:space="preserve">Самоочищение биосферы </w:t>
      </w:r>
      <w:r w:rsidR="00502B56">
        <w:rPr>
          <w:b/>
          <w:lang w:val="ru-RU"/>
        </w:rPr>
        <w:t>–</w:t>
      </w:r>
      <w:r w:rsidRPr="00CD040B">
        <w:rPr>
          <w:b/>
          <w:lang w:val="ru-RU"/>
        </w:rPr>
        <w:t xml:space="preserve"> </w:t>
      </w:r>
      <w:r w:rsidRPr="00502B56">
        <w:rPr>
          <w:lang w:val="ru-RU"/>
        </w:rPr>
        <w:t xml:space="preserve">частичное или полное возобновление </w:t>
      </w:r>
      <w:r w:rsidR="00502B56">
        <w:rPr>
          <w:lang w:val="ru-RU"/>
        </w:rPr>
        <w:t>пр</w:t>
      </w:r>
      <w:r w:rsidR="00502B56">
        <w:rPr>
          <w:lang w:val="ru-RU"/>
        </w:rPr>
        <w:t>и</w:t>
      </w:r>
      <w:r w:rsidR="00502B56">
        <w:rPr>
          <w:lang w:val="ru-RU"/>
        </w:rPr>
        <w:t>родного</w:t>
      </w:r>
      <w:r w:rsidRPr="00CD040B">
        <w:rPr>
          <w:lang w:val="ru-RU"/>
        </w:rPr>
        <w:t xml:space="preserve"> состава в результате удаления примесей под воздействием естес</w:t>
      </w:r>
      <w:r w:rsidRPr="00CD040B">
        <w:rPr>
          <w:lang w:val="ru-RU"/>
        </w:rPr>
        <w:t>т</w:t>
      </w:r>
      <w:r w:rsidRPr="00CD040B">
        <w:rPr>
          <w:lang w:val="ru-RU"/>
        </w:rPr>
        <w:t>венных факторов.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lang w:val="ru-RU"/>
        </w:rPr>
        <w:t>Факторы самоочи</w:t>
      </w:r>
      <w:r w:rsidR="00502B56">
        <w:rPr>
          <w:lang w:val="ru-RU"/>
        </w:rPr>
        <w:t>щения</w:t>
      </w:r>
      <w:r w:rsidRPr="00CD040B">
        <w:rPr>
          <w:lang w:val="ru-RU"/>
        </w:rPr>
        <w:t xml:space="preserve"> водоемов можно условно разделить на группы:</w:t>
      </w:r>
    </w:p>
    <w:p w:rsidR="003F24B2" w:rsidRPr="00CD040B" w:rsidRDefault="00502B56" w:rsidP="003F24B2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proofErr w:type="gramStart"/>
      <w:r w:rsidR="003F24B2" w:rsidRPr="00CD040B">
        <w:rPr>
          <w:lang w:val="ru-RU"/>
        </w:rPr>
        <w:t>физические</w:t>
      </w:r>
      <w:proofErr w:type="gramEnd"/>
      <w:r w:rsidR="003F24B2" w:rsidRPr="00CD040B">
        <w:rPr>
          <w:lang w:val="ru-RU"/>
        </w:rPr>
        <w:t xml:space="preserve"> (разведение, растворение, перемешивание, рассеивание, перенесение и т</w:t>
      </w:r>
      <w:r>
        <w:rPr>
          <w:lang w:val="ru-RU"/>
        </w:rPr>
        <w:t>.</w:t>
      </w:r>
      <w:r w:rsidR="003F24B2" w:rsidRPr="00CD040B">
        <w:rPr>
          <w:lang w:val="ru-RU"/>
        </w:rPr>
        <w:t xml:space="preserve"> п</w:t>
      </w:r>
      <w:r>
        <w:rPr>
          <w:lang w:val="ru-RU"/>
        </w:rPr>
        <w:t>.</w:t>
      </w:r>
      <w:r w:rsidR="003F24B2" w:rsidRPr="00CD040B">
        <w:rPr>
          <w:lang w:val="ru-RU"/>
        </w:rPr>
        <w:t>);</w:t>
      </w:r>
    </w:p>
    <w:p w:rsidR="003F24B2" w:rsidRPr="00CD040B" w:rsidRDefault="00502B56" w:rsidP="003F24B2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proofErr w:type="gramStart"/>
      <w:r w:rsidR="003F24B2" w:rsidRPr="00CD040B">
        <w:rPr>
          <w:lang w:val="ru-RU"/>
        </w:rPr>
        <w:t>химические</w:t>
      </w:r>
      <w:proofErr w:type="gramEnd"/>
      <w:r w:rsidR="003F24B2" w:rsidRPr="00CD040B">
        <w:rPr>
          <w:lang w:val="ru-RU"/>
        </w:rPr>
        <w:t xml:space="preserve"> (окисление органических и неорганических веществ);</w:t>
      </w:r>
    </w:p>
    <w:p w:rsidR="003F24B2" w:rsidRPr="00CD040B" w:rsidRDefault="00502B56" w:rsidP="003F24B2">
      <w:pPr>
        <w:pStyle w:val="afffffc"/>
        <w:rPr>
          <w:lang w:val="ru-RU"/>
        </w:rPr>
      </w:pPr>
      <w:r>
        <w:rPr>
          <w:lang w:val="ru-RU"/>
        </w:rPr>
        <w:t xml:space="preserve">– </w:t>
      </w:r>
      <w:proofErr w:type="gramStart"/>
      <w:r w:rsidR="003F24B2" w:rsidRPr="00CD040B">
        <w:rPr>
          <w:lang w:val="ru-RU"/>
        </w:rPr>
        <w:t>биологические</w:t>
      </w:r>
      <w:proofErr w:type="gramEnd"/>
      <w:r w:rsidR="003F24B2" w:rsidRPr="00CD040B">
        <w:rPr>
          <w:lang w:val="ru-RU"/>
        </w:rPr>
        <w:t xml:space="preserve"> (поглощение живыми организмами).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lang w:val="ru-RU"/>
        </w:rPr>
        <w:t>Самоочи</w:t>
      </w:r>
      <w:r w:rsidR="00502B56">
        <w:rPr>
          <w:lang w:val="ru-RU"/>
        </w:rPr>
        <w:t>щение</w:t>
      </w:r>
      <w:r w:rsidRPr="00CD040B">
        <w:rPr>
          <w:lang w:val="ru-RU"/>
        </w:rPr>
        <w:t xml:space="preserve"> ограничен</w:t>
      </w:r>
      <w:r w:rsidR="00502B56">
        <w:rPr>
          <w:lang w:val="ru-RU"/>
        </w:rPr>
        <w:t>о</w:t>
      </w:r>
      <w:r w:rsidRPr="00CD040B">
        <w:rPr>
          <w:lang w:val="ru-RU"/>
        </w:rPr>
        <w:t>: если скорость поступления загрязняющего вещества больше скорости разложения или выведения, то самоочи</w:t>
      </w:r>
      <w:r w:rsidR="00502B56">
        <w:rPr>
          <w:lang w:val="ru-RU"/>
        </w:rPr>
        <w:t>щение</w:t>
      </w:r>
      <w:r w:rsidRPr="00CD040B">
        <w:rPr>
          <w:lang w:val="ru-RU"/>
        </w:rPr>
        <w:t xml:space="preserve"> не наступает.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lang w:val="ru-RU"/>
        </w:rPr>
        <w:t>Сам</w:t>
      </w:r>
      <w:r w:rsidR="00502B56">
        <w:rPr>
          <w:lang w:val="ru-RU"/>
        </w:rPr>
        <w:t>ое</w:t>
      </w:r>
      <w:r w:rsidRPr="00CD040B">
        <w:rPr>
          <w:lang w:val="ru-RU"/>
        </w:rPr>
        <w:t xml:space="preserve"> быстр</w:t>
      </w:r>
      <w:r w:rsidR="00502B56">
        <w:rPr>
          <w:lang w:val="ru-RU"/>
        </w:rPr>
        <w:t>ое</w:t>
      </w:r>
      <w:r w:rsidRPr="00CD040B">
        <w:rPr>
          <w:lang w:val="ru-RU"/>
        </w:rPr>
        <w:t xml:space="preserve"> самоочи</w:t>
      </w:r>
      <w:r w:rsidR="00502B56">
        <w:rPr>
          <w:lang w:val="ru-RU"/>
        </w:rPr>
        <w:t>щение</w:t>
      </w:r>
      <w:r w:rsidRPr="00CD040B">
        <w:rPr>
          <w:lang w:val="ru-RU"/>
        </w:rPr>
        <w:t xml:space="preserve"> в атмосфере, медленнее всего </w:t>
      </w:r>
      <w:r w:rsidR="00502B56">
        <w:rPr>
          <w:lang w:val="ru-RU"/>
        </w:rPr>
        <w:t>–</w:t>
      </w:r>
      <w:r w:rsidRPr="00CD040B">
        <w:rPr>
          <w:lang w:val="ru-RU"/>
        </w:rPr>
        <w:t xml:space="preserve"> в лит</w:t>
      </w:r>
      <w:r w:rsidRPr="00CD040B">
        <w:rPr>
          <w:lang w:val="ru-RU"/>
        </w:rPr>
        <w:t>о</w:t>
      </w:r>
      <w:r w:rsidRPr="00CD040B">
        <w:rPr>
          <w:lang w:val="ru-RU"/>
        </w:rPr>
        <w:t>сфере.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lang w:val="ru-RU"/>
        </w:rPr>
        <w:t>В природе самоочи</w:t>
      </w:r>
      <w:r w:rsidR="00502B56">
        <w:rPr>
          <w:lang w:val="ru-RU"/>
        </w:rPr>
        <w:t>щение</w:t>
      </w:r>
      <w:r w:rsidRPr="00CD040B">
        <w:rPr>
          <w:lang w:val="ru-RU"/>
        </w:rPr>
        <w:t xml:space="preserve"> одной среды происходит за счет загрязнения друго</w:t>
      </w:r>
      <w:r w:rsidR="00502B56">
        <w:rPr>
          <w:lang w:val="ru-RU"/>
        </w:rPr>
        <w:t>й</w:t>
      </w:r>
      <w:r w:rsidRPr="00CD040B">
        <w:rPr>
          <w:lang w:val="ru-RU"/>
        </w:rPr>
        <w:t>.</w:t>
      </w:r>
    </w:p>
    <w:p w:rsidR="003F24B2" w:rsidRPr="00502B56" w:rsidRDefault="003F24B2" w:rsidP="003F24B2">
      <w:pPr>
        <w:pStyle w:val="afffffc"/>
        <w:rPr>
          <w:b/>
          <w:lang w:val="ru-RU"/>
        </w:rPr>
      </w:pPr>
      <w:r w:rsidRPr="00502B56">
        <w:rPr>
          <w:b/>
          <w:lang w:val="ru-RU"/>
        </w:rPr>
        <w:t>Направления защиты биосферы от загрязнений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lang w:val="ru-RU"/>
        </w:rPr>
        <w:t>Выделяют три основных направления: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b/>
          <w:lang w:val="ru-RU"/>
        </w:rPr>
        <w:t xml:space="preserve">1. Расчет на </w:t>
      </w:r>
      <w:proofErr w:type="spellStart"/>
      <w:r w:rsidRPr="00CD040B">
        <w:rPr>
          <w:b/>
          <w:lang w:val="ru-RU"/>
        </w:rPr>
        <w:t>самоочищ</w:t>
      </w:r>
      <w:r w:rsidR="00502B56">
        <w:rPr>
          <w:b/>
          <w:lang w:val="ru-RU"/>
        </w:rPr>
        <w:t>ающую</w:t>
      </w:r>
      <w:proofErr w:type="spellEnd"/>
      <w:r w:rsidRPr="00CD040B">
        <w:rPr>
          <w:b/>
          <w:lang w:val="ru-RU"/>
        </w:rPr>
        <w:t xml:space="preserve"> способность биосферы</w:t>
      </w:r>
      <w:r w:rsidRPr="00CD040B">
        <w:rPr>
          <w:lang w:val="ru-RU"/>
        </w:rPr>
        <w:t xml:space="preserve"> и изоляцию з</w:t>
      </w:r>
      <w:r w:rsidRPr="00CD040B">
        <w:rPr>
          <w:lang w:val="ru-RU"/>
        </w:rPr>
        <w:t>а</w:t>
      </w:r>
      <w:r w:rsidRPr="00CD040B">
        <w:rPr>
          <w:lang w:val="ru-RU"/>
        </w:rPr>
        <w:t>грязняющих производств и отходов. В этом случае количество загрязнений не уменьшается и влияни</w:t>
      </w:r>
      <w:r w:rsidR="005F7DAE">
        <w:rPr>
          <w:lang w:val="ru-RU"/>
        </w:rPr>
        <w:t>е</w:t>
      </w:r>
      <w:r w:rsidRPr="00CD040B">
        <w:rPr>
          <w:lang w:val="ru-RU"/>
        </w:rPr>
        <w:t xml:space="preserve"> на технологию не происходит. Например, выс</w:t>
      </w:r>
      <w:r w:rsidRPr="00CD040B">
        <w:rPr>
          <w:lang w:val="ru-RU"/>
        </w:rPr>
        <w:t>о</w:t>
      </w:r>
      <w:r w:rsidRPr="00CD040B">
        <w:rPr>
          <w:lang w:val="ru-RU"/>
        </w:rPr>
        <w:t xml:space="preserve">кие трубы; трубопроводы, которые выходят далеко в русло реки или море; </w:t>
      </w:r>
      <w:proofErr w:type="spellStart"/>
      <w:r w:rsidRPr="00CD040B">
        <w:rPr>
          <w:lang w:val="ru-RU"/>
        </w:rPr>
        <w:t>водоохранные</w:t>
      </w:r>
      <w:proofErr w:type="spellEnd"/>
      <w:r w:rsidRPr="00CD040B">
        <w:rPr>
          <w:lang w:val="ru-RU"/>
        </w:rPr>
        <w:t xml:space="preserve"> зоны; прибрежно-защитные полосы рек; строительство вре</w:t>
      </w:r>
      <w:r w:rsidRPr="00CD040B">
        <w:rPr>
          <w:lang w:val="ru-RU"/>
        </w:rPr>
        <w:t>д</w:t>
      </w:r>
      <w:r w:rsidRPr="00CD040B">
        <w:rPr>
          <w:lang w:val="ru-RU"/>
        </w:rPr>
        <w:t>ных предприятий за границей города; строительство предприятий с учетом рельефа местности, с учетом розы ветров; санитарно-защитные зоны (СЗЗ); герметизация производств; захоронение отходов.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b/>
          <w:lang w:val="ru-RU"/>
        </w:rPr>
        <w:t>СЗЗ</w:t>
      </w:r>
      <w:r w:rsidRPr="00CD040B">
        <w:rPr>
          <w:lang w:val="ru-RU"/>
        </w:rPr>
        <w:t xml:space="preserve"> </w:t>
      </w:r>
      <w:r w:rsidR="006F02E1">
        <w:rPr>
          <w:lang w:val="ru-RU"/>
        </w:rPr>
        <w:t>–</w:t>
      </w:r>
      <w:r w:rsidRPr="00CD040B">
        <w:rPr>
          <w:lang w:val="ru-RU"/>
        </w:rPr>
        <w:t xml:space="preserve"> это территория, которая отделяет промышленное предприятие от жилищной зоны; является обязательным элементом предприятия. </w:t>
      </w:r>
      <w:proofErr w:type="gramStart"/>
      <w:r w:rsidRPr="00CD040B">
        <w:rPr>
          <w:lang w:val="ru-RU"/>
        </w:rPr>
        <w:t>Размер СЗЗ в зависимости от класса опасности предприятия (</w:t>
      </w:r>
      <w:r w:rsidR="006E654A">
        <w:rPr>
          <w:lang w:val="ru-RU"/>
        </w:rPr>
        <w:t>Г</w:t>
      </w:r>
      <w:r w:rsidRPr="00CD040B">
        <w:rPr>
          <w:lang w:val="ru-RU"/>
        </w:rPr>
        <w:t xml:space="preserve">СП 173): 1 класс </w:t>
      </w:r>
      <w:r w:rsidR="006F02E1">
        <w:rPr>
          <w:lang w:val="ru-RU"/>
        </w:rPr>
        <w:t>–</w:t>
      </w:r>
      <w:r w:rsidRPr="00CD040B">
        <w:rPr>
          <w:lang w:val="ru-RU"/>
        </w:rPr>
        <w:t xml:space="preserve"> 1000 м (3000 м); 2 класс </w:t>
      </w:r>
      <w:r w:rsidR="006F02E1">
        <w:rPr>
          <w:lang w:val="ru-RU"/>
        </w:rPr>
        <w:t>–</w:t>
      </w:r>
      <w:r w:rsidRPr="00CD040B">
        <w:rPr>
          <w:lang w:val="ru-RU"/>
        </w:rPr>
        <w:t xml:space="preserve"> 500 м; 3 класс </w:t>
      </w:r>
      <w:r w:rsidR="006F02E1">
        <w:rPr>
          <w:lang w:val="ru-RU"/>
        </w:rPr>
        <w:t>–</w:t>
      </w:r>
      <w:r w:rsidRPr="00CD040B">
        <w:rPr>
          <w:lang w:val="ru-RU"/>
        </w:rPr>
        <w:t xml:space="preserve"> 300 м; 4 класс </w:t>
      </w:r>
      <w:r w:rsidR="006F02E1">
        <w:rPr>
          <w:lang w:val="ru-RU"/>
        </w:rPr>
        <w:t>–</w:t>
      </w:r>
      <w:r w:rsidRPr="00CD040B">
        <w:rPr>
          <w:lang w:val="ru-RU"/>
        </w:rPr>
        <w:t xml:space="preserve"> 100 м; 5 класс </w:t>
      </w:r>
      <w:r w:rsidR="006F02E1">
        <w:rPr>
          <w:lang w:val="ru-RU"/>
        </w:rPr>
        <w:t>–</w:t>
      </w:r>
      <w:r w:rsidRPr="00CD040B">
        <w:rPr>
          <w:lang w:val="ru-RU"/>
        </w:rPr>
        <w:t xml:space="preserve"> 50 м.</w:t>
      </w:r>
      <w:r w:rsidR="006E654A">
        <w:rPr>
          <w:lang w:val="ru-RU"/>
        </w:rPr>
        <w:t xml:space="preserve"> </w:t>
      </w:r>
      <w:r w:rsidRPr="00CD040B">
        <w:rPr>
          <w:lang w:val="ru-RU"/>
        </w:rPr>
        <w:t>На территории СЗЗ категорически запрещено размещать жилые дома, лечебно-оздоровительные</w:t>
      </w:r>
      <w:r w:rsidR="006E654A">
        <w:rPr>
          <w:lang w:val="ru-RU"/>
        </w:rPr>
        <w:t xml:space="preserve"> учреждения</w:t>
      </w:r>
      <w:r w:rsidRPr="00CD040B">
        <w:rPr>
          <w:lang w:val="ru-RU"/>
        </w:rPr>
        <w:t>, детские сад</w:t>
      </w:r>
      <w:r w:rsidR="006E654A">
        <w:rPr>
          <w:lang w:val="ru-RU"/>
        </w:rPr>
        <w:t>ы</w:t>
      </w:r>
      <w:r w:rsidRPr="00CD040B">
        <w:rPr>
          <w:lang w:val="ru-RU"/>
        </w:rPr>
        <w:t xml:space="preserve"> и т. п. Можно разм</w:t>
      </w:r>
      <w:r w:rsidRPr="00CD040B">
        <w:rPr>
          <w:lang w:val="ru-RU"/>
        </w:rPr>
        <w:t>е</w:t>
      </w:r>
      <w:r w:rsidRPr="00CD040B">
        <w:rPr>
          <w:lang w:val="ru-RU"/>
        </w:rPr>
        <w:t>щать: с</w:t>
      </w:r>
      <w:r w:rsidR="006E654A">
        <w:rPr>
          <w:lang w:val="ru-RU"/>
        </w:rPr>
        <w:t>клады</w:t>
      </w:r>
      <w:r w:rsidRPr="00CD040B">
        <w:rPr>
          <w:lang w:val="ru-RU"/>
        </w:rPr>
        <w:t>, АТП, гаражи, столов</w:t>
      </w:r>
      <w:r w:rsidR="006E654A">
        <w:rPr>
          <w:lang w:val="ru-RU"/>
        </w:rPr>
        <w:t>ые</w:t>
      </w:r>
      <w:r w:rsidRPr="00CD040B">
        <w:rPr>
          <w:lang w:val="ru-RU"/>
        </w:rPr>
        <w:t>, административные корпуса и другие вспомогательные объекты.</w:t>
      </w:r>
      <w:proofErr w:type="gramEnd"/>
      <w:r w:rsidRPr="00CD040B">
        <w:rPr>
          <w:lang w:val="ru-RU"/>
        </w:rPr>
        <w:t xml:space="preserve"> Территория СЗЗ должна быть более</w:t>
      </w:r>
      <w:proofErr w:type="gramStart"/>
      <w:r w:rsidRPr="00CD040B">
        <w:rPr>
          <w:lang w:val="ru-RU"/>
        </w:rPr>
        <w:t>,</w:t>
      </w:r>
      <w:proofErr w:type="gramEnd"/>
      <w:r w:rsidRPr="00CD040B">
        <w:rPr>
          <w:lang w:val="ru-RU"/>
        </w:rPr>
        <w:t xml:space="preserve"> чем на 50 % озеленена </w:t>
      </w:r>
      <w:proofErr w:type="spellStart"/>
      <w:r w:rsidRPr="00CD040B">
        <w:rPr>
          <w:lang w:val="ru-RU"/>
        </w:rPr>
        <w:t>газовыносливыми</w:t>
      </w:r>
      <w:proofErr w:type="spellEnd"/>
      <w:r w:rsidRPr="00CD040B">
        <w:rPr>
          <w:lang w:val="ru-RU"/>
        </w:rPr>
        <w:t xml:space="preserve"> деревьями (тополь, акация, дуб, бузина, липа и др.)</w:t>
      </w:r>
    </w:p>
    <w:p w:rsidR="003F24B2" w:rsidRPr="006F02E1" w:rsidRDefault="003F24B2" w:rsidP="003F24B2">
      <w:pPr>
        <w:pStyle w:val="afffffc"/>
        <w:rPr>
          <w:b/>
          <w:lang w:val="ru-RU"/>
        </w:rPr>
      </w:pPr>
      <w:r w:rsidRPr="00CD040B">
        <w:rPr>
          <w:b/>
          <w:lang w:val="ru-RU"/>
        </w:rPr>
        <w:t xml:space="preserve">2. </w:t>
      </w:r>
      <w:r w:rsidRPr="006F02E1">
        <w:rPr>
          <w:b/>
          <w:lang w:val="ru-RU"/>
        </w:rPr>
        <w:t>Очистки выбросов и сбросов промышленных предприятий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lang w:val="ru-RU"/>
        </w:rPr>
        <w:t>2.1. Очистка промышленных газовых выбросов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lang w:val="ru-RU"/>
        </w:rPr>
        <w:t>2.1.1. От пыли: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lang w:val="ru-RU"/>
        </w:rPr>
        <w:t xml:space="preserve">– сухие пылеуловители (циклоны, </w:t>
      </w:r>
      <w:proofErr w:type="spellStart"/>
      <w:r w:rsidRPr="00CD040B">
        <w:rPr>
          <w:lang w:val="ru-RU"/>
        </w:rPr>
        <w:t>пылеосадительные</w:t>
      </w:r>
      <w:proofErr w:type="spellEnd"/>
      <w:r w:rsidRPr="00CD040B">
        <w:rPr>
          <w:lang w:val="ru-RU"/>
        </w:rPr>
        <w:t xml:space="preserve"> камеры), которые предназначены для грубой механической очистки выбросов от большой и тяжелой пыли. Принцип их работы основан на действии центробежных сил и сил тяжести;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lang w:val="ru-RU"/>
        </w:rPr>
        <w:t>– мокрые пылеуловители (ск</w:t>
      </w:r>
      <w:r w:rsidR="00021D0A">
        <w:rPr>
          <w:lang w:val="ru-RU"/>
        </w:rPr>
        <w:t>р</w:t>
      </w:r>
      <w:r w:rsidRPr="00CD040B">
        <w:rPr>
          <w:lang w:val="ru-RU"/>
        </w:rPr>
        <w:t>уббер</w:t>
      </w:r>
      <w:r w:rsidR="006F02E1">
        <w:rPr>
          <w:lang w:val="ru-RU"/>
        </w:rPr>
        <w:t>ы</w:t>
      </w:r>
      <w:r w:rsidRPr="00CD040B">
        <w:rPr>
          <w:lang w:val="ru-RU"/>
        </w:rPr>
        <w:t>, газопромыватели) требуют под</w:t>
      </w:r>
      <w:r w:rsidRPr="00CD040B">
        <w:rPr>
          <w:lang w:val="ru-RU"/>
        </w:rPr>
        <w:t>а</w:t>
      </w:r>
      <w:r w:rsidRPr="00CD040B">
        <w:rPr>
          <w:lang w:val="ru-RU"/>
        </w:rPr>
        <w:t>чи воды и работают по принципу осаждения частиц пыли на поверхность капель под действием сил инерции и броуновского движения;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lang w:val="ru-RU"/>
        </w:rPr>
        <w:t>– фильтры тканевые (рукавные);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lang w:val="ru-RU"/>
        </w:rPr>
        <w:t xml:space="preserve">– электрофильтры </w:t>
      </w:r>
      <w:r w:rsidR="00021D0A">
        <w:rPr>
          <w:lang w:val="ru-RU"/>
        </w:rPr>
        <w:t>–</w:t>
      </w:r>
      <w:r w:rsidRPr="00CD040B">
        <w:rPr>
          <w:lang w:val="ru-RU"/>
        </w:rPr>
        <w:t xml:space="preserve"> принцип работы основан на ионизации пыли газ</w:t>
      </w:r>
      <w:r w:rsidRPr="00CD040B">
        <w:rPr>
          <w:lang w:val="ru-RU"/>
        </w:rPr>
        <w:t>о</w:t>
      </w:r>
      <w:r w:rsidRPr="00CD040B">
        <w:rPr>
          <w:lang w:val="ru-RU"/>
        </w:rPr>
        <w:t>вого потока около поверхности электродов. Улавливают пыль размером от 0,01 мкм при эффективности до 99,9 %.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lang w:val="ru-RU"/>
        </w:rPr>
        <w:t>Наиболее эффективные комбинированные методы очистки от пыли.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lang w:val="ru-RU"/>
        </w:rPr>
        <w:t>2.1.2. От вредных и токсичных примесей: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lang w:val="ru-RU"/>
        </w:rPr>
        <w:t>– каталитическая очистка;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lang w:val="ru-RU"/>
        </w:rPr>
        <w:t xml:space="preserve">– абсорберы </w:t>
      </w:r>
      <w:r w:rsidR="00021D0A">
        <w:rPr>
          <w:lang w:val="ru-RU"/>
        </w:rPr>
        <w:t>–</w:t>
      </w:r>
      <w:r w:rsidRPr="00CD040B">
        <w:rPr>
          <w:lang w:val="ru-RU"/>
        </w:rPr>
        <w:t xml:space="preserve"> поглощение объемом жидкости;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lang w:val="ru-RU"/>
        </w:rPr>
        <w:t xml:space="preserve">– адсорберы </w:t>
      </w:r>
      <w:r w:rsidR="00021D0A">
        <w:rPr>
          <w:lang w:val="ru-RU"/>
        </w:rPr>
        <w:t>–</w:t>
      </w:r>
      <w:r w:rsidRPr="00CD040B">
        <w:rPr>
          <w:lang w:val="ru-RU"/>
        </w:rPr>
        <w:t xml:space="preserve"> поглощение поверхностью твердых тел.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lang w:val="ru-RU"/>
        </w:rPr>
        <w:t xml:space="preserve">2.2. Очистка </w:t>
      </w:r>
      <w:r w:rsidR="00021D0A">
        <w:rPr>
          <w:lang w:val="ru-RU"/>
        </w:rPr>
        <w:t xml:space="preserve">природных </w:t>
      </w:r>
      <w:r w:rsidRPr="00CD040B">
        <w:rPr>
          <w:lang w:val="ru-RU"/>
        </w:rPr>
        <w:t>и сточных вод: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lang w:val="ru-RU"/>
        </w:rPr>
        <w:t xml:space="preserve">– </w:t>
      </w:r>
      <w:proofErr w:type="gramStart"/>
      <w:r w:rsidRPr="00CD040B">
        <w:rPr>
          <w:lang w:val="ru-RU"/>
        </w:rPr>
        <w:t>механическая</w:t>
      </w:r>
      <w:proofErr w:type="gramEnd"/>
      <w:r w:rsidRPr="00CD040B">
        <w:rPr>
          <w:lang w:val="ru-RU"/>
        </w:rPr>
        <w:t xml:space="preserve"> </w:t>
      </w:r>
      <w:r w:rsidR="00021D0A">
        <w:rPr>
          <w:lang w:val="ru-RU"/>
        </w:rPr>
        <w:t>–</w:t>
      </w:r>
      <w:r w:rsidRPr="00CD040B">
        <w:rPr>
          <w:lang w:val="ru-RU"/>
        </w:rPr>
        <w:t xml:space="preserve"> из сточных вод путем отстаивания и фильтрации уд</w:t>
      </w:r>
      <w:r w:rsidRPr="00CD040B">
        <w:rPr>
          <w:lang w:val="ru-RU"/>
        </w:rPr>
        <w:t>а</w:t>
      </w:r>
      <w:r w:rsidRPr="00CD040B">
        <w:rPr>
          <w:lang w:val="ru-RU"/>
        </w:rPr>
        <w:t xml:space="preserve">ляются химические примеси (сита, решетки, песколовки, отстойники и </w:t>
      </w:r>
      <w:r w:rsidR="00021D0A">
        <w:rPr>
          <w:lang w:val="ru-RU"/>
        </w:rPr>
        <w:t>др.</w:t>
      </w:r>
      <w:r w:rsidRPr="00CD040B">
        <w:rPr>
          <w:lang w:val="ru-RU"/>
        </w:rPr>
        <w:t>);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lang w:val="ru-RU"/>
        </w:rPr>
        <w:t xml:space="preserve">– </w:t>
      </w:r>
      <w:proofErr w:type="gramStart"/>
      <w:r w:rsidRPr="00CD040B">
        <w:rPr>
          <w:lang w:val="ru-RU"/>
        </w:rPr>
        <w:t>химическая</w:t>
      </w:r>
      <w:proofErr w:type="gramEnd"/>
      <w:r w:rsidRPr="00CD040B">
        <w:rPr>
          <w:lang w:val="ru-RU"/>
        </w:rPr>
        <w:t xml:space="preserve"> </w:t>
      </w:r>
      <w:r w:rsidR="00021D0A">
        <w:rPr>
          <w:lang w:val="ru-RU"/>
        </w:rPr>
        <w:t>–</w:t>
      </w:r>
      <w:r w:rsidRPr="00CD040B">
        <w:rPr>
          <w:lang w:val="ru-RU"/>
        </w:rPr>
        <w:t xml:space="preserve"> в воду добавляют разные химические реагенты, которые вступают в реакцию с загрязнителями и осаждают их в виде нерастворимых осадков;</w:t>
      </w:r>
    </w:p>
    <w:p w:rsidR="003F24B2" w:rsidRPr="00CD040B" w:rsidRDefault="003F24B2" w:rsidP="003F24B2">
      <w:pPr>
        <w:pStyle w:val="afffffc"/>
        <w:rPr>
          <w:lang w:val="ru-RU"/>
        </w:rPr>
      </w:pPr>
      <w:proofErr w:type="gramStart"/>
      <w:r w:rsidRPr="00CD040B">
        <w:rPr>
          <w:lang w:val="ru-RU"/>
        </w:rPr>
        <w:t xml:space="preserve">– физико-химические </w:t>
      </w:r>
      <w:r w:rsidR="00021D0A">
        <w:rPr>
          <w:lang w:val="ru-RU"/>
        </w:rPr>
        <w:t>–</w:t>
      </w:r>
      <w:r w:rsidRPr="00CD040B">
        <w:rPr>
          <w:lang w:val="ru-RU"/>
        </w:rPr>
        <w:t xml:space="preserve"> коагуляция, сорбция, окисление, применение ультразвука, озона, хлорирование, ионный обмен, мембранные</w:t>
      </w:r>
      <w:r w:rsidR="00021D0A">
        <w:rPr>
          <w:lang w:val="ru-RU"/>
        </w:rPr>
        <w:t xml:space="preserve"> технологии</w:t>
      </w:r>
      <w:r w:rsidRPr="00CD040B">
        <w:rPr>
          <w:lang w:val="ru-RU"/>
        </w:rPr>
        <w:t xml:space="preserve"> (обратный осмос, </w:t>
      </w:r>
      <w:proofErr w:type="spellStart"/>
      <w:r w:rsidRPr="00CD040B">
        <w:rPr>
          <w:lang w:val="ru-RU"/>
        </w:rPr>
        <w:t>нанофильтры</w:t>
      </w:r>
      <w:proofErr w:type="spellEnd"/>
      <w:r w:rsidRPr="00CD040B">
        <w:rPr>
          <w:lang w:val="ru-RU"/>
        </w:rPr>
        <w:t>, ультрафильтрация) и др.;</w:t>
      </w:r>
      <w:proofErr w:type="gramEnd"/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lang w:val="ru-RU"/>
        </w:rPr>
        <w:t xml:space="preserve">– биологическая </w:t>
      </w:r>
      <w:r w:rsidR="00021D0A">
        <w:rPr>
          <w:lang w:val="ru-RU"/>
        </w:rPr>
        <w:t>–</w:t>
      </w:r>
      <w:r w:rsidRPr="00CD040B">
        <w:rPr>
          <w:lang w:val="ru-RU"/>
        </w:rPr>
        <w:t xml:space="preserve"> основана на использовании закономерности биох</w:t>
      </w:r>
      <w:r w:rsidRPr="00CD040B">
        <w:rPr>
          <w:lang w:val="ru-RU"/>
        </w:rPr>
        <w:t>и</w:t>
      </w:r>
      <w:r w:rsidRPr="00CD040B">
        <w:rPr>
          <w:lang w:val="ru-RU"/>
        </w:rPr>
        <w:t>мическо</w:t>
      </w:r>
      <w:r w:rsidR="00021D0A">
        <w:rPr>
          <w:lang w:val="ru-RU"/>
        </w:rPr>
        <w:t>го</w:t>
      </w:r>
      <w:r w:rsidRPr="00CD040B">
        <w:rPr>
          <w:lang w:val="ru-RU"/>
        </w:rPr>
        <w:t xml:space="preserve"> и физиологич</w:t>
      </w:r>
      <w:r w:rsidR="00021D0A">
        <w:rPr>
          <w:lang w:val="ru-RU"/>
        </w:rPr>
        <w:t>еского</w:t>
      </w:r>
      <w:r w:rsidRPr="00CD040B">
        <w:rPr>
          <w:lang w:val="ru-RU"/>
        </w:rPr>
        <w:t xml:space="preserve"> самоочи</w:t>
      </w:r>
      <w:r w:rsidR="00021D0A">
        <w:rPr>
          <w:lang w:val="ru-RU"/>
        </w:rPr>
        <w:t>щения</w:t>
      </w:r>
      <w:r w:rsidRPr="00CD040B">
        <w:rPr>
          <w:lang w:val="ru-RU"/>
        </w:rPr>
        <w:t xml:space="preserve"> водоемов (биофильтры, би</w:t>
      </w:r>
      <w:r w:rsidRPr="00CD040B">
        <w:rPr>
          <w:lang w:val="ru-RU"/>
        </w:rPr>
        <w:t>о</w:t>
      </w:r>
      <w:r w:rsidRPr="00CD040B">
        <w:rPr>
          <w:lang w:val="ru-RU"/>
        </w:rPr>
        <w:t xml:space="preserve">логические ставки, </w:t>
      </w:r>
      <w:proofErr w:type="spellStart"/>
      <w:r w:rsidRPr="00CD040B">
        <w:rPr>
          <w:lang w:val="ru-RU"/>
        </w:rPr>
        <w:t>аэротенки</w:t>
      </w:r>
      <w:proofErr w:type="spellEnd"/>
      <w:r w:rsidRPr="00CD040B">
        <w:rPr>
          <w:lang w:val="ru-RU"/>
        </w:rPr>
        <w:t>);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lang w:val="ru-RU"/>
        </w:rPr>
        <w:t>2.3. Очистка почв: промывка их в случае засоления, использовани</w:t>
      </w:r>
      <w:r w:rsidR="00021D0A">
        <w:rPr>
          <w:lang w:val="ru-RU"/>
        </w:rPr>
        <w:t>е</w:t>
      </w:r>
      <w:r w:rsidRPr="00CD040B">
        <w:rPr>
          <w:lang w:val="ru-RU"/>
        </w:rPr>
        <w:t xml:space="preserve"> и</w:t>
      </w:r>
      <w:r w:rsidRPr="00CD040B">
        <w:rPr>
          <w:lang w:val="ru-RU"/>
        </w:rPr>
        <w:t>з</w:t>
      </w:r>
      <w:r w:rsidRPr="00CD040B">
        <w:rPr>
          <w:lang w:val="ru-RU"/>
        </w:rPr>
        <w:t>вестняков для борьбы с засолением.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b/>
          <w:lang w:val="ru-RU"/>
        </w:rPr>
        <w:t>3. Создание экологически чистых производств</w:t>
      </w:r>
      <w:r w:rsidRPr="00CD040B">
        <w:rPr>
          <w:lang w:val="ru-RU"/>
        </w:rPr>
        <w:t>, то есть борьба не с последствиями, а с источниками загрязнений.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b/>
          <w:lang w:val="ru-RU"/>
        </w:rPr>
        <w:t>Безотходная технология</w:t>
      </w:r>
      <w:r w:rsidRPr="00021D0A">
        <w:rPr>
          <w:lang w:val="ru-RU"/>
        </w:rPr>
        <w:t xml:space="preserve"> (комиссия ООН, в 1989 г.)</w:t>
      </w:r>
      <w:r w:rsidRPr="00CD040B">
        <w:rPr>
          <w:lang w:val="ru-RU"/>
        </w:rPr>
        <w:t xml:space="preserve"> </w:t>
      </w:r>
      <w:r w:rsidR="00021D0A">
        <w:rPr>
          <w:lang w:val="ru-RU"/>
        </w:rPr>
        <w:t>–</w:t>
      </w:r>
      <w:r w:rsidRPr="00CD040B">
        <w:rPr>
          <w:lang w:val="ru-RU"/>
        </w:rPr>
        <w:t xml:space="preserve"> это такой способ производства продукции, при котором наиболее рационально и комплексно используются сырье и энергия в цикле «сырье </w:t>
      </w:r>
      <w:r w:rsidR="00021D0A">
        <w:rPr>
          <w:lang w:val="ru-RU"/>
        </w:rPr>
        <w:t>–</w:t>
      </w:r>
      <w:r w:rsidRPr="00CD040B">
        <w:rPr>
          <w:lang w:val="ru-RU"/>
        </w:rPr>
        <w:t xml:space="preserve"> производство </w:t>
      </w:r>
      <w:r w:rsidR="00021D0A">
        <w:rPr>
          <w:lang w:val="uk-UA"/>
        </w:rPr>
        <w:t>–</w:t>
      </w:r>
      <w:r w:rsidRPr="00CD040B">
        <w:rPr>
          <w:lang w:val="ru-RU"/>
        </w:rPr>
        <w:t xml:space="preserve"> потребитель </w:t>
      </w:r>
      <w:r w:rsidR="00021D0A">
        <w:rPr>
          <w:lang w:val="ru-RU"/>
        </w:rPr>
        <w:t>–</w:t>
      </w:r>
      <w:r w:rsidRPr="00CD040B">
        <w:rPr>
          <w:lang w:val="ru-RU"/>
        </w:rPr>
        <w:t xml:space="preserve"> вторичные ресурсы», таким образом, что никакие действия на окружа</w:t>
      </w:r>
      <w:r w:rsidRPr="00CD040B">
        <w:rPr>
          <w:lang w:val="ru-RU"/>
        </w:rPr>
        <w:t>ю</w:t>
      </w:r>
      <w:r w:rsidRPr="00CD040B">
        <w:rPr>
          <w:lang w:val="ru-RU"/>
        </w:rPr>
        <w:t>щую среду не нарушают ее нормального функционирования.</w:t>
      </w:r>
    </w:p>
    <w:p w:rsidR="003F24B2" w:rsidRPr="00CD040B" w:rsidRDefault="003F24B2" w:rsidP="003F24B2">
      <w:pPr>
        <w:pStyle w:val="afffffc"/>
        <w:rPr>
          <w:lang w:val="ru-RU"/>
        </w:rPr>
      </w:pPr>
      <w:r w:rsidRPr="00CD040B">
        <w:rPr>
          <w:lang w:val="ru-RU"/>
        </w:rPr>
        <w:t>Под безотходной технологией понимают также такой способ произво</w:t>
      </w:r>
      <w:r w:rsidRPr="00CD040B">
        <w:rPr>
          <w:lang w:val="ru-RU"/>
        </w:rPr>
        <w:t>д</w:t>
      </w:r>
      <w:r w:rsidRPr="00CD040B">
        <w:rPr>
          <w:lang w:val="ru-RU"/>
        </w:rPr>
        <w:t>ства, который обеспечивает максимально полное использование сырья, к</w:t>
      </w:r>
      <w:r w:rsidRPr="00CD040B">
        <w:rPr>
          <w:lang w:val="ru-RU"/>
        </w:rPr>
        <w:t>о</w:t>
      </w:r>
      <w:r w:rsidRPr="00CD040B">
        <w:rPr>
          <w:lang w:val="ru-RU"/>
        </w:rPr>
        <w:t xml:space="preserve">торое </w:t>
      </w:r>
      <w:proofErr w:type="spellStart"/>
      <w:r w:rsidRPr="00CD040B">
        <w:rPr>
          <w:lang w:val="ru-RU"/>
        </w:rPr>
        <w:t>пере</w:t>
      </w:r>
      <w:r w:rsidR="00E674CB">
        <w:rPr>
          <w:lang w:val="ru-RU"/>
        </w:rPr>
        <w:t>рабатівается</w:t>
      </w:r>
      <w:proofErr w:type="spellEnd"/>
      <w:r w:rsidRPr="00CD040B">
        <w:rPr>
          <w:lang w:val="ru-RU"/>
        </w:rPr>
        <w:t>, и при этом образуется минимальное количество о</w:t>
      </w:r>
      <w:r w:rsidRPr="00CD040B">
        <w:rPr>
          <w:lang w:val="ru-RU"/>
        </w:rPr>
        <w:t>т</w:t>
      </w:r>
      <w:r w:rsidRPr="00CD040B">
        <w:rPr>
          <w:lang w:val="ru-RU"/>
        </w:rPr>
        <w:t xml:space="preserve">ходов. </w:t>
      </w:r>
      <w:r w:rsidR="00E674CB">
        <w:rPr>
          <w:lang w:val="ru-RU"/>
        </w:rPr>
        <w:t>Более точным</w:t>
      </w:r>
      <w:r w:rsidRPr="00CD040B">
        <w:rPr>
          <w:lang w:val="ru-RU"/>
        </w:rPr>
        <w:t xml:space="preserve"> следует считать термин «малоотходная технология», потому что в принципе без</w:t>
      </w:r>
      <w:r w:rsidR="00E674CB">
        <w:rPr>
          <w:lang w:val="ru-RU"/>
        </w:rPr>
        <w:t>отхо</w:t>
      </w:r>
      <w:r w:rsidRPr="00CD040B">
        <w:rPr>
          <w:lang w:val="ru-RU"/>
        </w:rPr>
        <w:t>дна</w:t>
      </w:r>
      <w:r w:rsidR="00E674CB">
        <w:rPr>
          <w:lang w:val="ru-RU"/>
        </w:rPr>
        <w:t>я</w:t>
      </w:r>
      <w:r w:rsidRPr="00CD040B">
        <w:rPr>
          <w:lang w:val="ru-RU"/>
        </w:rPr>
        <w:t xml:space="preserve"> технология невозможна и отходы будут хотя бы в виде энергии.</w:t>
      </w:r>
    </w:p>
    <w:p w:rsidR="003F24B2" w:rsidRPr="00CD040B" w:rsidRDefault="003F24B2" w:rsidP="003F24B2">
      <w:pPr>
        <w:pStyle w:val="afffffc"/>
        <w:rPr>
          <w:b/>
          <w:lang w:val="ru-RU"/>
        </w:rPr>
      </w:pPr>
    </w:p>
    <w:p w:rsidR="003F24B2" w:rsidRPr="006F02E1" w:rsidRDefault="003F24B2" w:rsidP="003F24B2">
      <w:pPr>
        <w:pStyle w:val="afffffc"/>
        <w:rPr>
          <w:b/>
          <w:lang w:val="ru-RU"/>
        </w:rPr>
      </w:pPr>
      <w:r w:rsidRPr="006F02E1">
        <w:rPr>
          <w:b/>
          <w:lang w:val="ru-RU"/>
        </w:rPr>
        <w:t>Вопрос</w:t>
      </w:r>
      <w:r w:rsidR="00CD040B" w:rsidRPr="006F02E1">
        <w:rPr>
          <w:b/>
          <w:lang w:val="ru-RU"/>
        </w:rPr>
        <w:t>ы</w:t>
      </w:r>
      <w:r w:rsidRPr="006F02E1">
        <w:rPr>
          <w:b/>
          <w:lang w:val="ru-RU"/>
        </w:rPr>
        <w:t xml:space="preserve"> для самоконтроля</w:t>
      </w:r>
    </w:p>
    <w:p w:rsidR="003F24B2" w:rsidRPr="00CD040B" w:rsidRDefault="003F24B2" w:rsidP="00B56B0A">
      <w:pPr>
        <w:pStyle w:val="afffffc"/>
        <w:numPr>
          <w:ilvl w:val="0"/>
          <w:numId w:val="12"/>
        </w:numPr>
        <w:tabs>
          <w:tab w:val="left" w:pos="851"/>
        </w:tabs>
        <w:ind w:left="0" w:firstLine="567"/>
        <w:rPr>
          <w:lang w:val="ru-RU"/>
        </w:rPr>
      </w:pPr>
      <w:r w:rsidRPr="00CD040B">
        <w:rPr>
          <w:lang w:val="ru-RU"/>
        </w:rPr>
        <w:t>Дайте определение понятия «самоочи</w:t>
      </w:r>
      <w:r w:rsidR="00E674CB">
        <w:rPr>
          <w:lang w:val="ru-RU"/>
        </w:rPr>
        <w:t>щение</w:t>
      </w:r>
      <w:r w:rsidRPr="00CD040B">
        <w:rPr>
          <w:lang w:val="ru-RU"/>
        </w:rPr>
        <w:t>».</w:t>
      </w:r>
    </w:p>
    <w:p w:rsidR="003F24B2" w:rsidRPr="00CD040B" w:rsidRDefault="003F24B2" w:rsidP="00B56B0A">
      <w:pPr>
        <w:pStyle w:val="afffffc"/>
        <w:numPr>
          <w:ilvl w:val="0"/>
          <w:numId w:val="12"/>
        </w:numPr>
        <w:tabs>
          <w:tab w:val="left" w:pos="851"/>
        </w:tabs>
        <w:ind w:left="0" w:firstLine="567"/>
        <w:rPr>
          <w:lang w:val="ru-RU"/>
        </w:rPr>
      </w:pPr>
      <w:r w:rsidRPr="00CD040B">
        <w:rPr>
          <w:lang w:val="ru-RU"/>
        </w:rPr>
        <w:t>Какие существуют направления защиты окружающей среды?</w:t>
      </w:r>
    </w:p>
    <w:p w:rsidR="00B353D4" w:rsidRPr="00CD040B" w:rsidRDefault="003F24B2" w:rsidP="00B56B0A">
      <w:pPr>
        <w:pStyle w:val="afffffc"/>
        <w:numPr>
          <w:ilvl w:val="0"/>
          <w:numId w:val="12"/>
        </w:numPr>
        <w:tabs>
          <w:tab w:val="left" w:pos="851"/>
        </w:tabs>
        <w:ind w:left="0" w:firstLine="567"/>
        <w:rPr>
          <w:lang w:val="ru-RU"/>
        </w:rPr>
      </w:pPr>
      <w:r w:rsidRPr="00CD040B">
        <w:rPr>
          <w:lang w:val="ru-RU"/>
        </w:rPr>
        <w:t>Охарактеризуйте СЗЗ.</w:t>
      </w:r>
    </w:p>
    <w:p w:rsidR="00B353D4" w:rsidRPr="00E674CB" w:rsidRDefault="00B353D4" w:rsidP="000D0698">
      <w:pPr>
        <w:pStyle w:val="10"/>
      </w:pPr>
      <w:bookmarkStart w:id="27" w:name="_Toc389547041"/>
      <w:bookmarkStart w:id="28" w:name="_Toc480984137"/>
      <w:r w:rsidRPr="00E674CB">
        <w:t>Лекц</w:t>
      </w:r>
      <w:r w:rsidR="00E674CB" w:rsidRPr="00E674CB">
        <w:t>И</w:t>
      </w:r>
      <w:r w:rsidRPr="00E674CB">
        <w:t>я №</w:t>
      </w:r>
      <w:r w:rsidR="009A77D8" w:rsidRPr="00E674CB">
        <w:t xml:space="preserve"> </w:t>
      </w:r>
      <w:r w:rsidRPr="00E674CB">
        <w:t>8 Автомоб</w:t>
      </w:r>
      <w:r w:rsidR="00E674CB" w:rsidRPr="00E674CB">
        <w:t>и</w:t>
      </w:r>
      <w:r w:rsidRPr="00E674CB">
        <w:t>л</w:t>
      </w:r>
      <w:r w:rsidR="00E674CB" w:rsidRPr="00E674CB">
        <w:t>и</w:t>
      </w:r>
      <w:r w:rsidRPr="00E674CB">
        <w:t xml:space="preserve"> </w:t>
      </w:r>
      <w:r w:rsidR="00E674CB" w:rsidRPr="00E674CB">
        <w:t>и окружающая среда</w:t>
      </w:r>
      <w:bookmarkEnd w:id="27"/>
      <w:bookmarkEnd w:id="28"/>
    </w:p>
    <w:p w:rsidR="00E674CB" w:rsidRPr="00E674CB" w:rsidRDefault="00E674CB" w:rsidP="00E674CB">
      <w:pPr>
        <w:pStyle w:val="afffffc"/>
        <w:rPr>
          <w:lang w:val="ru-RU"/>
        </w:rPr>
      </w:pPr>
      <w:r w:rsidRPr="00E674CB">
        <w:rPr>
          <w:lang w:val="ru-RU"/>
        </w:rPr>
        <w:t>Автомобили выбрасывают в окружающую среду бол</w:t>
      </w:r>
      <w:r w:rsidR="007B4C15">
        <w:rPr>
          <w:lang w:val="ru-RU"/>
        </w:rPr>
        <w:t>е</w:t>
      </w:r>
      <w:r w:rsidRPr="00E674CB">
        <w:rPr>
          <w:lang w:val="ru-RU"/>
        </w:rPr>
        <w:t>е 200 наименов</w:t>
      </w:r>
      <w:r w:rsidRPr="00E674CB">
        <w:rPr>
          <w:lang w:val="ru-RU"/>
        </w:rPr>
        <w:t>а</w:t>
      </w:r>
      <w:r w:rsidRPr="00E674CB">
        <w:rPr>
          <w:lang w:val="ru-RU"/>
        </w:rPr>
        <w:t>ний разных соединений. Основными из них явля</w:t>
      </w:r>
      <w:r w:rsidR="007B4C15">
        <w:rPr>
          <w:lang w:val="ru-RU"/>
        </w:rPr>
        <w:t>ю</w:t>
      </w:r>
      <w:r w:rsidRPr="00E674CB">
        <w:rPr>
          <w:lang w:val="ru-RU"/>
        </w:rPr>
        <w:t>тся:</w:t>
      </w:r>
    </w:p>
    <w:p w:rsidR="00E674CB" w:rsidRPr="00E674CB" w:rsidRDefault="002B3BCA" w:rsidP="00E674CB">
      <w:pPr>
        <w:pStyle w:val="afffffc"/>
        <w:rPr>
          <w:lang w:val="ru-RU"/>
        </w:rPr>
      </w:pPr>
      <w:r>
        <w:rPr>
          <w:lang w:val="ru-RU"/>
        </w:rPr>
        <w:t xml:space="preserve">1) </w:t>
      </w:r>
      <w:r w:rsidR="00E674CB" w:rsidRPr="00E674CB">
        <w:rPr>
          <w:lang w:val="ru-RU"/>
        </w:rPr>
        <w:t xml:space="preserve">Угарный газ </w:t>
      </w:r>
      <w:proofErr w:type="gramStart"/>
      <w:r w:rsidR="00E674CB" w:rsidRPr="00E674CB">
        <w:rPr>
          <w:lang w:val="ru-RU"/>
        </w:rPr>
        <w:t>СО</w:t>
      </w:r>
      <w:proofErr w:type="gramEnd"/>
      <w:r w:rsidR="00E674CB" w:rsidRPr="00E674CB">
        <w:rPr>
          <w:lang w:val="ru-RU"/>
        </w:rPr>
        <w:t xml:space="preserve"> </w:t>
      </w:r>
      <w:r w:rsidR="007B4C15">
        <w:rPr>
          <w:lang w:val="ru-RU"/>
        </w:rPr>
        <w:t>–</w:t>
      </w:r>
      <w:r w:rsidR="00E674CB" w:rsidRPr="00E674CB">
        <w:rPr>
          <w:lang w:val="ru-RU"/>
        </w:rPr>
        <w:t xml:space="preserve"> газ без цвета и запаха, влияет на нервную и </w:t>
      </w:r>
      <w:r w:rsidR="007B4C15" w:rsidRPr="00E674CB">
        <w:rPr>
          <w:lang w:val="ru-RU"/>
        </w:rPr>
        <w:t>се</w:t>
      </w:r>
      <w:r w:rsidR="007B4C15" w:rsidRPr="00E674CB">
        <w:rPr>
          <w:lang w:val="ru-RU"/>
        </w:rPr>
        <w:t>р</w:t>
      </w:r>
      <w:r w:rsidR="007B4C15" w:rsidRPr="00E674CB">
        <w:rPr>
          <w:lang w:val="ru-RU"/>
        </w:rPr>
        <w:t>дечнососудистую</w:t>
      </w:r>
      <w:r w:rsidR="00E674CB" w:rsidRPr="00E674CB">
        <w:rPr>
          <w:lang w:val="ru-RU"/>
        </w:rPr>
        <w:t xml:space="preserve"> системы, может взаимодействовать с гемоглобином в кр</w:t>
      </w:r>
      <w:r w:rsidR="00E674CB" w:rsidRPr="00E674CB">
        <w:rPr>
          <w:lang w:val="ru-RU"/>
        </w:rPr>
        <w:t>о</w:t>
      </w:r>
      <w:r w:rsidR="00E674CB" w:rsidRPr="00E674CB">
        <w:rPr>
          <w:lang w:val="ru-RU"/>
        </w:rPr>
        <w:t>ви.</w:t>
      </w:r>
    </w:p>
    <w:p w:rsidR="00E674CB" w:rsidRPr="00E674CB" w:rsidRDefault="002B3BCA" w:rsidP="00E674CB">
      <w:pPr>
        <w:pStyle w:val="afffffc"/>
        <w:rPr>
          <w:lang w:val="ru-RU"/>
        </w:rPr>
      </w:pPr>
      <w:r>
        <w:rPr>
          <w:lang w:val="ru-RU"/>
        </w:rPr>
        <w:t xml:space="preserve">2) </w:t>
      </w:r>
      <w:r w:rsidR="00E674CB" w:rsidRPr="00E674CB">
        <w:rPr>
          <w:lang w:val="ru-RU"/>
        </w:rPr>
        <w:t>Углекислый газ СО</w:t>
      </w:r>
      <w:proofErr w:type="gramStart"/>
      <w:r w:rsidR="00E674CB" w:rsidRPr="00055CCC">
        <w:rPr>
          <w:vertAlign w:val="subscript"/>
          <w:lang w:val="ru-RU"/>
        </w:rPr>
        <w:t>2</w:t>
      </w:r>
      <w:proofErr w:type="gramEnd"/>
      <w:r w:rsidR="00E674CB" w:rsidRPr="00E674CB">
        <w:rPr>
          <w:lang w:val="ru-RU"/>
        </w:rPr>
        <w:t xml:space="preserve"> </w:t>
      </w:r>
      <w:r w:rsidR="00055CCC">
        <w:rPr>
          <w:lang w:val="ru-RU"/>
        </w:rPr>
        <w:t>–</w:t>
      </w:r>
      <w:r w:rsidR="00E674CB" w:rsidRPr="00E674CB">
        <w:rPr>
          <w:lang w:val="ru-RU"/>
        </w:rPr>
        <w:t xml:space="preserve"> не является токсичным, поглощается раст</w:t>
      </w:r>
      <w:r w:rsidR="00E674CB" w:rsidRPr="00E674CB">
        <w:rPr>
          <w:lang w:val="ru-RU"/>
        </w:rPr>
        <w:t>и</w:t>
      </w:r>
      <w:r w:rsidR="00E674CB" w:rsidRPr="00E674CB">
        <w:rPr>
          <w:lang w:val="ru-RU"/>
        </w:rPr>
        <w:t>тельностью и используется для роста тканей. Вызывает парниковый эффект.</w:t>
      </w:r>
    </w:p>
    <w:p w:rsidR="00E674CB" w:rsidRPr="00E674CB" w:rsidRDefault="002B3BCA" w:rsidP="00E674CB">
      <w:pPr>
        <w:pStyle w:val="afffffc"/>
        <w:rPr>
          <w:lang w:val="ru-RU"/>
        </w:rPr>
      </w:pPr>
      <w:r>
        <w:rPr>
          <w:lang w:val="ru-RU"/>
        </w:rPr>
        <w:t xml:space="preserve">3) </w:t>
      </w:r>
      <w:r w:rsidR="00E674CB" w:rsidRPr="00E674CB">
        <w:rPr>
          <w:lang w:val="ru-RU"/>
        </w:rPr>
        <w:t>Оксид серы SO</w:t>
      </w:r>
      <w:r w:rsidR="00E674CB" w:rsidRPr="007B4C15">
        <w:rPr>
          <w:vertAlign w:val="subscript"/>
          <w:lang w:val="ru-RU"/>
        </w:rPr>
        <w:t>2</w:t>
      </w:r>
      <w:r w:rsidR="00E674CB" w:rsidRPr="00E674CB">
        <w:rPr>
          <w:lang w:val="ru-RU"/>
        </w:rPr>
        <w:t xml:space="preserve"> </w:t>
      </w:r>
      <w:r w:rsidR="007B4C15">
        <w:rPr>
          <w:lang w:val="ru-RU"/>
        </w:rPr>
        <w:t>–</w:t>
      </w:r>
      <w:r w:rsidR="00E674CB" w:rsidRPr="00E674CB">
        <w:rPr>
          <w:lang w:val="ru-RU"/>
        </w:rPr>
        <w:t xml:space="preserve"> бесцветный, но с острым неприятным запахом. Раздражает слизистые оболочки глаз и дыхательных путей, повышает к</w:t>
      </w:r>
      <w:r w:rsidR="00E674CB" w:rsidRPr="00E674CB">
        <w:rPr>
          <w:lang w:val="ru-RU"/>
        </w:rPr>
        <w:t>и</w:t>
      </w:r>
      <w:r w:rsidR="00E674CB" w:rsidRPr="00E674CB">
        <w:rPr>
          <w:lang w:val="ru-RU"/>
        </w:rPr>
        <w:t>слотность дождей.</w:t>
      </w:r>
    </w:p>
    <w:p w:rsidR="00E674CB" w:rsidRPr="00E674CB" w:rsidRDefault="002B3BCA" w:rsidP="00E674CB">
      <w:pPr>
        <w:pStyle w:val="afffffc"/>
        <w:rPr>
          <w:lang w:val="ru-RU"/>
        </w:rPr>
      </w:pPr>
      <w:r>
        <w:rPr>
          <w:lang w:val="ru-RU"/>
        </w:rPr>
        <w:t xml:space="preserve">4) </w:t>
      </w:r>
      <w:r w:rsidR="00E674CB" w:rsidRPr="00E674CB">
        <w:rPr>
          <w:lang w:val="ru-RU"/>
        </w:rPr>
        <w:t xml:space="preserve">Оксиды азота: NO </w:t>
      </w:r>
      <w:r w:rsidR="007B4C15">
        <w:rPr>
          <w:lang w:val="ru-RU"/>
        </w:rPr>
        <w:t>–</w:t>
      </w:r>
      <w:r w:rsidR="00E674CB" w:rsidRPr="00E674CB">
        <w:rPr>
          <w:lang w:val="ru-RU"/>
        </w:rPr>
        <w:t xml:space="preserve"> влияет на органы дыхания, может вызывать отек легких, взаимодействует с гемоглобином в крови; NO</w:t>
      </w:r>
      <w:r w:rsidR="00E674CB" w:rsidRPr="007B4C15">
        <w:rPr>
          <w:vertAlign w:val="subscript"/>
          <w:lang w:val="ru-RU"/>
        </w:rPr>
        <w:t>2</w:t>
      </w:r>
      <w:r w:rsidR="007B4C15">
        <w:rPr>
          <w:lang w:val="ru-RU"/>
        </w:rPr>
        <w:t xml:space="preserve"> </w:t>
      </w:r>
      <w:r w:rsidR="00E674CB" w:rsidRPr="00E674CB">
        <w:rPr>
          <w:lang w:val="ru-RU"/>
        </w:rPr>
        <w:t>поглощает ультр</w:t>
      </w:r>
      <w:r w:rsidR="00E674CB" w:rsidRPr="00E674CB">
        <w:rPr>
          <w:lang w:val="ru-RU"/>
        </w:rPr>
        <w:t>а</w:t>
      </w:r>
      <w:r w:rsidR="00E674CB" w:rsidRPr="00E674CB">
        <w:rPr>
          <w:lang w:val="ru-RU"/>
        </w:rPr>
        <w:t>фиолетовые лучи и участвует в образовании смога.</w:t>
      </w:r>
    </w:p>
    <w:p w:rsidR="00E674CB" w:rsidRPr="00E674CB" w:rsidRDefault="002B3BCA" w:rsidP="00E674CB">
      <w:pPr>
        <w:pStyle w:val="afffffc"/>
        <w:rPr>
          <w:lang w:val="ru-RU"/>
        </w:rPr>
      </w:pPr>
      <w:r>
        <w:rPr>
          <w:lang w:val="ru-RU"/>
        </w:rPr>
        <w:t xml:space="preserve">5) </w:t>
      </w:r>
      <w:r w:rsidR="00E674CB" w:rsidRPr="00E674CB">
        <w:rPr>
          <w:lang w:val="ru-RU"/>
        </w:rPr>
        <w:t xml:space="preserve">Углеводороды </w:t>
      </w:r>
      <w:proofErr w:type="spellStart"/>
      <w:proofErr w:type="gramStart"/>
      <w:r w:rsidR="00E674CB" w:rsidRPr="00E674CB">
        <w:rPr>
          <w:lang w:val="ru-RU"/>
        </w:rPr>
        <w:t>С</w:t>
      </w:r>
      <w:proofErr w:type="gramEnd"/>
      <w:r w:rsidR="00E674CB" w:rsidRPr="007B4C15">
        <w:rPr>
          <w:vertAlign w:val="subscript"/>
          <w:lang w:val="ru-RU"/>
        </w:rPr>
        <w:t>n</w:t>
      </w:r>
      <w:r w:rsidR="00E674CB" w:rsidRPr="00E674CB">
        <w:rPr>
          <w:lang w:val="ru-RU"/>
        </w:rPr>
        <w:t>H</w:t>
      </w:r>
      <w:r w:rsidR="00E674CB" w:rsidRPr="007B4C15">
        <w:rPr>
          <w:vertAlign w:val="subscript"/>
          <w:lang w:val="ru-RU"/>
        </w:rPr>
        <w:t>m</w:t>
      </w:r>
      <w:proofErr w:type="spellEnd"/>
      <w:r w:rsidR="00E674CB" w:rsidRPr="00E674CB">
        <w:rPr>
          <w:lang w:val="ru-RU"/>
        </w:rPr>
        <w:t xml:space="preserve"> </w:t>
      </w:r>
      <w:r w:rsidR="00AF3338">
        <w:rPr>
          <w:lang w:val="ru-RU"/>
        </w:rPr>
        <w:t>–</w:t>
      </w:r>
      <w:r w:rsidR="00E674CB" w:rsidRPr="00E674CB">
        <w:rPr>
          <w:lang w:val="ru-RU"/>
        </w:rPr>
        <w:t xml:space="preserve"> представлены остатками </w:t>
      </w:r>
      <w:r w:rsidR="00AF3338">
        <w:rPr>
          <w:lang w:val="ru-RU"/>
        </w:rPr>
        <w:t xml:space="preserve">несгоревшего </w:t>
      </w:r>
      <w:r w:rsidR="00E674CB" w:rsidRPr="00E674CB">
        <w:rPr>
          <w:lang w:val="ru-RU"/>
        </w:rPr>
        <w:t>топлива и испарениями из систем питания. Изменяют прозрачность атмосферы (ув</w:t>
      </w:r>
      <w:r w:rsidR="00E674CB" w:rsidRPr="00E674CB">
        <w:rPr>
          <w:lang w:val="ru-RU"/>
        </w:rPr>
        <w:t>е</w:t>
      </w:r>
      <w:r w:rsidR="00E674CB" w:rsidRPr="00E674CB">
        <w:rPr>
          <w:lang w:val="ru-RU"/>
        </w:rPr>
        <w:t xml:space="preserve">личивают парниковый эффект); участвуют в образовании смога; наиболее токсичный </w:t>
      </w:r>
      <w:r w:rsidR="00887138">
        <w:rPr>
          <w:lang w:val="ru-RU"/>
        </w:rPr>
        <w:t>–</w:t>
      </w:r>
      <w:r w:rsidR="00E674CB" w:rsidRPr="00E674CB">
        <w:rPr>
          <w:lang w:val="ru-RU"/>
        </w:rPr>
        <w:t xml:space="preserve"> </w:t>
      </w:r>
      <w:proofErr w:type="spellStart"/>
      <w:r w:rsidR="00E674CB" w:rsidRPr="00E674CB">
        <w:rPr>
          <w:lang w:val="ru-RU"/>
        </w:rPr>
        <w:t>бен</w:t>
      </w:r>
      <w:proofErr w:type="gramStart"/>
      <w:r w:rsidR="00E674CB" w:rsidRPr="00E674CB">
        <w:rPr>
          <w:lang w:val="ru-RU"/>
        </w:rPr>
        <w:t>з</w:t>
      </w:r>
      <w:proofErr w:type="spellEnd"/>
      <w:r w:rsidR="00E674CB" w:rsidRPr="00E674CB">
        <w:rPr>
          <w:lang w:val="ru-RU"/>
        </w:rPr>
        <w:t>(</w:t>
      </w:r>
      <w:proofErr w:type="gramEnd"/>
      <w:r w:rsidR="00E674CB" w:rsidRPr="00E674CB">
        <w:rPr>
          <w:lang w:val="ru-RU"/>
        </w:rPr>
        <w:t>а)</w:t>
      </w:r>
      <w:proofErr w:type="spellStart"/>
      <w:r w:rsidR="00E674CB" w:rsidRPr="00E674CB">
        <w:rPr>
          <w:lang w:val="ru-RU"/>
        </w:rPr>
        <w:t>п</w:t>
      </w:r>
      <w:r w:rsidR="007B4C15">
        <w:rPr>
          <w:lang w:val="ru-RU"/>
        </w:rPr>
        <w:t>и</w:t>
      </w:r>
      <w:r w:rsidR="00E674CB" w:rsidRPr="00E674CB">
        <w:rPr>
          <w:lang w:val="ru-RU"/>
        </w:rPr>
        <w:t>рен</w:t>
      </w:r>
      <w:proofErr w:type="spellEnd"/>
      <w:r w:rsidR="00E674CB" w:rsidRPr="00E674CB">
        <w:rPr>
          <w:lang w:val="ru-RU"/>
        </w:rPr>
        <w:t xml:space="preserve"> (канцерогенное вещество).</w:t>
      </w:r>
    </w:p>
    <w:p w:rsidR="00E674CB" w:rsidRPr="00E674CB" w:rsidRDefault="002B3BCA" w:rsidP="00E674CB">
      <w:pPr>
        <w:pStyle w:val="afffffc"/>
        <w:rPr>
          <w:lang w:val="ru-RU"/>
        </w:rPr>
      </w:pPr>
      <w:r>
        <w:rPr>
          <w:lang w:val="ru-RU"/>
        </w:rPr>
        <w:t xml:space="preserve">6) </w:t>
      </w:r>
      <w:r w:rsidR="00E674CB" w:rsidRPr="00E674CB">
        <w:rPr>
          <w:lang w:val="ru-RU"/>
        </w:rPr>
        <w:t>Сажа</w:t>
      </w:r>
      <w:r w:rsidR="00887138">
        <w:rPr>
          <w:lang w:val="ru-RU"/>
        </w:rPr>
        <w:t xml:space="preserve"> –</w:t>
      </w:r>
      <w:r w:rsidR="00E674CB" w:rsidRPr="00E674CB">
        <w:rPr>
          <w:lang w:val="ru-RU"/>
        </w:rPr>
        <w:t xml:space="preserve"> </w:t>
      </w:r>
      <w:r w:rsidR="00887138">
        <w:rPr>
          <w:lang w:val="ru-RU"/>
        </w:rPr>
        <w:t>обладает</w:t>
      </w:r>
      <w:r w:rsidR="00E674CB" w:rsidRPr="00E674CB">
        <w:rPr>
          <w:lang w:val="ru-RU"/>
        </w:rPr>
        <w:t xml:space="preserve"> адсорбционной способностью.</w:t>
      </w:r>
    </w:p>
    <w:p w:rsidR="00E674CB" w:rsidRPr="00E674CB" w:rsidRDefault="002B3BCA" w:rsidP="00E674CB">
      <w:pPr>
        <w:pStyle w:val="afffffc"/>
        <w:rPr>
          <w:lang w:val="ru-RU"/>
        </w:rPr>
      </w:pPr>
      <w:r>
        <w:rPr>
          <w:lang w:val="ru-RU"/>
        </w:rPr>
        <w:t xml:space="preserve">7) </w:t>
      </w:r>
      <w:r w:rsidR="00E674CB" w:rsidRPr="00E674CB">
        <w:rPr>
          <w:lang w:val="ru-RU"/>
        </w:rPr>
        <w:t xml:space="preserve">Свинец </w:t>
      </w:r>
      <w:r>
        <w:rPr>
          <w:lang w:val="ru-RU"/>
        </w:rPr>
        <w:t>–</w:t>
      </w:r>
      <w:r w:rsidR="00E674CB" w:rsidRPr="00E674CB">
        <w:rPr>
          <w:lang w:val="ru-RU"/>
        </w:rPr>
        <w:t xml:space="preserve"> в случае использования </w:t>
      </w:r>
      <w:r>
        <w:rPr>
          <w:lang w:val="ru-RU"/>
        </w:rPr>
        <w:t>э</w:t>
      </w:r>
      <w:r w:rsidR="00E674CB" w:rsidRPr="00E674CB">
        <w:rPr>
          <w:lang w:val="ru-RU"/>
        </w:rPr>
        <w:t>тил</w:t>
      </w:r>
      <w:r>
        <w:rPr>
          <w:lang w:val="ru-RU"/>
        </w:rPr>
        <w:t>ированного</w:t>
      </w:r>
      <w:r w:rsidR="00E674CB" w:rsidRPr="00E674CB">
        <w:rPr>
          <w:lang w:val="ru-RU"/>
        </w:rPr>
        <w:t xml:space="preserve"> бензина как ант</w:t>
      </w:r>
      <w:r w:rsidR="00E674CB" w:rsidRPr="00E674CB">
        <w:rPr>
          <w:lang w:val="ru-RU"/>
        </w:rPr>
        <w:t>и</w:t>
      </w:r>
      <w:r w:rsidR="00E674CB" w:rsidRPr="00E674CB">
        <w:rPr>
          <w:lang w:val="ru-RU"/>
        </w:rPr>
        <w:t>детонатор используется тетраэтилсвинец.</w:t>
      </w:r>
    </w:p>
    <w:p w:rsidR="00E674CB" w:rsidRPr="00E674CB" w:rsidRDefault="002B3BCA" w:rsidP="00E674CB">
      <w:pPr>
        <w:pStyle w:val="afffffc"/>
        <w:rPr>
          <w:lang w:val="ru-RU"/>
        </w:rPr>
      </w:pPr>
      <w:r>
        <w:rPr>
          <w:lang w:val="ru-RU"/>
        </w:rPr>
        <w:t xml:space="preserve">8) </w:t>
      </w:r>
      <w:r w:rsidR="00E674CB" w:rsidRPr="00E674CB">
        <w:rPr>
          <w:lang w:val="ru-RU"/>
        </w:rPr>
        <w:t>Альдегиды имеют резкий специфический запах, влияют на печен</w:t>
      </w:r>
      <w:r>
        <w:rPr>
          <w:lang w:val="ru-RU"/>
        </w:rPr>
        <w:t>ь</w:t>
      </w:r>
      <w:r w:rsidR="00E674CB" w:rsidRPr="00E674CB">
        <w:rPr>
          <w:lang w:val="ru-RU"/>
        </w:rPr>
        <w:t xml:space="preserve"> и почки. Наибольшее их количество образуется во время запуска холодного двигателя.</w:t>
      </w:r>
    </w:p>
    <w:p w:rsidR="00E674CB" w:rsidRPr="00E674CB" w:rsidRDefault="002B3BCA" w:rsidP="00E674CB">
      <w:pPr>
        <w:pStyle w:val="afffffc"/>
        <w:rPr>
          <w:lang w:val="ru-RU"/>
        </w:rPr>
      </w:pPr>
      <w:r>
        <w:rPr>
          <w:lang w:val="ru-RU"/>
        </w:rPr>
        <w:t>По</w:t>
      </w:r>
      <w:r w:rsidR="00E674CB" w:rsidRPr="00E674CB">
        <w:rPr>
          <w:lang w:val="ru-RU"/>
        </w:rPr>
        <w:t xml:space="preserve"> выбросам в окружающую среду наибольшая часть приходится на отработанные газы </w:t>
      </w:r>
      <w:r>
        <w:rPr>
          <w:lang w:val="ru-RU"/>
        </w:rPr>
        <w:t>–</w:t>
      </w:r>
      <w:r w:rsidR="00E674CB" w:rsidRPr="00E674CB">
        <w:rPr>
          <w:lang w:val="ru-RU"/>
        </w:rPr>
        <w:t xml:space="preserve"> 85 %, картерн</w:t>
      </w:r>
      <w:r>
        <w:rPr>
          <w:lang w:val="ru-RU"/>
        </w:rPr>
        <w:t>ые</w:t>
      </w:r>
      <w:r w:rsidR="00E674CB" w:rsidRPr="00E674CB">
        <w:rPr>
          <w:lang w:val="ru-RU"/>
        </w:rPr>
        <w:t xml:space="preserve"> газы </w:t>
      </w:r>
      <w:r>
        <w:rPr>
          <w:lang w:val="ru-RU"/>
        </w:rPr>
        <w:t>–</w:t>
      </w:r>
      <w:r w:rsidR="00E674CB" w:rsidRPr="00E674CB">
        <w:rPr>
          <w:lang w:val="ru-RU"/>
        </w:rPr>
        <w:t xml:space="preserve"> 10 %, испарени</w:t>
      </w:r>
      <w:r>
        <w:rPr>
          <w:lang w:val="ru-RU"/>
        </w:rPr>
        <w:t>я</w:t>
      </w:r>
      <w:r w:rsidR="00E674CB" w:rsidRPr="00E674CB">
        <w:rPr>
          <w:lang w:val="ru-RU"/>
        </w:rPr>
        <w:t xml:space="preserve"> системы </w:t>
      </w:r>
      <w:r>
        <w:rPr>
          <w:lang w:val="ru-RU"/>
        </w:rPr>
        <w:t>эле</w:t>
      </w:r>
      <w:r>
        <w:rPr>
          <w:lang w:val="ru-RU"/>
        </w:rPr>
        <w:t>к</w:t>
      </w:r>
      <w:r>
        <w:rPr>
          <w:lang w:val="ru-RU"/>
        </w:rPr>
        <w:t>тро</w:t>
      </w:r>
      <w:r w:rsidR="00E674CB" w:rsidRPr="00E674CB">
        <w:rPr>
          <w:lang w:val="ru-RU"/>
        </w:rPr>
        <w:t xml:space="preserve">питания </w:t>
      </w:r>
      <w:r>
        <w:rPr>
          <w:lang w:val="ru-RU"/>
        </w:rPr>
        <w:t>–</w:t>
      </w:r>
      <w:r w:rsidR="00E674CB" w:rsidRPr="00E674CB">
        <w:rPr>
          <w:lang w:val="ru-RU"/>
        </w:rPr>
        <w:t xml:space="preserve"> 4 %, </w:t>
      </w:r>
      <w:r>
        <w:rPr>
          <w:lang w:val="ru-RU"/>
        </w:rPr>
        <w:t>мелко</w:t>
      </w:r>
      <w:r w:rsidR="00E674CB" w:rsidRPr="00E674CB">
        <w:rPr>
          <w:lang w:val="ru-RU"/>
        </w:rPr>
        <w:t>дисперсн</w:t>
      </w:r>
      <w:r>
        <w:rPr>
          <w:lang w:val="ru-RU"/>
        </w:rPr>
        <w:t>ые</w:t>
      </w:r>
      <w:r w:rsidR="00E674CB" w:rsidRPr="00E674CB">
        <w:rPr>
          <w:lang w:val="ru-RU"/>
        </w:rPr>
        <w:t xml:space="preserve"> частицы, которые образуются в резул</w:t>
      </w:r>
      <w:r w:rsidR="00E674CB" w:rsidRPr="00E674CB">
        <w:rPr>
          <w:lang w:val="ru-RU"/>
        </w:rPr>
        <w:t>ь</w:t>
      </w:r>
      <w:r w:rsidR="00E674CB" w:rsidRPr="00E674CB">
        <w:rPr>
          <w:lang w:val="ru-RU"/>
        </w:rPr>
        <w:t xml:space="preserve">тате износа тормозных колодок, шин и других </w:t>
      </w:r>
      <w:r w:rsidR="00922075">
        <w:rPr>
          <w:lang w:val="ru-RU"/>
        </w:rPr>
        <w:t xml:space="preserve">трущихся </w:t>
      </w:r>
      <w:r w:rsidR="00E674CB" w:rsidRPr="00E674CB">
        <w:rPr>
          <w:lang w:val="ru-RU"/>
        </w:rPr>
        <w:t xml:space="preserve">деталей </w:t>
      </w:r>
      <w:r w:rsidR="00922075">
        <w:rPr>
          <w:lang w:val="ru-RU"/>
        </w:rPr>
        <w:t>–</w:t>
      </w:r>
      <w:r w:rsidR="00E674CB" w:rsidRPr="00E674CB">
        <w:rPr>
          <w:lang w:val="ru-RU"/>
        </w:rPr>
        <w:t xml:space="preserve"> 1 %.</w:t>
      </w:r>
    </w:p>
    <w:p w:rsidR="00E674CB" w:rsidRPr="00E674CB" w:rsidRDefault="00E674CB" w:rsidP="00E674CB">
      <w:pPr>
        <w:pStyle w:val="afffffc"/>
        <w:rPr>
          <w:lang w:val="ru-RU"/>
        </w:rPr>
      </w:pPr>
      <w:r w:rsidRPr="00E674CB">
        <w:rPr>
          <w:lang w:val="ru-RU"/>
        </w:rPr>
        <w:t>Транспортный поток влияет не только на химический состав атмосфе</w:t>
      </w:r>
      <w:r w:rsidRPr="00E674CB">
        <w:rPr>
          <w:lang w:val="ru-RU"/>
        </w:rPr>
        <w:t>р</w:t>
      </w:r>
      <w:r w:rsidRPr="00E674CB">
        <w:rPr>
          <w:lang w:val="ru-RU"/>
        </w:rPr>
        <w:t>ного воздуха, но также изменяет показатели уровня шума, вибрации и эле</w:t>
      </w:r>
      <w:r w:rsidRPr="00E674CB">
        <w:rPr>
          <w:lang w:val="ru-RU"/>
        </w:rPr>
        <w:t>к</w:t>
      </w:r>
      <w:r w:rsidRPr="00E674CB">
        <w:rPr>
          <w:lang w:val="ru-RU"/>
        </w:rPr>
        <w:t>тромагнитных излучений.</w:t>
      </w:r>
    </w:p>
    <w:p w:rsidR="00E674CB" w:rsidRPr="00E674CB" w:rsidRDefault="00E674CB" w:rsidP="00E674CB">
      <w:pPr>
        <w:pStyle w:val="afffffc"/>
        <w:rPr>
          <w:lang w:val="ru-RU"/>
        </w:rPr>
      </w:pPr>
    </w:p>
    <w:p w:rsidR="00E674CB" w:rsidRPr="00E674CB" w:rsidRDefault="00E674CB" w:rsidP="00E674CB">
      <w:pPr>
        <w:pStyle w:val="afffffc"/>
        <w:rPr>
          <w:b/>
          <w:lang w:val="ru-RU"/>
        </w:rPr>
      </w:pPr>
      <w:r w:rsidRPr="00E674CB">
        <w:rPr>
          <w:b/>
          <w:lang w:val="ru-RU"/>
        </w:rPr>
        <w:t>Методы снижения негативного влияния автотранспорта на окр</w:t>
      </w:r>
      <w:r w:rsidRPr="00E674CB">
        <w:rPr>
          <w:b/>
          <w:lang w:val="ru-RU"/>
        </w:rPr>
        <w:t>у</w:t>
      </w:r>
      <w:r w:rsidRPr="00E674CB">
        <w:rPr>
          <w:b/>
          <w:lang w:val="ru-RU"/>
        </w:rPr>
        <w:t>жающую среду</w:t>
      </w:r>
    </w:p>
    <w:p w:rsidR="00E674CB" w:rsidRPr="00E674CB" w:rsidRDefault="00922075" w:rsidP="00E674CB">
      <w:pPr>
        <w:pStyle w:val="afffffc"/>
        <w:rPr>
          <w:lang w:val="ru-RU"/>
        </w:rPr>
      </w:pPr>
      <w:r>
        <w:rPr>
          <w:lang w:val="ru-RU"/>
        </w:rPr>
        <w:t xml:space="preserve">1) </w:t>
      </w:r>
      <w:r w:rsidR="00E674CB" w:rsidRPr="00E674CB">
        <w:rPr>
          <w:lang w:val="ru-RU"/>
        </w:rPr>
        <w:t>Усовершенствование автомобиля и конструкции его агрегатов.</w:t>
      </w:r>
    </w:p>
    <w:p w:rsidR="00E674CB" w:rsidRPr="00E674CB" w:rsidRDefault="00922075" w:rsidP="00E674CB">
      <w:pPr>
        <w:pStyle w:val="afffffc"/>
        <w:rPr>
          <w:lang w:val="ru-RU"/>
        </w:rPr>
      </w:pPr>
      <w:r>
        <w:rPr>
          <w:lang w:val="ru-RU"/>
        </w:rPr>
        <w:t xml:space="preserve">2) </w:t>
      </w:r>
      <w:r w:rsidR="00F0790F">
        <w:rPr>
          <w:lang w:val="ru-RU"/>
        </w:rPr>
        <w:t>Устранение</w:t>
      </w:r>
      <w:r w:rsidR="00E674CB" w:rsidRPr="00E674CB">
        <w:rPr>
          <w:lang w:val="ru-RU"/>
        </w:rPr>
        <w:t xml:space="preserve"> неисправностей и поддержка технического состояния а</w:t>
      </w:r>
      <w:r w:rsidR="00E674CB" w:rsidRPr="00E674CB">
        <w:rPr>
          <w:lang w:val="ru-RU"/>
        </w:rPr>
        <w:t>в</w:t>
      </w:r>
      <w:r w:rsidR="00E674CB" w:rsidRPr="00E674CB">
        <w:rPr>
          <w:lang w:val="ru-RU"/>
        </w:rPr>
        <w:t>томобилей на должном уровн</w:t>
      </w:r>
      <w:r w:rsidR="007B4C15">
        <w:rPr>
          <w:lang w:val="ru-RU"/>
        </w:rPr>
        <w:t>е</w:t>
      </w:r>
      <w:r w:rsidR="00E674CB" w:rsidRPr="00E674CB">
        <w:rPr>
          <w:lang w:val="ru-RU"/>
        </w:rPr>
        <w:t>.</w:t>
      </w:r>
    </w:p>
    <w:p w:rsidR="00E674CB" w:rsidRPr="00E674CB" w:rsidRDefault="00922075" w:rsidP="00E674CB">
      <w:pPr>
        <w:pStyle w:val="afffffc"/>
        <w:rPr>
          <w:lang w:val="ru-RU"/>
        </w:rPr>
      </w:pPr>
      <w:r>
        <w:rPr>
          <w:lang w:val="ru-RU"/>
        </w:rPr>
        <w:t xml:space="preserve">3) </w:t>
      </w:r>
      <w:r w:rsidR="00E674CB" w:rsidRPr="00E674CB">
        <w:rPr>
          <w:lang w:val="ru-RU"/>
        </w:rPr>
        <w:t>Разработка и использование систем очистки отработанных газов от токсичных компонентов (каталитические, термические, жидкостные нейтр</w:t>
      </w:r>
      <w:r w:rsidR="00E674CB" w:rsidRPr="00E674CB">
        <w:rPr>
          <w:lang w:val="ru-RU"/>
        </w:rPr>
        <w:t>а</w:t>
      </w:r>
      <w:r w:rsidR="00E674CB" w:rsidRPr="00E674CB">
        <w:rPr>
          <w:lang w:val="ru-RU"/>
        </w:rPr>
        <w:t>лизаторы).</w:t>
      </w:r>
    </w:p>
    <w:p w:rsidR="00E674CB" w:rsidRPr="00E674CB" w:rsidRDefault="00922075" w:rsidP="00E674CB">
      <w:pPr>
        <w:pStyle w:val="afffffc"/>
        <w:rPr>
          <w:lang w:val="ru-RU"/>
        </w:rPr>
      </w:pPr>
      <w:r>
        <w:rPr>
          <w:lang w:val="ru-RU"/>
        </w:rPr>
        <w:t xml:space="preserve">4) </w:t>
      </w:r>
      <w:r w:rsidR="00E674CB" w:rsidRPr="00E674CB">
        <w:rPr>
          <w:lang w:val="ru-RU"/>
        </w:rPr>
        <w:t>Использование новых видов топлива и новых типов двигателей.</w:t>
      </w:r>
    </w:p>
    <w:p w:rsidR="00E674CB" w:rsidRPr="00E674CB" w:rsidRDefault="00922075" w:rsidP="00E674CB">
      <w:pPr>
        <w:pStyle w:val="afffffc"/>
        <w:rPr>
          <w:lang w:val="ru-RU"/>
        </w:rPr>
      </w:pPr>
      <w:r>
        <w:rPr>
          <w:lang w:val="ru-RU"/>
        </w:rPr>
        <w:t xml:space="preserve">5) </w:t>
      </w:r>
      <w:r w:rsidR="00E674CB" w:rsidRPr="00E674CB">
        <w:rPr>
          <w:lang w:val="ru-RU"/>
        </w:rPr>
        <w:t>Рациональная организация перевозок и дорожного движения.</w:t>
      </w:r>
    </w:p>
    <w:p w:rsidR="00E674CB" w:rsidRPr="00E674CB" w:rsidRDefault="00922075" w:rsidP="00E674CB">
      <w:pPr>
        <w:pStyle w:val="afffffc"/>
        <w:rPr>
          <w:lang w:val="ru-RU"/>
        </w:rPr>
      </w:pPr>
      <w:r>
        <w:rPr>
          <w:lang w:val="ru-RU"/>
        </w:rPr>
        <w:t xml:space="preserve">6) </w:t>
      </w:r>
      <w:r w:rsidR="00E674CB" w:rsidRPr="00E674CB">
        <w:rPr>
          <w:lang w:val="ru-RU"/>
        </w:rPr>
        <w:t>Градостроительные мероприятия и транспортное планирование гор</w:t>
      </w:r>
      <w:r w:rsidR="00E674CB" w:rsidRPr="00E674CB">
        <w:rPr>
          <w:lang w:val="ru-RU"/>
        </w:rPr>
        <w:t>о</w:t>
      </w:r>
      <w:r w:rsidR="00E674CB" w:rsidRPr="00E674CB">
        <w:rPr>
          <w:lang w:val="ru-RU"/>
        </w:rPr>
        <w:t>дов (объездные дороги, движение на разных уровнях и т. д.).</w:t>
      </w:r>
    </w:p>
    <w:p w:rsidR="00E674CB" w:rsidRPr="00E674CB" w:rsidRDefault="00E674CB" w:rsidP="00E674CB">
      <w:pPr>
        <w:pStyle w:val="afffffc"/>
        <w:rPr>
          <w:lang w:val="ru-RU"/>
        </w:rPr>
      </w:pPr>
    </w:p>
    <w:p w:rsidR="00E674CB" w:rsidRPr="004B7F1C" w:rsidRDefault="00E674CB" w:rsidP="004B7F1C">
      <w:pPr>
        <w:pStyle w:val="afffffc"/>
        <w:jc w:val="center"/>
        <w:rPr>
          <w:b/>
          <w:lang w:val="ru-RU"/>
        </w:rPr>
      </w:pPr>
      <w:r w:rsidRPr="004B7F1C">
        <w:rPr>
          <w:b/>
          <w:lang w:val="ru-RU"/>
        </w:rPr>
        <w:t>Экологическое законодательство Украины</w:t>
      </w:r>
    </w:p>
    <w:p w:rsidR="00E674CB" w:rsidRPr="00E674CB" w:rsidRDefault="00E674CB" w:rsidP="00E674CB">
      <w:pPr>
        <w:pStyle w:val="afffffc"/>
        <w:rPr>
          <w:lang w:val="ru-RU"/>
        </w:rPr>
      </w:pPr>
      <w:r w:rsidRPr="00E674CB">
        <w:rPr>
          <w:lang w:val="ru-RU"/>
        </w:rPr>
        <w:t>Экологическое законодательство Украины основывается на том, что с</w:t>
      </w:r>
      <w:r w:rsidRPr="00E674CB">
        <w:rPr>
          <w:lang w:val="ru-RU"/>
        </w:rPr>
        <w:t>о</w:t>
      </w:r>
      <w:r w:rsidRPr="00E674CB">
        <w:rPr>
          <w:lang w:val="ru-RU"/>
        </w:rPr>
        <w:t>временное состояние социально-экономического развития в государстве х</w:t>
      </w:r>
      <w:r w:rsidRPr="00E674CB">
        <w:rPr>
          <w:lang w:val="ru-RU"/>
        </w:rPr>
        <w:t>а</w:t>
      </w:r>
      <w:r w:rsidRPr="00E674CB">
        <w:rPr>
          <w:lang w:val="ru-RU"/>
        </w:rPr>
        <w:t>рактеризуется резким ухудшением экологической ситуации на местном, р</w:t>
      </w:r>
      <w:r w:rsidRPr="00E674CB">
        <w:rPr>
          <w:lang w:val="ru-RU"/>
        </w:rPr>
        <w:t>е</w:t>
      </w:r>
      <w:r w:rsidRPr="00E674CB">
        <w:rPr>
          <w:lang w:val="ru-RU"/>
        </w:rPr>
        <w:t xml:space="preserve">гиональном и национальном уровнях. </w:t>
      </w:r>
      <w:proofErr w:type="gramStart"/>
      <w:r w:rsidRPr="00E674CB">
        <w:rPr>
          <w:lang w:val="ru-RU"/>
        </w:rPr>
        <w:t>Поэтому часть норм экологического законодательства направлена на предупреждение проявлений экологическ</w:t>
      </w:r>
      <w:r w:rsidRPr="00E674CB">
        <w:rPr>
          <w:lang w:val="ru-RU"/>
        </w:rPr>
        <w:t>о</w:t>
      </w:r>
      <w:r w:rsidRPr="00E674CB">
        <w:rPr>
          <w:lang w:val="ru-RU"/>
        </w:rPr>
        <w:t>го риска и опасности от стихийных явлений и негативного техногенного влияния с учетом экономических возможностей государства и использов</w:t>
      </w:r>
      <w:r w:rsidRPr="00E674CB">
        <w:rPr>
          <w:lang w:val="ru-RU"/>
        </w:rPr>
        <w:t>а</w:t>
      </w:r>
      <w:r w:rsidRPr="00E674CB">
        <w:rPr>
          <w:lang w:val="ru-RU"/>
        </w:rPr>
        <w:t>ния разных форм инвестиционного обеспечения системы экологической безопасности.</w:t>
      </w:r>
      <w:proofErr w:type="gramEnd"/>
    </w:p>
    <w:p w:rsidR="00E674CB" w:rsidRPr="00E674CB" w:rsidRDefault="00E674CB" w:rsidP="00E674CB">
      <w:pPr>
        <w:pStyle w:val="afffffc"/>
        <w:rPr>
          <w:lang w:val="ru-RU"/>
        </w:rPr>
      </w:pPr>
      <w:r w:rsidRPr="00E674CB">
        <w:rPr>
          <w:lang w:val="ru-RU"/>
        </w:rPr>
        <w:t>Конституция Украины</w:t>
      </w:r>
    </w:p>
    <w:p w:rsidR="00E674CB" w:rsidRPr="00E674CB" w:rsidRDefault="00E674CB" w:rsidP="00E674CB">
      <w:pPr>
        <w:pStyle w:val="afffffc"/>
        <w:rPr>
          <w:lang w:val="ru-RU"/>
        </w:rPr>
      </w:pPr>
      <w:r w:rsidRPr="00E674CB">
        <w:rPr>
          <w:lang w:val="ru-RU"/>
        </w:rPr>
        <w:t xml:space="preserve">Закон Украины «Об охране окружающей </w:t>
      </w:r>
      <w:r w:rsidR="00F0790F">
        <w:rPr>
          <w:lang w:val="ru-RU"/>
        </w:rPr>
        <w:t>природной</w:t>
      </w:r>
      <w:r w:rsidRPr="00E674CB">
        <w:rPr>
          <w:lang w:val="ru-RU"/>
        </w:rPr>
        <w:t xml:space="preserve"> среды»</w:t>
      </w:r>
    </w:p>
    <w:p w:rsidR="00E674CB" w:rsidRPr="00E674CB" w:rsidRDefault="00E674CB" w:rsidP="00E674CB">
      <w:pPr>
        <w:pStyle w:val="afffffc"/>
        <w:rPr>
          <w:lang w:val="ru-RU"/>
        </w:rPr>
      </w:pPr>
      <w:r w:rsidRPr="00E674CB">
        <w:rPr>
          <w:lang w:val="ru-RU"/>
        </w:rPr>
        <w:t xml:space="preserve">Закон Украины «О </w:t>
      </w:r>
      <w:r w:rsidR="00F0790F">
        <w:rPr>
          <w:lang w:val="ru-RU"/>
        </w:rPr>
        <w:t>природно</w:t>
      </w:r>
      <w:r w:rsidRPr="00E674CB">
        <w:rPr>
          <w:lang w:val="ru-RU"/>
        </w:rPr>
        <w:t>-заповедном фонде Украины»</w:t>
      </w:r>
    </w:p>
    <w:p w:rsidR="00E674CB" w:rsidRPr="00E674CB" w:rsidRDefault="00E674CB" w:rsidP="00E674CB">
      <w:pPr>
        <w:pStyle w:val="afffffc"/>
        <w:rPr>
          <w:lang w:val="ru-RU"/>
        </w:rPr>
      </w:pPr>
      <w:r w:rsidRPr="00E674CB">
        <w:rPr>
          <w:lang w:val="ru-RU"/>
        </w:rPr>
        <w:t>Закон Украины «Об охране атмосферного воздуха»</w:t>
      </w:r>
    </w:p>
    <w:p w:rsidR="00E674CB" w:rsidRPr="00E674CB" w:rsidRDefault="00E674CB" w:rsidP="00E674CB">
      <w:pPr>
        <w:pStyle w:val="afffffc"/>
        <w:rPr>
          <w:lang w:val="ru-RU"/>
        </w:rPr>
      </w:pPr>
      <w:r w:rsidRPr="00E674CB">
        <w:rPr>
          <w:lang w:val="ru-RU"/>
        </w:rPr>
        <w:t>Закон Украины «О животном мире»</w:t>
      </w:r>
    </w:p>
    <w:p w:rsidR="00E674CB" w:rsidRPr="00E674CB" w:rsidRDefault="00E674CB" w:rsidP="00E674CB">
      <w:pPr>
        <w:pStyle w:val="afffffc"/>
        <w:rPr>
          <w:lang w:val="ru-RU"/>
        </w:rPr>
      </w:pPr>
      <w:r w:rsidRPr="00E674CB">
        <w:rPr>
          <w:lang w:val="ru-RU"/>
        </w:rPr>
        <w:t>Закон Украины «Об экологической экспертизе»</w:t>
      </w:r>
    </w:p>
    <w:p w:rsidR="00E674CB" w:rsidRPr="00E674CB" w:rsidRDefault="00E674CB" w:rsidP="00E674CB">
      <w:pPr>
        <w:pStyle w:val="afffffc"/>
        <w:rPr>
          <w:lang w:val="ru-RU"/>
        </w:rPr>
      </w:pPr>
      <w:r w:rsidRPr="00E674CB">
        <w:rPr>
          <w:lang w:val="ru-RU"/>
        </w:rPr>
        <w:t>Закон Украины «Об отходах»</w:t>
      </w:r>
    </w:p>
    <w:p w:rsidR="00E674CB" w:rsidRPr="00E674CB" w:rsidRDefault="00E674CB" w:rsidP="00E674CB">
      <w:pPr>
        <w:pStyle w:val="afffffc"/>
        <w:rPr>
          <w:lang w:val="ru-RU"/>
        </w:rPr>
      </w:pPr>
      <w:r w:rsidRPr="00E674CB">
        <w:rPr>
          <w:lang w:val="ru-RU"/>
        </w:rPr>
        <w:t>Закон Украины «Об обеспечении санитарно-эпидемиологического бл</w:t>
      </w:r>
      <w:r w:rsidRPr="00E674CB">
        <w:rPr>
          <w:lang w:val="ru-RU"/>
        </w:rPr>
        <w:t>а</w:t>
      </w:r>
      <w:r w:rsidRPr="00E674CB">
        <w:rPr>
          <w:lang w:val="ru-RU"/>
        </w:rPr>
        <w:t>гополучия населения»</w:t>
      </w:r>
    </w:p>
    <w:p w:rsidR="00E674CB" w:rsidRPr="00E674CB" w:rsidRDefault="00E674CB" w:rsidP="00E674CB">
      <w:pPr>
        <w:pStyle w:val="afffffc"/>
        <w:rPr>
          <w:lang w:val="ru-RU"/>
        </w:rPr>
      </w:pPr>
      <w:r w:rsidRPr="00E674CB">
        <w:rPr>
          <w:lang w:val="ru-RU"/>
        </w:rPr>
        <w:t>Лесной кодекс Украины</w:t>
      </w:r>
    </w:p>
    <w:p w:rsidR="00E674CB" w:rsidRPr="00E674CB" w:rsidRDefault="00E674CB" w:rsidP="00E674CB">
      <w:pPr>
        <w:pStyle w:val="afffffc"/>
        <w:rPr>
          <w:lang w:val="ru-RU"/>
        </w:rPr>
      </w:pPr>
      <w:r w:rsidRPr="00E674CB">
        <w:rPr>
          <w:lang w:val="ru-RU"/>
        </w:rPr>
        <w:t>Кодекс Украины о недрах</w:t>
      </w:r>
    </w:p>
    <w:p w:rsidR="00E674CB" w:rsidRPr="00E674CB" w:rsidRDefault="00E674CB" w:rsidP="00E674CB">
      <w:pPr>
        <w:pStyle w:val="afffffc"/>
        <w:rPr>
          <w:lang w:val="ru-RU"/>
        </w:rPr>
      </w:pPr>
      <w:r w:rsidRPr="00E674CB">
        <w:rPr>
          <w:lang w:val="ru-RU"/>
        </w:rPr>
        <w:t>Водный кодекс Украины</w:t>
      </w:r>
    </w:p>
    <w:p w:rsidR="00E674CB" w:rsidRPr="00E674CB" w:rsidRDefault="00E674CB" w:rsidP="00E674CB">
      <w:pPr>
        <w:pStyle w:val="afffffc"/>
        <w:rPr>
          <w:lang w:val="ru-RU"/>
        </w:rPr>
      </w:pPr>
      <w:r w:rsidRPr="00E674CB">
        <w:rPr>
          <w:lang w:val="ru-RU"/>
        </w:rPr>
        <w:t>Земельный кодекс Украины</w:t>
      </w:r>
    </w:p>
    <w:p w:rsidR="00E674CB" w:rsidRPr="00E674CB" w:rsidRDefault="00E674CB" w:rsidP="00E674CB">
      <w:pPr>
        <w:pStyle w:val="afffffc"/>
        <w:rPr>
          <w:lang w:val="ru-RU"/>
        </w:rPr>
      </w:pPr>
      <w:r w:rsidRPr="00E674CB">
        <w:rPr>
          <w:lang w:val="ru-RU"/>
        </w:rPr>
        <w:t>Атмосферный кодекс Украины и др.</w:t>
      </w:r>
    </w:p>
    <w:p w:rsidR="00E674CB" w:rsidRPr="00E674CB" w:rsidRDefault="00E674CB" w:rsidP="00E674CB">
      <w:pPr>
        <w:pStyle w:val="afffffc"/>
        <w:rPr>
          <w:lang w:val="ru-RU"/>
        </w:rPr>
      </w:pPr>
    </w:p>
    <w:p w:rsidR="00E674CB" w:rsidRPr="004B7F1C" w:rsidRDefault="00E674CB" w:rsidP="00E674CB">
      <w:pPr>
        <w:pStyle w:val="afffffc"/>
        <w:rPr>
          <w:b/>
          <w:lang w:val="ru-RU"/>
        </w:rPr>
      </w:pPr>
      <w:proofErr w:type="gramStart"/>
      <w:r w:rsidRPr="004B7F1C">
        <w:rPr>
          <w:b/>
          <w:lang w:val="ru-RU"/>
        </w:rPr>
        <w:t>Экономический механизм</w:t>
      </w:r>
      <w:proofErr w:type="gramEnd"/>
      <w:r w:rsidRPr="004B7F1C">
        <w:rPr>
          <w:b/>
          <w:lang w:val="ru-RU"/>
        </w:rPr>
        <w:t xml:space="preserve"> охраны окружающей среды</w:t>
      </w:r>
    </w:p>
    <w:p w:rsidR="00E674CB" w:rsidRPr="00E674CB" w:rsidRDefault="00E674CB" w:rsidP="00E674CB">
      <w:pPr>
        <w:pStyle w:val="afffffc"/>
        <w:rPr>
          <w:lang w:val="ru-RU"/>
        </w:rPr>
      </w:pPr>
      <w:r w:rsidRPr="00E674CB">
        <w:rPr>
          <w:lang w:val="ru-RU"/>
        </w:rPr>
        <w:t xml:space="preserve">Правовые основы формирования </w:t>
      </w:r>
      <w:proofErr w:type="gramStart"/>
      <w:r w:rsidRPr="00E674CB">
        <w:rPr>
          <w:lang w:val="ru-RU"/>
        </w:rPr>
        <w:t>экономического механизма</w:t>
      </w:r>
      <w:proofErr w:type="gramEnd"/>
      <w:r w:rsidRPr="00E674CB">
        <w:rPr>
          <w:lang w:val="ru-RU"/>
        </w:rPr>
        <w:t xml:space="preserve"> управл</w:t>
      </w:r>
      <w:r w:rsidRPr="00E674CB">
        <w:rPr>
          <w:lang w:val="ru-RU"/>
        </w:rPr>
        <w:t>е</w:t>
      </w:r>
      <w:r w:rsidRPr="00E674CB">
        <w:rPr>
          <w:lang w:val="ru-RU"/>
        </w:rPr>
        <w:t xml:space="preserve">ния природопользованием и охраной окружающей </w:t>
      </w:r>
      <w:r w:rsidR="00465299">
        <w:rPr>
          <w:lang w:val="ru-RU"/>
        </w:rPr>
        <w:t>природной</w:t>
      </w:r>
      <w:r w:rsidRPr="00E674CB">
        <w:rPr>
          <w:lang w:val="ru-RU"/>
        </w:rPr>
        <w:t xml:space="preserve"> среды были заложены в Законе Украины «Об охране окружающей </w:t>
      </w:r>
      <w:r w:rsidR="00465299">
        <w:rPr>
          <w:lang w:val="ru-RU"/>
        </w:rPr>
        <w:t>природной</w:t>
      </w:r>
      <w:r w:rsidRPr="00E674CB">
        <w:rPr>
          <w:lang w:val="ru-RU"/>
        </w:rPr>
        <w:t xml:space="preserve"> среды», который был принят Верховной Радой Украины 25 июня 1991 года.</w:t>
      </w:r>
    </w:p>
    <w:p w:rsidR="00E674CB" w:rsidRPr="00E674CB" w:rsidRDefault="00465299" w:rsidP="00E674CB">
      <w:pPr>
        <w:pStyle w:val="afffffc"/>
        <w:rPr>
          <w:lang w:val="ru-RU"/>
        </w:rPr>
      </w:pPr>
      <w:r>
        <w:rPr>
          <w:lang w:val="ru-RU"/>
        </w:rPr>
        <w:t>Согласно с этим законом</w:t>
      </w:r>
      <w:r w:rsidR="00E674CB" w:rsidRPr="00E674CB">
        <w:rPr>
          <w:lang w:val="ru-RU"/>
        </w:rPr>
        <w:t xml:space="preserve"> в Украине сформирован широкий спектр эк</w:t>
      </w:r>
      <w:r w:rsidR="00E674CB" w:rsidRPr="00E674CB">
        <w:rPr>
          <w:lang w:val="ru-RU"/>
        </w:rPr>
        <w:t>о</w:t>
      </w:r>
      <w:r w:rsidR="00E674CB" w:rsidRPr="00E674CB">
        <w:rPr>
          <w:lang w:val="ru-RU"/>
        </w:rPr>
        <w:t xml:space="preserve">номических инструментов для управления охраной окружающей </w:t>
      </w:r>
      <w:r>
        <w:rPr>
          <w:lang w:val="ru-RU"/>
        </w:rPr>
        <w:t>природн</w:t>
      </w:r>
      <w:r w:rsidR="00E674CB" w:rsidRPr="00E674CB">
        <w:rPr>
          <w:lang w:val="ru-RU"/>
        </w:rPr>
        <w:t>ой средой, которые можно объединить в такие группы:</w:t>
      </w:r>
    </w:p>
    <w:p w:rsidR="00E674CB" w:rsidRPr="00E674CB" w:rsidRDefault="00465299" w:rsidP="00E674CB">
      <w:pPr>
        <w:pStyle w:val="afffffc"/>
        <w:rPr>
          <w:lang w:val="ru-RU"/>
        </w:rPr>
      </w:pPr>
      <w:r>
        <w:rPr>
          <w:lang w:val="ru-RU"/>
        </w:rPr>
        <w:t xml:space="preserve">1. </w:t>
      </w:r>
      <w:r w:rsidR="00E674CB" w:rsidRPr="00E674CB">
        <w:rPr>
          <w:lang w:val="ru-RU"/>
        </w:rPr>
        <w:t xml:space="preserve">Экологический налог за загрязнение окружающей </w:t>
      </w:r>
      <w:r>
        <w:rPr>
          <w:lang w:val="ru-RU"/>
        </w:rPr>
        <w:t>природной</w:t>
      </w:r>
      <w:r w:rsidR="00E674CB" w:rsidRPr="00E674CB">
        <w:rPr>
          <w:lang w:val="ru-RU"/>
        </w:rPr>
        <w:t xml:space="preserve"> среды (за выбросы в атмосферу; за сбросы в водные объекты загрязняющих в</w:t>
      </w:r>
      <w:r w:rsidR="00E674CB" w:rsidRPr="00E674CB">
        <w:rPr>
          <w:lang w:val="ru-RU"/>
        </w:rPr>
        <w:t>е</w:t>
      </w:r>
      <w:r w:rsidR="00E674CB" w:rsidRPr="00E674CB">
        <w:rPr>
          <w:lang w:val="ru-RU"/>
        </w:rPr>
        <w:t xml:space="preserve">ществ; а также за размещение отходов в окружающей </w:t>
      </w:r>
      <w:r>
        <w:rPr>
          <w:lang w:val="ru-RU"/>
        </w:rPr>
        <w:t>природной</w:t>
      </w:r>
      <w:r w:rsidR="00E674CB" w:rsidRPr="00E674CB">
        <w:rPr>
          <w:lang w:val="ru-RU"/>
        </w:rPr>
        <w:t xml:space="preserve"> среде).</w:t>
      </w:r>
    </w:p>
    <w:p w:rsidR="00E674CB" w:rsidRPr="00E674CB" w:rsidRDefault="00465299" w:rsidP="00E674CB">
      <w:pPr>
        <w:pStyle w:val="afffffc"/>
        <w:rPr>
          <w:lang w:val="ru-RU"/>
        </w:rPr>
      </w:pPr>
      <w:r>
        <w:rPr>
          <w:lang w:val="ru-RU"/>
        </w:rPr>
        <w:t xml:space="preserve">2. </w:t>
      </w:r>
      <w:r w:rsidR="00E674CB" w:rsidRPr="00E674CB">
        <w:rPr>
          <w:lang w:val="ru-RU"/>
        </w:rPr>
        <w:t>Экологический налог за специальное использование природных р</w:t>
      </w:r>
      <w:r w:rsidR="00E674CB" w:rsidRPr="00E674CB">
        <w:rPr>
          <w:lang w:val="ru-RU"/>
        </w:rPr>
        <w:t>е</w:t>
      </w:r>
      <w:r w:rsidR="00E674CB" w:rsidRPr="00E674CB">
        <w:rPr>
          <w:lang w:val="ru-RU"/>
        </w:rPr>
        <w:t>сурсов (земель, недр, вод, лесов, объектов животного и растительного мира).</w:t>
      </w:r>
    </w:p>
    <w:p w:rsidR="00E674CB" w:rsidRPr="00E674CB" w:rsidRDefault="00465299" w:rsidP="00E674CB">
      <w:pPr>
        <w:pStyle w:val="afffffc"/>
        <w:rPr>
          <w:lang w:val="ru-RU"/>
        </w:rPr>
      </w:pPr>
      <w:r>
        <w:rPr>
          <w:lang w:val="ru-RU"/>
        </w:rPr>
        <w:t xml:space="preserve">3. </w:t>
      </w:r>
      <w:r w:rsidR="00E674CB" w:rsidRPr="00E674CB">
        <w:rPr>
          <w:lang w:val="ru-RU"/>
        </w:rPr>
        <w:t>Система штрафов и исков для возмещения вреда причиненного н</w:t>
      </w:r>
      <w:r w:rsidR="00E674CB" w:rsidRPr="00E674CB">
        <w:rPr>
          <w:lang w:val="ru-RU"/>
        </w:rPr>
        <w:t>а</w:t>
      </w:r>
      <w:r w:rsidR="00E674CB" w:rsidRPr="00E674CB">
        <w:rPr>
          <w:lang w:val="ru-RU"/>
        </w:rPr>
        <w:t>рушени</w:t>
      </w:r>
      <w:r>
        <w:rPr>
          <w:lang w:val="ru-RU"/>
        </w:rPr>
        <w:t>е</w:t>
      </w:r>
      <w:r w:rsidR="00E674CB" w:rsidRPr="00E674CB">
        <w:rPr>
          <w:lang w:val="ru-RU"/>
        </w:rPr>
        <w:t>м природоохранного законодательства.</w:t>
      </w:r>
    </w:p>
    <w:p w:rsidR="00E674CB" w:rsidRPr="00E674CB" w:rsidRDefault="00465299" w:rsidP="00E674CB">
      <w:pPr>
        <w:pStyle w:val="afffffc"/>
        <w:rPr>
          <w:lang w:val="ru-RU"/>
        </w:rPr>
      </w:pPr>
      <w:r>
        <w:rPr>
          <w:lang w:val="ru-RU"/>
        </w:rPr>
        <w:t xml:space="preserve">4. </w:t>
      </w:r>
      <w:r w:rsidR="00E674CB" w:rsidRPr="00E674CB">
        <w:rPr>
          <w:lang w:val="ru-RU"/>
        </w:rPr>
        <w:t>Прямые субсидии для выполнения конкретных природоохранных мер.</w:t>
      </w:r>
    </w:p>
    <w:p w:rsidR="00E674CB" w:rsidRPr="00E674CB" w:rsidRDefault="00465299" w:rsidP="00E674CB">
      <w:pPr>
        <w:pStyle w:val="afffffc"/>
        <w:rPr>
          <w:lang w:val="ru-RU"/>
        </w:rPr>
      </w:pPr>
      <w:r>
        <w:rPr>
          <w:lang w:val="ru-RU"/>
        </w:rPr>
        <w:t xml:space="preserve">5. </w:t>
      </w:r>
      <w:r w:rsidR="00E674CB" w:rsidRPr="00E674CB">
        <w:rPr>
          <w:lang w:val="ru-RU"/>
        </w:rPr>
        <w:t>Формирование внебюджетных и бюджетных фондов охраны окр</w:t>
      </w:r>
      <w:r w:rsidR="00E674CB" w:rsidRPr="00E674CB">
        <w:rPr>
          <w:lang w:val="ru-RU"/>
        </w:rPr>
        <w:t>у</w:t>
      </w:r>
      <w:r w:rsidR="00E674CB" w:rsidRPr="00E674CB">
        <w:rPr>
          <w:lang w:val="ru-RU"/>
        </w:rPr>
        <w:t xml:space="preserve">жающей </w:t>
      </w:r>
      <w:r w:rsidR="00F75C97">
        <w:rPr>
          <w:lang w:val="ru-RU"/>
        </w:rPr>
        <w:t>природной</w:t>
      </w:r>
      <w:r w:rsidR="00E674CB" w:rsidRPr="00E674CB">
        <w:rPr>
          <w:lang w:val="ru-RU"/>
        </w:rPr>
        <w:t xml:space="preserve"> среды.</w:t>
      </w:r>
    </w:p>
    <w:p w:rsidR="00E674CB" w:rsidRPr="00E674CB" w:rsidRDefault="00465299" w:rsidP="00E674CB">
      <w:pPr>
        <w:pStyle w:val="afffffc"/>
        <w:rPr>
          <w:lang w:val="ru-RU"/>
        </w:rPr>
      </w:pPr>
      <w:r>
        <w:rPr>
          <w:lang w:val="ru-RU"/>
        </w:rPr>
        <w:t xml:space="preserve">6. </w:t>
      </w:r>
      <w:r w:rsidR="00E674CB" w:rsidRPr="00E674CB">
        <w:rPr>
          <w:lang w:val="ru-RU"/>
        </w:rPr>
        <w:t xml:space="preserve">Стимулирование в системе охраны окружающей </w:t>
      </w:r>
      <w:r w:rsidR="00F75C97">
        <w:rPr>
          <w:lang w:val="ru-RU"/>
        </w:rPr>
        <w:t>природной</w:t>
      </w:r>
      <w:r w:rsidR="00E674CB" w:rsidRPr="00E674CB">
        <w:rPr>
          <w:lang w:val="ru-RU"/>
        </w:rPr>
        <w:t xml:space="preserve"> среды.</w:t>
      </w:r>
    </w:p>
    <w:p w:rsidR="00E674CB" w:rsidRPr="00E674CB" w:rsidRDefault="00E674CB" w:rsidP="00E674CB">
      <w:pPr>
        <w:pStyle w:val="afffffc"/>
        <w:rPr>
          <w:lang w:val="ru-RU"/>
        </w:rPr>
      </w:pPr>
    </w:p>
    <w:p w:rsidR="00E674CB" w:rsidRPr="004B7F1C" w:rsidRDefault="00E674CB" w:rsidP="00E674CB">
      <w:pPr>
        <w:pStyle w:val="afffffc"/>
        <w:rPr>
          <w:b/>
          <w:lang w:val="ru-RU"/>
        </w:rPr>
      </w:pPr>
      <w:r w:rsidRPr="004B7F1C">
        <w:rPr>
          <w:b/>
          <w:lang w:val="ru-RU"/>
        </w:rPr>
        <w:t>Вопросы для самоконтроля</w:t>
      </w:r>
    </w:p>
    <w:p w:rsidR="00E674CB" w:rsidRPr="00E674CB" w:rsidRDefault="00E674CB" w:rsidP="00B56B0A">
      <w:pPr>
        <w:pStyle w:val="afffffc"/>
        <w:numPr>
          <w:ilvl w:val="0"/>
          <w:numId w:val="13"/>
        </w:numPr>
        <w:tabs>
          <w:tab w:val="left" w:pos="851"/>
        </w:tabs>
        <w:ind w:left="0" w:firstLine="567"/>
        <w:rPr>
          <w:lang w:val="ru-RU"/>
        </w:rPr>
      </w:pPr>
      <w:r w:rsidRPr="00E674CB">
        <w:rPr>
          <w:lang w:val="ru-RU"/>
        </w:rPr>
        <w:t>Охарактеризуйте влияние автотранспорта на окружающую среду.</w:t>
      </w:r>
    </w:p>
    <w:p w:rsidR="00E674CB" w:rsidRPr="00E674CB" w:rsidRDefault="00E674CB" w:rsidP="00B56B0A">
      <w:pPr>
        <w:pStyle w:val="afffffc"/>
        <w:numPr>
          <w:ilvl w:val="0"/>
          <w:numId w:val="13"/>
        </w:numPr>
        <w:tabs>
          <w:tab w:val="left" w:pos="851"/>
        </w:tabs>
        <w:ind w:left="0" w:firstLine="567"/>
        <w:rPr>
          <w:lang w:val="ru-RU"/>
        </w:rPr>
      </w:pPr>
      <w:r w:rsidRPr="00E674CB">
        <w:rPr>
          <w:lang w:val="ru-RU"/>
        </w:rPr>
        <w:t>Какие существуют мероприятия относительно уменьшения негати</w:t>
      </w:r>
      <w:r w:rsidRPr="00E674CB">
        <w:rPr>
          <w:lang w:val="ru-RU"/>
        </w:rPr>
        <w:t>в</w:t>
      </w:r>
      <w:r w:rsidRPr="00E674CB">
        <w:rPr>
          <w:lang w:val="ru-RU"/>
        </w:rPr>
        <w:t>ного влияния автотранспорт</w:t>
      </w:r>
      <w:r w:rsidR="00F75C97">
        <w:rPr>
          <w:lang w:val="ru-RU"/>
        </w:rPr>
        <w:t>а</w:t>
      </w:r>
      <w:r w:rsidRPr="00E674CB">
        <w:rPr>
          <w:lang w:val="ru-RU"/>
        </w:rPr>
        <w:t xml:space="preserve"> на окружающую среду?</w:t>
      </w:r>
    </w:p>
    <w:p w:rsidR="00E674CB" w:rsidRPr="00E674CB" w:rsidRDefault="00E674CB" w:rsidP="00B56B0A">
      <w:pPr>
        <w:pStyle w:val="afffffc"/>
        <w:numPr>
          <w:ilvl w:val="0"/>
          <w:numId w:val="13"/>
        </w:numPr>
        <w:tabs>
          <w:tab w:val="left" w:pos="851"/>
        </w:tabs>
        <w:ind w:left="0" w:firstLine="567"/>
        <w:rPr>
          <w:lang w:val="ru-RU"/>
        </w:rPr>
      </w:pPr>
      <w:r w:rsidRPr="00E674CB">
        <w:rPr>
          <w:lang w:val="ru-RU"/>
        </w:rPr>
        <w:t>Назовите основные экологические законы Украины.</w:t>
      </w:r>
    </w:p>
    <w:p w:rsidR="00B353D4" w:rsidRPr="00E674CB" w:rsidRDefault="00E674CB" w:rsidP="00B56B0A">
      <w:pPr>
        <w:pStyle w:val="afffffc"/>
        <w:numPr>
          <w:ilvl w:val="0"/>
          <w:numId w:val="13"/>
        </w:numPr>
        <w:tabs>
          <w:tab w:val="left" w:pos="851"/>
        </w:tabs>
        <w:ind w:left="0" w:firstLine="567"/>
        <w:rPr>
          <w:lang w:val="ru-RU"/>
        </w:rPr>
      </w:pPr>
      <w:r w:rsidRPr="00E674CB">
        <w:rPr>
          <w:lang w:val="ru-RU"/>
        </w:rPr>
        <w:t xml:space="preserve">Охарактеризуйте </w:t>
      </w:r>
      <w:proofErr w:type="gramStart"/>
      <w:r w:rsidRPr="00E674CB">
        <w:rPr>
          <w:lang w:val="ru-RU"/>
        </w:rPr>
        <w:t>экономический механизм</w:t>
      </w:r>
      <w:proofErr w:type="gramEnd"/>
      <w:r w:rsidRPr="00E674CB">
        <w:rPr>
          <w:lang w:val="ru-RU"/>
        </w:rPr>
        <w:t xml:space="preserve"> охраны окружающей ср</w:t>
      </w:r>
      <w:r w:rsidRPr="00E674CB">
        <w:rPr>
          <w:lang w:val="ru-RU"/>
        </w:rPr>
        <w:t>е</w:t>
      </w:r>
      <w:r w:rsidRPr="00E674CB">
        <w:rPr>
          <w:lang w:val="ru-RU"/>
        </w:rPr>
        <w:t>ды.</w:t>
      </w:r>
    </w:p>
    <w:p w:rsidR="00B353D4" w:rsidRPr="00187F46" w:rsidRDefault="00920671" w:rsidP="000D0698">
      <w:pPr>
        <w:pStyle w:val="10"/>
        <w:rPr>
          <w:lang w:val="uk-UA"/>
        </w:rPr>
      </w:pPr>
      <w:hyperlink w:anchor="ЗМІСТ" w:history="1">
        <w:bookmarkStart w:id="29" w:name="_Toc262023914"/>
        <w:bookmarkStart w:id="30" w:name="_Toc389547042"/>
        <w:bookmarkStart w:id="31" w:name="_Toc480984138"/>
        <w:r w:rsidR="00B353D4" w:rsidRPr="00187F46">
          <w:rPr>
            <w:rStyle w:val="afa"/>
            <w:color w:val="auto"/>
            <w:u w:val="none"/>
            <w:lang w:val="uk-UA"/>
          </w:rPr>
          <w:t>В</w:t>
        </w:r>
        <w:r w:rsidR="00F75C97">
          <w:rPr>
            <w:rStyle w:val="afa"/>
            <w:color w:val="auto"/>
            <w:u w:val="none"/>
            <w:lang w:val="uk-UA"/>
          </w:rPr>
          <w:t>ыводы</w:t>
        </w:r>
        <w:bookmarkEnd w:id="29"/>
        <w:bookmarkEnd w:id="30"/>
        <w:bookmarkEnd w:id="31"/>
      </w:hyperlink>
    </w:p>
    <w:p w:rsidR="00F75C97" w:rsidRPr="00F75C97" w:rsidRDefault="00F75C97" w:rsidP="00F75C97">
      <w:pPr>
        <w:pStyle w:val="afffffc"/>
        <w:rPr>
          <w:lang w:val="ru-RU"/>
        </w:rPr>
      </w:pPr>
      <w:r w:rsidRPr="00F75C97">
        <w:rPr>
          <w:lang w:val="ru-RU"/>
        </w:rPr>
        <w:t xml:space="preserve">На сегодняшний день экология пронизывает все отрасли деятельности человека, идет </w:t>
      </w:r>
      <w:proofErr w:type="spellStart"/>
      <w:r w:rsidRPr="00F75C97">
        <w:rPr>
          <w:lang w:val="ru-RU"/>
        </w:rPr>
        <w:t>экологизация</w:t>
      </w:r>
      <w:proofErr w:type="spellEnd"/>
      <w:r w:rsidRPr="00F75C97">
        <w:rPr>
          <w:lang w:val="ru-RU"/>
        </w:rPr>
        <w:t xml:space="preserve"> науки, образования, политики, экономики и др.</w:t>
      </w:r>
    </w:p>
    <w:p w:rsidR="00F75C97" w:rsidRPr="00F75C97" w:rsidRDefault="00F75C97" w:rsidP="00F75C97">
      <w:pPr>
        <w:pStyle w:val="afffffc"/>
        <w:rPr>
          <w:lang w:val="ru-RU"/>
        </w:rPr>
      </w:pPr>
      <w:r w:rsidRPr="00F75C97">
        <w:rPr>
          <w:lang w:val="ru-RU"/>
        </w:rPr>
        <w:t>В результате изучения дисциплины студенты должны знать основные понятия современной экологии, уметь описывать экологические системы планеты, знать теори</w:t>
      </w:r>
      <w:r>
        <w:rPr>
          <w:lang w:val="ru-RU"/>
        </w:rPr>
        <w:t>ю</w:t>
      </w:r>
      <w:r w:rsidRPr="00F75C97">
        <w:rPr>
          <w:lang w:val="ru-RU"/>
        </w:rPr>
        <w:t xml:space="preserve"> экологических факторов и экосистем, развитие су</w:t>
      </w:r>
      <w:r w:rsidRPr="00F75C97">
        <w:rPr>
          <w:lang w:val="ru-RU"/>
        </w:rPr>
        <w:t>к</w:t>
      </w:r>
      <w:r w:rsidRPr="00F75C97">
        <w:rPr>
          <w:lang w:val="ru-RU"/>
        </w:rPr>
        <w:t>цессии, знать источники загрязнения окружающей среды, уметь оценивать влияние деятельности человека на окружающую среду, принимать решение относительно улучшения экологического состояния окружающей среды.</w:t>
      </w:r>
    </w:p>
    <w:p w:rsidR="0072188F" w:rsidRPr="00187F46" w:rsidRDefault="0072188F" w:rsidP="00F75C97">
      <w:pPr>
        <w:ind w:firstLine="709"/>
        <w:rPr>
          <w:color w:val="000000" w:themeColor="text1"/>
          <w:szCs w:val="30"/>
          <w:lang w:val="uk-UA"/>
        </w:rPr>
      </w:pPr>
      <w:r w:rsidRPr="00187F46">
        <w:rPr>
          <w:color w:val="000000" w:themeColor="text1"/>
          <w:szCs w:val="30"/>
          <w:lang w:val="uk-UA"/>
        </w:rPr>
        <w:br w:type="page"/>
      </w:r>
    </w:p>
    <w:p w:rsidR="00BA374F" w:rsidRPr="00187F46" w:rsidRDefault="00BA374F" w:rsidP="000D0698">
      <w:pPr>
        <w:pStyle w:val="10"/>
        <w:rPr>
          <w:lang w:val="uk-UA"/>
        </w:rPr>
      </w:pPr>
      <w:bookmarkStart w:id="32" w:name="_Toc480984139"/>
      <w:r w:rsidRPr="00187F46">
        <w:rPr>
          <w:lang w:val="uk-UA"/>
        </w:rPr>
        <w:t>пере</w:t>
      </w:r>
      <w:r w:rsidR="00F75C97">
        <w:rPr>
          <w:lang w:val="uk-UA"/>
        </w:rPr>
        <w:t>чень</w:t>
      </w:r>
      <w:r w:rsidRPr="00187F46">
        <w:rPr>
          <w:lang w:val="uk-UA"/>
        </w:rPr>
        <w:t xml:space="preserve"> </w:t>
      </w:r>
      <w:r w:rsidR="00F75C97">
        <w:rPr>
          <w:lang w:val="uk-UA"/>
        </w:rPr>
        <w:t>ссылок</w:t>
      </w:r>
      <w:bookmarkEnd w:id="32"/>
    </w:p>
    <w:p w:rsidR="00B353D4" w:rsidRPr="00B910CD" w:rsidRDefault="00336412" w:rsidP="000D0698">
      <w:pPr>
        <w:pStyle w:val="afffffc"/>
        <w:numPr>
          <w:ilvl w:val="0"/>
          <w:numId w:val="5"/>
        </w:numPr>
        <w:tabs>
          <w:tab w:val="left" w:pos="993"/>
        </w:tabs>
        <w:ind w:left="0" w:firstLine="709"/>
        <w:rPr>
          <w:lang w:val="ru-RU"/>
        </w:rPr>
      </w:pPr>
      <w:proofErr w:type="spellStart"/>
      <w:r w:rsidRPr="00B910CD">
        <w:rPr>
          <w:lang w:val="ru-RU"/>
        </w:rPr>
        <w:t>Б</w:t>
      </w:r>
      <w:r w:rsidR="002C540C">
        <w:rPr>
          <w:lang w:val="ru-RU"/>
        </w:rPr>
        <w:t>и</w:t>
      </w:r>
      <w:r w:rsidRPr="00B910CD">
        <w:rPr>
          <w:lang w:val="ru-RU"/>
        </w:rPr>
        <w:t>лявский</w:t>
      </w:r>
      <w:proofErr w:type="spellEnd"/>
      <w:r w:rsidRPr="00B910CD">
        <w:rPr>
          <w:lang w:val="ru-RU"/>
        </w:rPr>
        <w:t> Г. </w:t>
      </w:r>
      <w:r w:rsidR="002C540C">
        <w:rPr>
          <w:lang w:val="ru-RU"/>
        </w:rPr>
        <w:t>А</w:t>
      </w:r>
      <w:r w:rsidR="00B353D4" w:rsidRPr="00B910CD">
        <w:rPr>
          <w:lang w:val="ru-RU"/>
        </w:rPr>
        <w:t>. Основ</w:t>
      </w:r>
      <w:r w:rsidR="002C540C">
        <w:rPr>
          <w:lang w:val="ru-RU"/>
        </w:rPr>
        <w:t>ы</w:t>
      </w:r>
      <w:r w:rsidR="00B353D4" w:rsidRPr="00B910CD">
        <w:rPr>
          <w:lang w:val="ru-RU"/>
        </w:rPr>
        <w:t xml:space="preserve"> </w:t>
      </w:r>
      <w:r w:rsidR="002C540C">
        <w:rPr>
          <w:lang w:val="ru-RU"/>
        </w:rPr>
        <w:t>э</w:t>
      </w:r>
      <w:r w:rsidR="00B353D4" w:rsidRPr="00B910CD">
        <w:rPr>
          <w:lang w:val="ru-RU"/>
        </w:rPr>
        <w:t>колог</w:t>
      </w:r>
      <w:r w:rsidR="002C540C">
        <w:rPr>
          <w:lang w:val="ru-RU"/>
        </w:rPr>
        <w:t>ии</w:t>
      </w:r>
      <w:r w:rsidR="00B353D4" w:rsidRPr="00B910CD">
        <w:rPr>
          <w:lang w:val="ru-RU"/>
        </w:rPr>
        <w:t>: теор</w:t>
      </w:r>
      <w:r w:rsidR="002C540C">
        <w:rPr>
          <w:lang w:val="ru-RU"/>
        </w:rPr>
        <w:t>и</w:t>
      </w:r>
      <w:r w:rsidR="00B353D4" w:rsidRPr="00B910CD">
        <w:rPr>
          <w:lang w:val="ru-RU"/>
        </w:rPr>
        <w:t xml:space="preserve">я </w:t>
      </w:r>
      <w:r w:rsidR="002C540C">
        <w:rPr>
          <w:lang w:val="ru-RU"/>
        </w:rPr>
        <w:t>и</w:t>
      </w:r>
      <w:r w:rsidR="00B353D4" w:rsidRPr="00B910CD">
        <w:rPr>
          <w:lang w:val="ru-RU"/>
        </w:rPr>
        <w:t xml:space="preserve"> практикум:</w:t>
      </w:r>
      <w:r w:rsidR="00F75C97" w:rsidRPr="00B910CD">
        <w:rPr>
          <w:lang w:val="ru-RU"/>
        </w:rPr>
        <w:t xml:space="preserve"> </w:t>
      </w:r>
      <w:r w:rsidR="002C540C">
        <w:rPr>
          <w:lang w:val="ru-RU"/>
        </w:rPr>
        <w:t>учебное п</w:t>
      </w:r>
      <w:r w:rsidR="002C540C">
        <w:rPr>
          <w:lang w:val="ru-RU"/>
        </w:rPr>
        <w:t>о</w:t>
      </w:r>
      <w:r w:rsidR="002C540C">
        <w:rPr>
          <w:lang w:val="ru-RU"/>
        </w:rPr>
        <w:t>собие</w:t>
      </w:r>
      <w:r w:rsidR="00B353D4" w:rsidRPr="00B910CD">
        <w:rPr>
          <w:lang w:val="ru-RU"/>
        </w:rPr>
        <w:t xml:space="preserve"> / Г. </w:t>
      </w:r>
      <w:r w:rsidR="002C540C">
        <w:rPr>
          <w:lang w:val="ru-RU"/>
        </w:rPr>
        <w:t>А</w:t>
      </w:r>
      <w:r w:rsidR="00B353D4" w:rsidRPr="00B910CD">
        <w:rPr>
          <w:lang w:val="ru-RU"/>
        </w:rPr>
        <w:t xml:space="preserve">. </w:t>
      </w:r>
      <w:proofErr w:type="spellStart"/>
      <w:r w:rsidR="00B353D4" w:rsidRPr="00B910CD">
        <w:rPr>
          <w:lang w:val="ru-RU"/>
        </w:rPr>
        <w:t>Б</w:t>
      </w:r>
      <w:r w:rsidR="002C540C">
        <w:rPr>
          <w:lang w:val="ru-RU"/>
        </w:rPr>
        <w:t>и</w:t>
      </w:r>
      <w:r w:rsidR="00B353D4" w:rsidRPr="00B910CD">
        <w:rPr>
          <w:lang w:val="ru-RU"/>
        </w:rPr>
        <w:t>лявский</w:t>
      </w:r>
      <w:proofErr w:type="spellEnd"/>
      <w:r w:rsidR="00B353D4" w:rsidRPr="00B910CD">
        <w:rPr>
          <w:lang w:val="ru-RU"/>
        </w:rPr>
        <w:t xml:space="preserve">, Л. </w:t>
      </w:r>
      <w:r w:rsidR="002C540C">
        <w:rPr>
          <w:lang w:val="ru-RU"/>
        </w:rPr>
        <w:t>И</w:t>
      </w:r>
      <w:r w:rsidR="00B353D4" w:rsidRPr="00B910CD">
        <w:rPr>
          <w:lang w:val="ru-RU"/>
        </w:rPr>
        <w:t xml:space="preserve">. </w:t>
      </w:r>
      <w:proofErr w:type="spellStart"/>
      <w:r w:rsidR="00B353D4" w:rsidRPr="00B910CD">
        <w:rPr>
          <w:lang w:val="ru-RU"/>
        </w:rPr>
        <w:t>Бутченко</w:t>
      </w:r>
      <w:proofErr w:type="spellEnd"/>
      <w:r w:rsidR="00B353D4" w:rsidRPr="00B910CD">
        <w:rPr>
          <w:lang w:val="ru-RU"/>
        </w:rPr>
        <w:t xml:space="preserve">, В. М. Навроцкий. – К.: </w:t>
      </w:r>
      <w:proofErr w:type="spellStart"/>
      <w:r w:rsidR="00B353D4" w:rsidRPr="00B910CD">
        <w:rPr>
          <w:lang w:val="ru-RU"/>
        </w:rPr>
        <w:t>Л</w:t>
      </w:r>
      <w:r w:rsidR="002C540C">
        <w:rPr>
          <w:lang w:val="ru-RU"/>
        </w:rPr>
        <w:t>и</w:t>
      </w:r>
      <w:r w:rsidR="00B353D4" w:rsidRPr="00B910CD">
        <w:rPr>
          <w:lang w:val="ru-RU"/>
        </w:rPr>
        <w:t>бра</w:t>
      </w:r>
      <w:proofErr w:type="spellEnd"/>
      <w:r w:rsidR="00B353D4" w:rsidRPr="00B910CD">
        <w:rPr>
          <w:lang w:val="ru-RU"/>
        </w:rPr>
        <w:t>, 2002. – 352 с.</w:t>
      </w:r>
    </w:p>
    <w:p w:rsidR="00B353D4" w:rsidRPr="00B910CD" w:rsidRDefault="00B353D4" w:rsidP="000D0698">
      <w:pPr>
        <w:pStyle w:val="afffffc"/>
        <w:numPr>
          <w:ilvl w:val="0"/>
          <w:numId w:val="5"/>
        </w:numPr>
        <w:tabs>
          <w:tab w:val="left" w:pos="993"/>
        </w:tabs>
        <w:ind w:left="0" w:firstLine="709"/>
        <w:rPr>
          <w:lang w:val="ru-RU"/>
        </w:rPr>
      </w:pPr>
      <w:proofErr w:type="spellStart"/>
      <w:r w:rsidRPr="00B910CD">
        <w:rPr>
          <w:lang w:val="ru-RU"/>
        </w:rPr>
        <w:t>Б</w:t>
      </w:r>
      <w:r w:rsidR="002C540C">
        <w:rPr>
          <w:lang w:val="ru-RU"/>
        </w:rPr>
        <w:t>и</w:t>
      </w:r>
      <w:r w:rsidRPr="00B910CD">
        <w:rPr>
          <w:lang w:val="ru-RU"/>
        </w:rPr>
        <w:t>лявс</w:t>
      </w:r>
      <w:r w:rsidR="00336412" w:rsidRPr="00B910CD">
        <w:rPr>
          <w:lang w:val="ru-RU"/>
        </w:rPr>
        <w:t>кий</w:t>
      </w:r>
      <w:proofErr w:type="spellEnd"/>
      <w:r w:rsidR="00336412" w:rsidRPr="00B910CD">
        <w:rPr>
          <w:lang w:val="ru-RU"/>
        </w:rPr>
        <w:t> Г. </w:t>
      </w:r>
      <w:r w:rsidR="002C540C">
        <w:rPr>
          <w:lang w:val="ru-RU"/>
        </w:rPr>
        <w:t>А</w:t>
      </w:r>
      <w:r w:rsidRPr="00B910CD">
        <w:rPr>
          <w:lang w:val="ru-RU"/>
        </w:rPr>
        <w:t>. Основ</w:t>
      </w:r>
      <w:r w:rsidR="002C540C">
        <w:rPr>
          <w:lang w:val="ru-RU"/>
        </w:rPr>
        <w:t>ы</w:t>
      </w:r>
      <w:r w:rsidRPr="00B910CD">
        <w:rPr>
          <w:lang w:val="ru-RU"/>
        </w:rPr>
        <w:t xml:space="preserve"> </w:t>
      </w:r>
      <w:r w:rsidR="002C540C">
        <w:rPr>
          <w:lang w:val="ru-RU"/>
        </w:rPr>
        <w:t>э</w:t>
      </w:r>
      <w:r w:rsidRPr="00B910CD">
        <w:rPr>
          <w:lang w:val="ru-RU"/>
        </w:rPr>
        <w:t>колог</w:t>
      </w:r>
      <w:r w:rsidR="002C540C">
        <w:rPr>
          <w:lang w:val="ru-RU"/>
        </w:rPr>
        <w:t>ии</w:t>
      </w:r>
      <w:r w:rsidRPr="00B910CD">
        <w:rPr>
          <w:lang w:val="ru-RU"/>
        </w:rPr>
        <w:t>: теор</w:t>
      </w:r>
      <w:r w:rsidR="002C540C">
        <w:rPr>
          <w:lang w:val="ru-RU"/>
        </w:rPr>
        <w:t>и</w:t>
      </w:r>
      <w:r w:rsidRPr="00B910CD">
        <w:rPr>
          <w:lang w:val="ru-RU"/>
        </w:rPr>
        <w:t xml:space="preserve">я </w:t>
      </w:r>
      <w:r w:rsidR="002C540C">
        <w:rPr>
          <w:lang w:val="ru-RU"/>
        </w:rPr>
        <w:t>и</w:t>
      </w:r>
      <w:r w:rsidRPr="00B910CD">
        <w:rPr>
          <w:lang w:val="ru-RU"/>
        </w:rPr>
        <w:t xml:space="preserve"> практикум:</w:t>
      </w:r>
      <w:r w:rsidR="00F75C97" w:rsidRPr="00B910CD">
        <w:rPr>
          <w:lang w:val="ru-RU"/>
        </w:rPr>
        <w:t xml:space="preserve"> </w:t>
      </w:r>
      <w:r w:rsidR="002C540C">
        <w:rPr>
          <w:lang w:val="ru-RU"/>
        </w:rPr>
        <w:t>учебное п</w:t>
      </w:r>
      <w:r w:rsidR="002C540C">
        <w:rPr>
          <w:lang w:val="ru-RU"/>
        </w:rPr>
        <w:t>о</w:t>
      </w:r>
      <w:r w:rsidR="002C540C">
        <w:rPr>
          <w:lang w:val="ru-RU"/>
        </w:rPr>
        <w:t>собие</w:t>
      </w:r>
      <w:r w:rsidRPr="00B910CD">
        <w:rPr>
          <w:lang w:val="ru-RU"/>
        </w:rPr>
        <w:t xml:space="preserve"> / Г. </w:t>
      </w:r>
      <w:r w:rsidR="002C540C">
        <w:rPr>
          <w:lang w:val="ru-RU"/>
        </w:rPr>
        <w:t>А</w:t>
      </w:r>
      <w:r w:rsidRPr="00B910CD">
        <w:rPr>
          <w:lang w:val="ru-RU"/>
        </w:rPr>
        <w:t xml:space="preserve">. </w:t>
      </w:r>
      <w:proofErr w:type="spellStart"/>
      <w:r w:rsidRPr="00B910CD">
        <w:rPr>
          <w:lang w:val="ru-RU"/>
        </w:rPr>
        <w:t>Б</w:t>
      </w:r>
      <w:r w:rsidR="002C540C">
        <w:rPr>
          <w:lang w:val="ru-RU"/>
        </w:rPr>
        <w:t>и</w:t>
      </w:r>
      <w:r w:rsidRPr="00B910CD">
        <w:rPr>
          <w:lang w:val="ru-RU"/>
        </w:rPr>
        <w:t>лявский</w:t>
      </w:r>
      <w:proofErr w:type="spellEnd"/>
      <w:r w:rsidRPr="00B910CD">
        <w:rPr>
          <w:lang w:val="ru-RU"/>
        </w:rPr>
        <w:t xml:space="preserve">, Л. </w:t>
      </w:r>
      <w:r w:rsidR="002C540C">
        <w:rPr>
          <w:lang w:val="ru-RU"/>
        </w:rPr>
        <w:t>И</w:t>
      </w:r>
      <w:r w:rsidRPr="00B910CD">
        <w:rPr>
          <w:lang w:val="ru-RU"/>
        </w:rPr>
        <w:t xml:space="preserve">. </w:t>
      </w:r>
      <w:proofErr w:type="spellStart"/>
      <w:r w:rsidRPr="00B910CD">
        <w:rPr>
          <w:lang w:val="ru-RU"/>
        </w:rPr>
        <w:t>Бутченко</w:t>
      </w:r>
      <w:proofErr w:type="spellEnd"/>
      <w:r w:rsidRPr="00B910CD">
        <w:rPr>
          <w:lang w:val="ru-RU"/>
        </w:rPr>
        <w:t xml:space="preserve">. – К.: </w:t>
      </w:r>
      <w:proofErr w:type="spellStart"/>
      <w:r w:rsidRPr="00B910CD">
        <w:rPr>
          <w:lang w:val="ru-RU"/>
        </w:rPr>
        <w:t>Л</w:t>
      </w:r>
      <w:r w:rsidR="002C540C">
        <w:rPr>
          <w:lang w:val="ru-RU"/>
        </w:rPr>
        <w:t>и</w:t>
      </w:r>
      <w:r w:rsidRPr="00B910CD">
        <w:rPr>
          <w:lang w:val="ru-RU"/>
        </w:rPr>
        <w:t>бра</w:t>
      </w:r>
      <w:proofErr w:type="spellEnd"/>
      <w:r w:rsidRPr="00B910CD">
        <w:rPr>
          <w:lang w:val="ru-RU"/>
        </w:rPr>
        <w:t>, 2006. – 368 с.</w:t>
      </w:r>
    </w:p>
    <w:p w:rsidR="00B353D4" w:rsidRPr="00B910CD" w:rsidRDefault="00336412" w:rsidP="000D0698">
      <w:pPr>
        <w:pStyle w:val="afffffc"/>
        <w:numPr>
          <w:ilvl w:val="0"/>
          <w:numId w:val="5"/>
        </w:numPr>
        <w:tabs>
          <w:tab w:val="left" w:pos="993"/>
        </w:tabs>
        <w:ind w:left="0" w:firstLine="709"/>
        <w:rPr>
          <w:lang w:val="ru-RU"/>
        </w:rPr>
      </w:pPr>
      <w:proofErr w:type="spellStart"/>
      <w:r w:rsidRPr="00B910CD">
        <w:rPr>
          <w:lang w:val="ru-RU"/>
        </w:rPr>
        <w:t>Некос</w:t>
      </w:r>
      <w:proofErr w:type="spellEnd"/>
      <w:r w:rsidRPr="00B910CD">
        <w:rPr>
          <w:lang w:val="ru-RU"/>
        </w:rPr>
        <w:t> В. </w:t>
      </w:r>
      <w:r w:rsidR="002C540C">
        <w:rPr>
          <w:lang w:val="ru-RU"/>
        </w:rPr>
        <w:t>Е</w:t>
      </w:r>
      <w:r w:rsidR="00B353D4" w:rsidRPr="00B910CD">
        <w:rPr>
          <w:lang w:val="ru-RU"/>
        </w:rPr>
        <w:t xml:space="preserve">. </w:t>
      </w:r>
      <w:r w:rsidR="002C540C">
        <w:rPr>
          <w:lang w:val="ru-RU"/>
        </w:rPr>
        <w:t xml:space="preserve">Общая экология и </w:t>
      </w:r>
      <w:proofErr w:type="spellStart"/>
      <w:r w:rsidR="00B353D4" w:rsidRPr="00B910CD">
        <w:rPr>
          <w:lang w:val="ru-RU"/>
        </w:rPr>
        <w:t>нео</w:t>
      </w:r>
      <w:r w:rsidR="002C540C">
        <w:rPr>
          <w:lang w:val="ru-RU"/>
        </w:rPr>
        <w:t>э</w:t>
      </w:r>
      <w:r w:rsidR="00B353D4" w:rsidRPr="00B910CD">
        <w:rPr>
          <w:lang w:val="ru-RU"/>
        </w:rPr>
        <w:t>колог</w:t>
      </w:r>
      <w:r w:rsidR="002C540C">
        <w:rPr>
          <w:lang w:val="ru-RU"/>
        </w:rPr>
        <w:t>и</w:t>
      </w:r>
      <w:r w:rsidR="00B353D4" w:rsidRPr="00B910CD">
        <w:rPr>
          <w:lang w:val="ru-RU"/>
        </w:rPr>
        <w:t>я</w:t>
      </w:r>
      <w:proofErr w:type="spellEnd"/>
      <w:r w:rsidR="00B353D4" w:rsidRPr="00B910CD">
        <w:rPr>
          <w:lang w:val="ru-RU"/>
        </w:rPr>
        <w:t xml:space="preserve">: </w:t>
      </w:r>
      <w:r w:rsidR="002C540C">
        <w:rPr>
          <w:lang w:val="ru-RU"/>
        </w:rPr>
        <w:t>учебник</w:t>
      </w:r>
      <w:r w:rsidR="00B353D4" w:rsidRPr="00B910CD">
        <w:rPr>
          <w:lang w:val="ru-RU"/>
        </w:rPr>
        <w:t xml:space="preserve"> /</w:t>
      </w:r>
      <w:r w:rsidR="00B910CD" w:rsidRPr="00B910CD">
        <w:rPr>
          <w:lang w:val="ru-RU"/>
        </w:rPr>
        <w:t xml:space="preserve"> </w:t>
      </w:r>
      <w:r w:rsidR="00B353D4" w:rsidRPr="00B910CD">
        <w:rPr>
          <w:lang w:val="ru-RU"/>
        </w:rPr>
        <w:t>В.</w:t>
      </w:r>
      <w:r w:rsidRPr="00B910CD">
        <w:rPr>
          <w:lang w:val="ru-RU"/>
        </w:rPr>
        <w:t> </w:t>
      </w:r>
      <w:r w:rsidR="002C540C">
        <w:rPr>
          <w:lang w:val="ru-RU"/>
        </w:rPr>
        <w:t>Е</w:t>
      </w:r>
      <w:r w:rsidR="00B353D4" w:rsidRPr="00B910CD">
        <w:rPr>
          <w:lang w:val="ru-RU"/>
        </w:rPr>
        <w:t xml:space="preserve">. </w:t>
      </w:r>
      <w:proofErr w:type="spellStart"/>
      <w:r w:rsidR="00B353D4" w:rsidRPr="00B910CD">
        <w:rPr>
          <w:lang w:val="ru-RU"/>
        </w:rPr>
        <w:t>Некос</w:t>
      </w:r>
      <w:proofErr w:type="spellEnd"/>
      <w:r w:rsidR="00B353D4" w:rsidRPr="00B910CD">
        <w:rPr>
          <w:lang w:val="ru-RU"/>
        </w:rPr>
        <w:t xml:space="preserve">, А. Н. </w:t>
      </w:r>
      <w:proofErr w:type="spellStart"/>
      <w:r w:rsidR="00B353D4" w:rsidRPr="00B910CD">
        <w:rPr>
          <w:lang w:val="ru-RU"/>
        </w:rPr>
        <w:t>Некос</w:t>
      </w:r>
      <w:proofErr w:type="spellEnd"/>
      <w:r w:rsidR="00B353D4" w:rsidRPr="00B910CD">
        <w:rPr>
          <w:lang w:val="ru-RU"/>
        </w:rPr>
        <w:t xml:space="preserve">, Т. А. Сафронов. – Х.: ХНУ </w:t>
      </w:r>
      <w:r w:rsidR="002C540C">
        <w:rPr>
          <w:lang w:val="ru-RU"/>
        </w:rPr>
        <w:t>и</w:t>
      </w:r>
      <w:r w:rsidR="00B353D4" w:rsidRPr="00B910CD">
        <w:rPr>
          <w:lang w:val="ru-RU"/>
        </w:rPr>
        <w:t>м. В.</w:t>
      </w:r>
      <w:r w:rsidRPr="00B910CD">
        <w:rPr>
          <w:lang w:val="ru-RU"/>
        </w:rPr>
        <w:t> </w:t>
      </w:r>
      <w:r w:rsidR="00B353D4" w:rsidRPr="00B910CD">
        <w:rPr>
          <w:lang w:val="ru-RU"/>
        </w:rPr>
        <w:t xml:space="preserve">Н. </w:t>
      </w:r>
      <w:proofErr w:type="spellStart"/>
      <w:r w:rsidR="00B353D4" w:rsidRPr="00B910CD">
        <w:rPr>
          <w:lang w:val="ru-RU"/>
        </w:rPr>
        <w:t>Караз</w:t>
      </w:r>
      <w:r w:rsidR="002C540C">
        <w:rPr>
          <w:lang w:val="ru-RU"/>
        </w:rPr>
        <w:t>и</w:t>
      </w:r>
      <w:r w:rsidR="00B353D4" w:rsidRPr="00B910CD">
        <w:rPr>
          <w:lang w:val="ru-RU"/>
        </w:rPr>
        <w:t>на</w:t>
      </w:r>
      <w:proofErr w:type="spellEnd"/>
      <w:r w:rsidR="00B353D4" w:rsidRPr="00B910CD">
        <w:rPr>
          <w:lang w:val="ru-RU"/>
        </w:rPr>
        <w:t xml:space="preserve">, 2011. – 596 </w:t>
      </w:r>
      <w:proofErr w:type="gramStart"/>
      <w:r w:rsidR="00B353D4" w:rsidRPr="00B910CD">
        <w:rPr>
          <w:lang w:val="ru-RU"/>
        </w:rPr>
        <w:t>с</w:t>
      </w:r>
      <w:proofErr w:type="gramEnd"/>
      <w:r w:rsidR="00B353D4" w:rsidRPr="00B910CD">
        <w:rPr>
          <w:lang w:val="ru-RU"/>
        </w:rPr>
        <w:t>.</w:t>
      </w:r>
    </w:p>
    <w:p w:rsidR="00B353D4" w:rsidRPr="00B910CD" w:rsidRDefault="00336412" w:rsidP="000D0698">
      <w:pPr>
        <w:pStyle w:val="afffffc"/>
        <w:numPr>
          <w:ilvl w:val="0"/>
          <w:numId w:val="5"/>
        </w:numPr>
        <w:tabs>
          <w:tab w:val="left" w:pos="993"/>
        </w:tabs>
        <w:ind w:left="0" w:firstLine="709"/>
        <w:rPr>
          <w:lang w:val="ru-RU"/>
        </w:rPr>
      </w:pPr>
      <w:r w:rsidRPr="00B910CD">
        <w:rPr>
          <w:lang w:val="ru-RU"/>
        </w:rPr>
        <w:t>Кучеряв</w:t>
      </w:r>
      <w:r w:rsidR="002C540C">
        <w:rPr>
          <w:lang w:val="ru-RU"/>
        </w:rPr>
        <w:t>ы</w:t>
      </w:r>
      <w:r w:rsidRPr="00B910CD">
        <w:rPr>
          <w:lang w:val="ru-RU"/>
        </w:rPr>
        <w:t>й В. </w:t>
      </w:r>
      <w:r w:rsidR="00B353D4" w:rsidRPr="00B910CD">
        <w:rPr>
          <w:lang w:val="ru-RU"/>
        </w:rPr>
        <w:t xml:space="preserve">П. </w:t>
      </w:r>
      <w:r w:rsidR="002C540C">
        <w:rPr>
          <w:lang w:val="ru-RU"/>
        </w:rPr>
        <w:t>Общая</w:t>
      </w:r>
      <w:r w:rsidR="00B353D4" w:rsidRPr="00B910CD">
        <w:rPr>
          <w:lang w:val="ru-RU"/>
        </w:rPr>
        <w:t xml:space="preserve"> </w:t>
      </w:r>
      <w:r w:rsidR="002C540C">
        <w:rPr>
          <w:lang w:val="ru-RU"/>
        </w:rPr>
        <w:t>э</w:t>
      </w:r>
      <w:r w:rsidR="00B353D4" w:rsidRPr="00B910CD">
        <w:rPr>
          <w:lang w:val="ru-RU"/>
        </w:rPr>
        <w:t>к</w:t>
      </w:r>
      <w:r w:rsidRPr="00B910CD">
        <w:rPr>
          <w:lang w:val="ru-RU"/>
        </w:rPr>
        <w:t>олог</w:t>
      </w:r>
      <w:r w:rsidR="002C540C">
        <w:rPr>
          <w:lang w:val="ru-RU"/>
        </w:rPr>
        <w:t>и</w:t>
      </w:r>
      <w:r w:rsidRPr="00B910CD">
        <w:rPr>
          <w:lang w:val="ru-RU"/>
        </w:rPr>
        <w:t xml:space="preserve">я: </w:t>
      </w:r>
      <w:r w:rsidR="002C540C">
        <w:rPr>
          <w:lang w:val="ru-RU"/>
        </w:rPr>
        <w:t>учебник</w:t>
      </w:r>
      <w:r w:rsidRPr="00B910CD">
        <w:rPr>
          <w:lang w:val="ru-RU"/>
        </w:rPr>
        <w:t xml:space="preserve"> / В. П. Кучеря</w:t>
      </w:r>
      <w:r w:rsidR="00B353D4" w:rsidRPr="00B910CD">
        <w:rPr>
          <w:lang w:val="ru-RU"/>
        </w:rPr>
        <w:t>в</w:t>
      </w:r>
      <w:r w:rsidR="002C540C">
        <w:rPr>
          <w:lang w:val="ru-RU"/>
        </w:rPr>
        <w:t>ы</w:t>
      </w:r>
      <w:r w:rsidR="00B353D4" w:rsidRPr="00B910CD">
        <w:rPr>
          <w:lang w:val="ru-RU"/>
        </w:rPr>
        <w:t>й. – Льв</w:t>
      </w:r>
      <w:r w:rsidR="002C540C">
        <w:rPr>
          <w:lang w:val="ru-RU"/>
        </w:rPr>
        <w:t>о</w:t>
      </w:r>
      <w:r w:rsidR="00B353D4" w:rsidRPr="00B910CD">
        <w:rPr>
          <w:lang w:val="ru-RU"/>
        </w:rPr>
        <w:t>в: Св</w:t>
      </w:r>
      <w:r w:rsidR="002C540C">
        <w:rPr>
          <w:lang w:val="ru-RU"/>
        </w:rPr>
        <w:t>и</w:t>
      </w:r>
      <w:r w:rsidR="00B353D4" w:rsidRPr="00B910CD">
        <w:rPr>
          <w:lang w:val="ru-RU"/>
        </w:rPr>
        <w:t xml:space="preserve">т, 2010. – 520 </w:t>
      </w:r>
      <w:proofErr w:type="gramStart"/>
      <w:r w:rsidR="00B353D4" w:rsidRPr="00B910CD">
        <w:rPr>
          <w:lang w:val="ru-RU"/>
        </w:rPr>
        <w:t>с</w:t>
      </w:r>
      <w:proofErr w:type="gramEnd"/>
      <w:r w:rsidR="00B353D4" w:rsidRPr="00B910CD">
        <w:rPr>
          <w:lang w:val="ru-RU"/>
        </w:rPr>
        <w:t>.</w:t>
      </w:r>
    </w:p>
    <w:p w:rsidR="00B353D4" w:rsidRPr="00B910CD" w:rsidRDefault="00B353D4" w:rsidP="000D0698">
      <w:pPr>
        <w:pStyle w:val="afffffc"/>
        <w:numPr>
          <w:ilvl w:val="0"/>
          <w:numId w:val="5"/>
        </w:numPr>
        <w:tabs>
          <w:tab w:val="left" w:pos="993"/>
        </w:tabs>
        <w:ind w:left="0" w:firstLine="709"/>
        <w:rPr>
          <w:lang w:val="ru-RU"/>
        </w:rPr>
      </w:pPr>
      <w:r w:rsidRPr="00B910CD">
        <w:rPr>
          <w:lang w:val="ru-RU"/>
        </w:rPr>
        <w:t xml:space="preserve">Охрана окружающей природной среды / под ред. </w:t>
      </w:r>
      <w:proofErr w:type="spellStart"/>
      <w:r w:rsidRPr="00B910CD">
        <w:rPr>
          <w:lang w:val="ru-RU"/>
        </w:rPr>
        <w:t>Дуганова</w:t>
      </w:r>
      <w:proofErr w:type="spellEnd"/>
      <w:r w:rsidRPr="00B910CD">
        <w:rPr>
          <w:lang w:val="ru-RU"/>
        </w:rPr>
        <w:t xml:space="preserve"> Г. В. – К.: </w:t>
      </w:r>
      <w:proofErr w:type="spellStart"/>
      <w:r w:rsidRPr="00B910CD">
        <w:rPr>
          <w:lang w:val="ru-RU"/>
        </w:rPr>
        <w:t>Вища</w:t>
      </w:r>
      <w:proofErr w:type="spellEnd"/>
      <w:r w:rsidRPr="00B910CD">
        <w:rPr>
          <w:lang w:val="ru-RU"/>
        </w:rPr>
        <w:t xml:space="preserve"> школа 1988. – 300 </w:t>
      </w:r>
      <w:proofErr w:type="gramStart"/>
      <w:r w:rsidRPr="00B910CD">
        <w:rPr>
          <w:lang w:val="ru-RU"/>
        </w:rPr>
        <w:t>с</w:t>
      </w:r>
      <w:proofErr w:type="gramEnd"/>
      <w:r w:rsidRPr="00B910CD">
        <w:rPr>
          <w:lang w:val="ru-RU"/>
        </w:rPr>
        <w:t>.</w:t>
      </w:r>
    </w:p>
    <w:p w:rsidR="00B353D4" w:rsidRPr="00B910CD" w:rsidRDefault="00B353D4" w:rsidP="000D0698">
      <w:pPr>
        <w:pStyle w:val="afffffc"/>
        <w:numPr>
          <w:ilvl w:val="0"/>
          <w:numId w:val="5"/>
        </w:numPr>
        <w:tabs>
          <w:tab w:val="left" w:pos="993"/>
        </w:tabs>
        <w:ind w:left="0" w:firstLine="709"/>
        <w:rPr>
          <w:lang w:val="ru-RU"/>
        </w:rPr>
      </w:pPr>
      <w:proofErr w:type="spellStart"/>
      <w:r w:rsidRPr="00B910CD">
        <w:rPr>
          <w:lang w:val="ru-RU"/>
        </w:rPr>
        <w:t>Степановских</w:t>
      </w:r>
      <w:proofErr w:type="spellEnd"/>
      <w:r w:rsidRPr="00B910CD">
        <w:rPr>
          <w:lang w:val="ru-RU"/>
        </w:rPr>
        <w:t xml:space="preserve"> А. С. Общая экология / А. С. </w:t>
      </w:r>
      <w:proofErr w:type="spellStart"/>
      <w:r w:rsidRPr="00B910CD">
        <w:rPr>
          <w:lang w:val="ru-RU"/>
        </w:rPr>
        <w:t>Степановских</w:t>
      </w:r>
      <w:proofErr w:type="spellEnd"/>
      <w:r w:rsidRPr="00B910CD">
        <w:rPr>
          <w:lang w:val="ru-RU"/>
        </w:rPr>
        <w:t>. – М.: ЮНИТИ-ДАНА, 2005. – 687 с.</w:t>
      </w:r>
    </w:p>
    <w:p w:rsidR="00CF0C40" w:rsidRPr="00B910CD" w:rsidRDefault="00B353D4" w:rsidP="000D0698">
      <w:pPr>
        <w:pStyle w:val="afffffc"/>
        <w:numPr>
          <w:ilvl w:val="0"/>
          <w:numId w:val="5"/>
        </w:numPr>
        <w:tabs>
          <w:tab w:val="left" w:pos="993"/>
        </w:tabs>
        <w:ind w:left="0" w:firstLine="709"/>
        <w:rPr>
          <w:lang w:val="ru-RU"/>
        </w:rPr>
      </w:pPr>
      <w:r w:rsidRPr="00B910CD">
        <w:rPr>
          <w:lang w:val="ru-RU"/>
        </w:rPr>
        <w:t xml:space="preserve">Экологическое законодательство Украины / сост. М. В. Шульга. – Х.: </w:t>
      </w:r>
      <w:proofErr w:type="spellStart"/>
      <w:r w:rsidRPr="00B910CD">
        <w:rPr>
          <w:lang w:val="ru-RU"/>
        </w:rPr>
        <w:t>Консум</w:t>
      </w:r>
      <w:proofErr w:type="spellEnd"/>
      <w:r w:rsidRPr="00B910CD">
        <w:rPr>
          <w:lang w:val="ru-RU"/>
        </w:rPr>
        <w:t>, 1997. – 2 части.</w:t>
      </w:r>
    </w:p>
    <w:p w:rsidR="00D45D72" w:rsidRPr="00187F46" w:rsidRDefault="00D45D72" w:rsidP="000D0698">
      <w:pPr>
        <w:pStyle w:val="afffffc"/>
        <w:ind w:left="709" w:firstLine="0"/>
        <w:rPr>
          <w:lang w:val="uk-UA"/>
        </w:rPr>
        <w:sectPr w:rsidR="00D45D72" w:rsidRPr="00187F46" w:rsidSect="007C7FBA">
          <w:headerReference w:type="even" r:id="rId13"/>
          <w:type w:val="continuous"/>
          <w:pgSz w:w="11907" w:h="16840" w:code="9"/>
          <w:pgMar w:top="1134" w:right="851" w:bottom="1134" w:left="1134" w:header="567" w:footer="567" w:gutter="0"/>
          <w:cols w:space="708"/>
          <w:titlePg/>
          <w:docGrid w:linePitch="408"/>
        </w:sectPr>
      </w:pPr>
    </w:p>
    <w:p w:rsidR="00DF0081" w:rsidRPr="00B910CD" w:rsidRDefault="00B910CD" w:rsidP="000D0698">
      <w:pPr>
        <w:spacing w:after="1080"/>
        <w:jc w:val="center"/>
        <w:rPr>
          <w:color w:val="000000" w:themeColor="text1"/>
          <w:szCs w:val="30"/>
        </w:rPr>
      </w:pPr>
      <w:r w:rsidRPr="00B910CD">
        <w:rPr>
          <w:color w:val="000000" w:themeColor="text1"/>
          <w:szCs w:val="30"/>
        </w:rPr>
        <w:t xml:space="preserve">ЭЛЕКТРОННОЕ </w:t>
      </w:r>
      <w:r>
        <w:rPr>
          <w:color w:val="000000" w:themeColor="text1"/>
          <w:szCs w:val="30"/>
        </w:rPr>
        <w:t>УЧЕБНО-МЕТОДИЧЕСКОЕ ИЗДАНИЕ</w:t>
      </w:r>
    </w:p>
    <w:p w:rsidR="00C42A21" w:rsidRPr="00B910CD" w:rsidRDefault="00C42A21" w:rsidP="000D0698">
      <w:pPr>
        <w:ind w:left="3119"/>
        <w:rPr>
          <w:color w:val="000000" w:themeColor="text1"/>
          <w:szCs w:val="22"/>
        </w:rPr>
      </w:pPr>
      <w:proofErr w:type="spellStart"/>
      <w:r w:rsidRPr="00B910CD">
        <w:rPr>
          <w:b/>
          <w:color w:val="000000" w:themeColor="text1"/>
          <w:szCs w:val="22"/>
        </w:rPr>
        <w:t>Фаткул</w:t>
      </w:r>
      <w:r w:rsidR="00B910CD">
        <w:rPr>
          <w:b/>
          <w:color w:val="000000" w:themeColor="text1"/>
          <w:szCs w:val="22"/>
        </w:rPr>
        <w:t>и</w:t>
      </w:r>
      <w:r w:rsidRPr="00B910CD">
        <w:rPr>
          <w:b/>
          <w:color w:val="000000" w:themeColor="text1"/>
          <w:szCs w:val="22"/>
        </w:rPr>
        <w:t>на</w:t>
      </w:r>
      <w:proofErr w:type="spellEnd"/>
      <w:r w:rsidR="00B910CD">
        <w:rPr>
          <w:b/>
          <w:color w:val="000000" w:themeColor="text1"/>
          <w:szCs w:val="22"/>
        </w:rPr>
        <w:t xml:space="preserve"> </w:t>
      </w:r>
      <w:r w:rsidR="00B910CD">
        <w:rPr>
          <w:color w:val="000000" w:themeColor="text1"/>
          <w:szCs w:val="22"/>
        </w:rPr>
        <w:t>А</w:t>
      </w:r>
      <w:r w:rsidRPr="00B910CD">
        <w:rPr>
          <w:color w:val="000000" w:themeColor="text1"/>
          <w:szCs w:val="22"/>
        </w:rPr>
        <w:t>нна Васил</w:t>
      </w:r>
      <w:r w:rsidR="00B910CD">
        <w:rPr>
          <w:color w:val="000000" w:themeColor="text1"/>
          <w:szCs w:val="22"/>
        </w:rPr>
        <w:t>ье</w:t>
      </w:r>
      <w:r w:rsidRPr="00B910CD">
        <w:rPr>
          <w:color w:val="000000" w:themeColor="text1"/>
          <w:szCs w:val="22"/>
        </w:rPr>
        <w:t>вна</w:t>
      </w:r>
    </w:p>
    <w:p w:rsidR="00A23C1B" w:rsidRPr="00B910CD" w:rsidRDefault="00A23C1B" w:rsidP="000D0698">
      <w:pPr>
        <w:ind w:left="5103"/>
        <w:rPr>
          <w:color w:val="000000" w:themeColor="text1"/>
          <w:szCs w:val="22"/>
        </w:rPr>
      </w:pPr>
    </w:p>
    <w:p w:rsidR="00312A92" w:rsidRPr="00B910CD" w:rsidRDefault="00312A92" w:rsidP="000D0698">
      <w:pPr>
        <w:ind w:left="5103"/>
        <w:rPr>
          <w:color w:val="000000" w:themeColor="text1"/>
          <w:szCs w:val="22"/>
        </w:rPr>
      </w:pPr>
    </w:p>
    <w:p w:rsidR="00312A92" w:rsidRPr="00B910CD" w:rsidRDefault="00312A92" w:rsidP="000D0698">
      <w:pPr>
        <w:ind w:left="5103"/>
        <w:rPr>
          <w:color w:val="000000" w:themeColor="text1"/>
          <w:szCs w:val="22"/>
        </w:rPr>
      </w:pPr>
    </w:p>
    <w:p w:rsidR="00312A92" w:rsidRPr="00B910CD" w:rsidRDefault="00312A92" w:rsidP="000D0698">
      <w:pPr>
        <w:ind w:left="5103"/>
        <w:rPr>
          <w:color w:val="000000" w:themeColor="text1"/>
          <w:szCs w:val="22"/>
        </w:rPr>
      </w:pPr>
    </w:p>
    <w:p w:rsidR="003C0605" w:rsidRPr="00B910CD" w:rsidRDefault="003C0605" w:rsidP="000D0698">
      <w:pPr>
        <w:ind w:left="5103"/>
        <w:rPr>
          <w:color w:val="000000" w:themeColor="text1"/>
          <w:szCs w:val="22"/>
        </w:rPr>
      </w:pPr>
    </w:p>
    <w:p w:rsidR="003C0605" w:rsidRPr="00B910CD" w:rsidRDefault="003C0605" w:rsidP="000D0698">
      <w:pPr>
        <w:ind w:left="5103"/>
        <w:rPr>
          <w:color w:val="000000" w:themeColor="text1"/>
          <w:szCs w:val="22"/>
        </w:rPr>
      </w:pPr>
    </w:p>
    <w:p w:rsidR="00312A92" w:rsidRPr="00B910CD" w:rsidRDefault="00312A92" w:rsidP="000D0698">
      <w:pPr>
        <w:ind w:left="5103"/>
        <w:rPr>
          <w:color w:val="000000" w:themeColor="text1"/>
          <w:szCs w:val="22"/>
        </w:rPr>
      </w:pPr>
    </w:p>
    <w:p w:rsidR="00A23C1B" w:rsidRPr="00B910CD" w:rsidRDefault="00A23C1B" w:rsidP="000D0698">
      <w:pPr>
        <w:ind w:left="5103"/>
        <w:rPr>
          <w:color w:val="000000" w:themeColor="text1"/>
          <w:szCs w:val="22"/>
        </w:rPr>
      </w:pPr>
    </w:p>
    <w:p w:rsidR="00A23C1B" w:rsidRPr="00B910CD" w:rsidRDefault="00A23C1B" w:rsidP="000D0698">
      <w:pPr>
        <w:ind w:left="5103"/>
        <w:rPr>
          <w:color w:val="000000" w:themeColor="text1"/>
          <w:szCs w:val="22"/>
        </w:rPr>
      </w:pPr>
    </w:p>
    <w:p w:rsidR="001E62CB" w:rsidRPr="00B910CD" w:rsidRDefault="00920671" w:rsidP="000D0698">
      <w:pPr>
        <w:jc w:val="center"/>
        <w:rPr>
          <w:color w:val="000000" w:themeColor="text1"/>
          <w:sz w:val="18"/>
          <w:szCs w:val="18"/>
        </w:rPr>
      </w:pPr>
      <w:fldSimple w:instr=" REF OLE_LINK1 \h  \* MERGEFORMAT ">
        <w:r w:rsidR="00460320" w:rsidRPr="00460320">
          <w:rPr>
            <w:b/>
            <w:color w:val="000000" w:themeColor="text1"/>
          </w:rPr>
          <w:t>КОНСПЕКТ ЛЕКЦИЙ</w:t>
        </w:r>
        <w:r w:rsidR="00460320" w:rsidRPr="00460320">
          <w:rPr>
            <w:b/>
            <w:color w:val="000000" w:themeColor="text1"/>
          </w:rPr>
          <w:br/>
        </w:r>
        <w:r w:rsidR="00460320">
          <w:rPr>
            <w:b/>
          </w:rPr>
          <w:t>ПО</w:t>
        </w:r>
        <w:r w:rsidR="00460320" w:rsidRPr="00AC106A">
          <w:rPr>
            <w:b/>
          </w:rPr>
          <w:t xml:space="preserve"> ДИСЦИПЛ</w:t>
        </w:r>
        <w:r w:rsidR="00460320">
          <w:rPr>
            <w:b/>
          </w:rPr>
          <w:t>И</w:t>
        </w:r>
        <w:r w:rsidR="00460320" w:rsidRPr="00AC106A">
          <w:rPr>
            <w:b/>
          </w:rPr>
          <w:t>Н</w:t>
        </w:r>
        <w:r w:rsidR="00460320">
          <w:rPr>
            <w:b/>
          </w:rPr>
          <w:t>Е</w:t>
        </w:r>
        <w:r w:rsidR="00460320" w:rsidRPr="00AC106A">
          <w:t xml:space="preserve"> </w:t>
        </w:r>
        <w:r w:rsidR="00460320" w:rsidRPr="00AC106A">
          <w:rPr>
            <w:b/>
          </w:rPr>
          <w:t>«ОСНОВ</w:t>
        </w:r>
        <w:r w:rsidR="00460320">
          <w:rPr>
            <w:b/>
          </w:rPr>
          <w:t>Ы</w:t>
        </w:r>
        <w:r w:rsidR="00460320" w:rsidRPr="00AC106A">
          <w:rPr>
            <w:b/>
          </w:rPr>
          <w:t xml:space="preserve"> </w:t>
        </w:r>
        <w:r w:rsidR="00460320">
          <w:rPr>
            <w:b/>
          </w:rPr>
          <w:t>Э</w:t>
        </w:r>
        <w:r w:rsidR="00460320" w:rsidRPr="00AC106A">
          <w:rPr>
            <w:b/>
          </w:rPr>
          <w:t>КОЛОГ</w:t>
        </w:r>
        <w:r w:rsidR="00460320">
          <w:rPr>
            <w:b/>
          </w:rPr>
          <w:t>ИИ</w:t>
        </w:r>
        <w:r w:rsidR="00460320" w:rsidRPr="00AC106A">
          <w:rPr>
            <w:b/>
          </w:rPr>
          <w:t>»</w:t>
        </w:r>
        <w:r w:rsidR="00460320" w:rsidRPr="00AC106A">
          <w:rPr>
            <w:b/>
          </w:rPr>
          <w:br/>
          <w:t>(ДЛЯ СТУДЕНТ</w:t>
        </w:r>
        <w:r w:rsidR="00460320">
          <w:rPr>
            <w:b/>
          </w:rPr>
          <w:t>О</w:t>
        </w:r>
        <w:r w:rsidR="00460320" w:rsidRPr="00AC106A">
          <w:rPr>
            <w:b/>
          </w:rPr>
          <w:t xml:space="preserve">В </w:t>
        </w:r>
        <w:r w:rsidR="00460320">
          <w:rPr>
            <w:b/>
          </w:rPr>
          <w:t>В</w:t>
        </w:r>
        <w:r w:rsidR="00460320" w:rsidRPr="00AC106A">
          <w:rPr>
            <w:b/>
          </w:rPr>
          <w:t>С</w:t>
        </w:r>
        <w:r w:rsidR="00460320">
          <w:rPr>
            <w:b/>
          </w:rPr>
          <w:t>Е</w:t>
        </w:r>
        <w:r w:rsidR="00460320" w:rsidRPr="00AC106A">
          <w:rPr>
            <w:b/>
          </w:rPr>
          <w:t>Х НАПР</w:t>
        </w:r>
        <w:r w:rsidR="00460320">
          <w:rPr>
            <w:b/>
          </w:rPr>
          <w:t>АВЛЕНИЙ</w:t>
        </w:r>
        <w:r w:rsidR="00460320" w:rsidRPr="00AC106A">
          <w:rPr>
            <w:b/>
          </w:rPr>
          <w:t xml:space="preserve"> П</w:t>
        </w:r>
        <w:r w:rsidR="00460320">
          <w:rPr>
            <w:b/>
          </w:rPr>
          <w:t>О</w:t>
        </w:r>
        <w:r w:rsidR="00460320" w:rsidRPr="00AC106A">
          <w:rPr>
            <w:b/>
          </w:rPr>
          <w:t>ДГОТОВКИ)</w:t>
        </w:r>
      </w:fldSimple>
    </w:p>
    <w:p w:rsidR="00B875D2" w:rsidRPr="00B910CD" w:rsidRDefault="00B875D2" w:rsidP="000D0698">
      <w:pPr>
        <w:spacing w:before="4000"/>
        <w:jc w:val="center"/>
        <w:rPr>
          <w:color w:val="000000" w:themeColor="text1"/>
          <w:sz w:val="24"/>
        </w:rPr>
      </w:pPr>
      <w:r w:rsidRPr="00B910CD">
        <w:rPr>
          <w:color w:val="000000" w:themeColor="text1"/>
          <w:sz w:val="24"/>
        </w:rPr>
        <w:t>П</w:t>
      </w:r>
      <w:r w:rsidR="00B910CD">
        <w:rPr>
          <w:color w:val="000000" w:themeColor="text1"/>
          <w:sz w:val="24"/>
        </w:rPr>
        <w:t>о</w:t>
      </w:r>
      <w:r w:rsidRPr="00B910CD">
        <w:rPr>
          <w:color w:val="000000" w:themeColor="text1"/>
          <w:sz w:val="24"/>
        </w:rPr>
        <w:t xml:space="preserve">дписано </w:t>
      </w:r>
      <w:r w:rsidR="00B910CD">
        <w:rPr>
          <w:color w:val="000000" w:themeColor="text1"/>
          <w:sz w:val="24"/>
        </w:rPr>
        <w:t>к выпуску</w:t>
      </w:r>
      <w:r w:rsidR="005609C4" w:rsidRPr="00B910CD">
        <w:rPr>
          <w:color w:val="000000" w:themeColor="text1"/>
          <w:sz w:val="24"/>
        </w:rPr>
        <w:t xml:space="preserve"> </w:t>
      </w:r>
      <w:r w:rsidR="00243D09" w:rsidRPr="00B910CD">
        <w:rPr>
          <w:color w:val="000000" w:themeColor="text1"/>
          <w:sz w:val="24"/>
        </w:rPr>
        <w:t>_</w:t>
      </w:r>
      <w:r w:rsidR="005C5A49" w:rsidRPr="00B910CD">
        <w:rPr>
          <w:color w:val="000000" w:themeColor="text1"/>
          <w:sz w:val="24"/>
        </w:rPr>
        <w:t>_</w:t>
      </w:r>
      <w:r w:rsidR="00243D09" w:rsidRPr="00B910CD">
        <w:rPr>
          <w:color w:val="000000" w:themeColor="text1"/>
          <w:sz w:val="24"/>
        </w:rPr>
        <w:t>_</w:t>
      </w:r>
      <w:r w:rsidRPr="00B910CD">
        <w:rPr>
          <w:color w:val="000000" w:themeColor="text1"/>
          <w:sz w:val="24"/>
        </w:rPr>
        <w:t>.</w:t>
      </w:r>
      <w:r w:rsidR="00243D09" w:rsidRPr="00B910CD">
        <w:rPr>
          <w:color w:val="000000" w:themeColor="text1"/>
          <w:sz w:val="24"/>
        </w:rPr>
        <w:t>_</w:t>
      </w:r>
      <w:r w:rsidR="005C5A49" w:rsidRPr="00B910CD">
        <w:rPr>
          <w:color w:val="000000" w:themeColor="text1"/>
          <w:sz w:val="24"/>
        </w:rPr>
        <w:t>_</w:t>
      </w:r>
      <w:r w:rsidR="00243D09" w:rsidRPr="00B910CD">
        <w:rPr>
          <w:color w:val="000000" w:themeColor="text1"/>
          <w:sz w:val="24"/>
        </w:rPr>
        <w:t>_</w:t>
      </w:r>
      <w:r w:rsidRPr="00B910CD">
        <w:rPr>
          <w:color w:val="000000" w:themeColor="text1"/>
          <w:sz w:val="24"/>
        </w:rPr>
        <w:t>.20</w:t>
      </w:r>
      <w:r w:rsidR="00BC0014" w:rsidRPr="00B910CD">
        <w:rPr>
          <w:color w:val="000000" w:themeColor="text1"/>
          <w:sz w:val="24"/>
        </w:rPr>
        <w:t>14</w:t>
      </w:r>
      <w:r w:rsidR="00B910CD">
        <w:rPr>
          <w:color w:val="000000" w:themeColor="text1"/>
          <w:sz w:val="24"/>
        </w:rPr>
        <w:t xml:space="preserve"> г</w:t>
      </w:r>
      <w:r w:rsidR="005609C4" w:rsidRPr="00B910CD">
        <w:rPr>
          <w:color w:val="000000" w:themeColor="text1"/>
          <w:sz w:val="24"/>
        </w:rPr>
        <w:t xml:space="preserve">. </w:t>
      </w:r>
      <w:r w:rsidR="00EA392C" w:rsidRPr="00B910CD">
        <w:rPr>
          <w:color w:val="000000" w:themeColor="text1"/>
          <w:sz w:val="24"/>
        </w:rPr>
        <w:t>Гарн</w:t>
      </w:r>
      <w:r w:rsidR="00B910CD">
        <w:rPr>
          <w:color w:val="000000" w:themeColor="text1"/>
          <w:sz w:val="24"/>
        </w:rPr>
        <w:t>и</w:t>
      </w:r>
      <w:r w:rsidR="00EA392C" w:rsidRPr="00B910CD">
        <w:rPr>
          <w:color w:val="000000" w:themeColor="text1"/>
          <w:sz w:val="24"/>
        </w:rPr>
        <w:t xml:space="preserve">тура </w:t>
      </w:r>
      <w:proofErr w:type="spellStart"/>
      <w:r w:rsidR="00EA392C" w:rsidRPr="00B910CD">
        <w:rPr>
          <w:color w:val="000000" w:themeColor="text1"/>
          <w:sz w:val="24"/>
        </w:rPr>
        <w:t>Times</w:t>
      </w:r>
      <w:proofErr w:type="spellEnd"/>
      <w:r w:rsidR="00EA392C" w:rsidRPr="00B910CD">
        <w:rPr>
          <w:color w:val="000000" w:themeColor="text1"/>
          <w:sz w:val="24"/>
        </w:rPr>
        <w:t xml:space="preserve"> </w:t>
      </w:r>
      <w:proofErr w:type="spellStart"/>
      <w:r w:rsidR="00EA392C" w:rsidRPr="00B910CD">
        <w:rPr>
          <w:color w:val="000000" w:themeColor="text1"/>
          <w:sz w:val="24"/>
        </w:rPr>
        <w:t>New</w:t>
      </w:r>
      <w:proofErr w:type="spellEnd"/>
      <w:r w:rsidR="00E778E7" w:rsidRPr="00B910CD">
        <w:rPr>
          <w:color w:val="000000" w:themeColor="text1"/>
          <w:sz w:val="24"/>
        </w:rPr>
        <w:t>.</w:t>
      </w:r>
    </w:p>
    <w:p w:rsidR="00B875D2" w:rsidRPr="00B910CD" w:rsidRDefault="00B910CD" w:rsidP="000D0698">
      <w:pPr>
        <w:pStyle w:val="afffb"/>
        <w:pBdr>
          <w:bottom w:val="single" w:sz="4" w:space="4" w:color="auto"/>
        </w:pBdr>
        <w:spacing w:after="120"/>
        <w:ind w:left="0"/>
        <w:jc w:val="center"/>
        <w:rPr>
          <w:color w:val="000000" w:themeColor="text1"/>
          <w:sz w:val="24"/>
          <w:szCs w:val="24"/>
          <w:lang w:val="ru-RU"/>
        </w:rPr>
      </w:pPr>
      <w:proofErr w:type="spellStart"/>
      <w:r>
        <w:rPr>
          <w:color w:val="000000" w:themeColor="text1"/>
          <w:sz w:val="24"/>
          <w:szCs w:val="24"/>
          <w:lang w:val="ru-RU"/>
        </w:rPr>
        <w:t>Услов</w:t>
      </w:r>
      <w:proofErr w:type="spellEnd"/>
      <w:r w:rsidR="005609C4" w:rsidRPr="00B910CD">
        <w:rPr>
          <w:color w:val="000000" w:themeColor="text1"/>
          <w:sz w:val="24"/>
          <w:szCs w:val="24"/>
          <w:lang w:val="ru-RU"/>
        </w:rPr>
        <w:t xml:space="preserve">. </w:t>
      </w:r>
      <w:proofErr w:type="spellStart"/>
      <w:r>
        <w:rPr>
          <w:color w:val="000000" w:themeColor="text1"/>
          <w:sz w:val="24"/>
          <w:szCs w:val="24"/>
          <w:lang w:val="ru-RU"/>
        </w:rPr>
        <w:t>печ</w:t>
      </w:r>
      <w:proofErr w:type="spellEnd"/>
      <w:r w:rsidR="005609C4" w:rsidRPr="00B910CD">
        <w:rPr>
          <w:color w:val="000000" w:themeColor="text1"/>
          <w:sz w:val="24"/>
          <w:szCs w:val="24"/>
          <w:lang w:val="ru-RU"/>
        </w:rPr>
        <w:t xml:space="preserve">. </w:t>
      </w:r>
      <w:r>
        <w:rPr>
          <w:color w:val="000000" w:themeColor="text1"/>
          <w:sz w:val="24"/>
          <w:szCs w:val="24"/>
          <w:lang w:val="ru-RU"/>
        </w:rPr>
        <w:t>лист</w:t>
      </w:r>
      <w:r w:rsidR="005609C4" w:rsidRPr="00B910CD">
        <w:rPr>
          <w:color w:val="000000" w:themeColor="text1"/>
          <w:sz w:val="24"/>
          <w:szCs w:val="24"/>
          <w:lang w:val="ru-RU"/>
        </w:rPr>
        <w:t xml:space="preserve">. </w:t>
      </w:r>
      <w:r w:rsidR="00243D09" w:rsidRPr="00B910CD">
        <w:rPr>
          <w:color w:val="000000" w:themeColor="text1"/>
          <w:sz w:val="24"/>
          <w:szCs w:val="24"/>
          <w:lang w:val="ru-RU"/>
        </w:rPr>
        <w:t>_</w:t>
      </w:r>
      <w:r w:rsidR="005C5A49" w:rsidRPr="00B910CD">
        <w:rPr>
          <w:color w:val="000000" w:themeColor="text1"/>
          <w:sz w:val="24"/>
          <w:szCs w:val="24"/>
          <w:lang w:val="ru-RU"/>
        </w:rPr>
        <w:t>__</w:t>
      </w:r>
      <w:r w:rsidR="00243D09" w:rsidRPr="00B910CD">
        <w:rPr>
          <w:color w:val="000000" w:themeColor="text1"/>
          <w:sz w:val="24"/>
          <w:szCs w:val="24"/>
          <w:lang w:val="ru-RU"/>
        </w:rPr>
        <w:t>_</w:t>
      </w:r>
      <w:r w:rsidR="009564B4" w:rsidRPr="00B910CD">
        <w:rPr>
          <w:color w:val="000000" w:themeColor="text1"/>
          <w:sz w:val="24"/>
          <w:szCs w:val="24"/>
          <w:lang w:val="ru-RU"/>
        </w:rPr>
        <w:t xml:space="preserve">. </w:t>
      </w:r>
      <w:proofErr w:type="spellStart"/>
      <w:r w:rsidR="00B875D2" w:rsidRPr="00B910CD">
        <w:rPr>
          <w:color w:val="000000" w:themeColor="text1"/>
          <w:sz w:val="24"/>
          <w:szCs w:val="24"/>
          <w:lang w:val="ru-RU"/>
        </w:rPr>
        <w:t>За</w:t>
      </w:r>
      <w:r>
        <w:rPr>
          <w:color w:val="000000" w:themeColor="text1"/>
          <w:sz w:val="24"/>
          <w:szCs w:val="24"/>
          <w:lang w:val="ru-RU"/>
        </w:rPr>
        <w:t>к</w:t>
      </w:r>
      <w:proofErr w:type="spellEnd"/>
      <w:r w:rsidR="009564B4" w:rsidRPr="00B910CD">
        <w:rPr>
          <w:color w:val="000000" w:themeColor="text1"/>
          <w:sz w:val="24"/>
          <w:szCs w:val="24"/>
          <w:lang w:val="ru-RU"/>
        </w:rPr>
        <w:t>. №</w:t>
      </w:r>
      <w:r w:rsidR="00D466D5" w:rsidRPr="00B910CD">
        <w:rPr>
          <w:color w:val="000000" w:themeColor="text1"/>
          <w:sz w:val="24"/>
          <w:szCs w:val="24"/>
          <w:lang w:val="ru-RU"/>
        </w:rPr>
        <w:t xml:space="preserve"> </w:t>
      </w:r>
      <w:r w:rsidR="00243D09" w:rsidRPr="00B910CD">
        <w:rPr>
          <w:color w:val="000000" w:themeColor="text1"/>
          <w:sz w:val="24"/>
          <w:szCs w:val="24"/>
          <w:lang w:val="ru-RU"/>
        </w:rPr>
        <w:t>_</w:t>
      </w:r>
      <w:r w:rsidR="005C5A49" w:rsidRPr="00B910CD">
        <w:rPr>
          <w:color w:val="000000" w:themeColor="text1"/>
          <w:sz w:val="24"/>
          <w:szCs w:val="24"/>
          <w:lang w:val="ru-RU"/>
        </w:rPr>
        <w:t>__</w:t>
      </w:r>
      <w:r w:rsidR="00243D09" w:rsidRPr="00B910CD">
        <w:rPr>
          <w:color w:val="000000" w:themeColor="text1"/>
          <w:sz w:val="24"/>
          <w:szCs w:val="24"/>
          <w:lang w:val="ru-RU"/>
        </w:rPr>
        <w:t>_</w:t>
      </w:r>
      <w:r w:rsidR="009564B4" w:rsidRPr="00B910CD">
        <w:rPr>
          <w:color w:val="000000" w:themeColor="text1"/>
          <w:sz w:val="24"/>
          <w:szCs w:val="24"/>
          <w:lang w:val="ru-RU"/>
        </w:rPr>
        <w:t>.</w:t>
      </w:r>
    </w:p>
    <w:p w:rsidR="00E85D55" w:rsidRPr="00B910CD" w:rsidRDefault="00E85D55" w:rsidP="000D0698">
      <w:pPr>
        <w:pStyle w:val="afffb"/>
        <w:pBdr>
          <w:bottom w:val="single" w:sz="4" w:space="4" w:color="auto"/>
        </w:pBdr>
        <w:spacing w:after="120"/>
        <w:ind w:left="0"/>
        <w:jc w:val="center"/>
        <w:rPr>
          <w:color w:val="000000" w:themeColor="text1"/>
          <w:sz w:val="24"/>
          <w:szCs w:val="24"/>
          <w:lang w:val="ru-RU"/>
        </w:rPr>
      </w:pPr>
    </w:p>
    <w:p w:rsidR="00E85D55" w:rsidRPr="00B910CD" w:rsidRDefault="00E85D55" w:rsidP="000D0698">
      <w:pPr>
        <w:pStyle w:val="afffb"/>
        <w:pBdr>
          <w:bottom w:val="single" w:sz="4" w:space="4" w:color="auto"/>
        </w:pBdr>
        <w:spacing w:after="120"/>
        <w:ind w:left="0"/>
        <w:jc w:val="center"/>
        <w:rPr>
          <w:color w:val="000000" w:themeColor="text1"/>
          <w:sz w:val="24"/>
          <w:szCs w:val="24"/>
          <w:lang w:val="ru-RU"/>
        </w:rPr>
      </w:pPr>
    </w:p>
    <w:p w:rsidR="00E85D55" w:rsidRPr="00B910CD" w:rsidRDefault="00E85D55" w:rsidP="000D0698">
      <w:pPr>
        <w:pStyle w:val="afffb"/>
        <w:pBdr>
          <w:bottom w:val="single" w:sz="4" w:space="4" w:color="auto"/>
        </w:pBdr>
        <w:spacing w:after="120"/>
        <w:ind w:left="0"/>
        <w:jc w:val="center"/>
        <w:rPr>
          <w:color w:val="000000" w:themeColor="text1"/>
          <w:sz w:val="24"/>
          <w:szCs w:val="24"/>
          <w:lang w:val="ru-RU"/>
        </w:rPr>
      </w:pPr>
    </w:p>
    <w:p w:rsidR="009564B4" w:rsidRPr="00B910CD" w:rsidRDefault="00B910CD" w:rsidP="000D0698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Государственное высшее учебное заведение</w:t>
      </w:r>
    </w:p>
    <w:p w:rsidR="009564B4" w:rsidRPr="00B910CD" w:rsidRDefault="009564B4" w:rsidP="000D0698">
      <w:pPr>
        <w:jc w:val="center"/>
        <w:rPr>
          <w:color w:val="000000" w:themeColor="text1"/>
          <w:sz w:val="24"/>
        </w:rPr>
      </w:pPr>
      <w:r w:rsidRPr="00B910CD">
        <w:rPr>
          <w:color w:val="000000" w:themeColor="text1"/>
          <w:sz w:val="24"/>
        </w:rPr>
        <w:t>«Донецкий нац</w:t>
      </w:r>
      <w:r w:rsidR="00B910CD">
        <w:rPr>
          <w:color w:val="000000" w:themeColor="text1"/>
          <w:sz w:val="24"/>
        </w:rPr>
        <w:t>и</w:t>
      </w:r>
      <w:r w:rsidRPr="00B910CD">
        <w:rPr>
          <w:color w:val="000000" w:themeColor="text1"/>
          <w:sz w:val="24"/>
        </w:rPr>
        <w:t>ональн</w:t>
      </w:r>
      <w:r w:rsidR="00B910CD">
        <w:rPr>
          <w:color w:val="000000" w:themeColor="text1"/>
          <w:sz w:val="24"/>
        </w:rPr>
        <w:t>ы</w:t>
      </w:r>
      <w:r w:rsidRPr="00B910CD">
        <w:rPr>
          <w:color w:val="000000" w:themeColor="text1"/>
          <w:sz w:val="24"/>
        </w:rPr>
        <w:t>й техн</w:t>
      </w:r>
      <w:r w:rsidR="00B910CD">
        <w:rPr>
          <w:color w:val="000000" w:themeColor="text1"/>
          <w:sz w:val="24"/>
        </w:rPr>
        <w:t>и</w:t>
      </w:r>
      <w:r w:rsidRPr="00B910CD">
        <w:rPr>
          <w:color w:val="000000" w:themeColor="text1"/>
          <w:sz w:val="24"/>
        </w:rPr>
        <w:t>ч</w:t>
      </w:r>
      <w:r w:rsidR="00B910CD">
        <w:rPr>
          <w:color w:val="000000" w:themeColor="text1"/>
          <w:sz w:val="24"/>
        </w:rPr>
        <w:t>ески</w:t>
      </w:r>
      <w:r w:rsidRPr="00B910CD">
        <w:rPr>
          <w:color w:val="000000" w:themeColor="text1"/>
          <w:sz w:val="24"/>
        </w:rPr>
        <w:t>й ун</w:t>
      </w:r>
      <w:r w:rsidR="00B910CD">
        <w:rPr>
          <w:color w:val="000000" w:themeColor="text1"/>
          <w:sz w:val="24"/>
        </w:rPr>
        <w:t>и</w:t>
      </w:r>
      <w:r w:rsidRPr="00B910CD">
        <w:rPr>
          <w:color w:val="000000" w:themeColor="text1"/>
          <w:sz w:val="24"/>
        </w:rPr>
        <w:t>верситет»</w:t>
      </w:r>
    </w:p>
    <w:p w:rsidR="00614605" w:rsidRPr="00B910CD" w:rsidRDefault="00614605" w:rsidP="000D0698">
      <w:pPr>
        <w:jc w:val="center"/>
        <w:rPr>
          <w:color w:val="000000" w:themeColor="text1"/>
          <w:sz w:val="24"/>
        </w:rPr>
      </w:pPr>
      <w:r w:rsidRPr="00B910CD">
        <w:rPr>
          <w:color w:val="000000" w:themeColor="text1"/>
          <w:sz w:val="24"/>
        </w:rPr>
        <w:t>Автомоб</w:t>
      </w:r>
      <w:r w:rsidR="00B910CD">
        <w:rPr>
          <w:color w:val="000000" w:themeColor="text1"/>
          <w:sz w:val="24"/>
        </w:rPr>
        <w:t>и</w:t>
      </w:r>
      <w:r w:rsidRPr="00B910CD">
        <w:rPr>
          <w:color w:val="000000" w:themeColor="text1"/>
          <w:sz w:val="24"/>
        </w:rPr>
        <w:t>льно-дорожн</w:t>
      </w:r>
      <w:r w:rsidR="00B910CD">
        <w:rPr>
          <w:color w:val="000000" w:themeColor="text1"/>
          <w:sz w:val="24"/>
        </w:rPr>
        <w:t>ы</w:t>
      </w:r>
      <w:r w:rsidRPr="00B910CD">
        <w:rPr>
          <w:color w:val="000000" w:themeColor="text1"/>
          <w:sz w:val="24"/>
        </w:rPr>
        <w:t xml:space="preserve">й </w:t>
      </w:r>
      <w:r w:rsidR="00B910CD">
        <w:rPr>
          <w:color w:val="000000" w:themeColor="text1"/>
          <w:sz w:val="24"/>
        </w:rPr>
        <w:t>и</w:t>
      </w:r>
      <w:r w:rsidRPr="00B910CD">
        <w:rPr>
          <w:color w:val="000000" w:themeColor="text1"/>
          <w:sz w:val="24"/>
        </w:rPr>
        <w:t>нститут</w:t>
      </w:r>
    </w:p>
    <w:p w:rsidR="00DF0081" w:rsidRPr="00B910CD" w:rsidRDefault="00B875D2" w:rsidP="000D0698">
      <w:pPr>
        <w:jc w:val="center"/>
        <w:rPr>
          <w:color w:val="000000" w:themeColor="text1"/>
          <w:sz w:val="24"/>
        </w:rPr>
      </w:pPr>
      <w:r w:rsidRPr="00B910CD">
        <w:rPr>
          <w:color w:val="000000" w:themeColor="text1"/>
          <w:sz w:val="24"/>
        </w:rPr>
        <w:t xml:space="preserve">84646, </w:t>
      </w:r>
      <w:r w:rsidR="00B910CD">
        <w:rPr>
          <w:color w:val="000000" w:themeColor="text1"/>
          <w:sz w:val="24"/>
        </w:rPr>
        <w:t>г</w:t>
      </w:r>
      <w:r w:rsidRPr="00B910CD">
        <w:rPr>
          <w:color w:val="000000" w:themeColor="text1"/>
          <w:sz w:val="24"/>
        </w:rPr>
        <w:t>. Горл</w:t>
      </w:r>
      <w:r w:rsidR="00B910CD">
        <w:rPr>
          <w:color w:val="000000" w:themeColor="text1"/>
          <w:sz w:val="24"/>
        </w:rPr>
        <w:t>о</w:t>
      </w:r>
      <w:r w:rsidRPr="00B910CD">
        <w:rPr>
          <w:color w:val="000000" w:themeColor="text1"/>
          <w:sz w:val="24"/>
        </w:rPr>
        <w:t xml:space="preserve">вка, </w:t>
      </w:r>
      <w:r w:rsidR="00B910CD">
        <w:rPr>
          <w:color w:val="000000" w:themeColor="text1"/>
          <w:sz w:val="24"/>
        </w:rPr>
        <w:t>ул. Ки</w:t>
      </w:r>
      <w:r w:rsidRPr="00B910CD">
        <w:rPr>
          <w:color w:val="000000" w:themeColor="text1"/>
          <w:sz w:val="24"/>
        </w:rPr>
        <w:t>рова, 51</w:t>
      </w:r>
    </w:p>
    <w:p w:rsidR="00A310FD" w:rsidRPr="00B910CD" w:rsidRDefault="00A310FD" w:rsidP="000D0698">
      <w:pPr>
        <w:jc w:val="center"/>
        <w:rPr>
          <w:color w:val="000000" w:themeColor="text1"/>
          <w:sz w:val="24"/>
        </w:rPr>
      </w:pPr>
      <w:proofErr w:type="spellStart"/>
      <w:r w:rsidRPr="00B910CD">
        <w:rPr>
          <w:color w:val="000000" w:themeColor="text1"/>
          <w:sz w:val="24"/>
        </w:rPr>
        <w:t>E-mail</w:t>
      </w:r>
      <w:proofErr w:type="spellEnd"/>
      <w:r w:rsidRPr="00B910CD">
        <w:rPr>
          <w:color w:val="000000" w:themeColor="text1"/>
          <w:sz w:val="24"/>
        </w:rPr>
        <w:t>: druknf@rambler.ru</w:t>
      </w:r>
    </w:p>
    <w:p w:rsidR="00DF0081" w:rsidRPr="00B910CD" w:rsidRDefault="009564B4" w:rsidP="000D0698">
      <w:pPr>
        <w:spacing w:before="120" w:after="120"/>
        <w:jc w:val="center"/>
        <w:rPr>
          <w:color w:val="000000" w:themeColor="text1"/>
          <w:sz w:val="24"/>
        </w:rPr>
      </w:pPr>
      <w:r w:rsidRPr="00B910CD">
        <w:rPr>
          <w:color w:val="000000" w:themeColor="text1"/>
          <w:sz w:val="24"/>
        </w:rPr>
        <w:t>Редакц</w:t>
      </w:r>
      <w:r w:rsidR="00B910CD">
        <w:rPr>
          <w:color w:val="000000" w:themeColor="text1"/>
          <w:sz w:val="24"/>
        </w:rPr>
        <w:t>ион</w:t>
      </w:r>
      <w:r w:rsidRPr="00B910CD">
        <w:rPr>
          <w:color w:val="000000" w:themeColor="text1"/>
          <w:sz w:val="24"/>
        </w:rPr>
        <w:t>но-</w:t>
      </w:r>
      <w:r w:rsidR="00B910CD">
        <w:rPr>
          <w:color w:val="000000" w:themeColor="text1"/>
          <w:sz w:val="24"/>
        </w:rPr>
        <w:t>издательский отдел</w:t>
      </w:r>
    </w:p>
    <w:p w:rsidR="009564B4" w:rsidRPr="00B910CD" w:rsidRDefault="009564B4" w:rsidP="000D0698">
      <w:pPr>
        <w:jc w:val="center"/>
        <w:rPr>
          <w:color w:val="000000" w:themeColor="text1"/>
          <w:sz w:val="20"/>
        </w:rPr>
      </w:pPr>
      <w:r w:rsidRPr="00B910CD">
        <w:rPr>
          <w:color w:val="000000" w:themeColor="text1"/>
          <w:sz w:val="24"/>
        </w:rPr>
        <w:t>С</w:t>
      </w:r>
      <w:r w:rsidR="00DC011E">
        <w:rPr>
          <w:color w:val="000000" w:themeColor="text1"/>
          <w:sz w:val="24"/>
        </w:rPr>
        <w:t>видетельство о внесении</w:t>
      </w:r>
      <w:r w:rsidRPr="00B910CD">
        <w:rPr>
          <w:color w:val="000000" w:themeColor="text1"/>
          <w:sz w:val="24"/>
        </w:rPr>
        <w:t xml:space="preserve"> </w:t>
      </w:r>
      <w:r w:rsidR="00DC011E">
        <w:rPr>
          <w:color w:val="000000" w:themeColor="text1"/>
          <w:sz w:val="24"/>
        </w:rPr>
        <w:t>в Государственный реестр издателей</w:t>
      </w:r>
      <w:r w:rsidRPr="00B910CD">
        <w:rPr>
          <w:color w:val="000000" w:themeColor="text1"/>
          <w:sz w:val="24"/>
        </w:rPr>
        <w:t xml:space="preserve">, </w:t>
      </w:r>
      <w:r w:rsidR="00DC011E">
        <w:rPr>
          <w:color w:val="000000" w:themeColor="text1"/>
          <w:sz w:val="24"/>
        </w:rPr>
        <w:t>изготовителей и распростран</w:t>
      </w:r>
      <w:r w:rsidR="00DC011E">
        <w:rPr>
          <w:color w:val="000000" w:themeColor="text1"/>
          <w:sz w:val="24"/>
        </w:rPr>
        <w:t>и</w:t>
      </w:r>
      <w:r w:rsidR="00DC011E">
        <w:rPr>
          <w:color w:val="000000" w:themeColor="text1"/>
          <w:sz w:val="24"/>
        </w:rPr>
        <w:t>телей</w:t>
      </w:r>
      <w:r w:rsidR="00972F27" w:rsidRPr="00B910CD">
        <w:rPr>
          <w:color w:val="000000" w:themeColor="text1"/>
          <w:sz w:val="24"/>
        </w:rPr>
        <w:t xml:space="preserve"> </w:t>
      </w:r>
      <w:r w:rsidR="00DC011E">
        <w:rPr>
          <w:color w:val="000000" w:themeColor="text1"/>
          <w:sz w:val="24"/>
        </w:rPr>
        <w:t>издательской продукции</w:t>
      </w:r>
      <w:r w:rsidRPr="00B910CD">
        <w:rPr>
          <w:color w:val="000000" w:themeColor="text1"/>
          <w:sz w:val="24"/>
        </w:rPr>
        <w:t xml:space="preserve"> ДК № 2982 </w:t>
      </w:r>
      <w:r w:rsidR="00DC011E">
        <w:rPr>
          <w:color w:val="000000" w:themeColor="text1"/>
          <w:sz w:val="24"/>
        </w:rPr>
        <w:t>от</w:t>
      </w:r>
      <w:r w:rsidRPr="00B910CD">
        <w:rPr>
          <w:color w:val="000000" w:themeColor="text1"/>
          <w:sz w:val="24"/>
        </w:rPr>
        <w:t xml:space="preserve"> 21.09.2007</w:t>
      </w:r>
      <w:r w:rsidR="004D48A3" w:rsidRPr="00B910CD">
        <w:rPr>
          <w:color w:val="000000" w:themeColor="text1"/>
          <w:sz w:val="24"/>
        </w:rPr>
        <w:t xml:space="preserve"> </w:t>
      </w:r>
      <w:r w:rsidR="00DC011E">
        <w:rPr>
          <w:color w:val="000000" w:themeColor="text1"/>
          <w:sz w:val="24"/>
        </w:rPr>
        <w:t>г</w:t>
      </w:r>
      <w:r w:rsidRPr="00B910CD">
        <w:rPr>
          <w:color w:val="000000" w:themeColor="text1"/>
          <w:sz w:val="24"/>
        </w:rPr>
        <w:t>.</w:t>
      </w:r>
    </w:p>
    <w:sectPr w:rsidR="009564B4" w:rsidRPr="00B910CD" w:rsidSect="00D45D72">
      <w:pgSz w:w="11907" w:h="16840" w:code="9"/>
      <w:pgMar w:top="1134" w:right="1134" w:bottom="1134" w:left="851" w:header="567" w:footer="567" w:gutter="0"/>
      <w:cols w:space="708"/>
      <w:titlePg/>
      <w:docGrid w:linePitch="4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F6B" w:rsidRDefault="00A16F6B" w:rsidP="001C3472">
      <w:r>
        <w:separator/>
      </w:r>
    </w:p>
  </w:endnote>
  <w:endnote w:type="continuationSeparator" w:id="0">
    <w:p w:rsidR="00A16F6B" w:rsidRDefault="00A16F6B" w:rsidP="001C3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_Alterna">
    <w:charset w:val="CC"/>
    <w:family w:val="swiss"/>
    <w:pitch w:val="variable"/>
    <w:sig w:usb0="00000201" w:usb1="00000000" w:usb2="00000000" w:usb3="00000000" w:csb0="00000004" w:csb1="00000000"/>
  </w:font>
  <w:font w:name="AdverGothic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299" w:rsidRPr="0044555A" w:rsidRDefault="00465299" w:rsidP="0099757E">
    <w:pPr>
      <w:pStyle w:val="afd"/>
      <w:pBdr>
        <w:top w:val="thinThickSmallGap" w:sz="12" w:space="1" w:color="auto"/>
      </w:pBdr>
      <w:rPr>
        <w:rFonts w:ascii="Arial" w:hAnsi="Arial" w:cs="Arial"/>
        <w:sz w:val="26"/>
        <w:szCs w:val="26"/>
      </w:rPr>
    </w:pPr>
    <w:r w:rsidRPr="0044555A">
      <w:rPr>
        <w:rFonts w:ascii="Arial" w:hAnsi="Arial" w:cs="Arial"/>
        <w:sz w:val="26"/>
        <w:szCs w:val="26"/>
      </w:rPr>
      <w:t>«Основы экологии»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299" w:rsidRPr="0044555A" w:rsidRDefault="00465299" w:rsidP="00226398">
    <w:pPr>
      <w:pStyle w:val="afd"/>
      <w:pBdr>
        <w:top w:val="thinThickSmallGap" w:sz="12" w:space="1" w:color="auto"/>
      </w:pBdr>
      <w:jc w:val="right"/>
      <w:rPr>
        <w:sz w:val="26"/>
        <w:szCs w:val="26"/>
      </w:rPr>
    </w:pPr>
    <w:r w:rsidRPr="0044555A">
      <w:rPr>
        <w:rFonts w:ascii="Arial" w:hAnsi="Arial" w:cs="Arial"/>
        <w:sz w:val="26"/>
        <w:szCs w:val="26"/>
      </w:rPr>
      <w:t>ГВУЗ «</w:t>
    </w:r>
    <w:proofErr w:type="spellStart"/>
    <w:r w:rsidRPr="0044555A">
      <w:rPr>
        <w:rFonts w:ascii="Arial" w:hAnsi="Arial" w:cs="Arial"/>
        <w:sz w:val="26"/>
        <w:szCs w:val="26"/>
      </w:rPr>
      <w:t>ДонНТУ</w:t>
    </w:r>
    <w:proofErr w:type="spellEnd"/>
    <w:r w:rsidRPr="0044555A">
      <w:rPr>
        <w:rFonts w:ascii="Arial" w:hAnsi="Arial" w:cs="Arial"/>
        <w:sz w:val="26"/>
        <w:szCs w:val="26"/>
      </w:rPr>
      <w:t>»</w:t>
    </w:r>
    <w:r w:rsidRPr="0044555A">
      <w:rPr>
        <w:sz w:val="26"/>
        <w:szCs w:val="26"/>
      </w:rPr>
      <w:t xml:space="preserve"> </w:t>
    </w:r>
    <w:r w:rsidRPr="0044555A">
      <w:rPr>
        <w:rFonts w:ascii="Arial" w:hAnsi="Arial" w:cs="Arial"/>
        <w:sz w:val="26"/>
        <w:szCs w:val="26"/>
      </w:rPr>
      <w:t>Автомобильно-дорожный институт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299" w:rsidRDefault="00465299">
    <w:pPr>
      <w:pStyle w:val="afd"/>
      <w:jc w:val="right"/>
    </w:pPr>
  </w:p>
  <w:p w:rsidR="00465299" w:rsidRDefault="00465299">
    <w:pPr>
      <w:pStyle w:val="af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F6B" w:rsidRDefault="00A16F6B" w:rsidP="001C3472">
      <w:r>
        <w:separator/>
      </w:r>
    </w:p>
  </w:footnote>
  <w:footnote w:type="continuationSeparator" w:id="0">
    <w:p w:rsidR="00A16F6B" w:rsidRDefault="00A16F6B" w:rsidP="001C34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0613974"/>
      <w:docPartObj>
        <w:docPartGallery w:val="Page Numbers (Top of Page)"/>
        <w:docPartUnique/>
      </w:docPartObj>
    </w:sdtPr>
    <w:sdtEndPr>
      <w:rPr>
        <w:rFonts w:ascii="Arial" w:hAnsi="Arial" w:cs="Arial"/>
        <w:sz w:val="26"/>
        <w:szCs w:val="26"/>
      </w:rPr>
    </w:sdtEndPr>
    <w:sdtContent>
      <w:p w:rsidR="00465299" w:rsidRPr="00B84647" w:rsidRDefault="00920671">
        <w:pPr>
          <w:pStyle w:val="afb"/>
          <w:rPr>
            <w:rFonts w:ascii="Arial" w:hAnsi="Arial" w:cs="Arial"/>
            <w:sz w:val="26"/>
            <w:szCs w:val="26"/>
          </w:rPr>
        </w:pPr>
        <w:r w:rsidRPr="00B84647">
          <w:rPr>
            <w:rFonts w:ascii="Arial" w:hAnsi="Arial" w:cs="Arial"/>
            <w:sz w:val="24"/>
          </w:rPr>
          <w:fldChar w:fldCharType="begin"/>
        </w:r>
        <w:r w:rsidR="00465299" w:rsidRPr="00B84647">
          <w:rPr>
            <w:rFonts w:ascii="Arial" w:hAnsi="Arial" w:cs="Arial"/>
            <w:sz w:val="24"/>
          </w:rPr>
          <w:instrText>PAGE   \* MERGEFORMAT</w:instrText>
        </w:r>
        <w:r w:rsidRPr="00B84647">
          <w:rPr>
            <w:rFonts w:ascii="Arial" w:hAnsi="Arial" w:cs="Arial"/>
            <w:sz w:val="24"/>
          </w:rPr>
          <w:fldChar w:fldCharType="separate"/>
        </w:r>
        <w:r w:rsidR="00465299">
          <w:rPr>
            <w:rFonts w:ascii="Arial" w:hAnsi="Arial" w:cs="Arial"/>
            <w:noProof/>
            <w:sz w:val="24"/>
          </w:rPr>
          <w:t>2</w:t>
        </w:r>
        <w:r w:rsidRPr="00B84647">
          <w:rPr>
            <w:rFonts w:ascii="Arial" w:hAnsi="Arial" w:cs="Arial"/>
            <w:sz w:val="24"/>
          </w:rPr>
          <w:fldChar w:fldCharType="end"/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7437"/>
      <w:docPartObj>
        <w:docPartGallery w:val="Page Numbers (Top of Page)"/>
        <w:docPartUnique/>
      </w:docPartObj>
    </w:sdtPr>
    <w:sdtEndPr>
      <w:rPr>
        <w:sz w:val="30"/>
        <w:szCs w:val="30"/>
      </w:rPr>
    </w:sdtEndPr>
    <w:sdtContent>
      <w:p w:rsidR="00465299" w:rsidRDefault="00920671" w:rsidP="00FA40A4">
        <w:pPr>
          <w:pStyle w:val="afb"/>
          <w:jc w:val="right"/>
        </w:pPr>
        <w:r w:rsidRPr="00FF01A4">
          <w:rPr>
            <w:rFonts w:ascii="Arial" w:hAnsi="Arial" w:cs="Arial"/>
            <w:sz w:val="24"/>
          </w:rPr>
          <w:fldChar w:fldCharType="begin"/>
        </w:r>
        <w:r w:rsidR="00465299" w:rsidRPr="00FF01A4">
          <w:rPr>
            <w:rFonts w:ascii="Arial" w:hAnsi="Arial" w:cs="Arial"/>
            <w:sz w:val="24"/>
          </w:rPr>
          <w:instrText xml:space="preserve"> PAGE   \* MERGEFORMAT </w:instrText>
        </w:r>
        <w:r w:rsidRPr="00FF01A4">
          <w:rPr>
            <w:rFonts w:ascii="Arial" w:hAnsi="Arial" w:cs="Arial"/>
            <w:sz w:val="24"/>
          </w:rPr>
          <w:fldChar w:fldCharType="separate"/>
        </w:r>
        <w:r w:rsidR="00460320">
          <w:rPr>
            <w:rFonts w:ascii="Arial" w:hAnsi="Arial" w:cs="Arial"/>
            <w:noProof/>
            <w:sz w:val="24"/>
          </w:rPr>
          <w:t>3</w:t>
        </w:r>
        <w:r w:rsidRPr="00FF01A4">
          <w:rPr>
            <w:rFonts w:ascii="Arial" w:hAnsi="Arial" w:cs="Arial"/>
            <w:sz w:val="24"/>
          </w:rPr>
          <w:fldChar w:fldCharType="end"/>
        </w:r>
      </w:p>
    </w:sdtContent>
  </w:sdt>
  <w:p w:rsidR="00465299" w:rsidRDefault="0046529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368967"/>
      <w:docPartObj>
        <w:docPartGallery w:val="Page Numbers (Top of Page)"/>
        <w:docPartUnique/>
      </w:docPartObj>
    </w:sdtPr>
    <w:sdtEndPr>
      <w:rPr>
        <w:rFonts w:ascii="Arial" w:hAnsi="Arial" w:cs="Arial"/>
        <w:sz w:val="26"/>
        <w:szCs w:val="26"/>
      </w:rPr>
    </w:sdtEndPr>
    <w:sdtContent>
      <w:p w:rsidR="00465299" w:rsidRPr="00B84647" w:rsidRDefault="00920671">
        <w:pPr>
          <w:pStyle w:val="afb"/>
          <w:rPr>
            <w:rFonts w:ascii="Arial" w:hAnsi="Arial" w:cs="Arial"/>
            <w:sz w:val="26"/>
            <w:szCs w:val="26"/>
          </w:rPr>
        </w:pPr>
        <w:r w:rsidRPr="00B84647">
          <w:rPr>
            <w:rFonts w:ascii="Arial" w:hAnsi="Arial" w:cs="Arial"/>
            <w:sz w:val="24"/>
          </w:rPr>
          <w:fldChar w:fldCharType="begin"/>
        </w:r>
        <w:r w:rsidR="00465299" w:rsidRPr="00B84647">
          <w:rPr>
            <w:rFonts w:ascii="Arial" w:hAnsi="Arial" w:cs="Arial"/>
            <w:sz w:val="24"/>
          </w:rPr>
          <w:instrText>PAGE   \* MERGEFORMAT</w:instrText>
        </w:r>
        <w:r w:rsidRPr="00B84647">
          <w:rPr>
            <w:rFonts w:ascii="Arial" w:hAnsi="Arial" w:cs="Arial"/>
            <w:sz w:val="24"/>
          </w:rPr>
          <w:fldChar w:fldCharType="separate"/>
        </w:r>
        <w:r w:rsidR="00460320">
          <w:rPr>
            <w:rFonts w:ascii="Arial" w:hAnsi="Arial" w:cs="Arial"/>
            <w:noProof/>
            <w:sz w:val="24"/>
          </w:rPr>
          <w:t>32</w:t>
        </w:r>
        <w:r w:rsidRPr="00B84647">
          <w:rPr>
            <w:rFonts w:ascii="Arial" w:hAnsi="Arial" w:cs="Arial"/>
            <w:sz w:val="24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360" w:hanging="360"/>
      </w:pPr>
      <w:rPr>
        <w:rFonts w:hint="default"/>
        <w:vanish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decimal"/>
      <w:lvlText w:val="%1)"/>
      <w:lvlJc w:val="left"/>
      <w:pPr>
        <w:tabs>
          <w:tab w:val="num" w:pos="964"/>
        </w:tabs>
        <w:ind w:left="0" w:firstLine="567"/>
      </w:pPr>
      <w:rPr>
        <w:rFonts w:hint="default"/>
        <w:b w:val="0"/>
        <w:i w:val="0"/>
        <w:sz w:val="26"/>
        <w:szCs w:val="26"/>
        <w:lang w:val="uk-UA"/>
      </w:rPr>
    </w:lvl>
  </w:abstractNum>
  <w:abstractNum w:abstractNumId="2">
    <w:nsid w:val="0B3816AB"/>
    <w:multiLevelType w:val="hybridMultilevel"/>
    <w:tmpl w:val="BC384F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E3D6163"/>
    <w:multiLevelType w:val="hybridMultilevel"/>
    <w:tmpl w:val="D39CC3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FE24BEC"/>
    <w:multiLevelType w:val="multilevel"/>
    <w:tmpl w:val="C4D6E002"/>
    <w:lvl w:ilvl="0">
      <w:start w:val="1"/>
      <w:numFmt w:val="decimal"/>
      <w:pStyle w:val="a"/>
      <w:suff w:val="nothing"/>
      <w:lvlText w:val="%1"/>
      <w:lvlJc w:val="left"/>
      <w:pPr>
        <w:ind w:left="0" w:firstLine="0"/>
      </w:pPr>
      <w:rPr>
        <w:rFonts w:hint="default"/>
        <w:vanish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3"/>
        </w:tabs>
        <w:ind w:left="86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3"/>
        </w:tabs>
        <w:ind w:left="13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3"/>
        </w:tabs>
        <w:ind w:left="18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3"/>
        </w:tabs>
        <w:ind w:left="23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3"/>
        </w:tabs>
        <w:ind w:left="28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3"/>
        </w:tabs>
        <w:ind w:left="33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3963" w:hanging="1440"/>
      </w:pPr>
      <w:rPr>
        <w:rFonts w:hint="default"/>
      </w:rPr>
    </w:lvl>
  </w:abstractNum>
  <w:abstractNum w:abstractNumId="5">
    <w:nsid w:val="203C66E9"/>
    <w:multiLevelType w:val="multilevel"/>
    <w:tmpl w:val="EF9020CC"/>
    <w:lvl w:ilvl="0">
      <w:start w:val="1"/>
      <w:numFmt w:val="decimal"/>
      <w:pStyle w:val="a0"/>
      <w:suff w:val="nothing"/>
      <w:lvlText w:val="%1"/>
      <w:lvlJc w:val="left"/>
      <w:pPr>
        <w:ind w:left="0" w:hanging="357"/>
      </w:pPr>
      <w:rPr>
        <w:rFonts w:hint="default"/>
        <w:vanish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3"/>
        </w:tabs>
        <w:ind w:left="86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3"/>
        </w:tabs>
        <w:ind w:left="13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3"/>
        </w:tabs>
        <w:ind w:left="18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3"/>
        </w:tabs>
        <w:ind w:left="23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3"/>
        </w:tabs>
        <w:ind w:left="28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3"/>
        </w:tabs>
        <w:ind w:left="33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3963" w:hanging="1440"/>
      </w:pPr>
      <w:rPr>
        <w:rFonts w:hint="default"/>
      </w:rPr>
    </w:lvl>
  </w:abstractNum>
  <w:abstractNum w:abstractNumId="6">
    <w:nsid w:val="29071E38"/>
    <w:multiLevelType w:val="hybridMultilevel"/>
    <w:tmpl w:val="0CE03B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B8541F4"/>
    <w:multiLevelType w:val="hybridMultilevel"/>
    <w:tmpl w:val="C9926E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0070522"/>
    <w:multiLevelType w:val="hybridMultilevel"/>
    <w:tmpl w:val="2EE8D8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8EE1321"/>
    <w:multiLevelType w:val="hybridMultilevel"/>
    <w:tmpl w:val="1F4ACCE4"/>
    <w:lvl w:ilvl="0" w:tplc="4E5A3F9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D0E5C3C"/>
    <w:multiLevelType w:val="hybridMultilevel"/>
    <w:tmpl w:val="5DD2A8DC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74F12BB"/>
    <w:multiLevelType w:val="hybridMultilevel"/>
    <w:tmpl w:val="6052B5C2"/>
    <w:lvl w:ilvl="0" w:tplc="33BE57CC">
      <w:start w:val="1"/>
      <w:numFmt w:val="bullet"/>
      <w:pStyle w:val="1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6AD24053"/>
    <w:multiLevelType w:val="hybridMultilevel"/>
    <w:tmpl w:val="E0721C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7EA72D74"/>
    <w:multiLevelType w:val="hybridMultilevel"/>
    <w:tmpl w:val="F3326960"/>
    <w:lvl w:ilvl="0" w:tplc="10CEF40E">
      <w:start w:val="1"/>
      <w:numFmt w:val="decimal"/>
      <w:pStyle w:val="a1"/>
      <w:lvlText w:val="%1."/>
      <w:lvlJc w:val="left"/>
      <w:pPr>
        <w:tabs>
          <w:tab w:val="num" w:pos="567"/>
        </w:tabs>
        <w:ind w:left="0" w:firstLine="0"/>
      </w:pPr>
      <w:rPr>
        <w:rFonts w:ascii="Times New Roman" w:eastAsia="Times New Roman" w:hAnsi="Times New Roman" w:cs="Times New Roman"/>
        <w:b w:val="0"/>
        <w:i w:val="0"/>
        <w:sz w:val="30"/>
        <w:szCs w:val="30"/>
        <w:lang w:val="uk-UA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C6533B"/>
    <w:multiLevelType w:val="hybridMultilevel"/>
    <w:tmpl w:val="90685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1"/>
  </w:num>
  <w:num w:numId="5">
    <w:abstractNumId w:val="9"/>
  </w:num>
  <w:num w:numId="6">
    <w:abstractNumId w:val="14"/>
  </w:num>
  <w:num w:numId="7">
    <w:abstractNumId w:val="6"/>
  </w:num>
  <w:num w:numId="8">
    <w:abstractNumId w:val="8"/>
  </w:num>
  <w:num w:numId="9">
    <w:abstractNumId w:val="12"/>
  </w:num>
  <w:num w:numId="10">
    <w:abstractNumId w:val="2"/>
  </w:num>
  <w:num w:numId="11">
    <w:abstractNumId w:val="7"/>
  </w:num>
  <w:num w:numId="12">
    <w:abstractNumId w:val="10"/>
  </w:num>
  <w:num w:numId="13">
    <w:abstractNumId w:val="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mirrorMargins/>
  <w:activeWritingStyle w:appName="MSWord" w:lang="ru-RU" w:vendorID="1" w:dllVersion="512" w:checkStyle="1"/>
  <w:proofState w:spelling="clean" w:grammar="clean"/>
  <w:attachedTemplate r:id="rId1"/>
  <w:linkStyles/>
  <w:stylePaneFormatFilter w:val="3F01"/>
  <w:defaultTabStop w:val="709"/>
  <w:autoHyphenation/>
  <w:hyphenationZone w:val="357"/>
  <w:doNotHyphenateCaps/>
  <w:evenAndOddHeaders/>
  <w:drawingGridHorizontalSpacing w:val="150"/>
  <w:drawingGridVerticalSpacing w:val="381"/>
  <w:displayHorizontalDrawingGridEvery w:val="2"/>
  <w:noPunctuationKerning/>
  <w:characterSpacingControl w:val="doNotCompress"/>
  <w:hdrShapeDefaults>
    <o:shapedefaults v:ext="edit" spidmax="66561"/>
  </w:hdrShapeDefaults>
  <w:footnotePr>
    <w:footnote w:id="-1"/>
    <w:footnote w:id="0"/>
  </w:footnotePr>
  <w:endnotePr>
    <w:endnote w:id="-1"/>
    <w:endnote w:id="0"/>
  </w:endnotePr>
  <w:compat/>
  <w:rsids>
    <w:rsidRoot w:val="0002715C"/>
    <w:rsid w:val="0000129E"/>
    <w:rsid w:val="00001C3D"/>
    <w:rsid w:val="000020AE"/>
    <w:rsid w:val="000037FA"/>
    <w:rsid w:val="00003CCD"/>
    <w:rsid w:val="00004A11"/>
    <w:rsid w:val="0000505F"/>
    <w:rsid w:val="00005D53"/>
    <w:rsid w:val="00006127"/>
    <w:rsid w:val="000078BC"/>
    <w:rsid w:val="00010000"/>
    <w:rsid w:val="00010338"/>
    <w:rsid w:val="00010B1A"/>
    <w:rsid w:val="000112B3"/>
    <w:rsid w:val="00011BE2"/>
    <w:rsid w:val="00013961"/>
    <w:rsid w:val="000145D0"/>
    <w:rsid w:val="00014FF5"/>
    <w:rsid w:val="00015E92"/>
    <w:rsid w:val="00017071"/>
    <w:rsid w:val="000177B5"/>
    <w:rsid w:val="00017DAA"/>
    <w:rsid w:val="000201CB"/>
    <w:rsid w:val="00020214"/>
    <w:rsid w:val="00020F64"/>
    <w:rsid w:val="00021D0A"/>
    <w:rsid w:val="0002285B"/>
    <w:rsid w:val="0002300D"/>
    <w:rsid w:val="000238F3"/>
    <w:rsid w:val="00023AA7"/>
    <w:rsid w:val="00024BAF"/>
    <w:rsid w:val="00025337"/>
    <w:rsid w:val="00026D3E"/>
    <w:rsid w:val="0002715C"/>
    <w:rsid w:val="00027443"/>
    <w:rsid w:val="000306F4"/>
    <w:rsid w:val="00030CD4"/>
    <w:rsid w:val="0003148E"/>
    <w:rsid w:val="00031B89"/>
    <w:rsid w:val="000321CB"/>
    <w:rsid w:val="000339DA"/>
    <w:rsid w:val="00033F1E"/>
    <w:rsid w:val="0003411D"/>
    <w:rsid w:val="0003457E"/>
    <w:rsid w:val="00034793"/>
    <w:rsid w:val="000347A3"/>
    <w:rsid w:val="00034EBC"/>
    <w:rsid w:val="00035079"/>
    <w:rsid w:val="0003557D"/>
    <w:rsid w:val="00035615"/>
    <w:rsid w:val="00035E1D"/>
    <w:rsid w:val="00036337"/>
    <w:rsid w:val="00036485"/>
    <w:rsid w:val="00036AC8"/>
    <w:rsid w:val="000402D7"/>
    <w:rsid w:val="0004080D"/>
    <w:rsid w:val="0004163F"/>
    <w:rsid w:val="00043B7A"/>
    <w:rsid w:val="0005008D"/>
    <w:rsid w:val="00051EAE"/>
    <w:rsid w:val="00052E81"/>
    <w:rsid w:val="000536F0"/>
    <w:rsid w:val="00054A97"/>
    <w:rsid w:val="000551ED"/>
    <w:rsid w:val="00055432"/>
    <w:rsid w:val="00055CCC"/>
    <w:rsid w:val="00056B1B"/>
    <w:rsid w:val="000572CE"/>
    <w:rsid w:val="0005754F"/>
    <w:rsid w:val="0006119D"/>
    <w:rsid w:val="00064313"/>
    <w:rsid w:val="00066804"/>
    <w:rsid w:val="00066F7D"/>
    <w:rsid w:val="00067DBD"/>
    <w:rsid w:val="000704FE"/>
    <w:rsid w:val="000705E1"/>
    <w:rsid w:val="00073448"/>
    <w:rsid w:val="00076168"/>
    <w:rsid w:val="0007645E"/>
    <w:rsid w:val="000766C1"/>
    <w:rsid w:val="00076B8E"/>
    <w:rsid w:val="000773F5"/>
    <w:rsid w:val="0007769D"/>
    <w:rsid w:val="0008060B"/>
    <w:rsid w:val="0008504F"/>
    <w:rsid w:val="00085293"/>
    <w:rsid w:val="000859DD"/>
    <w:rsid w:val="00085EB4"/>
    <w:rsid w:val="00096441"/>
    <w:rsid w:val="00096A64"/>
    <w:rsid w:val="0009752D"/>
    <w:rsid w:val="00097B7D"/>
    <w:rsid w:val="00097CA2"/>
    <w:rsid w:val="000A09C4"/>
    <w:rsid w:val="000A1314"/>
    <w:rsid w:val="000A195E"/>
    <w:rsid w:val="000A1D1D"/>
    <w:rsid w:val="000A1D4C"/>
    <w:rsid w:val="000A41D8"/>
    <w:rsid w:val="000A4CA7"/>
    <w:rsid w:val="000A6E75"/>
    <w:rsid w:val="000B0844"/>
    <w:rsid w:val="000B3697"/>
    <w:rsid w:val="000B5796"/>
    <w:rsid w:val="000B755B"/>
    <w:rsid w:val="000C008F"/>
    <w:rsid w:val="000C229A"/>
    <w:rsid w:val="000C2779"/>
    <w:rsid w:val="000C2CEE"/>
    <w:rsid w:val="000C30FE"/>
    <w:rsid w:val="000C4900"/>
    <w:rsid w:val="000C4D31"/>
    <w:rsid w:val="000C6680"/>
    <w:rsid w:val="000C7CC3"/>
    <w:rsid w:val="000D00DD"/>
    <w:rsid w:val="000D0698"/>
    <w:rsid w:val="000D1B1B"/>
    <w:rsid w:val="000D2A0C"/>
    <w:rsid w:val="000D2D30"/>
    <w:rsid w:val="000D364B"/>
    <w:rsid w:val="000D6E4F"/>
    <w:rsid w:val="000D705A"/>
    <w:rsid w:val="000D7793"/>
    <w:rsid w:val="000E0C9C"/>
    <w:rsid w:val="000E214C"/>
    <w:rsid w:val="000E2EBD"/>
    <w:rsid w:val="000E3C7B"/>
    <w:rsid w:val="000E59B4"/>
    <w:rsid w:val="000E5C68"/>
    <w:rsid w:val="000E6621"/>
    <w:rsid w:val="000E7821"/>
    <w:rsid w:val="000E7A76"/>
    <w:rsid w:val="000F16D8"/>
    <w:rsid w:val="000F2195"/>
    <w:rsid w:val="000F2C53"/>
    <w:rsid w:val="000F2CAA"/>
    <w:rsid w:val="000F3C9C"/>
    <w:rsid w:val="000F4936"/>
    <w:rsid w:val="000F4B18"/>
    <w:rsid w:val="000F5142"/>
    <w:rsid w:val="000F6440"/>
    <w:rsid w:val="0010176D"/>
    <w:rsid w:val="0010242D"/>
    <w:rsid w:val="0010299A"/>
    <w:rsid w:val="00102CC9"/>
    <w:rsid w:val="00103D45"/>
    <w:rsid w:val="00104100"/>
    <w:rsid w:val="0010421C"/>
    <w:rsid w:val="0010496C"/>
    <w:rsid w:val="0010621B"/>
    <w:rsid w:val="001072BD"/>
    <w:rsid w:val="00107B68"/>
    <w:rsid w:val="00110B0A"/>
    <w:rsid w:val="00112059"/>
    <w:rsid w:val="00112B47"/>
    <w:rsid w:val="00113815"/>
    <w:rsid w:val="00113F3E"/>
    <w:rsid w:val="00115BD2"/>
    <w:rsid w:val="00116007"/>
    <w:rsid w:val="00117761"/>
    <w:rsid w:val="00117A40"/>
    <w:rsid w:val="00117EB4"/>
    <w:rsid w:val="0012090B"/>
    <w:rsid w:val="0012094B"/>
    <w:rsid w:val="00121143"/>
    <w:rsid w:val="00122B2E"/>
    <w:rsid w:val="00123C84"/>
    <w:rsid w:val="00123CBD"/>
    <w:rsid w:val="00125FC2"/>
    <w:rsid w:val="00126ECD"/>
    <w:rsid w:val="001307B2"/>
    <w:rsid w:val="00130CD7"/>
    <w:rsid w:val="001315B2"/>
    <w:rsid w:val="00132EBB"/>
    <w:rsid w:val="0013580E"/>
    <w:rsid w:val="00135CAF"/>
    <w:rsid w:val="001361C2"/>
    <w:rsid w:val="0014077F"/>
    <w:rsid w:val="00140F29"/>
    <w:rsid w:val="00141D08"/>
    <w:rsid w:val="00142BC9"/>
    <w:rsid w:val="00144E86"/>
    <w:rsid w:val="00144F3B"/>
    <w:rsid w:val="0014652C"/>
    <w:rsid w:val="00152681"/>
    <w:rsid w:val="00155558"/>
    <w:rsid w:val="001562AF"/>
    <w:rsid w:val="00156389"/>
    <w:rsid w:val="00162956"/>
    <w:rsid w:val="001704FC"/>
    <w:rsid w:val="0017240F"/>
    <w:rsid w:val="0017246C"/>
    <w:rsid w:val="00172BC1"/>
    <w:rsid w:val="00172FC7"/>
    <w:rsid w:val="001736D7"/>
    <w:rsid w:val="00173985"/>
    <w:rsid w:val="00173D3A"/>
    <w:rsid w:val="001741EA"/>
    <w:rsid w:val="0017570B"/>
    <w:rsid w:val="00175ABE"/>
    <w:rsid w:val="00175B40"/>
    <w:rsid w:val="001775BC"/>
    <w:rsid w:val="00177746"/>
    <w:rsid w:val="00177812"/>
    <w:rsid w:val="001806D9"/>
    <w:rsid w:val="00180AA3"/>
    <w:rsid w:val="00180BD0"/>
    <w:rsid w:val="001857BE"/>
    <w:rsid w:val="0018590A"/>
    <w:rsid w:val="00185E66"/>
    <w:rsid w:val="00187F46"/>
    <w:rsid w:val="001920D4"/>
    <w:rsid w:val="00192272"/>
    <w:rsid w:val="00193C15"/>
    <w:rsid w:val="001962EC"/>
    <w:rsid w:val="00196A13"/>
    <w:rsid w:val="00196FA9"/>
    <w:rsid w:val="001A418B"/>
    <w:rsid w:val="001A45DB"/>
    <w:rsid w:val="001A6540"/>
    <w:rsid w:val="001A7346"/>
    <w:rsid w:val="001A742D"/>
    <w:rsid w:val="001B3314"/>
    <w:rsid w:val="001B3BA3"/>
    <w:rsid w:val="001B3C73"/>
    <w:rsid w:val="001B439A"/>
    <w:rsid w:val="001B5C04"/>
    <w:rsid w:val="001B6B0D"/>
    <w:rsid w:val="001B6FD7"/>
    <w:rsid w:val="001B7335"/>
    <w:rsid w:val="001C0546"/>
    <w:rsid w:val="001C1571"/>
    <w:rsid w:val="001C21CB"/>
    <w:rsid w:val="001C3472"/>
    <w:rsid w:val="001C6432"/>
    <w:rsid w:val="001C6549"/>
    <w:rsid w:val="001C6D93"/>
    <w:rsid w:val="001D074F"/>
    <w:rsid w:val="001D0810"/>
    <w:rsid w:val="001D3AB0"/>
    <w:rsid w:val="001D55A6"/>
    <w:rsid w:val="001D5CB4"/>
    <w:rsid w:val="001E0747"/>
    <w:rsid w:val="001E0B72"/>
    <w:rsid w:val="001E1B78"/>
    <w:rsid w:val="001E1BFA"/>
    <w:rsid w:val="001E34CF"/>
    <w:rsid w:val="001E4870"/>
    <w:rsid w:val="001E5AA0"/>
    <w:rsid w:val="001E5D56"/>
    <w:rsid w:val="001E62CB"/>
    <w:rsid w:val="001F099B"/>
    <w:rsid w:val="001F12E4"/>
    <w:rsid w:val="001F22CA"/>
    <w:rsid w:val="001F25FB"/>
    <w:rsid w:val="001F29ED"/>
    <w:rsid w:val="001F2A89"/>
    <w:rsid w:val="001F34D5"/>
    <w:rsid w:val="001F39DA"/>
    <w:rsid w:val="001F3FE4"/>
    <w:rsid w:val="001F656B"/>
    <w:rsid w:val="001F6C06"/>
    <w:rsid w:val="001F778B"/>
    <w:rsid w:val="002009D0"/>
    <w:rsid w:val="00201354"/>
    <w:rsid w:val="002019B4"/>
    <w:rsid w:val="00202677"/>
    <w:rsid w:val="00205406"/>
    <w:rsid w:val="00206061"/>
    <w:rsid w:val="0021018E"/>
    <w:rsid w:val="00211DA2"/>
    <w:rsid w:val="00214BAA"/>
    <w:rsid w:val="00214C1D"/>
    <w:rsid w:val="00215FF9"/>
    <w:rsid w:val="00220285"/>
    <w:rsid w:val="0022038A"/>
    <w:rsid w:val="002235B6"/>
    <w:rsid w:val="0022422F"/>
    <w:rsid w:val="002262B7"/>
    <w:rsid w:val="00226342"/>
    <w:rsid w:val="00226398"/>
    <w:rsid w:val="002265B6"/>
    <w:rsid w:val="00227079"/>
    <w:rsid w:val="0022762B"/>
    <w:rsid w:val="00227FF9"/>
    <w:rsid w:val="00230151"/>
    <w:rsid w:val="00231B85"/>
    <w:rsid w:val="00231C94"/>
    <w:rsid w:val="00233CC7"/>
    <w:rsid w:val="00233FE9"/>
    <w:rsid w:val="00237AA3"/>
    <w:rsid w:val="002403AF"/>
    <w:rsid w:val="0024100F"/>
    <w:rsid w:val="00241734"/>
    <w:rsid w:val="002421D8"/>
    <w:rsid w:val="0024229E"/>
    <w:rsid w:val="002423A1"/>
    <w:rsid w:val="00242B63"/>
    <w:rsid w:val="00242EE8"/>
    <w:rsid w:val="00243774"/>
    <w:rsid w:val="00243D09"/>
    <w:rsid w:val="00246E51"/>
    <w:rsid w:val="00250025"/>
    <w:rsid w:val="00250ACB"/>
    <w:rsid w:val="00254271"/>
    <w:rsid w:val="00257A2C"/>
    <w:rsid w:val="002624D4"/>
    <w:rsid w:val="002628E3"/>
    <w:rsid w:val="00264FC1"/>
    <w:rsid w:val="00265AD7"/>
    <w:rsid w:val="00266085"/>
    <w:rsid w:val="0026748F"/>
    <w:rsid w:val="00267D31"/>
    <w:rsid w:val="00270A51"/>
    <w:rsid w:val="002727AA"/>
    <w:rsid w:val="002735ED"/>
    <w:rsid w:val="00273EB5"/>
    <w:rsid w:val="0027524E"/>
    <w:rsid w:val="002757BE"/>
    <w:rsid w:val="002769E1"/>
    <w:rsid w:val="00276C1D"/>
    <w:rsid w:val="00277989"/>
    <w:rsid w:val="0028119B"/>
    <w:rsid w:val="00281C2C"/>
    <w:rsid w:val="00281DA4"/>
    <w:rsid w:val="0028276B"/>
    <w:rsid w:val="00282EFD"/>
    <w:rsid w:val="00283857"/>
    <w:rsid w:val="00283ADD"/>
    <w:rsid w:val="0028690A"/>
    <w:rsid w:val="00286F76"/>
    <w:rsid w:val="0028793D"/>
    <w:rsid w:val="002914AF"/>
    <w:rsid w:val="00292C0F"/>
    <w:rsid w:val="002936EE"/>
    <w:rsid w:val="00293C17"/>
    <w:rsid w:val="00293FB8"/>
    <w:rsid w:val="00294C65"/>
    <w:rsid w:val="00295699"/>
    <w:rsid w:val="002957D9"/>
    <w:rsid w:val="00295D76"/>
    <w:rsid w:val="00295DCF"/>
    <w:rsid w:val="00296344"/>
    <w:rsid w:val="002A03FD"/>
    <w:rsid w:val="002A11DF"/>
    <w:rsid w:val="002A138F"/>
    <w:rsid w:val="002A1426"/>
    <w:rsid w:val="002A28A7"/>
    <w:rsid w:val="002A34FB"/>
    <w:rsid w:val="002A44C4"/>
    <w:rsid w:val="002A4BE9"/>
    <w:rsid w:val="002A5A5E"/>
    <w:rsid w:val="002A6780"/>
    <w:rsid w:val="002A7C0E"/>
    <w:rsid w:val="002B0FFE"/>
    <w:rsid w:val="002B3BBD"/>
    <w:rsid w:val="002B3BCA"/>
    <w:rsid w:val="002B4116"/>
    <w:rsid w:val="002B5E01"/>
    <w:rsid w:val="002B6C9F"/>
    <w:rsid w:val="002B790D"/>
    <w:rsid w:val="002C3F70"/>
    <w:rsid w:val="002C42B9"/>
    <w:rsid w:val="002C4995"/>
    <w:rsid w:val="002C540C"/>
    <w:rsid w:val="002C55A5"/>
    <w:rsid w:val="002C65AF"/>
    <w:rsid w:val="002C7D2D"/>
    <w:rsid w:val="002D0F4A"/>
    <w:rsid w:val="002D194B"/>
    <w:rsid w:val="002D24A8"/>
    <w:rsid w:val="002D2E2A"/>
    <w:rsid w:val="002D4D99"/>
    <w:rsid w:val="002D5C8C"/>
    <w:rsid w:val="002D665A"/>
    <w:rsid w:val="002D71A7"/>
    <w:rsid w:val="002E057E"/>
    <w:rsid w:val="002E080A"/>
    <w:rsid w:val="002E0B00"/>
    <w:rsid w:val="002E18A7"/>
    <w:rsid w:val="002E202A"/>
    <w:rsid w:val="002E307B"/>
    <w:rsid w:val="002E3101"/>
    <w:rsid w:val="002E35DB"/>
    <w:rsid w:val="002E53DC"/>
    <w:rsid w:val="002E546D"/>
    <w:rsid w:val="002E5EE0"/>
    <w:rsid w:val="002E6859"/>
    <w:rsid w:val="002E71EA"/>
    <w:rsid w:val="002E776F"/>
    <w:rsid w:val="002E7969"/>
    <w:rsid w:val="002F09F7"/>
    <w:rsid w:val="002F1709"/>
    <w:rsid w:val="002F4546"/>
    <w:rsid w:val="002F50AF"/>
    <w:rsid w:val="002F5CB3"/>
    <w:rsid w:val="002F6D5C"/>
    <w:rsid w:val="002F7008"/>
    <w:rsid w:val="002F711D"/>
    <w:rsid w:val="00301BCC"/>
    <w:rsid w:val="00303D6D"/>
    <w:rsid w:val="00303DB3"/>
    <w:rsid w:val="00303E5F"/>
    <w:rsid w:val="00304209"/>
    <w:rsid w:val="00305A6C"/>
    <w:rsid w:val="0030701C"/>
    <w:rsid w:val="00307765"/>
    <w:rsid w:val="003104A3"/>
    <w:rsid w:val="00312254"/>
    <w:rsid w:val="00312A92"/>
    <w:rsid w:val="00313048"/>
    <w:rsid w:val="00313F24"/>
    <w:rsid w:val="0031432F"/>
    <w:rsid w:val="003155DF"/>
    <w:rsid w:val="00315A84"/>
    <w:rsid w:val="00315C2A"/>
    <w:rsid w:val="0031613C"/>
    <w:rsid w:val="003161A3"/>
    <w:rsid w:val="003174E8"/>
    <w:rsid w:val="0032068F"/>
    <w:rsid w:val="00320C0E"/>
    <w:rsid w:val="003231C7"/>
    <w:rsid w:val="00323700"/>
    <w:rsid w:val="00323AA8"/>
    <w:rsid w:val="0032408C"/>
    <w:rsid w:val="0032460A"/>
    <w:rsid w:val="0032498C"/>
    <w:rsid w:val="00325E11"/>
    <w:rsid w:val="0032752A"/>
    <w:rsid w:val="00327D29"/>
    <w:rsid w:val="00331C7C"/>
    <w:rsid w:val="003323CE"/>
    <w:rsid w:val="00332785"/>
    <w:rsid w:val="00334DF8"/>
    <w:rsid w:val="00336412"/>
    <w:rsid w:val="00337FEC"/>
    <w:rsid w:val="003408C4"/>
    <w:rsid w:val="00340917"/>
    <w:rsid w:val="003418F8"/>
    <w:rsid w:val="0034204F"/>
    <w:rsid w:val="00342866"/>
    <w:rsid w:val="00342BFC"/>
    <w:rsid w:val="00343508"/>
    <w:rsid w:val="003437CF"/>
    <w:rsid w:val="00344329"/>
    <w:rsid w:val="003450F7"/>
    <w:rsid w:val="003451BD"/>
    <w:rsid w:val="00345844"/>
    <w:rsid w:val="00347AD8"/>
    <w:rsid w:val="003504A5"/>
    <w:rsid w:val="003504CC"/>
    <w:rsid w:val="003511B7"/>
    <w:rsid w:val="00351966"/>
    <w:rsid w:val="00352D7A"/>
    <w:rsid w:val="0035319A"/>
    <w:rsid w:val="003540E7"/>
    <w:rsid w:val="0035443A"/>
    <w:rsid w:val="00354B93"/>
    <w:rsid w:val="00354BFB"/>
    <w:rsid w:val="003559EF"/>
    <w:rsid w:val="00355B30"/>
    <w:rsid w:val="00357A20"/>
    <w:rsid w:val="00361295"/>
    <w:rsid w:val="0036193E"/>
    <w:rsid w:val="00361A2F"/>
    <w:rsid w:val="00361DBD"/>
    <w:rsid w:val="00363CFB"/>
    <w:rsid w:val="00363F67"/>
    <w:rsid w:val="0036405E"/>
    <w:rsid w:val="0036486D"/>
    <w:rsid w:val="00364D47"/>
    <w:rsid w:val="003660A2"/>
    <w:rsid w:val="00366B21"/>
    <w:rsid w:val="0037029F"/>
    <w:rsid w:val="0037080C"/>
    <w:rsid w:val="00371E5B"/>
    <w:rsid w:val="003725D2"/>
    <w:rsid w:val="00373CF4"/>
    <w:rsid w:val="003742D6"/>
    <w:rsid w:val="00374931"/>
    <w:rsid w:val="00374B45"/>
    <w:rsid w:val="00375325"/>
    <w:rsid w:val="0037574C"/>
    <w:rsid w:val="00375F71"/>
    <w:rsid w:val="00376740"/>
    <w:rsid w:val="003804A1"/>
    <w:rsid w:val="003805E5"/>
    <w:rsid w:val="003824FC"/>
    <w:rsid w:val="003847DB"/>
    <w:rsid w:val="00384853"/>
    <w:rsid w:val="003858CC"/>
    <w:rsid w:val="00390977"/>
    <w:rsid w:val="00391ACF"/>
    <w:rsid w:val="00392335"/>
    <w:rsid w:val="00392447"/>
    <w:rsid w:val="00392EE3"/>
    <w:rsid w:val="00393ADE"/>
    <w:rsid w:val="00394386"/>
    <w:rsid w:val="0039649F"/>
    <w:rsid w:val="00396523"/>
    <w:rsid w:val="00396E74"/>
    <w:rsid w:val="003A1609"/>
    <w:rsid w:val="003A1C86"/>
    <w:rsid w:val="003A3C28"/>
    <w:rsid w:val="003A7813"/>
    <w:rsid w:val="003B0E4E"/>
    <w:rsid w:val="003B2D3E"/>
    <w:rsid w:val="003B2DED"/>
    <w:rsid w:val="003B3B7A"/>
    <w:rsid w:val="003B408D"/>
    <w:rsid w:val="003B5626"/>
    <w:rsid w:val="003B74F6"/>
    <w:rsid w:val="003C0138"/>
    <w:rsid w:val="003C0333"/>
    <w:rsid w:val="003C0605"/>
    <w:rsid w:val="003C0696"/>
    <w:rsid w:val="003C10A7"/>
    <w:rsid w:val="003C174C"/>
    <w:rsid w:val="003C2988"/>
    <w:rsid w:val="003C3F87"/>
    <w:rsid w:val="003C41A9"/>
    <w:rsid w:val="003C4A96"/>
    <w:rsid w:val="003C4CFD"/>
    <w:rsid w:val="003C5B84"/>
    <w:rsid w:val="003C5C47"/>
    <w:rsid w:val="003C5D5D"/>
    <w:rsid w:val="003C66E5"/>
    <w:rsid w:val="003C7A34"/>
    <w:rsid w:val="003C7B95"/>
    <w:rsid w:val="003D03E6"/>
    <w:rsid w:val="003D123F"/>
    <w:rsid w:val="003D1462"/>
    <w:rsid w:val="003D4CBB"/>
    <w:rsid w:val="003D5F19"/>
    <w:rsid w:val="003D62CF"/>
    <w:rsid w:val="003D62FC"/>
    <w:rsid w:val="003D6AF5"/>
    <w:rsid w:val="003D775D"/>
    <w:rsid w:val="003E053E"/>
    <w:rsid w:val="003E0569"/>
    <w:rsid w:val="003E08E1"/>
    <w:rsid w:val="003E0B9D"/>
    <w:rsid w:val="003E0EE6"/>
    <w:rsid w:val="003E1473"/>
    <w:rsid w:val="003E1886"/>
    <w:rsid w:val="003E2DC4"/>
    <w:rsid w:val="003E4E44"/>
    <w:rsid w:val="003E5DF0"/>
    <w:rsid w:val="003E694B"/>
    <w:rsid w:val="003F11E7"/>
    <w:rsid w:val="003F1C64"/>
    <w:rsid w:val="003F1EF1"/>
    <w:rsid w:val="003F24B2"/>
    <w:rsid w:val="003F40D4"/>
    <w:rsid w:val="003F4245"/>
    <w:rsid w:val="003F4A0A"/>
    <w:rsid w:val="003F5578"/>
    <w:rsid w:val="003F62CE"/>
    <w:rsid w:val="003F741C"/>
    <w:rsid w:val="003F7909"/>
    <w:rsid w:val="00400077"/>
    <w:rsid w:val="00400DD5"/>
    <w:rsid w:val="00400F42"/>
    <w:rsid w:val="004026BA"/>
    <w:rsid w:val="00402D1A"/>
    <w:rsid w:val="00403D5E"/>
    <w:rsid w:val="00404D49"/>
    <w:rsid w:val="00405429"/>
    <w:rsid w:val="00405FB2"/>
    <w:rsid w:val="00407BB0"/>
    <w:rsid w:val="00410D13"/>
    <w:rsid w:val="004121A5"/>
    <w:rsid w:val="004132CC"/>
    <w:rsid w:val="00413871"/>
    <w:rsid w:val="0041417A"/>
    <w:rsid w:val="004166E2"/>
    <w:rsid w:val="00416B46"/>
    <w:rsid w:val="00417F7E"/>
    <w:rsid w:val="0042051C"/>
    <w:rsid w:val="00421A78"/>
    <w:rsid w:val="00421F2C"/>
    <w:rsid w:val="00422AA5"/>
    <w:rsid w:val="00423D57"/>
    <w:rsid w:val="00424327"/>
    <w:rsid w:val="00426799"/>
    <w:rsid w:val="0042761E"/>
    <w:rsid w:val="00433834"/>
    <w:rsid w:val="004346A4"/>
    <w:rsid w:val="00434E09"/>
    <w:rsid w:val="004360D7"/>
    <w:rsid w:val="00436537"/>
    <w:rsid w:val="00440CB3"/>
    <w:rsid w:val="004427E1"/>
    <w:rsid w:val="00443069"/>
    <w:rsid w:val="00443760"/>
    <w:rsid w:val="0044456E"/>
    <w:rsid w:val="0044555A"/>
    <w:rsid w:val="004472F3"/>
    <w:rsid w:val="00451CFB"/>
    <w:rsid w:val="0045239A"/>
    <w:rsid w:val="00452852"/>
    <w:rsid w:val="00452A36"/>
    <w:rsid w:val="004533D8"/>
    <w:rsid w:val="0045368E"/>
    <w:rsid w:val="00454D7A"/>
    <w:rsid w:val="00456415"/>
    <w:rsid w:val="004577F2"/>
    <w:rsid w:val="00457996"/>
    <w:rsid w:val="00460320"/>
    <w:rsid w:val="004644F9"/>
    <w:rsid w:val="00464595"/>
    <w:rsid w:val="00464B90"/>
    <w:rsid w:val="00465299"/>
    <w:rsid w:val="004661DD"/>
    <w:rsid w:val="00467A61"/>
    <w:rsid w:val="00467F21"/>
    <w:rsid w:val="00470AE8"/>
    <w:rsid w:val="00471879"/>
    <w:rsid w:val="0047196E"/>
    <w:rsid w:val="0047266F"/>
    <w:rsid w:val="00473656"/>
    <w:rsid w:val="00474AA0"/>
    <w:rsid w:val="00475E59"/>
    <w:rsid w:val="00476D85"/>
    <w:rsid w:val="00477F47"/>
    <w:rsid w:val="0048044E"/>
    <w:rsid w:val="004819C6"/>
    <w:rsid w:val="00481C7D"/>
    <w:rsid w:val="00482C37"/>
    <w:rsid w:val="004833B2"/>
    <w:rsid w:val="00484B2D"/>
    <w:rsid w:val="0048566A"/>
    <w:rsid w:val="004857B4"/>
    <w:rsid w:val="004859EB"/>
    <w:rsid w:val="00487C60"/>
    <w:rsid w:val="00487CB1"/>
    <w:rsid w:val="00487F31"/>
    <w:rsid w:val="00490060"/>
    <w:rsid w:val="004904B4"/>
    <w:rsid w:val="00490E86"/>
    <w:rsid w:val="00490FE5"/>
    <w:rsid w:val="004928AE"/>
    <w:rsid w:val="00492D07"/>
    <w:rsid w:val="00492F1E"/>
    <w:rsid w:val="00494BC0"/>
    <w:rsid w:val="00495182"/>
    <w:rsid w:val="00495817"/>
    <w:rsid w:val="00495880"/>
    <w:rsid w:val="004964D4"/>
    <w:rsid w:val="004965D8"/>
    <w:rsid w:val="00496789"/>
    <w:rsid w:val="004979C3"/>
    <w:rsid w:val="00497C14"/>
    <w:rsid w:val="004A1B9B"/>
    <w:rsid w:val="004A1FE4"/>
    <w:rsid w:val="004A2A63"/>
    <w:rsid w:val="004A2A90"/>
    <w:rsid w:val="004A2E35"/>
    <w:rsid w:val="004A4F2C"/>
    <w:rsid w:val="004A55B4"/>
    <w:rsid w:val="004A5CA8"/>
    <w:rsid w:val="004A6762"/>
    <w:rsid w:val="004A6E94"/>
    <w:rsid w:val="004B0748"/>
    <w:rsid w:val="004B1C86"/>
    <w:rsid w:val="004B24F2"/>
    <w:rsid w:val="004B326F"/>
    <w:rsid w:val="004B3B4C"/>
    <w:rsid w:val="004B3E09"/>
    <w:rsid w:val="004B40BA"/>
    <w:rsid w:val="004B50FF"/>
    <w:rsid w:val="004B624C"/>
    <w:rsid w:val="004B7391"/>
    <w:rsid w:val="004B7B0A"/>
    <w:rsid w:val="004B7F1C"/>
    <w:rsid w:val="004C06A5"/>
    <w:rsid w:val="004C0F5E"/>
    <w:rsid w:val="004C158E"/>
    <w:rsid w:val="004C1B1E"/>
    <w:rsid w:val="004C1FEB"/>
    <w:rsid w:val="004C39D4"/>
    <w:rsid w:val="004C402B"/>
    <w:rsid w:val="004C60E6"/>
    <w:rsid w:val="004C660A"/>
    <w:rsid w:val="004D15D7"/>
    <w:rsid w:val="004D1700"/>
    <w:rsid w:val="004D4166"/>
    <w:rsid w:val="004D48A3"/>
    <w:rsid w:val="004D59D6"/>
    <w:rsid w:val="004D5C17"/>
    <w:rsid w:val="004D6230"/>
    <w:rsid w:val="004D7D2D"/>
    <w:rsid w:val="004E1E4E"/>
    <w:rsid w:val="004E212C"/>
    <w:rsid w:val="004E27C2"/>
    <w:rsid w:val="004E3335"/>
    <w:rsid w:val="004E60A9"/>
    <w:rsid w:val="004E6DC4"/>
    <w:rsid w:val="004E6F51"/>
    <w:rsid w:val="004E7D99"/>
    <w:rsid w:val="004E7DD7"/>
    <w:rsid w:val="004F0F82"/>
    <w:rsid w:val="004F16DA"/>
    <w:rsid w:val="004F360C"/>
    <w:rsid w:val="004F44BA"/>
    <w:rsid w:val="004F4F91"/>
    <w:rsid w:val="004F53A0"/>
    <w:rsid w:val="00500BD1"/>
    <w:rsid w:val="00501C15"/>
    <w:rsid w:val="005028BA"/>
    <w:rsid w:val="00502A53"/>
    <w:rsid w:val="00502B56"/>
    <w:rsid w:val="00502EC8"/>
    <w:rsid w:val="00505C55"/>
    <w:rsid w:val="00507196"/>
    <w:rsid w:val="005076BD"/>
    <w:rsid w:val="00507DDB"/>
    <w:rsid w:val="00507F9D"/>
    <w:rsid w:val="00510DE3"/>
    <w:rsid w:val="005122C9"/>
    <w:rsid w:val="00512359"/>
    <w:rsid w:val="00512C8B"/>
    <w:rsid w:val="00513D26"/>
    <w:rsid w:val="00514A32"/>
    <w:rsid w:val="00515F52"/>
    <w:rsid w:val="0051647E"/>
    <w:rsid w:val="00516DBA"/>
    <w:rsid w:val="00517862"/>
    <w:rsid w:val="00517E00"/>
    <w:rsid w:val="00520CE9"/>
    <w:rsid w:val="00520D17"/>
    <w:rsid w:val="00520ED5"/>
    <w:rsid w:val="00521359"/>
    <w:rsid w:val="00522D22"/>
    <w:rsid w:val="00523002"/>
    <w:rsid w:val="00523718"/>
    <w:rsid w:val="00524177"/>
    <w:rsid w:val="0052640C"/>
    <w:rsid w:val="005277B3"/>
    <w:rsid w:val="005327D8"/>
    <w:rsid w:val="00532EBA"/>
    <w:rsid w:val="00533266"/>
    <w:rsid w:val="00534D04"/>
    <w:rsid w:val="005354EE"/>
    <w:rsid w:val="00536F39"/>
    <w:rsid w:val="00537B23"/>
    <w:rsid w:val="00540108"/>
    <w:rsid w:val="00541ED3"/>
    <w:rsid w:val="0054272B"/>
    <w:rsid w:val="0054291D"/>
    <w:rsid w:val="005433B3"/>
    <w:rsid w:val="00543962"/>
    <w:rsid w:val="005442C5"/>
    <w:rsid w:val="0054502D"/>
    <w:rsid w:val="005451D7"/>
    <w:rsid w:val="005462B0"/>
    <w:rsid w:val="00546BC5"/>
    <w:rsid w:val="0054792B"/>
    <w:rsid w:val="0055389E"/>
    <w:rsid w:val="005542CA"/>
    <w:rsid w:val="0055461C"/>
    <w:rsid w:val="00554B2B"/>
    <w:rsid w:val="00557A16"/>
    <w:rsid w:val="0056003A"/>
    <w:rsid w:val="005609C4"/>
    <w:rsid w:val="00562035"/>
    <w:rsid w:val="00563209"/>
    <w:rsid w:val="00564B19"/>
    <w:rsid w:val="005652FC"/>
    <w:rsid w:val="0056544F"/>
    <w:rsid w:val="0056697C"/>
    <w:rsid w:val="005676C9"/>
    <w:rsid w:val="00570D36"/>
    <w:rsid w:val="00570EDA"/>
    <w:rsid w:val="00571648"/>
    <w:rsid w:val="00573FF8"/>
    <w:rsid w:val="005745EB"/>
    <w:rsid w:val="00574625"/>
    <w:rsid w:val="005755D9"/>
    <w:rsid w:val="0057703A"/>
    <w:rsid w:val="005802CC"/>
    <w:rsid w:val="0058267B"/>
    <w:rsid w:val="00582837"/>
    <w:rsid w:val="0058293B"/>
    <w:rsid w:val="00583A56"/>
    <w:rsid w:val="00583C83"/>
    <w:rsid w:val="00585351"/>
    <w:rsid w:val="00586E66"/>
    <w:rsid w:val="00587256"/>
    <w:rsid w:val="0058772B"/>
    <w:rsid w:val="00590C76"/>
    <w:rsid w:val="0059219E"/>
    <w:rsid w:val="005922C5"/>
    <w:rsid w:val="00592C51"/>
    <w:rsid w:val="005945EB"/>
    <w:rsid w:val="00594B33"/>
    <w:rsid w:val="00595827"/>
    <w:rsid w:val="005958AF"/>
    <w:rsid w:val="00596E54"/>
    <w:rsid w:val="0059711C"/>
    <w:rsid w:val="0059729D"/>
    <w:rsid w:val="00597E35"/>
    <w:rsid w:val="00597F95"/>
    <w:rsid w:val="005A09B2"/>
    <w:rsid w:val="005A2232"/>
    <w:rsid w:val="005A22B2"/>
    <w:rsid w:val="005A25DD"/>
    <w:rsid w:val="005A3564"/>
    <w:rsid w:val="005A540D"/>
    <w:rsid w:val="005A6A90"/>
    <w:rsid w:val="005A714A"/>
    <w:rsid w:val="005B0C5B"/>
    <w:rsid w:val="005B0C7B"/>
    <w:rsid w:val="005B2980"/>
    <w:rsid w:val="005B4601"/>
    <w:rsid w:val="005B4CAE"/>
    <w:rsid w:val="005B5460"/>
    <w:rsid w:val="005B65D2"/>
    <w:rsid w:val="005B6E69"/>
    <w:rsid w:val="005B7820"/>
    <w:rsid w:val="005C2683"/>
    <w:rsid w:val="005C2C73"/>
    <w:rsid w:val="005C311A"/>
    <w:rsid w:val="005C385F"/>
    <w:rsid w:val="005C4E22"/>
    <w:rsid w:val="005C5234"/>
    <w:rsid w:val="005C5A49"/>
    <w:rsid w:val="005C6921"/>
    <w:rsid w:val="005C6CAD"/>
    <w:rsid w:val="005C76AA"/>
    <w:rsid w:val="005C7E7F"/>
    <w:rsid w:val="005D18C5"/>
    <w:rsid w:val="005D34ED"/>
    <w:rsid w:val="005D3C8E"/>
    <w:rsid w:val="005D445E"/>
    <w:rsid w:val="005D4A0E"/>
    <w:rsid w:val="005D4EBC"/>
    <w:rsid w:val="005D68B6"/>
    <w:rsid w:val="005D6B2A"/>
    <w:rsid w:val="005D74AB"/>
    <w:rsid w:val="005D7BA6"/>
    <w:rsid w:val="005D7EE9"/>
    <w:rsid w:val="005E0412"/>
    <w:rsid w:val="005E0428"/>
    <w:rsid w:val="005E16B8"/>
    <w:rsid w:val="005E3137"/>
    <w:rsid w:val="005E3840"/>
    <w:rsid w:val="005E51E7"/>
    <w:rsid w:val="005E5493"/>
    <w:rsid w:val="005E7FE2"/>
    <w:rsid w:val="005F11B9"/>
    <w:rsid w:val="005F1EE9"/>
    <w:rsid w:val="005F2ED5"/>
    <w:rsid w:val="005F4B95"/>
    <w:rsid w:val="005F4FCB"/>
    <w:rsid w:val="005F5B5D"/>
    <w:rsid w:val="005F5BB3"/>
    <w:rsid w:val="005F5BEE"/>
    <w:rsid w:val="005F77C0"/>
    <w:rsid w:val="005F7DAE"/>
    <w:rsid w:val="00600195"/>
    <w:rsid w:val="006006C3"/>
    <w:rsid w:val="006007EA"/>
    <w:rsid w:val="00600B89"/>
    <w:rsid w:val="00603A05"/>
    <w:rsid w:val="00603D97"/>
    <w:rsid w:val="00604CE5"/>
    <w:rsid w:val="00604D55"/>
    <w:rsid w:val="006068E6"/>
    <w:rsid w:val="00607DD8"/>
    <w:rsid w:val="00607E0D"/>
    <w:rsid w:val="0061004F"/>
    <w:rsid w:val="006121C5"/>
    <w:rsid w:val="006134E5"/>
    <w:rsid w:val="006139D6"/>
    <w:rsid w:val="00614605"/>
    <w:rsid w:val="0061537B"/>
    <w:rsid w:val="0061749B"/>
    <w:rsid w:val="00617853"/>
    <w:rsid w:val="0062022C"/>
    <w:rsid w:val="006210CA"/>
    <w:rsid w:val="0062149E"/>
    <w:rsid w:val="00621D9B"/>
    <w:rsid w:val="006228DE"/>
    <w:rsid w:val="0062294B"/>
    <w:rsid w:val="00622A15"/>
    <w:rsid w:val="00624004"/>
    <w:rsid w:val="006248EF"/>
    <w:rsid w:val="00626C1B"/>
    <w:rsid w:val="00630DD6"/>
    <w:rsid w:val="00631D23"/>
    <w:rsid w:val="00631E94"/>
    <w:rsid w:val="00632292"/>
    <w:rsid w:val="0063231B"/>
    <w:rsid w:val="006335F7"/>
    <w:rsid w:val="00634FE2"/>
    <w:rsid w:val="00635119"/>
    <w:rsid w:val="00635B60"/>
    <w:rsid w:val="006373B5"/>
    <w:rsid w:val="006378CA"/>
    <w:rsid w:val="00637FC4"/>
    <w:rsid w:val="00640FF9"/>
    <w:rsid w:val="006412AA"/>
    <w:rsid w:val="00641AC2"/>
    <w:rsid w:val="00641F72"/>
    <w:rsid w:val="00642A67"/>
    <w:rsid w:val="006463C9"/>
    <w:rsid w:val="006478F9"/>
    <w:rsid w:val="00650CEB"/>
    <w:rsid w:val="00651906"/>
    <w:rsid w:val="00651AA8"/>
    <w:rsid w:val="00655037"/>
    <w:rsid w:val="006551B5"/>
    <w:rsid w:val="006569D1"/>
    <w:rsid w:val="00656DCE"/>
    <w:rsid w:val="00660B08"/>
    <w:rsid w:val="00660B94"/>
    <w:rsid w:val="00660F92"/>
    <w:rsid w:val="006652F5"/>
    <w:rsid w:val="006666EA"/>
    <w:rsid w:val="00666869"/>
    <w:rsid w:val="00666945"/>
    <w:rsid w:val="00670801"/>
    <w:rsid w:val="00670D7F"/>
    <w:rsid w:val="006714D7"/>
    <w:rsid w:val="00671565"/>
    <w:rsid w:val="00671C7C"/>
    <w:rsid w:val="00672E93"/>
    <w:rsid w:val="00673214"/>
    <w:rsid w:val="00673741"/>
    <w:rsid w:val="006769DC"/>
    <w:rsid w:val="00681A50"/>
    <w:rsid w:val="006835A2"/>
    <w:rsid w:val="0068368C"/>
    <w:rsid w:val="00684C5D"/>
    <w:rsid w:val="00685803"/>
    <w:rsid w:val="00685E5B"/>
    <w:rsid w:val="00687535"/>
    <w:rsid w:val="006876D7"/>
    <w:rsid w:val="006915BD"/>
    <w:rsid w:val="006943F9"/>
    <w:rsid w:val="006A117F"/>
    <w:rsid w:val="006A2181"/>
    <w:rsid w:val="006A282D"/>
    <w:rsid w:val="006A2C37"/>
    <w:rsid w:val="006A3503"/>
    <w:rsid w:val="006A3872"/>
    <w:rsid w:val="006A3FB0"/>
    <w:rsid w:val="006A4174"/>
    <w:rsid w:val="006A4A05"/>
    <w:rsid w:val="006B0914"/>
    <w:rsid w:val="006B19EE"/>
    <w:rsid w:val="006B1D6A"/>
    <w:rsid w:val="006B29CA"/>
    <w:rsid w:val="006B2E6A"/>
    <w:rsid w:val="006B3220"/>
    <w:rsid w:val="006B39C2"/>
    <w:rsid w:val="006B39C7"/>
    <w:rsid w:val="006B3D87"/>
    <w:rsid w:val="006B4486"/>
    <w:rsid w:val="006B4961"/>
    <w:rsid w:val="006B56C1"/>
    <w:rsid w:val="006B61E3"/>
    <w:rsid w:val="006B74EE"/>
    <w:rsid w:val="006B7D19"/>
    <w:rsid w:val="006C0041"/>
    <w:rsid w:val="006C1C45"/>
    <w:rsid w:val="006C4D5A"/>
    <w:rsid w:val="006C5776"/>
    <w:rsid w:val="006C5D04"/>
    <w:rsid w:val="006C6281"/>
    <w:rsid w:val="006D0811"/>
    <w:rsid w:val="006D0981"/>
    <w:rsid w:val="006D126D"/>
    <w:rsid w:val="006D150E"/>
    <w:rsid w:val="006D2658"/>
    <w:rsid w:val="006D3419"/>
    <w:rsid w:val="006D376F"/>
    <w:rsid w:val="006D37C3"/>
    <w:rsid w:val="006D3CDD"/>
    <w:rsid w:val="006D4CA5"/>
    <w:rsid w:val="006E25F3"/>
    <w:rsid w:val="006E29D1"/>
    <w:rsid w:val="006E2BE7"/>
    <w:rsid w:val="006E330A"/>
    <w:rsid w:val="006E380B"/>
    <w:rsid w:val="006E654A"/>
    <w:rsid w:val="006F00ED"/>
    <w:rsid w:val="006F02E1"/>
    <w:rsid w:val="006F0F6E"/>
    <w:rsid w:val="006F2613"/>
    <w:rsid w:val="006F2713"/>
    <w:rsid w:val="006F3012"/>
    <w:rsid w:val="006F35AF"/>
    <w:rsid w:val="006F48A1"/>
    <w:rsid w:val="006F7E5D"/>
    <w:rsid w:val="00701F0C"/>
    <w:rsid w:val="007023A6"/>
    <w:rsid w:val="00707F4B"/>
    <w:rsid w:val="00710799"/>
    <w:rsid w:val="00710EE6"/>
    <w:rsid w:val="00711EAC"/>
    <w:rsid w:val="00712553"/>
    <w:rsid w:val="00713652"/>
    <w:rsid w:val="00713E05"/>
    <w:rsid w:val="00714482"/>
    <w:rsid w:val="0071527F"/>
    <w:rsid w:val="00715430"/>
    <w:rsid w:val="007166E7"/>
    <w:rsid w:val="00717055"/>
    <w:rsid w:val="00717120"/>
    <w:rsid w:val="00717DBC"/>
    <w:rsid w:val="00721781"/>
    <w:rsid w:val="00721795"/>
    <w:rsid w:val="0072188F"/>
    <w:rsid w:val="00721D2C"/>
    <w:rsid w:val="00722B69"/>
    <w:rsid w:val="007243AF"/>
    <w:rsid w:val="00725804"/>
    <w:rsid w:val="00726164"/>
    <w:rsid w:val="00726A85"/>
    <w:rsid w:val="007270B6"/>
    <w:rsid w:val="0072750F"/>
    <w:rsid w:val="00727D02"/>
    <w:rsid w:val="00732F4E"/>
    <w:rsid w:val="007345C6"/>
    <w:rsid w:val="00737263"/>
    <w:rsid w:val="00737805"/>
    <w:rsid w:val="00737A68"/>
    <w:rsid w:val="00740281"/>
    <w:rsid w:val="00740B45"/>
    <w:rsid w:val="0074240B"/>
    <w:rsid w:val="0074324F"/>
    <w:rsid w:val="00743C19"/>
    <w:rsid w:val="00743CCF"/>
    <w:rsid w:val="00743D04"/>
    <w:rsid w:val="0074419B"/>
    <w:rsid w:val="0074659C"/>
    <w:rsid w:val="00746B86"/>
    <w:rsid w:val="0074711B"/>
    <w:rsid w:val="007479A7"/>
    <w:rsid w:val="00750955"/>
    <w:rsid w:val="00750FBF"/>
    <w:rsid w:val="0075225D"/>
    <w:rsid w:val="00752300"/>
    <w:rsid w:val="00753A00"/>
    <w:rsid w:val="00754176"/>
    <w:rsid w:val="007545DA"/>
    <w:rsid w:val="00755ABF"/>
    <w:rsid w:val="00757A71"/>
    <w:rsid w:val="00757B11"/>
    <w:rsid w:val="00761BC8"/>
    <w:rsid w:val="00762CC8"/>
    <w:rsid w:val="00762EE6"/>
    <w:rsid w:val="00764617"/>
    <w:rsid w:val="007657BD"/>
    <w:rsid w:val="00766D8D"/>
    <w:rsid w:val="0077015C"/>
    <w:rsid w:val="00771E69"/>
    <w:rsid w:val="0077237E"/>
    <w:rsid w:val="00772978"/>
    <w:rsid w:val="00772ADA"/>
    <w:rsid w:val="007734AA"/>
    <w:rsid w:val="00773C1D"/>
    <w:rsid w:val="00782D06"/>
    <w:rsid w:val="00783887"/>
    <w:rsid w:val="00784AF5"/>
    <w:rsid w:val="00784E52"/>
    <w:rsid w:val="00784FD1"/>
    <w:rsid w:val="00785D33"/>
    <w:rsid w:val="007865BD"/>
    <w:rsid w:val="007867C4"/>
    <w:rsid w:val="00787E1B"/>
    <w:rsid w:val="00791B2C"/>
    <w:rsid w:val="007937FC"/>
    <w:rsid w:val="00794A02"/>
    <w:rsid w:val="007953EF"/>
    <w:rsid w:val="00795518"/>
    <w:rsid w:val="00795A21"/>
    <w:rsid w:val="00796246"/>
    <w:rsid w:val="007963DD"/>
    <w:rsid w:val="0079641F"/>
    <w:rsid w:val="0079700B"/>
    <w:rsid w:val="0079747D"/>
    <w:rsid w:val="00797E38"/>
    <w:rsid w:val="007A0F4F"/>
    <w:rsid w:val="007A3502"/>
    <w:rsid w:val="007A3DC1"/>
    <w:rsid w:val="007A4291"/>
    <w:rsid w:val="007A4715"/>
    <w:rsid w:val="007A4922"/>
    <w:rsid w:val="007A50E9"/>
    <w:rsid w:val="007A6BAC"/>
    <w:rsid w:val="007A6C2D"/>
    <w:rsid w:val="007A6CE5"/>
    <w:rsid w:val="007A7446"/>
    <w:rsid w:val="007B0C86"/>
    <w:rsid w:val="007B11E3"/>
    <w:rsid w:val="007B1222"/>
    <w:rsid w:val="007B180B"/>
    <w:rsid w:val="007B2DBF"/>
    <w:rsid w:val="007B339F"/>
    <w:rsid w:val="007B3548"/>
    <w:rsid w:val="007B373A"/>
    <w:rsid w:val="007B4C15"/>
    <w:rsid w:val="007B4E76"/>
    <w:rsid w:val="007B6A36"/>
    <w:rsid w:val="007C2788"/>
    <w:rsid w:val="007C33D7"/>
    <w:rsid w:val="007C3881"/>
    <w:rsid w:val="007C5A37"/>
    <w:rsid w:val="007C75AE"/>
    <w:rsid w:val="007C7601"/>
    <w:rsid w:val="007C7FBA"/>
    <w:rsid w:val="007D03CF"/>
    <w:rsid w:val="007D03E3"/>
    <w:rsid w:val="007D351B"/>
    <w:rsid w:val="007D3D69"/>
    <w:rsid w:val="007D40D0"/>
    <w:rsid w:val="007D42AC"/>
    <w:rsid w:val="007D4428"/>
    <w:rsid w:val="007D4545"/>
    <w:rsid w:val="007D583F"/>
    <w:rsid w:val="007E0764"/>
    <w:rsid w:val="007E229E"/>
    <w:rsid w:val="007E338B"/>
    <w:rsid w:val="007E72B6"/>
    <w:rsid w:val="007E74DD"/>
    <w:rsid w:val="007F01BC"/>
    <w:rsid w:val="007F10A1"/>
    <w:rsid w:val="007F2E20"/>
    <w:rsid w:val="007F5100"/>
    <w:rsid w:val="007F5E3A"/>
    <w:rsid w:val="007F61AF"/>
    <w:rsid w:val="00800A3F"/>
    <w:rsid w:val="008011EC"/>
    <w:rsid w:val="00801B16"/>
    <w:rsid w:val="00802566"/>
    <w:rsid w:val="00802BD2"/>
    <w:rsid w:val="00803568"/>
    <w:rsid w:val="00803E90"/>
    <w:rsid w:val="0080501C"/>
    <w:rsid w:val="0080541C"/>
    <w:rsid w:val="008104AF"/>
    <w:rsid w:val="008107BA"/>
    <w:rsid w:val="00815CDC"/>
    <w:rsid w:val="008160AE"/>
    <w:rsid w:val="008164D1"/>
    <w:rsid w:val="00816D71"/>
    <w:rsid w:val="00817068"/>
    <w:rsid w:val="00817918"/>
    <w:rsid w:val="00820217"/>
    <w:rsid w:val="0082025C"/>
    <w:rsid w:val="0082028B"/>
    <w:rsid w:val="00820447"/>
    <w:rsid w:val="00820A66"/>
    <w:rsid w:val="008221E3"/>
    <w:rsid w:val="008245D7"/>
    <w:rsid w:val="008253E7"/>
    <w:rsid w:val="0082557F"/>
    <w:rsid w:val="0082589B"/>
    <w:rsid w:val="00826582"/>
    <w:rsid w:val="008268EC"/>
    <w:rsid w:val="00827039"/>
    <w:rsid w:val="008275BF"/>
    <w:rsid w:val="00827D09"/>
    <w:rsid w:val="00830BFB"/>
    <w:rsid w:val="008317D2"/>
    <w:rsid w:val="0083282D"/>
    <w:rsid w:val="0083374F"/>
    <w:rsid w:val="00835910"/>
    <w:rsid w:val="00835D43"/>
    <w:rsid w:val="008368EB"/>
    <w:rsid w:val="00843D93"/>
    <w:rsid w:val="0084427A"/>
    <w:rsid w:val="008459E3"/>
    <w:rsid w:val="00847914"/>
    <w:rsid w:val="00850F5C"/>
    <w:rsid w:val="008510B1"/>
    <w:rsid w:val="008514E7"/>
    <w:rsid w:val="0085162F"/>
    <w:rsid w:val="00854307"/>
    <w:rsid w:val="00854A99"/>
    <w:rsid w:val="00854AD0"/>
    <w:rsid w:val="00854AEB"/>
    <w:rsid w:val="0085588C"/>
    <w:rsid w:val="00855B13"/>
    <w:rsid w:val="0085636F"/>
    <w:rsid w:val="00856654"/>
    <w:rsid w:val="00856A8F"/>
    <w:rsid w:val="00856D59"/>
    <w:rsid w:val="00856E3F"/>
    <w:rsid w:val="00857C26"/>
    <w:rsid w:val="00857E3E"/>
    <w:rsid w:val="00857E74"/>
    <w:rsid w:val="0086028A"/>
    <w:rsid w:val="00862E99"/>
    <w:rsid w:val="008662A4"/>
    <w:rsid w:val="00866792"/>
    <w:rsid w:val="00870009"/>
    <w:rsid w:val="0087121F"/>
    <w:rsid w:val="0087377B"/>
    <w:rsid w:val="00873D48"/>
    <w:rsid w:val="00874541"/>
    <w:rsid w:val="0087540B"/>
    <w:rsid w:val="00875D7C"/>
    <w:rsid w:val="008762AC"/>
    <w:rsid w:val="0087633A"/>
    <w:rsid w:val="008771BA"/>
    <w:rsid w:val="0087789E"/>
    <w:rsid w:val="00880018"/>
    <w:rsid w:val="00882EFF"/>
    <w:rsid w:val="008833DF"/>
    <w:rsid w:val="00884118"/>
    <w:rsid w:val="0088437A"/>
    <w:rsid w:val="00886161"/>
    <w:rsid w:val="00886973"/>
    <w:rsid w:val="00887138"/>
    <w:rsid w:val="00891000"/>
    <w:rsid w:val="0089118B"/>
    <w:rsid w:val="00891F3D"/>
    <w:rsid w:val="00892828"/>
    <w:rsid w:val="00893C52"/>
    <w:rsid w:val="0089585A"/>
    <w:rsid w:val="00896BF7"/>
    <w:rsid w:val="00897652"/>
    <w:rsid w:val="008A0454"/>
    <w:rsid w:val="008A25E7"/>
    <w:rsid w:val="008A2D28"/>
    <w:rsid w:val="008A2FC6"/>
    <w:rsid w:val="008A30AD"/>
    <w:rsid w:val="008A3B94"/>
    <w:rsid w:val="008A48F5"/>
    <w:rsid w:val="008A4919"/>
    <w:rsid w:val="008A5228"/>
    <w:rsid w:val="008A5958"/>
    <w:rsid w:val="008B22F4"/>
    <w:rsid w:val="008B3A62"/>
    <w:rsid w:val="008B3D02"/>
    <w:rsid w:val="008B404E"/>
    <w:rsid w:val="008B4C77"/>
    <w:rsid w:val="008B4CA2"/>
    <w:rsid w:val="008B725F"/>
    <w:rsid w:val="008C0641"/>
    <w:rsid w:val="008C1833"/>
    <w:rsid w:val="008C24E0"/>
    <w:rsid w:val="008C3A51"/>
    <w:rsid w:val="008C3B99"/>
    <w:rsid w:val="008C5DDB"/>
    <w:rsid w:val="008C79E5"/>
    <w:rsid w:val="008D0F4E"/>
    <w:rsid w:val="008D1408"/>
    <w:rsid w:val="008D2EF3"/>
    <w:rsid w:val="008D3507"/>
    <w:rsid w:val="008D3D5A"/>
    <w:rsid w:val="008D4763"/>
    <w:rsid w:val="008D62C4"/>
    <w:rsid w:val="008E070B"/>
    <w:rsid w:val="008E097F"/>
    <w:rsid w:val="008E3937"/>
    <w:rsid w:val="008E3987"/>
    <w:rsid w:val="008E3AC3"/>
    <w:rsid w:val="008E64A7"/>
    <w:rsid w:val="008E6A4D"/>
    <w:rsid w:val="008E6F3B"/>
    <w:rsid w:val="008E7064"/>
    <w:rsid w:val="008E733E"/>
    <w:rsid w:val="008E79F9"/>
    <w:rsid w:val="008F2406"/>
    <w:rsid w:val="008F3D31"/>
    <w:rsid w:val="008F4EBD"/>
    <w:rsid w:val="008F55D5"/>
    <w:rsid w:val="008F5BD9"/>
    <w:rsid w:val="008F667A"/>
    <w:rsid w:val="008F6E2F"/>
    <w:rsid w:val="008F7A97"/>
    <w:rsid w:val="009000B6"/>
    <w:rsid w:val="009017DF"/>
    <w:rsid w:val="009021C8"/>
    <w:rsid w:val="0090376C"/>
    <w:rsid w:val="00903A22"/>
    <w:rsid w:val="00903ED2"/>
    <w:rsid w:val="0090411F"/>
    <w:rsid w:val="00904544"/>
    <w:rsid w:val="00904984"/>
    <w:rsid w:val="00904C9B"/>
    <w:rsid w:val="009071C2"/>
    <w:rsid w:val="00910602"/>
    <w:rsid w:val="0091316C"/>
    <w:rsid w:val="0091361F"/>
    <w:rsid w:val="0091415A"/>
    <w:rsid w:val="009144AB"/>
    <w:rsid w:val="009149D1"/>
    <w:rsid w:val="00914F17"/>
    <w:rsid w:val="00915164"/>
    <w:rsid w:val="00916566"/>
    <w:rsid w:val="0091693F"/>
    <w:rsid w:val="009170CA"/>
    <w:rsid w:val="00917B54"/>
    <w:rsid w:val="00920671"/>
    <w:rsid w:val="00922061"/>
    <w:rsid w:val="00922075"/>
    <w:rsid w:val="009225FE"/>
    <w:rsid w:val="00923D81"/>
    <w:rsid w:val="00925046"/>
    <w:rsid w:val="00930439"/>
    <w:rsid w:val="00931070"/>
    <w:rsid w:val="00931B41"/>
    <w:rsid w:val="00931C33"/>
    <w:rsid w:val="009330AE"/>
    <w:rsid w:val="009332A9"/>
    <w:rsid w:val="009335B8"/>
    <w:rsid w:val="00933E87"/>
    <w:rsid w:val="00934838"/>
    <w:rsid w:val="00934B42"/>
    <w:rsid w:val="009358D7"/>
    <w:rsid w:val="0093611C"/>
    <w:rsid w:val="00937F72"/>
    <w:rsid w:val="00940DBF"/>
    <w:rsid w:val="00940F74"/>
    <w:rsid w:val="009429B9"/>
    <w:rsid w:val="009454FA"/>
    <w:rsid w:val="00946273"/>
    <w:rsid w:val="009466B4"/>
    <w:rsid w:val="009478AB"/>
    <w:rsid w:val="009507C3"/>
    <w:rsid w:val="00952543"/>
    <w:rsid w:val="009543F7"/>
    <w:rsid w:val="009564B4"/>
    <w:rsid w:val="009564B6"/>
    <w:rsid w:val="0096062A"/>
    <w:rsid w:val="00960E2E"/>
    <w:rsid w:val="0096142C"/>
    <w:rsid w:val="009634ED"/>
    <w:rsid w:val="009647D2"/>
    <w:rsid w:val="00964E54"/>
    <w:rsid w:val="00965C97"/>
    <w:rsid w:val="009668DE"/>
    <w:rsid w:val="00967C62"/>
    <w:rsid w:val="00970907"/>
    <w:rsid w:val="00970F10"/>
    <w:rsid w:val="009728B1"/>
    <w:rsid w:val="00972F27"/>
    <w:rsid w:val="00973CC6"/>
    <w:rsid w:val="00974ACA"/>
    <w:rsid w:val="00974C33"/>
    <w:rsid w:val="00974E0D"/>
    <w:rsid w:val="00975C37"/>
    <w:rsid w:val="00976912"/>
    <w:rsid w:val="009772EE"/>
    <w:rsid w:val="0098075A"/>
    <w:rsid w:val="009813AC"/>
    <w:rsid w:val="00981A47"/>
    <w:rsid w:val="00981FB7"/>
    <w:rsid w:val="009822FB"/>
    <w:rsid w:val="00982C5C"/>
    <w:rsid w:val="00982D42"/>
    <w:rsid w:val="00983F5B"/>
    <w:rsid w:val="00984D30"/>
    <w:rsid w:val="0099129F"/>
    <w:rsid w:val="009920C1"/>
    <w:rsid w:val="0099267D"/>
    <w:rsid w:val="009934F5"/>
    <w:rsid w:val="0099467F"/>
    <w:rsid w:val="00994E54"/>
    <w:rsid w:val="00994E77"/>
    <w:rsid w:val="00996749"/>
    <w:rsid w:val="0099757E"/>
    <w:rsid w:val="00997582"/>
    <w:rsid w:val="00997E0B"/>
    <w:rsid w:val="009A15DA"/>
    <w:rsid w:val="009A17D5"/>
    <w:rsid w:val="009A348B"/>
    <w:rsid w:val="009A3B18"/>
    <w:rsid w:val="009A3B96"/>
    <w:rsid w:val="009A44BD"/>
    <w:rsid w:val="009A5149"/>
    <w:rsid w:val="009A5C54"/>
    <w:rsid w:val="009A636B"/>
    <w:rsid w:val="009A646C"/>
    <w:rsid w:val="009A77D8"/>
    <w:rsid w:val="009A7A86"/>
    <w:rsid w:val="009B05FF"/>
    <w:rsid w:val="009B1287"/>
    <w:rsid w:val="009B28F0"/>
    <w:rsid w:val="009B32A6"/>
    <w:rsid w:val="009B3C48"/>
    <w:rsid w:val="009B3D39"/>
    <w:rsid w:val="009B446A"/>
    <w:rsid w:val="009B7DDB"/>
    <w:rsid w:val="009C2CB8"/>
    <w:rsid w:val="009C2D51"/>
    <w:rsid w:val="009C368B"/>
    <w:rsid w:val="009C3CC9"/>
    <w:rsid w:val="009C3F5B"/>
    <w:rsid w:val="009C47BE"/>
    <w:rsid w:val="009C492F"/>
    <w:rsid w:val="009C4AD4"/>
    <w:rsid w:val="009C71AF"/>
    <w:rsid w:val="009C744B"/>
    <w:rsid w:val="009C75C1"/>
    <w:rsid w:val="009D07BD"/>
    <w:rsid w:val="009D10C7"/>
    <w:rsid w:val="009D3A91"/>
    <w:rsid w:val="009D3EC1"/>
    <w:rsid w:val="009D57DA"/>
    <w:rsid w:val="009D5869"/>
    <w:rsid w:val="009D59C8"/>
    <w:rsid w:val="009D5E17"/>
    <w:rsid w:val="009D65F8"/>
    <w:rsid w:val="009D7BAB"/>
    <w:rsid w:val="009E3BA2"/>
    <w:rsid w:val="009E5115"/>
    <w:rsid w:val="009E5AA4"/>
    <w:rsid w:val="009E6566"/>
    <w:rsid w:val="009E79A1"/>
    <w:rsid w:val="009F15A0"/>
    <w:rsid w:val="009F2CC4"/>
    <w:rsid w:val="009F2ECC"/>
    <w:rsid w:val="009F428C"/>
    <w:rsid w:val="009F46E0"/>
    <w:rsid w:val="009F65B0"/>
    <w:rsid w:val="009F6799"/>
    <w:rsid w:val="00A00E4E"/>
    <w:rsid w:val="00A02015"/>
    <w:rsid w:val="00A043E8"/>
    <w:rsid w:val="00A04934"/>
    <w:rsid w:val="00A04D58"/>
    <w:rsid w:val="00A05266"/>
    <w:rsid w:val="00A060A3"/>
    <w:rsid w:val="00A06789"/>
    <w:rsid w:val="00A068A2"/>
    <w:rsid w:val="00A14BE1"/>
    <w:rsid w:val="00A163E0"/>
    <w:rsid w:val="00A16431"/>
    <w:rsid w:val="00A16F6B"/>
    <w:rsid w:val="00A1704C"/>
    <w:rsid w:val="00A17605"/>
    <w:rsid w:val="00A20830"/>
    <w:rsid w:val="00A20F25"/>
    <w:rsid w:val="00A224B9"/>
    <w:rsid w:val="00A23C1B"/>
    <w:rsid w:val="00A2529B"/>
    <w:rsid w:val="00A26274"/>
    <w:rsid w:val="00A263DE"/>
    <w:rsid w:val="00A27475"/>
    <w:rsid w:val="00A27A15"/>
    <w:rsid w:val="00A310FD"/>
    <w:rsid w:val="00A31D4C"/>
    <w:rsid w:val="00A32A2F"/>
    <w:rsid w:val="00A32D7B"/>
    <w:rsid w:val="00A34AB8"/>
    <w:rsid w:val="00A35195"/>
    <w:rsid w:val="00A414F8"/>
    <w:rsid w:val="00A417E9"/>
    <w:rsid w:val="00A4198F"/>
    <w:rsid w:val="00A43866"/>
    <w:rsid w:val="00A45E00"/>
    <w:rsid w:val="00A51394"/>
    <w:rsid w:val="00A52B11"/>
    <w:rsid w:val="00A53304"/>
    <w:rsid w:val="00A54A98"/>
    <w:rsid w:val="00A550B4"/>
    <w:rsid w:val="00A557CB"/>
    <w:rsid w:val="00A57384"/>
    <w:rsid w:val="00A60B1D"/>
    <w:rsid w:val="00A62B8C"/>
    <w:rsid w:val="00A62DE8"/>
    <w:rsid w:val="00A65872"/>
    <w:rsid w:val="00A6617C"/>
    <w:rsid w:val="00A66E72"/>
    <w:rsid w:val="00A67764"/>
    <w:rsid w:val="00A700D2"/>
    <w:rsid w:val="00A71A95"/>
    <w:rsid w:val="00A721B3"/>
    <w:rsid w:val="00A7432B"/>
    <w:rsid w:val="00A74B63"/>
    <w:rsid w:val="00A74D70"/>
    <w:rsid w:val="00A75AB9"/>
    <w:rsid w:val="00A7619B"/>
    <w:rsid w:val="00A769B3"/>
    <w:rsid w:val="00A76D88"/>
    <w:rsid w:val="00A80173"/>
    <w:rsid w:val="00A803CE"/>
    <w:rsid w:val="00A81581"/>
    <w:rsid w:val="00A817A6"/>
    <w:rsid w:val="00A8197C"/>
    <w:rsid w:val="00A829E0"/>
    <w:rsid w:val="00A83FB7"/>
    <w:rsid w:val="00A87975"/>
    <w:rsid w:val="00A91950"/>
    <w:rsid w:val="00A94B1E"/>
    <w:rsid w:val="00A953DE"/>
    <w:rsid w:val="00A95A88"/>
    <w:rsid w:val="00A95AA5"/>
    <w:rsid w:val="00A95FEF"/>
    <w:rsid w:val="00AA0722"/>
    <w:rsid w:val="00AA4596"/>
    <w:rsid w:val="00AA4914"/>
    <w:rsid w:val="00AA671F"/>
    <w:rsid w:val="00AA6E26"/>
    <w:rsid w:val="00AA6F1C"/>
    <w:rsid w:val="00AA7009"/>
    <w:rsid w:val="00AA76E1"/>
    <w:rsid w:val="00AB0429"/>
    <w:rsid w:val="00AB1091"/>
    <w:rsid w:val="00AB1936"/>
    <w:rsid w:val="00AB1DF7"/>
    <w:rsid w:val="00AB2BB8"/>
    <w:rsid w:val="00AB3214"/>
    <w:rsid w:val="00AB3253"/>
    <w:rsid w:val="00AB328A"/>
    <w:rsid w:val="00AB35A0"/>
    <w:rsid w:val="00AB36FF"/>
    <w:rsid w:val="00AB3808"/>
    <w:rsid w:val="00AB40B9"/>
    <w:rsid w:val="00AB460B"/>
    <w:rsid w:val="00AC02CB"/>
    <w:rsid w:val="00AC0840"/>
    <w:rsid w:val="00AC106A"/>
    <w:rsid w:val="00AC2A17"/>
    <w:rsid w:val="00AC4273"/>
    <w:rsid w:val="00AC4997"/>
    <w:rsid w:val="00AC4AAC"/>
    <w:rsid w:val="00AC4B90"/>
    <w:rsid w:val="00AC5F93"/>
    <w:rsid w:val="00AC68A3"/>
    <w:rsid w:val="00AC6DAD"/>
    <w:rsid w:val="00AC7535"/>
    <w:rsid w:val="00AC786D"/>
    <w:rsid w:val="00AD04DD"/>
    <w:rsid w:val="00AD0784"/>
    <w:rsid w:val="00AD0C2C"/>
    <w:rsid w:val="00AD0CCE"/>
    <w:rsid w:val="00AD28D1"/>
    <w:rsid w:val="00AD2D1C"/>
    <w:rsid w:val="00AD4EB6"/>
    <w:rsid w:val="00AD5D8C"/>
    <w:rsid w:val="00AD6A8E"/>
    <w:rsid w:val="00AD7311"/>
    <w:rsid w:val="00AD7899"/>
    <w:rsid w:val="00AE049C"/>
    <w:rsid w:val="00AE08BA"/>
    <w:rsid w:val="00AE24F7"/>
    <w:rsid w:val="00AE2C96"/>
    <w:rsid w:val="00AE54AC"/>
    <w:rsid w:val="00AE5BD7"/>
    <w:rsid w:val="00AF0A82"/>
    <w:rsid w:val="00AF1400"/>
    <w:rsid w:val="00AF15BE"/>
    <w:rsid w:val="00AF1E59"/>
    <w:rsid w:val="00AF1F53"/>
    <w:rsid w:val="00AF3338"/>
    <w:rsid w:val="00AF4552"/>
    <w:rsid w:val="00AF4DC8"/>
    <w:rsid w:val="00AF68F0"/>
    <w:rsid w:val="00AF6B92"/>
    <w:rsid w:val="00AF6BD9"/>
    <w:rsid w:val="00AF7BB3"/>
    <w:rsid w:val="00B003FF"/>
    <w:rsid w:val="00B02C14"/>
    <w:rsid w:val="00B035BB"/>
    <w:rsid w:val="00B04305"/>
    <w:rsid w:val="00B05CA3"/>
    <w:rsid w:val="00B0696F"/>
    <w:rsid w:val="00B069B5"/>
    <w:rsid w:val="00B06E40"/>
    <w:rsid w:val="00B073EF"/>
    <w:rsid w:val="00B11AD3"/>
    <w:rsid w:val="00B131A2"/>
    <w:rsid w:val="00B132D7"/>
    <w:rsid w:val="00B13D3B"/>
    <w:rsid w:val="00B1504A"/>
    <w:rsid w:val="00B16268"/>
    <w:rsid w:val="00B20363"/>
    <w:rsid w:val="00B21C3B"/>
    <w:rsid w:val="00B21D86"/>
    <w:rsid w:val="00B21E08"/>
    <w:rsid w:val="00B2237F"/>
    <w:rsid w:val="00B22458"/>
    <w:rsid w:val="00B2378C"/>
    <w:rsid w:val="00B25D19"/>
    <w:rsid w:val="00B26B91"/>
    <w:rsid w:val="00B30FF2"/>
    <w:rsid w:val="00B32029"/>
    <w:rsid w:val="00B332FD"/>
    <w:rsid w:val="00B34E13"/>
    <w:rsid w:val="00B353D4"/>
    <w:rsid w:val="00B356A9"/>
    <w:rsid w:val="00B35BE1"/>
    <w:rsid w:val="00B36168"/>
    <w:rsid w:val="00B36710"/>
    <w:rsid w:val="00B435F0"/>
    <w:rsid w:val="00B43F65"/>
    <w:rsid w:val="00B4553C"/>
    <w:rsid w:val="00B45F73"/>
    <w:rsid w:val="00B462BF"/>
    <w:rsid w:val="00B46458"/>
    <w:rsid w:val="00B46B8F"/>
    <w:rsid w:val="00B47166"/>
    <w:rsid w:val="00B475D9"/>
    <w:rsid w:val="00B5064B"/>
    <w:rsid w:val="00B50F20"/>
    <w:rsid w:val="00B51652"/>
    <w:rsid w:val="00B51BB2"/>
    <w:rsid w:val="00B52DBB"/>
    <w:rsid w:val="00B53BBB"/>
    <w:rsid w:val="00B53F85"/>
    <w:rsid w:val="00B55DDE"/>
    <w:rsid w:val="00B5667C"/>
    <w:rsid w:val="00B56B0A"/>
    <w:rsid w:val="00B57B1C"/>
    <w:rsid w:val="00B6012C"/>
    <w:rsid w:val="00B6205C"/>
    <w:rsid w:val="00B621C3"/>
    <w:rsid w:val="00B62260"/>
    <w:rsid w:val="00B636AE"/>
    <w:rsid w:val="00B64094"/>
    <w:rsid w:val="00B644A2"/>
    <w:rsid w:val="00B6477A"/>
    <w:rsid w:val="00B663CD"/>
    <w:rsid w:val="00B67070"/>
    <w:rsid w:val="00B67539"/>
    <w:rsid w:val="00B70C90"/>
    <w:rsid w:val="00B7220A"/>
    <w:rsid w:val="00B752CE"/>
    <w:rsid w:val="00B75939"/>
    <w:rsid w:val="00B76893"/>
    <w:rsid w:val="00B76B22"/>
    <w:rsid w:val="00B77848"/>
    <w:rsid w:val="00B8146D"/>
    <w:rsid w:val="00B81FD6"/>
    <w:rsid w:val="00B82729"/>
    <w:rsid w:val="00B84647"/>
    <w:rsid w:val="00B84CB3"/>
    <w:rsid w:val="00B85361"/>
    <w:rsid w:val="00B85E68"/>
    <w:rsid w:val="00B867EE"/>
    <w:rsid w:val="00B86850"/>
    <w:rsid w:val="00B86943"/>
    <w:rsid w:val="00B875D2"/>
    <w:rsid w:val="00B87EE3"/>
    <w:rsid w:val="00B87F32"/>
    <w:rsid w:val="00B87F73"/>
    <w:rsid w:val="00B903D1"/>
    <w:rsid w:val="00B90B33"/>
    <w:rsid w:val="00B910CD"/>
    <w:rsid w:val="00B911C5"/>
    <w:rsid w:val="00B91BA4"/>
    <w:rsid w:val="00B922C7"/>
    <w:rsid w:val="00B93802"/>
    <w:rsid w:val="00B93C54"/>
    <w:rsid w:val="00B9506E"/>
    <w:rsid w:val="00B96237"/>
    <w:rsid w:val="00B96FF9"/>
    <w:rsid w:val="00B975CE"/>
    <w:rsid w:val="00B97761"/>
    <w:rsid w:val="00BA0927"/>
    <w:rsid w:val="00BA0E63"/>
    <w:rsid w:val="00BA1618"/>
    <w:rsid w:val="00BA16A6"/>
    <w:rsid w:val="00BA1DFC"/>
    <w:rsid w:val="00BA2AB3"/>
    <w:rsid w:val="00BA2DC3"/>
    <w:rsid w:val="00BA374F"/>
    <w:rsid w:val="00BA4151"/>
    <w:rsid w:val="00BA459D"/>
    <w:rsid w:val="00BA57B5"/>
    <w:rsid w:val="00BA5B61"/>
    <w:rsid w:val="00BA732A"/>
    <w:rsid w:val="00BB0ADC"/>
    <w:rsid w:val="00BB0C41"/>
    <w:rsid w:val="00BB0DAB"/>
    <w:rsid w:val="00BB2832"/>
    <w:rsid w:val="00BB40E2"/>
    <w:rsid w:val="00BB502A"/>
    <w:rsid w:val="00BB57D9"/>
    <w:rsid w:val="00BB5A06"/>
    <w:rsid w:val="00BB66CB"/>
    <w:rsid w:val="00BB6D25"/>
    <w:rsid w:val="00BB7920"/>
    <w:rsid w:val="00BC0014"/>
    <w:rsid w:val="00BC04C5"/>
    <w:rsid w:val="00BC09A7"/>
    <w:rsid w:val="00BC10D8"/>
    <w:rsid w:val="00BC3733"/>
    <w:rsid w:val="00BC3D6F"/>
    <w:rsid w:val="00BC4178"/>
    <w:rsid w:val="00BC41E8"/>
    <w:rsid w:val="00BC43B5"/>
    <w:rsid w:val="00BC4422"/>
    <w:rsid w:val="00BC4758"/>
    <w:rsid w:val="00BC7063"/>
    <w:rsid w:val="00BD019A"/>
    <w:rsid w:val="00BD11A8"/>
    <w:rsid w:val="00BD120A"/>
    <w:rsid w:val="00BD1B15"/>
    <w:rsid w:val="00BD1E2A"/>
    <w:rsid w:val="00BD2393"/>
    <w:rsid w:val="00BD32F1"/>
    <w:rsid w:val="00BD3FB4"/>
    <w:rsid w:val="00BD44D5"/>
    <w:rsid w:val="00BD4A69"/>
    <w:rsid w:val="00BD4BA6"/>
    <w:rsid w:val="00BD5D8A"/>
    <w:rsid w:val="00BD6853"/>
    <w:rsid w:val="00BD7DD5"/>
    <w:rsid w:val="00BD7E7A"/>
    <w:rsid w:val="00BE044A"/>
    <w:rsid w:val="00BE23F5"/>
    <w:rsid w:val="00BE3F87"/>
    <w:rsid w:val="00BE460A"/>
    <w:rsid w:val="00BE4657"/>
    <w:rsid w:val="00BE4DB3"/>
    <w:rsid w:val="00BE5F92"/>
    <w:rsid w:val="00BE5FD2"/>
    <w:rsid w:val="00BE6401"/>
    <w:rsid w:val="00BE68A1"/>
    <w:rsid w:val="00BE74BA"/>
    <w:rsid w:val="00BE76C7"/>
    <w:rsid w:val="00BE7D4A"/>
    <w:rsid w:val="00BF0841"/>
    <w:rsid w:val="00BF3B24"/>
    <w:rsid w:val="00BF3F69"/>
    <w:rsid w:val="00BF4E48"/>
    <w:rsid w:val="00BF6B9D"/>
    <w:rsid w:val="00BF7028"/>
    <w:rsid w:val="00BF770B"/>
    <w:rsid w:val="00C0231C"/>
    <w:rsid w:val="00C0487D"/>
    <w:rsid w:val="00C056A5"/>
    <w:rsid w:val="00C05D6C"/>
    <w:rsid w:val="00C06D97"/>
    <w:rsid w:val="00C0760A"/>
    <w:rsid w:val="00C10973"/>
    <w:rsid w:val="00C10DAF"/>
    <w:rsid w:val="00C11814"/>
    <w:rsid w:val="00C11A67"/>
    <w:rsid w:val="00C12B22"/>
    <w:rsid w:val="00C1346B"/>
    <w:rsid w:val="00C16567"/>
    <w:rsid w:val="00C176C1"/>
    <w:rsid w:val="00C208CB"/>
    <w:rsid w:val="00C2172D"/>
    <w:rsid w:val="00C22462"/>
    <w:rsid w:val="00C22BAA"/>
    <w:rsid w:val="00C24DE9"/>
    <w:rsid w:val="00C26331"/>
    <w:rsid w:val="00C26B61"/>
    <w:rsid w:val="00C27AEE"/>
    <w:rsid w:val="00C27D8A"/>
    <w:rsid w:val="00C31720"/>
    <w:rsid w:val="00C318E2"/>
    <w:rsid w:val="00C32C0D"/>
    <w:rsid w:val="00C343D7"/>
    <w:rsid w:val="00C37E0F"/>
    <w:rsid w:val="00C40A42"/>
    <w:rsid w:val="00C40BBE"/>
    <w:rsid w:val="00C40F63"/>
    <w:rsid w:val="00C41948"/>
    <w:rsid w:val="00C42014"/>
    <w:rsid w:val="00C4231D"/>
    <w:rsid w:val="00C42349"/>
    <w:rsid w:val="00C42569"/>
    <w:rsid w:val="00C42A21"/>
    <w:rsid w:val="00C43701"/>
    <w:rsid w:val="00C45327"/>
    <w:rsid w:val="00C504F2"/>
    <w:rsid w:val="00C50650"/>
    <w:rsid w:val="00C51150"/>
    <w:rsid w:val="00C51214"/>
    <w:rsid w:val="00C5179F"/>
    <w:rsid w:val="00C528D2"/>
    <w:rsid w:val="00C53A2B"/>
    <w:rsid w:val="00C5403D"/>
    <w:rsid w:val="00C55347"/>
    <w:rsid w:val="00C556BE"/>
    <w:rsid w:val="00C557FC"/>
    <w:rsid w:val="00C55DF2"/>
    <w:rsid w:val="00C60F01"/>
    <w:rsid w:val="00C62056"/>
    <w:rsid w:val="00C629DD"/>
    <w:rsid w:val="00C63081"/>
    <w:rsid w:val="00C63492"/>
    <w:rsid w:val="00C64A95"/>
    <w:rsid w:val="00C6586C"/>
    <w:rsid w:val="00C67D1C"/>
    <w:rsid w:val="00C72237"/>
    <w:rsid w:val="00C72257"/>
    <w:rsid w:val="00C73129"/>
    <w:rsid w:val="00C74E3E"/>
    <w:rsid w:val="00C753CE"/>
    <w:rsid w:val="00C76FE4"/>
    <w:rsid w:val="00C814DF"/>
    <w:rsid w:val="00C81ADA"/>
    <w:rsid w:val="00C82B7A"/>
    <w:rsid w:val="00C82C29"/>
    <w:rsid w:val="00C82CDE"/>
    <w:rsid w:val="00C8590D"/>
    <w:rsid w:val="00C85A46"/>
    <w:rsid w:val="00C85AA0"/>
    <w:rsid w:val="00C902CC"/>
    <w:rsid w:val="00C9042D"/>
    <w:rsid w:val="00C91B2B"/>
    <w:rsid w:val="00C9261C"/>
    <w:rsid w:val="00C92785"/>
    <w:rsid w:val="00C93EAF"/>
    <w:rsid w:val="00C94AB4"/>
    <w:rsid w:val="00C972D5"/>
    <w:rsid w:val="00C97D73"/>
    <w:rsid w:val="00CA12B0"/>
    <w:rsid w:val="00CA2D2B"/>
    <w:rsid w:val="00CA378E"/>
    <w:rsid w:val="00CA3E8C"/>
    <w:rsid w:val="00CA458C"/>
    <w:rsid w:val="00CA67B4"/>
    <w:rsid w:val="00CA766B"/>
    <w:rsid w:val="00CB0164"/>
    <w:rsid w:val="00CB0A5C"/>
    <w:rsid w:val="00CB0AEA"/>
    <w:rsid w:val="00CB0E8B"/>
    <w:rsid w:val="00CB1576"/>
    <w:rsid w:val="00CB2D48"/>
    <w:rsid w:val="00CB3AFE"/>
    <w:rsid w:val="00CB3D1D"/>
    <w:rsid w:val="00CB3F3F"/>
    <w:rsid w:val="00CB4AC7"/>
    <w:rsid w:val="00CB4C28"/>
    <w:rsid w:val="00CB58EC"/>
    <w:rsid w:val="00CB640F"/>
    <w:rsid w:val="00CB68BA"/>
    <w:rsid w:val="00CB6BC6"/>
    <w:rsid w:val="00CB6F24"/>
    <w:rsid w:val="00CB7AAC"/>
    <w:rsid w:val="00CC0C0F"/>
    <w:rsid w:val="00CC15BD"/>
    <w:rsid w:val="00CC1BF5"/>
    <w:rsid w:val="00CC24B6"/>
    <w:rsid w:val="00CC25F3"/>
    <w:rsid w:val="00CC6271"/>
    <w:rsid w:val="00CC7508"/>
    <w:rsid w:val="00CC7548"/>
    <w:rsid w:val="00CC7747"/>
    <w:rsid w:val="00CC7E92"/>
    <w:rsid w:val="00CD040B"/>
    <w:rsid w:val="00CD07FF"/>
    <w:rsid w:val="00CD334D"/>
    <w:rsid w:val="00CD3692"/>
    <w:rsid w:val="00CD38BE"/>
    <w:rsid w:val="00CD3AB5"/>
    <w:rsid w:val="00CD4205"/>
    <w:rsid w:val="00CE10FD"/>
    <w:rsid w:val="00CE1C19"/>
    <w:rsid w:val="00CE2035"/>
    <w:rsid w:val="00CE20A2"/>
    <w:rsid w:val="00CE43A7"/>
    <w:rsid w:val="00CE4E3C"/>
    <w:rsid w:val="00CE510D"/>
    <w:rsid w:val="00CE5195"/>
    <w:rsid w:val="00CE5F2D"/>
    <w:rsid w:val="00CE652F"/>
    <w:rsid w:val="00CE7639"/>
    <w:rsid w:val="00CE7B78"/>
    <w:rsid w:val="00CF00D2"/>
    <w:rsid w:val="00CF0768"/>
    <w:rsid w:val="00CF0A54"/>
    <w:rsid w:val="00CF0C40"/>
    <w:rsid w:val="00CF3A67"/>
    <w:rsid w:val="00CF4484"/>
    <w:rsid w:val="00CF4806"/>
    <w:rsid w:val="00CF4A59"/>
    <w:rsid w:val="00CF5339"/>
    <w:rsid w:val="00CF6361"/>
    <w:rsid w:val="00CF690F"/>
    <w:rsid w:val="00D00EA5"/>
    <w:rsid w:val="00D0177B"/>
    <w:rsid w:val="00D018C4"/>
    <w:rsid w:val="00D04643"/>
    <w:rsid w:val="00D04734"/>
    <w:rsid w:val="00D04F21"/>
    <w:rsid w:val="00D057F7"/>
    <w:rsid w:val="00D070BA"/>
    <w:rsid w:val="00D074AB"/>
    <w:rsid w:val="00D10898"/>
    <w:rsid w:val="00D11D58"/>
    <w:rsid w:val="00D123A3"/>
    <w:rsid w:val="00D1402C"/>
    <w:rsid w:val="00D14109"/>
    <w:rsid w:val="00D15E6B"/>
    <w:rsid w:val="00D176B9"/>
    <w:rsid w:val="00D20740"/>
    <w:rsid w:val="00D2088C"/>
    <w:rsid w:val="00D2137A"/>
    <w:rsid w:val="00D21873"/>
    <w:rsid w:val="00D21B0F"/>
    <w:rsid w:val="00D23713"/>
    <w:rsid w:val="00D23953"/>
    <w:rsid w:val="00D24CA1"/>
    <w:rsid w:val="00D25CC1"/>
    <w:rsid w:val="00D26FB1"/>
    <w:rsid w:val="00D274D9"/>
    <w:rsid w:val="00D27942"/>
    <w:rsid w:val="00D27FC1"/>
    <w:rsid w:val="00D30262"/>
    <w:rsid w:val="00D30ED7"/>
    <w:rsid w:val="00D31E0D"/>
    <w:rsid w:val="00D31E5F"/>
    <w:rsid w:val="00D34409"/>
    <w:rsid w:val="00D34DA8"/>
    <w:rsid w:val="00D3574E"/>
    <w:rsid w:val="00D36ADA"/>
    <w:rsid w:val="00D41E22"/>
    <w:rsid w:val="00D43043"/>
    <w:rsid w:val="00D43327"/>
    <w:rsid w:val="00D4346A"/>
    <w:rsid w:val="00D43A35"/>
    <w:rsid w:val="00D446A8"/>
    <w:rsid w:val="00D459F9"/>
    <w:rsid w:val="00D45D72"/>
    <w:rsid w:val="00D466D5"/>
    <w:rsid w:val="00D47AC3"/>
    <w:rsid w:val="00D503DE"/>
    <w:rsid w:val="00D50D9D"/>
    <w:rsid w:val="00D51335"/>
    <w:rsid w:val="00D519A8"/>
    <w:rsid w:val="00D51E7B"/>
    <w:rsid w:val="00D52445"/>
    <w:rsid w:val="00D52D76"/>
    <w:rsid w:val="00D539B8"/>
    <w:rsid w:val="00D54484"/>
    <w:rsid w:val="00D54B14"/>
    <w:rsid w:val="00D555F6"/>
    <w:rsid w:val="00D56039"/>
    <w:rsid w:val="00D56422"/>
    <w:rsid w:val="00D575AE"/>
    <w:rsid w:val="00D602A7"/>
    <w:rsid w:val="00D61004"/>
    <w:rsid w:val="00D62B6B"/>
    <w:rsid w:val="00D63870"/>
    <w:rsid w:val="00D64B3A"/>
    <w:rsid w:val="00D67742"/>
    <w:rsid w:val="00D703E9"/>
    <w:rsid w:val="00D7102C"/>
    <w:rsid w:val="00D71A7A"/>
    <w:rsid w:val="00D72A21"/>
    <w:rsid w:val="00D731D8"/>
    <w:rsid w:val="00D73EEB"/>
    <w:rsid w:val="00D75FD7"/>
    <w:rsid w:val="00D76491"/>
    <w:rsid w:val="00D77783"/>
    <w:rsid w:val="00D81815"/>
    <w:rsid w:val="00D8297A"/>
    <w:rsid w:val="00D8448B"/>
    <w:rsid w:val="00D84951"/>
    <w:rsid w:val="00D84B3B"/>
    <w:rsid w:val="00D84C17"/>
    <w:rsid w:val="00D85084"/>
    <w:rsid w:val="00D85DE0"/>
    <w:rsid w:val="00D877E3"/>
    <w:rsid w:val="00D87FE1"/>
    <w:rsid w:val="00D901D2"/>
    <w:rsid w:val="00D908CF"/>
    <w:rsid w:val="00D9278F"/>
    <w:rsid w:val="00D934C1"/>
    <w:rsid w:val="00D936E0"/>
    <w:rsid w:val="00D95214"/>
    <w:rsid w:val="00D95562"/>
    <w:rsid w:val="00D955DA"/>
    <w:rsid w:val="00D958BD"/>
    <w:rsid w:val="00D966D9"/>
    <w:rsid w:val="00D969B1"/>
    <w:rsid w:val="00DA0056"/>
    <w:rsid w:val="00DA02E7"/>
    <w:rsid w:val="00DB1481"/>
    <w:rsid w:val="00DB1FE9"/>
    <w:rsid w:val="00DB2630"/>
    <w:rsid w:val="00DB2936"/>
    <w:rsid w:val="00DB408F"/>
    <w:rsid w:val="00DB4604"/>
    <w:rsid w:val="00DB4B8A"/>
    <w:rsid w:val="00DB4CCD"/>
    <w:rsid w:val="00DB5466"/>
    <w:rsid w:val="00DB557E"/>
    <w:rsid w:val="00DB5AB7"/>
    <w:rsid w:val="00DB5BB8"/>
    <w:rsid w:val="00DB5FC1"/>
    <w:rsid w:val="00DB78FD"/>
    <w:rsid w:val="00DC011E"/>
    <w:rsid w:val="00DC02BF"/>
    <w:rsid w:val="00DC0531"/>
    <w:rsid w:val="00DC0E25"/>
    <w:rsid w:val="00DC2B42"/>
    <w:rsid w:val="00DC460A"/>
    <w:rsid w:val="00DC5977"/>
    <w:rsid w:val="00DC5BC2"/>
    <w:rsid w:val="00DC5DD8"/>
    <w:rsid w:val="00DC5EA4"/>
    <w:rsid w:val="00DC5F71"/>
    <w:rsid w:val="00DC6367"/>
    <w:rsid w:val="00DC6D64"/>
    <w:rsid w:val="00DC71C2"/>
    <w:rsid w:val="00DC7250"/>
    <w:rsid w:val="00DD0F36"/>
    <w:rsid w:val="00DD3227"/>
    <w:rsid w:val="00DD3652"/>
    <w:rsid w:val="00DD3A1A"/>
    <w:rsid w:val="00DD3E6D"/>
    <w:rsid w:val="00DD5525"/>
    <w:rsid w:val="00DD5AB7"/>
    <w:rsid w:val="00DD6855"/>
    <w:rsid w:val="00DD7306"/>
    <w:rsid w:val="00DD7949"/>
    <w:rsid w:val="00DD7A4D"/>
    <w:rsid w:val="00DE0E79"/>
    <w:rsid w:val="00DE1FDD"/>
    <w:rsid w:val="00DE3186"/>
    <w:rsid w:val="00DE35F1"/>
    <w:rsid w:val="00DE398D"/>
    <w:rsid w:val="00DE59B6"/>
    <w:rsid w:val="00DE67FF"/>
    <w:rsid w:val="00DE6FEC"/>
    <w:rsid w:val="00DE7288"/>
    <w:rsid w:val="00DF0081"/>
    <w:rsid w:val="00DF161D"/>
    <w:rsid w:val="00DF1E5C"/>
    <w:rsid w:val="00DF3302"/>
    <w:rsid w:val="00DF3AF0"/>
    <w:rsid w:val="00DF4218"/>
    <w:rsid w:val="00DF4767"/>
    <w:rsid w:val="00DF4E54"/>
    <w:rsid w:val="00DF7807"/>
    <w:rsid w:val="00DF7909"/>
    <w:rsid w:val="00E00B64"/>
    <w:rsid w:val="00E01C6C"/>
    <w:rsid w:val="00E025D5"/>
    <w:rsid w:val="00E02D37"/>
    <w:rsid w:val="00E03815"/>
    <w:rsid w:val="00E04722"/>
    <w:rsid w:val="00E05691"/>
    <w:rsid w:val="00E0610B"/>
    <w:rsid w:val="00E065D5"/>
    <w:rsid w:val="00E069C5"/>
    <w:rsid w:val="00E07CB8"/>
    <w:rsid w:val="00E10CA1"/>
    <w:rsid w:val="00E1164E"/>
    <w:rsid w:val="00E1295B"/>
    <w:rsid w:val="00E13715"/>
    <w:rsid w:val="00E14110"/>
    <w:rsid w:val="00E154C1"/>
    <w:rsid w:val="00E172E6"/>
    <w:rsid w:val="00E208DF"/>
    <w:rsid w:val="00E22032"/>
    <w:rsid w:val="00E22BD5"/>
    <w:rsid w:val="00E24048"/>
    <w:rsid w:val="00E24F42"/>
    <w:rsid w:val="00E25AA8"/>
    <w:rsid w:val="00E25E1B"/>
    <w:rsid w:val="00E26315"/>
    <w:rsid w:val="00E2634E"/>
    <w:rsid w:val="00E26622"/>
    <w:rsid w:val="00E267A5"/>
    <w:rsid w:val="00E27F63"/>
    <w:rsid w:val="00E30433"/>
    <w:rsid w:val="00E30927"/>
    <w:rsid w:val="00E32888"/>
    <w:rsid w:val="00E336BA"/>
    <w:rsid w:val="00E33A8C"/>
    <w:rsid w:val="00E353A3"/>
    <w:rsid w:val="00E3542B"/>
    <w:rsid w:val="00E3602B"/>
    <w:rsid w:val="00E36166"/>
    <w:rsid w:val="00E36E19"/>
    <w:rsid w:val="00E37F5C"/>
    <w:rsid w:val="00E40EE2"/>
    <w:rsid w:val="00E423DA"/>
    <w:rsid w:val="00E43329"/>
    <w:rsid w:val="00E43AC7"/>
    <w:rsid w:val="00E4521D"/>
    <w:rsid w:val="00E45AB4"/>
    <w:rsid w:val="00E508B1"/>
    <w:rsid w:val="00E5399F"/>
    <w:rsid w:val="00E543F1"/>
    <w:rsid w:val="00E55004"/>
    <w:rsid w:val="00E55C76"/>
    <w:rsid w:val="00E56255"/>
    <w:rsid w:val="00E566EC"/>
    <w:rsid w:val="00E56D68"/>
    <w:rsid w:val="00E61FA2"/>
    <w:rsid w:val="00E63712"/>
    <w:rsid w:val="00E63C6C"/>
    <w:rsid w:val="00E63CA2"/>
    <w:rsid w:val="00E65341"/>
    <w:rsid w:val="00E65F14"/>
    <w:rsid w:val="00E66108"/>
    <w:rsid w:val="00E6617E"/>
    <w:rsid w:val="00E66F7D"/>
    <w:rsid w:val="00E67401"/>
    <w:rsid w:val="00E674CB"/>
    <w:rsid w:val="00E67593"/>
    <w:rsid w:val="00E67C79"/>
    <w:rsid w:val="00E706E9"/>
    <w:rsid w:val="00E7199D"/>
    <w:rsid w:val="00E71E84"/>
    <w:rsid w:val="00E72275"/>
    <w:rsid w:val="00E7267A"/>
    <w:rsid w:val="00E73823"/>
    <w:rsid w:val="00E739E0"/>
    <w:rsid w:val="00E75998"/>
    <w:rsid w:val="00E7786D"/>
    <w:rsid w:val="00E778E7"/>
    <w:rsid w:val="00E803A3"/>
    <w:rsid w:val="00E806B3"/>
    <w:rsid w:val="00E80F63"/>
    <w:rsid w:val="00E80FB1"/>
    <w:rsid w:val="00E8169D"/>
    <w:rsid w:val="00E81AF8"/>
    <w:rsid w:val="00E8256F"/>
    <w:rsid w:val="00E8406D"/>
    <w:rsid w:val="00E8426B"/>
    <w:rsid w:val="00E84FDB"/>
    <w:rsid w:val="00E85D55"/>
    <w:rsid w:val="00E9069B"/>
    <w:rsid w:val="00E91C1C"/>
    <w:rsid w:val="00E93F74"/>
    <w:rsid w:val="00E94A3E"/>
    <w:rsid w:val="00E94F3E"/>
    <w:rsid w:val="00E95D40"/>
    <w:rsid w:val="00E96EBD"/>
    <w:rsid w:val="00E97E99"/>
    <w:rsid w:val="00EA01AD"/>
    <w:rsid w:val="00EA1366"/>
    <w:rsid w:val="00EA2FA0"/>
    <w:rsid w:val="00EA392C"/>
    <w:rsid w:val="00EA3B48"/>
    <w:rsid w:val="00EA4871"/>
    <w:rsid w:val="00EB0D0D"/>
    <w:rsid w:val="00EB1155"/>
    <w:rsid w:val="00EB2DB2"/>
    <w:rsid w:val="00EB3648"/>
    <w:rsid w:val="00EB406C"/>
    <w:rsid w:val="00EB533A"/>
    <w:rsid w:val="00EB542C"/>
    <w:rsid w:val="00EB5459"/>
    <w:rsid w:val="00EB5C34"/>
    <w:rsid w:val="00EC01BB"/>
    <w:rsid w:val="00EC059F"/>
    <w:rsid w:val="00EC1A0F"/>
    <w:rsid w:val="00EC1E9B"/>
    <w:rsid w:val="00EC3321"/>
    <w:rsid w:val="00EC3C02"/>
    <w:rsid w:val="00EC4E9E"/>
    <w:rsid w:val="00EC5979"/>
    <w:rsid w:val="00EC5F61"/>
    <w:rsid w:val="00EC6C12"/>
    <w:rsid w:val="00EC6D5C"/>
    <w:rsid w:val="00EC7FC1"/>
    <w:rsid w:val="00ED0F3A"/>
    <w:rsid w:val="00ED0F77"/>
    <w:rsid w:val="00ED22E2"/>
    <w:rsid w:val="00ED2540"/>
    <w:rsid w:val="00ED2EC7"/>
    <w:rsid w:val="00EE0718"/>
    <w:rsid w:val="00EE09D8"/>
    <w:rsid w:val="00EE1D9A"/>
    <w:rsid w:val="00EE4C58"/>
    <w:rsid w:val="00EE580D"/>
    <w:rsid w:val="00EF00DB"/>
    <w:rsid w:val="00EF0536"/>
    <w:rsid w:val="00EF084E"/>
    <w:rsid w:val="00EF0F16"/>
    <w:rsid w:val="00EF2D83"/>
    <w:rsid w:val="00EF3110"/>
    <w:rsid w:val="00EF765F"/>
    <w:rsid w:val="00F00BEE"/>
    <w:rsid w:val="00F01301"/>
    <w:rsid w:val="00F0183F"/>
    <w:rsid w:val="00F01E2B"/>
    <w:rsid w:val="00F028EA"/>
    <w:rsid w:val="00F0302E"/>
    <w:rsid w:val="00F034CA"/>
    <w:rsid w:val="00F03AA1"/>
    <w:rsid w:val="00F03C25"/>
    <w:rsid w:val="00F06478"/>
    <w:rsid w:val="00F0653E"/>
    <w:rsid w:val="00F0704B"/>
    <w:rsid w:val="00F0715B"/>
    <w:rsid w:val="00F0790F"/>
    <w:rsid w:val="00F10A72"/>
    <w:rsid w:val="00F11BBB"/>
    <w:rsid w:val="00F12230"/>
    <w:rsid w:val="00F132DC"/>
    <w:rsid w:val="00F15E38"/>
    <w:rsid w:val="00F16531"/>
    <w:rsid w:val="00F16C85"/>
    <w:rsid w:val="00F174BA"/>
    <w:rsid w:val="00F22AF8"/>
    <w:rsid w:val="00F22C6E"/>
    <w:rsid w:val="00F30DB5"/>
    <w:rsid w:val="00F31EB4"/>
    <w:rsid w:val="00F32916"/>
    <w:rsid w:val="00F334CC"/>
    <w:rsid w:val="00F33B4E"/>
    <w:rsid w:val="00F34DBC"/>
    <w:rsid w:val="00F36ADC"/>
    <w:rsid w:val="00F4041F"/>
    <w:rsid w:val="00F40850"/>
    <w:rsid w:val="00F416B3"/>
    <w:rsid w:val="00F41787"/>
    <w:rsid w:val="00F41AEE"/>
    <w:rsid w:val="00F41BDA"/>
    <w:rsid w:val="00F437A0"/>
    <w:rsid w:val="00F44856"/>
    <w:rsid w:val="00F44D27"/>
    <w:rsid w:val="00F44DBA"/>
    <w:rsid w:val="00F44F41"/>
    <w:rsid w:val="00F46407"/>
    <w:rsid w:val="00F509DC"/>
    <w:rsid w:val="00F5143C"/>
    <w:rsid w:val="00F517DD"/>
    <w:rsid w:val="00F51DDF"/>
    <w:rsid w:val="00F52019"/>
    <w:rsid w:val="00F52336"/>
    <w:rsid w:val="00F52872"/>
    <w:rsid w:val="00F529AB"/>
    <w:rsid w:val="00F52D6E"/>
    <w:rsid w:val="00F53783"/>
    <w:rsid w:val="00F53930"/>
    <w:rsid w:val="00F54256"/>
    <w:rsid w:val="00F557AF"/>
    <w:rsid w:val="00F55B1F"/>
    <w:rsid w:val="00F567A2"/>
    <w:rsid w:val="00F6059A"/>
    <w:rsid w:val="00F61109"/>
    <w:rsid w:val="00F6198C"/>
    <w:rsid w:val="00F61ACA"/>
    <w:rsid w:val="00F66283"/>
    <w:rsid w:val="00F708AB"/>
    <w:rsid w:val="00F71231"/>
    <w:rsid w:val="00F71E55"/>
    <w:rsid w:val="00F724E2"/>
    <w:rsid w:val="00F75BA2"/>
    <w:rsid w:val="00F75C97"/>
    <w:rsid w:val="00F76047"/>
    <w:rsid w:val="00F770B0"/>
    <w:rsid w:val="00F7712E"/>
    <w:rsid w:val="00F80782"/>
    <w:rsid w:val="00F81B30"/>
    <w:rsid w:val="00F824A7"/>
    <w:rsid w:val="00F83CFE"/>
    <w:rsid w:val="00F847EA"/>
    <w:rsid w:val="00F85542"/>
    <w:rsid w:val="00F866AE"/>
    <w:rsid w:val="00F900C8"/>
    <w:rsid w:val="00F90380"/>
    <w:rsid w:val="00F911B0"/>
    <w:rsid w:val="00F91AE4"/>
    <w:rsid w:val="00F934F9"/>
    <w:rsid w:val="00F9453E"/>
    <w:rsid w:val="00F95236"/>
    <w:rsid w:val="00F975FF"/>
    <w:rsid w:val="00F977DE"/>
    <w:rsid w:val="00F97C4E"/>
    <w:rsid w:val="00FA13B7"/>
    <w:rsid w:val="00FA17CF"/>
    <w:rsid w:val="00FA1B88"/>
    <w:rsid w:val="00FA2276"/>
    <w:rsid w:val="00FA28A9"/>
    <w:rsid w:val="00FA2947"/>
    <w:rsid w:val="00FA31DD"/>
    <w:rsid w:val="00FA40A4"/>
    <w:rsid w:val="00FA5398"/>
    <w:rsid w:val="00FA62E9"/>
    <w:rsid w:val="00FB0008"/>
    <w:rsid w:val="00FB3493"/>
    <w:rsid w:val="00FB3950"/>
    <w:rsid w:val="00FB4BC4"/>
    <w:rsid w:val="00FB5DE4"/>
    <w:rsid w:val="00FB749A"/>
    <w:rsid w:val="00FB772F"/>
    <w:rsid w:val="00FC0774"/>
    <w:rsid w:val="00FC18C0"/>
    <w:rsid w:val="00FC241A"/>
    <w:rsid w:val="00FC2434"/>
    <w:rsid w:val="00FC25DE"/>
    <w:rsid w:val="00FC2F8D"/>
    <w:rsid w:val="00FC3A29"/>
    <w:rsid w:val="00FC4679"/>
    <w:rsid w:val="00FC496A"/>
    <w:rsid w:val="00FC5668"/>
    <w:rsid w:val="00FC57D6"/>
    <w:rsid w:val="00FD0731"/>
    <w:rsid w:val="00FD0EFF"/>
    <w:rsid w:val="00FD12DC"/>
    <w:rsid w:val="00FD1E7B"/>
    <w:rsid w:val="00FD35D2"/>
    <w:rsid w:val="00FD4DE7"/>
    <w:rsid w:val="00FD4E91"/>
    <w:rsid w:val="00FD562A"/>
    <w:rsid w:val="00FD5737"/>
    <w:rsid w:val="00FD6FB0"/>
    <w:rsid w:val="00FD76A3"/>
    <w:rsid w:val="00FE1587"/>
    <w:rsid w:val="00FE171C"/>
    <w:rsid w:val="00FE3F9B"/>
    <w:rsid w:val="00FE40C8"/>
    <w:rsid w:val="00FE56D7"/>
    <w:rsid w:val="00FE5B4F"/>
    <w:rsid w:val="00FE60B2"/>
    <w:rsid w:val="00FE666E"/>
    <w:rsid w:val="00FE7D21"/>
    <w:rsid w:val="00FE7DEE"/>
    <w:rsid w:val="00FF01A4"/>
    <w:rsid w:val="00FF0531"/>
    <w:rsid w:val="00FF06EC"/>
    <w:rsid w:val="00FF1D02"/>
    <w:rsid w:val="00FF2461"/>
    <w:rsid w:val="00FF2526"/>
    <w:rsid w:val="00FF26F1"/>
    <w:rsid w:val="00FF2856"/>
    <w:rsid w:val="00FF50B4"/>
    <w:rsid w:val="00FF6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665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238" w:firstLine="329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Body Text" w:uiPriority="99" w:qFormat="1"/>
    <w:lsdException w:name="Subtitle" w:qFormat="1"/>
    <w:lsdException w:name="Hyperlink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88437A"/>
    <w:pPr>
      <w:widowControl w:val="0"/>
      <w:ind w:left="0" w:firstLine="0"/>
    </w:pPr>
    <w:rPr>
      <w:sz w:val="30"/>
      <w:szCs w:val="24"/>
    </w:rPr>
  </w:style>
  <w:style w:type="paragraph" w:styleId="10">
    <w:name w:val="heading 1"/>
    <w:basedOn w:val="a2"/>
    <w:next w:val="a2"/>
    <w:link w:val="11"/>
    <w:qFormat/>
    <w:rsid w:val="0088437A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2"/>
    <w:next w:val="a2"/>
    <w:link w:val="20"/>
    <w:unhideWhenUsed/>
    <w:qFormat/>
    <w:rsid w:val="0088437A"/>
    <w:pPr>
      <w:keepNext/>
      <w:keepLines/>
      <w:spacing w:before="480" w:after="480"/>
      <w:ind w:firstLine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Заголовок_2"/>
    <w:basedOn w:val="a2"/>
    <w:next w:val="a2"/>
    <w:link w:val="30"/>
    <w:rsid w:val="0088437A"/>
    <w:pPr>
      <w:keepNext/>
      <w:keepLines/>
      <w:suppressAutoHyphens/>
      <w:spacing w:before="480" w:after="480"/>
      <w:ind w:firstLine="567"/>
      <w:contextualSpacing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rsid w:val="0088437A"/>
    <w:pPr>
      <w:keepNext/>
      <w:spacing w:before="240" w:after="120"/>
      <w:ind w:firstLine="709"/>
      <w:contextualSpacing/>
      <w:outlineLvl w:val="3"/>
    </w:pPr>
    <w:rPr>
      <w:b/>
      <w:bCs/>
      <w:w w:val="95"/>
    </w:rPr>
  </w:style>
  <w:style w:type="paragraph" w:styleId="5">
    <w:name w:val="heading 5"/>
    <w:basedOn w:val="a2"/>
    <w:next w:val="a2"/>
    <w:link w:val="50"/>
    <w:semiHidden/>
    <w:unhideWhenUsed/>
    <w:qFormat/>
    <w:rsid w:val="008843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0"/>
      <w:lang w:val="uk-UA"/>
    </w:rPr>
  </w:style>
  <w:style w:type="paragraph" w:styleId="6">
    <w:name w:val="heading 6"/>
    <w:basedOn w:val="a2"/>
    <w:next w:val="a2"/>
    <w:link w:val="60"/>
    <w:rsid w:val="0088437A"/>
    <w:pPr>
      <w:spacing w:before="240"/>
      <w:outlineLvl w:val="5"/>
    </w:pPr>
    <w:rPr>
      <w:b/>
      <w:bCs/>
      <w:szCs w:val="22"/>
      <w:lang w:eastAsia="uk-UA"/>
    </w:rPr>
  </w:style>
  <w:style w:type="paragraph" w:styleId="7">
    <w:name w:val="heading 7"/>
    <w:basedOn w:val="a2"/>
    <w:next w:val="a2"/>
    <w:link w:val="70"/>
    <w:semiHidden/>
    <w:unhideWhenUsed/>
    <w:qFormat/>
    <w:rsid w:val="008843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0"/>
      <w:lang w:val="uk-UA"/>
    </w:rPr>
  </w:style>
  <w:style w:type="paragraph" w:styleId="8">
    <w:name w:val="heading 8"/>
    <w:basedOn w:val="a2"/>
    <w:next w:val="a2"/>
    <w:link w:val="80"/>
    <w:semiHidden/>
    <w:unhideWhenUsed/>
    <w:qFormat/>
    <w:rsid w:val="008843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/>
    </w:rPr>
  </w:style>
  <w:style w:type="paragraph" w:styleId="9">
    <w:name w:val="heading 9"/>
    <w:basedOn w:val="a2"/>
    <w:next w:val="a2"/>
    <w:link w:val="90"/>
    <w:semiHidden/>
    <w:unhideWhenUsed/>
    <w:qFormat/>
    <w:rsid w:val="0088437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a7"/>
    <w:rsid w:val="0088437A"/>
    <w:pPr>
      <w:spacing w:line="480" w:lineRule="auto"/>
    </w:pPr>
    <w:rPr>
      <w:sz w:val="32"/>
    </w:rPr>
  </w:style>
  <w:style w:type="paragraph" w:styleId="a8">
    <w:name w:val="Body Text Indent"/>
    <w:basedOn w:val="a2"/>
    <w:link w:val="a9"/>
    <w:rsid w:val="0088437A"/>
    <w:pPr>
      <w:ind w:firstLine="425"/>
    </w:pPr>
  </w:style>
  <w:style w:type="paragraph" w:customStyle="1" w:styleId="aa">
    <w:name w:val="Правая шапка"/>
    <w:basedOn w:val="a2"/>
    <w:next w:val="a6"/>
    <w:rsid w:val="0088437A"/>
    <w:pPr>
      <w:ind w:left="5580"/>
    </w:pPr>
  </w:style>
  <w:style w:type="paragraph" w:customStyle="1" w:styleId="ab">
    <w:name w:val="Подпись под запиской"/>
    <w:basedOn w:val="a2"/>
    <w:rsid w:val="0088437A"/>
    <w:pPr>
      <w:tabs>
        <w:tab w:val="left" w:pos="7380"/>
      </w:tabs>
      <w:spacing w:before="960"/>
    </w:pPr>
  </w:style>
  <w:style w:type="paragraph" w:customStyle="1" w:styleId="ac">
    <w:name w:val="Формула"/>
    <w:basedOn w:val="a2"/>
    <w:next w:val="ad"/>
    <w:link w:val="ae"/>
    <w:qFormat/>
    <w:rsid w:val="0088437A"/>
    <w:pPr>
      <w:widowControl/>
      <w:tabs>
        <w:tab w:val="center" w:pos="5103"/>
        <w:tab w:val="right" w:pos="10064"/>
      </w:tabs>
      <w:spacing w:before="120" w:after="120"/>
    </w:pPr>
    <w:rPr>
      <w:lang w:val="uk-UA"/>
    </w:rPr>
  </w:style>
  <w:style w:type="paragraph" w:styleId="af">
    <w:name w:val="Bibliography"/>
    <w:basedOn w:val="a2"/>
    <w:next w:val="a2"/>
    <w:uiPriority w:val="37"/>
    <w:unhideWhenUsed/>
    <w:rsid w:val="0088437A"/>
  </w:style>
  <w:style w:type="paragraph" w:customStyle="1" w:styleId="a">
    <w:name w:val="Рисунок нумерованый"/>
    <w:basedOn w:val="a2"/>
    <w:next w:val="a8"/>
    <w:rsid w:val="0088437A"/>
    <w:pPr>
      <w:numPr>
        <w:numId w:val="2"/>
      </w:numPr>
      <w:autoSpaceDE w:val="0"/>
      <w:autoSpaceDN w:val="0"/>
      <w:adjustRightInd w:val="0"/>
      <w:spacing w:before="120" w:after="120"/>
      <w:contextualSpacing/>
    </w:pPr>
    <w:rPr>
      <w:szCs w:val="28"/>
    </w:rPr>
  </w:style>
  <w:style w:type="paragraph" w:customStyle="1" w:styleId="af0">
    <w:name w:val="Стиль Табличный"/>
    <w:basedOn w:val="a2"/>
    <w:rsid w:val="0088437A"/>
  </w:style>
  <w:style w:type="paragraph" w:styleId="af1">
    <w:name w:val="caption"/>
    <w:basedOn w:val="a2"/>
    <w:next w:val="a2"/>
    <w:unhideWhenUsed/>
    <w:rsid w:val="0088437A"/>
    <w:rPr>
      <w:b/>
      <w:bCs/>
      <w:sz w:val="20"/>
      <w:szCs w:val="20"/>
    </w:rPr>
  </w:style>
  <w:style w:type="paragraph" w:customStyle="1" w:styleId="af2">
    <w:name w:val="Название документа"/>
    <w:basedOn w:val="a2"/>
    <w:next w:val="a8"/>
    <w:rsid w:val="0088437A"/>
    <w:pPr>
      <w:keepNext/>
      <w:keepLines/>
    </w:pPr>
    <w:rPr>
      <w:b/>
      <w:caps/>
      <w:szCs w:val="28"/>
    </w:rPr>
  </w:style>
  <w:style w:type="paragraph" w:customStyle="1" w:styleId="a0">
    <w:name w:val="Формула нумерованая"/>
    <w:basedOn w:val="a2"/>
    <w:next w:val="af3"/>
    <w:rsid w:val="0088437A"/>
    <w:pPr>
      <w:numPr>
        <w:numId w:val="1"/>
      </w:numPr>
      <w:tabs>
        <w:tab w:val="left" w:pos="1701"/>
        <w:tab w:val="right" w:pos="9639"/>
      </w:tabs>
      <w:spacing w:before="120" w:after="120"/>
    </w:pPr>
  </w:style>
  <w:style w:type="paragraph" w:customStyle="1" w:styleId="af3">
    <w:name w:val="Пояснение к формуле"/>
    <w:basedOn w:val="a2"/>
    <w:next w:val="a8"/>
    <w:rsid w:val="0088437A"/>
    <w:pPr>
      <w:spacing w:after="120"/>
      <w:ind w:left="794" w:hanging="794"/>
    </w:pPr>
  </w:style>
  <w:style w:type="paragraph" w:customStyle="1" w:styleId="af4">
    <w:name w:val="Формула по центру"/>
    <w:basedOn w:val="a2"/>
    <w:next w:val="a8"/>
    <w:rsid w:val="0088437A"/>
    <w:pPr>
      <w:spacing w:before="120" w:after="120"/>
    </w:pPr>
    <w:rPr>
      <w:lang w:val="en-US"/>
    </w:rPr>
  </w:style>
  <w:style w:type="paragraph" w:customStyle="1" w:styleId="af5">
    <w:name w:val="Основной текст без отступа"/>
    <w:basedOn w:val="a8"/>
    <w:next w:val="a8"/>
    <w:rsid w:val="0088437A"/>
  </w:style>
  <w:style w:type="paragraph" w:styleId="ad">
    <w:name w:val="Body Text"/>
    <w:basedOn w:val="a2"/>
    <w:link w:val="af6"/>
    <w:uiPriority w:val="99"/>
    <w:unhideWhenUsed/>
    <w:rsid w:val="0088437A"/>
    <w:pPr>
      <w:spacing w:after="120"/>
    </w:pPr>
  </w:style>
  <w:style w:type="paragraph" w:customStyle="1" w:styleId="12">
    <w:name w:val="Обычный1"/>
    <w:rsid w:val="0088437A"/>
    <w:pPr>
      <w:widowControl w:val="0"/>
      <w:snapToGrid w:val="0"/>
      <w:spacing w:before="60" w:after="240" w:line="300" w:lineRule="auto"/>
      <w:ind w:left="357" w:firstLine="560"/>
      <w:jc w:val="center"/>
    </w:pPr>
    <w:rPr>
      <w:sz w:val="24"/>
    </w:rPr>
  </w:style>
  <w:style w:type="table" w:styleId="af7">
    <w:name w:val="Table Grid"/>
    <w:basedOn w:val="a4"/>
    <w:rsid w:val="0088437A"/>
    <w:pPr>
      <w:spacing w:before="60" w:after="240"/>
      <w:ind w:left="357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Название Знак"/>
    <w:basedOn w:val="a3"/>
    <w:link w:val="a6"/>
    <w:rsid w:val="0088437A"/>
    <w:rPr>
      <w:sz w:val="32"/>
      <w:szCs w:val="24"/>
    </w:rPr>
  </w:style>
  <w:style w:type="paragraph" w:customStyle="1" w:styleId="-">
    <w:name w:val="Реферат-Название"/>
    <w:basedOn w:val="af8"/>
    <w:rsid w:val="0088437A"/>
    <w:pPr>
      <w:keepNext/>
      <w:keepLines/>
      <w:suppressAutoHyphens/>
      <w:spacing w:after="120"/>
      <w:ind w:firstLine="0"/>
    </w:pPr>
    <w:rPr>
      <w:b/>
    </w:rPr>
  </w:style>
  <w:style w:type="paragraph" w:customStyle="1" w:styleId="af8">
    <w:name w:val="Реферат"/>
    <w:basedOn w:val="a2"/>
    <w:link w:val="af9"/>
    <w:rsid w:val="0088437A"/>
    <w:pPr>
      <w:tabs>
        <w:tab w:val="right" w:leader="dot" w:pos="4253"/>
      </w:tabs>
      <w:overflowPunct w:val="0"/>
      <w:autoSpaceDE w:val="0"/>
      <w:autoSpaceDN w:val="0"/>
      <w:adjustRightInd w:val="0"/>
      <w:spacing w:before="40" w:after="40"/>
      <w:ind w:firstLine="284"/>
      <w:contextualSpacing/>
      <w:textAlignment w:val="baseline"/>
    </w:pPr>
    <w:rPr>
      <w:kern w:val="20"/>
      <w:sz w:val="20"/>
    </w:rPr>
  </w:style>
  <w:style w:type="character" w:customStyle="1" w:styleId="af9">
    <w:name w:val="Реферат Знак"/>
    <w:basedOn w:val="a3"/>
    <w:link w:val="af8"/>
    <w:locked/>
    <w:rsid w:val="0088437A"/>
    <w:rPr>
      <w:kern w:val="20"/>
      <w:szCs w:val="24"/>
    </w:rPr>
  </w:style>
  <w:style w:type="paragraph" w:customStyle="1" w:styleId="-0">
    <w:name w:val="Реферат-УДК"/>
    <w:basedOn w:val="af8"/>
    <w:rsid w:val="0088437A"/>
    <w:pPr>
      <w:keepNext/>
      <w:spacing w:before="240" w:after="120"/>
      <w:ind w:firstLine="0"/>
    </w:pPr>
    <w:rPr>
      <w:caps/>
    </w:rPr>
  </w:style>
  <w:style w:type="paragraph" w:customStyle="1" w:styleId="-1">
    <w:name w:val="Реферат-Авторы"/>
    <w:basedOn w:val="af8"/>
    <w:rsid w:val="0088437A"/>
    <w:pPr>
      <w:keepNext/>
      <w:keepLines/>
      <w:spacing w:before="120" w:after="0"/>
      <w:ind w:firstLine="0"/>
    </w:pPr>
    <w:rPr>
      <w:b/>
      <w:i/>
    </w:rPr>
  </w:style>
  <w:style w:type="paragraph" w:customStyle="1" w:styleId="-2">
    <w:name w:val="Реферат-Кл.слова"/>
    <w:basedOn w:val="af8"/>
    <w:link w:val="-3"/>
    <w:rsid w:val="0088437A"/>
    <w:pPr>
      <w:keepLines/>
      <w:spacing w:before="120"/>
    </w:pPr>
    <w:rPr>
      <w:smallCaps/>
    </w:rPr>
  </w:style>
  <w:style w:type="character" w:customStyle="1" w:styleId="-3">
    <w:name w:val="Реферат-Кл.слова Знак"/>
    <w:basedOn w:val="af9"/>
    <w:link w:val="-2"/>
    <w:rsid w:val="0088437A"/>
    <w:rPr>
      <w:smallCaps/>
      <w:kern w:val="20"/>
      <w:szCs w:val="24"/>
    </w:rPr>
  </w:style>
  <w:style w:type="paragraph" w:styleId="13">
    <w:name w:val="toc 1"/>
    <w:basedOn w:val="a2"/>
    <w:next w:val="a2"/>
    <w:autoRedefine/>
    <w:uiPriority w:val="39"/>
    <w:rsid w:val="00C06D97"/>
    <w:pPr>
      <w:tabs>
        <w:tab w:val="right" w:leader="dot" w:pos="9912"/>
      </w:tabs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afa">
    <w:name w:val="Hyperlink"/>
    <w:basedOn w:val="a3"/>
    <w:uiPriority w:val="99"/>
    <w:unhideWhenUsed/>
    <w:rsid w:val="0088437A"/>
    <w:rPr>
      <w:color w:val="0000FF"/>
      <w:u w:val="single"/>
    </w:rPr>
  </w:style>
  <w:style w:type="paragraph" w:styleId="afb">
    <w:name w:val="header"/>
    <w:basedOn w:val="a2"/>
    <w:link w:val="afc"/>
    <w:rsid w:val="0088437A"/>
    <w:pPr>
      <w:tabs>
        <w:tab w:val="center" w:pos="4153"/>
        <w:tab w:val="right" w:pos="8306"/>
      </w:tabs>
    </w:pPr>
    <w:rPr>
      <w:sz w:val="20"/>
    </w:rPr>
  </w:style>
  <w:style w:type="character" w:customStyle="1" w:styleId="afc">
    <w:name w:val="Верхний колонтитул Знак"/>
    <w:basedOn w:val="a3"/>
    <w:link w:val="afb"/>
    <w:rsid w:val="0088437A"/>
    <w:rPr>
      <w:szCs w:val="24"/>
    </w:rPr>
  </w:style>
  <w:style w:type="paragraph" w:styleId="afd">
    <w:name w:val="footer"/>
    <w:basedOn w:val="a2"/>
    <w:link w:val="afe"/>
    <w:rsid w:val="0088437A"/>
    <w:pPr>
      <w:tabs>
        <w:tab w:val="center" w:pos="4153"/>
        <w:tab w:val="right" w:pos="8306"/>
      </w:tabs>
    </w:pPr>
    <w:rPr>
      <w:sz w:val="20"/>
    </w:rPr>
  </w:style>
  <w:style w:type="character" w:customStyle="1" w:styleId="afe">
    <w:name w:val="Нижний колонтитул Знак"/>
    <w:basedOn w:val="a3"/>
    <w:link w:val="afd"/>
    <w:rsid w:val="0088437A"/>
    <w:rPr>
      <w:szCs w:val="24"/>
    </w:rPr>
  </w:style>
  <w:style w:type="paragraph" w:customStyle="1" w:styleId="aff">
    <w:name w:val="таблица_мет"/>
    <w:basedOn w:val="a2"/>
    <w:link w:val="aff0"/>
    <w:rsid w:val="0088437A"/>
    <w:pPr>
      <w:keepNext/>
      <w:spacing w:before="280" w:after="200"/>
      <w:ind w:left="1418" w:hanging="1418"/>
    </w:pPr>
    <w:rPr>
      <w:szCs w:val="22"/>
    </w:rPr>
  </w:style>
  <w:style w:type="paragraph" w:customStyle="1" w:styleId="aff1">
    <w:name w:val="рисунок_мет"/>
    <w:basedOn w:val="a2"/>
    <w:next w:val="ad"/>
    <w:link w:val="aff2"/>
    <w:rsid w:val="0088437A"/>
    <w:pPr>
      <w:spacing w:before="240"/>
      <w:jc w:val="center"/>
    </w:pPr>
    <w:rPr>
      <w:szCs w:val="22"/>
    </w:rPr>
  </w:style>
  <w:style w:type="character" w:customStyle="1" w:styleId="aff0">
    <w:name w:val="таблица_мет Знак"/>
    <w:basedOn w:val="a3"/>
    <w:link w:val="aff"/>
    <w:rsid w:val="0088437A"/>
    <w:rPr>
      <w:sz w:val="30"/>
      <w:szCs w:val="22"/>
    </w:rPr>
  </w:style>
  <w:style w:type="character" w:customStyle="1" w:styleId="40">
    <w:name w:val="Заголовок 4 Знак"/>
    <w:basedOn w:val="a3"/>
    <w:link w:val="4"/>
    <w:rsid w:val="0088437A"/>
    <w:rPr>
      <w:b/>
      <w:bCs/>
      <w:w w:val="95"/>
      <w:sz w:val="30"/>
      <w:szCs w:val="24"/>
    </w:rPr>
  </w:style>
  <w:style w:type="character" w:customStyle="1" w:styleId="aff2">
    <w:name w:val="рисунок_мет Знак"/>
    <w:basedOn w:val="a3"/>
    <w:link w:val="aff1"/>
    <w:rsid w:val="0088437A"/>
    <w:rPr>
      <w:sz w:val="30"/>
      <w:szCs w:val="22"/>
    </w:rPr>
  </w:style>
  <w:style w:type="character" w:customStyle="1" w:styleId="60">
    <w:name w:val="Заголовок 6 Знак"/>
    <w:basedOn w:val="a3"/>
    <w:link w:val="6"/>
    <w:rsid w:val="0088437A"/>
    <w:rPr>
      <w:b/>
      <w:bCs/>
      <w:sz w:val="30"/>
      <w:szCs w:val="22"/>
      <w:lang w:eastAsia="uk-UA"/>
    </w:rPr>
  </w:style>
  <w:style w:type="character" w:customStyle="1" w:styleId="11">
    <w:name w:val="Заголовок 1 Знак"/>
    <w:basedOn w:val="a3"/>
    <w:link w:val="10"/>
    <w:rsid w:val="0088437A"/>
    <w:rPr>
      <w:rFonts w:eastAsiaTheme="majorEastAsia" w:cstheme="majorBidi"/>
      <w:b/>
      <w:bCs/>
      <w:caps/>
      <w:sz w:val="30"/>
      <w:szCs w:val="28"/>
    </w:rPr>
  </w:style>
  <w:style w:type="character" w:customStyle="1" w:styleId="20">
    <w:name w:val="Заголовок 2 Знак"/>
    <w:basedOn w:val="a3"/>
    <w:link w:val="2"/>
    <w:rsid w:val="0088437A"/>
    <w:rPr>
      <w:rFonts w:eastAsiaTheme="majorEastAsia" w:cstheme="majorBidi"/>
      <w:b/>
      <w:bCs/>
      <w:sz w:val="30"/>
      <w:szCs w:val="26"/>
    </w:rPr>
  </w:style>
  <w:style w:type="character" w:customStyle="1" w:styleId="30">
    <w:name w:val="Заголовок 3 Знак"/>
    <w:aliases w:val="Заголовок_2 Знак"/>
    <w:basedOn w:val="a3"/>
    <w:link w:val="3"/>
    <w:rsid w:val="0088437A"/>
    <w:rPr>
      <w:rFonts w:cs="Arial"/>
      <w:b/>
      <w:bCs/>
      <w:sz w:val="30"/>
      <w:szCs w:val="26"/>
    </w:rPr>
  </w:style>
  <w:style w:type="paragraph" w:customStyle="1" w:styleId="aff3">
    <w:name w:val="Авторы статьи"/>
    <w:basedOn w:val="a2"/>
    <w:next w:val="aff4"/>
    <w:rsid w:val="0088437A"/>
    <w:pPr>
      <w:keepNext/>
      <w:keepLines/>
      <w:suppressAutoHyphens/>
      <w:spacing w:before="240"/>
      <w:ind w:left="567" w:right="567"/>
    </w:pPr>
    <w:rPr>
      <w:b/>
    </w:rPr>
  </w:style>
  <w:style w:type="paragraph" w:customStyle="1" w:styleId="aff5">
    <w:name w:val="Аннотация статьи"/>
    <w:basedOn w:val="a2"/>
    <w:next w:val="aff6"/>
    <w:rsid w:val="0088437A"/>
    <w:pPr>
      <w:keepNext/>
      <w:spacing w:after="100" w:afterAutospacing="1"/>
      <w:ind w:left="720" w:right="720" w:firstLine="567"/>
    </w:pPr>
    <w:rPr>
      <w:i/>
      <w:sz w:val="20"/>
    </w:rPr>
  </w:style>
  <w:style w:type="paragraph" w:customStyle="1" w:styleId="1">
    <w:name w:val="Список марк. 1"/>
    <w:basedOn w:val="ad"/>
    <w:rsid w:val="0088437A"/>
    <w:pPr>
      <w:numPr>
        <w:numId w:val="4"/>
      </w:numPr>
    </w:pPr>
    <w:rPr>
      <w:color w:val="000000"/>
    </w:rPr>
  </w:style>
  <w:style w:type="paragraph" w:customStyle="1" w:styleId="aff6">
    <w:name w:val="Текст статьи"/>
    <w:basedOn w:val="a2"/>
    <w:link w:val="aff7"/>
    <w:rsid w:val="0088437A"/>
    <w:pPr>
      <w:ind w:firstLine="709"/>
    </w:pPr>
  </w:style>
  <w:style w:type="paragraph" w:customStyle="1" w:styleId="aff8">
    <w:name w:val="Рисунок статьи"/>
    <w:basedOn w:val="aff6"/>
    <w:next w:val="aff6"/>
    <w:autoRedefine/>
    <w:rsid w:val="0088437A"/>
    <w:pPr>
      <w:spacing w:before="120" w:after="120"/>
      <w:ind w:firstLine="0"/>
    </w:pPr>
  </w:style>
  <w:style w:type="paragraph" w:customStyle="1" w:styleId="aff9">
    <w:name w:val="Таблица"/>
    <w:basedOn w:val="aff6"/>
    <w:next w:val="affa"/>
    <w:rsid w:val="0088437A"/>
    <w:pPr>
      <w:keepNext/>
      <w:keepLines/>
      <w:spacing w:before="240"/>
      <w:jc w:val="right"/>
    </w:pPr>
  </w:style>
  <w:style w:type="paragraph" w:customStyle="1" w:styleId="affb">
    <w:name w:val="Текст статьи без отступа"/>
    <w:basedOn w:val="aff6"/>
    <w:next w:val="aff6"/>
    <w:rsid w:val="0088437A"/>
    <w:pPr>
      <w:ind w:firstLine="0"/>
    </w:pPr>
  </w:style>
  <w:style w:type="paragraph" w:customStyle="1" w:styleId="affc">
    <w:name w:val="УДК"/>
    <w:basedOn w:val="10"/>
    <w:next w:val="a2"/>
    <w:rsid w:val="0088437A"/>
    <w:rPr>
      <w:b w:val="0"/>
    </w:rPr>
  </w:style>
  <w:style w:type="paragraph" w:customStyle="1" w:styleId="affd">
    <w:name w:val="Формула статьи"/>
    <w:basedOn w:val="aff6"/>
    <w:next w:val="aff6"/>
    <w:link w:val="affe"/>
    <w:rsid w:val="0088437A"/>
    <w:pPr>
      <w:tabs>
        <w:tab w:val="center" w:pos="4820"/>
        <w:tab w:val="right" w:pos="9639"/>
      </w:tabs>
      <w:spacing w:before="120" w:after="120"/>
      <w:ind w:firstLine="0"/>
      <w:contextualSpacing/>
    </w:pPr>
  </w:style>
  <w:style w:type="paragraph" w:customStyle="1" w:styleId="120">
    <w:name w:val="Стиль Список литературы + 12 пт полужирный"/>
    <w:basedOn w:val="af"/>
    <w:rsid w:val="0088437A"/>
    <w:pPr>
      <w:tabs>
        <w:tab w:val="left" w:pos="284"/>
      </w:tabs>
    </w:pPr>
    <w:rPr>
      <w:bCs/>
    </w:rPr>
  </w:style>
  <w:style w:type="character" w:customStyle="1" w:styleId="af6">
    <w:name w:val="Основной текст Знак"/>
    <w:basedOn w:val="a3"/>
    <w:link w:val="ad"/>
    <w:uiPriority w:val="99"/>
    <w:rsid w:val="0088437A"/>
    <w:rPr>
      <w:sz w:val="30"/>
      <w:szCs w:val="24"/>
    </w:rPr>
  </w:style>
  <w:style w:type="paragraph" w:customStyle="1" w:styleId="affa">
    <w:name w:val="Название таблицы"/>
    <w:basedOn w:val="a2"/>
    <w:rsid w:val="0088437A"/>
    <w:pPr>
      <w:keepNext/>
      <w:keepLines/>
      <w:suppressAutoHyphens/>
      <w:spacing w:after="120"/>
    </w:pPr>
  </w:style>
  <w:style w:type="paragraph" w:customStyle="1" w:styleId="afff">
    <w:name w:val="Организация"/>
    <w:basedOn w:val="ad"/>
    <w:autoRedefine/>
    <w:rsid w:val="0088437A"/>
    <w:pPr>
      <w:keepNext/>
      <w:pageBreakBefore/>
      <w:suppressAutoHyphens/>
      <w:spacing w:after="1134"/>
    </w:pPr>
    <w:rPr>
      <w:rFonts w:ascii="a_Alterna" w:hAnsi="a_Alterna"/>
      <w:b/>
      <w:sz w:val="36"/>
    </w:rPr>
  </w:style>
  <w:style w:type="paragraph" w:customStyle="1" w:styleId="afff0">
    <w:name w:val="Название сборника"/>
    <w:basedOn w:val="afff"/>
    <w:rsid w:val="0088437A"/>
    <w:pPr>
      <w:pageBreakBefore w:val="0"/>
      <w:spacing w:before="1701"/>
    </w:pPr>
    <w:rPr>
      <w:rFonts w:ascii="AdverGothic" w:hAnsi="AdverGothic"/>
      <w:sz w:val="94"/>
    </w:rPr>
  </w:style>
  <w:style w:type="paragraph" w:customStyle="1" w:styleId="14">
    <w:name w:val="Стиль1"/>
    <w:basedOn w:val="afff"/>
    <w:autoRedefine/>
    <w:rsid w:val="0088437A"/>
    <w:pPr>
      <w:keepNext w:val="0"/>
      <w:pageBreakBefore w:val="0"/>
    </w:pPr>
    <w:rPr>
      <w:sz w:val="28"/>
    </w:rPr>
  </w:style>
  <w:style w:type="paragraph" w:customStyle="1" w:styleId="afff1">
    <w:name w:val="Редактор"/>
    <w:basedOn w:val="afff0"/>
    <w:rsid w:val="0088437A"/>
    <w:pPr>
      <w:spacing w:before="0"/>
    </w:pPr>
    <w:rPr>
      <w:rFonts w:ascii="a_Alterna" w:hAnsi="a_Alterna"/>
      <w:sz w:val="56"/>
    </w:rPr>
  </w:style>
  <w:style w:type="character" w:customStyle="1" w:styleId="a9">
    <w:name w:val="Основной текст с отступом Знак"/>
    <w:basedOn w:val="a3"/>
    <w:link w:val="a8"/>
    <w:rsid w:val="0088437A"/>
    <w:rPr>
      <w:sz w:val="30"/>
      <w:szCs w:val="24"/>
    </w:rPr>
  </w:style>
  <w:style w:type="paragraph" w:customStyle="1" w:styleId="afff2">
    <w:name w:val="город"/>
    <w:basedOn w:val="afff"/>
    <w:rsid w:val="0088437A"/>
    <w:pPr>
      <w:keepNext w:val="0"/>
      <w:pageBreakBefore w:val="0"/>
      <w:spacing w:before="1701"/>
    </w:pPr>
    <w:rPr>
      <w:sz w:val="28"/>
    </w:rPr>
  </w:style>
  <w:style w:type="character" w:styleId="afff3">
    <w:name w:val="page number"/>
    <w:basedOn w:val="a3"/>
    <w:rsid w:val="0088437A"/>
  </w:style>
  <w:style w:type="paragraph" w:styleId="21">
    <w:name w:val="toc 2"/>
    <w:basedOn w:val="a2"/>
    <w:next w:val="a2"/>
    <w:autoRedefine/>
    <w:uiPriority w:val="39"/>
    <w:rsid w:val="0088437A"/>
    <w:pPr>
      <w:tabs>
        <w:tab w:val="right" w:leader="dot" w:pos="10206"/>
      </w:tabs>
      <w:ind w:left="240"/>
    </w:pPr>
    <w:rPr>
      <w:smallCaps/>
    </w:rPr>
  </w:style>
  <w:style w:type="paragraph" w:styleId="31">
    <w:name w:val="toc 3"/>
    <w:basedOn w:val="a2"/>
    <w:next w:val="a2"/>
    <w:autoRedefine/>
    <w:uiPriority w:val="39"/>
    <w:rsid w:val="0088437A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22">
    <w:name w:val="Body Text 2"/>
    <w:basedOn w:val="a2"/>
    <w:link w:val="23"/>
    <w:rsid w:val="0088437A"/>
    <w:pPr>
      <w:spacing w:line="360" w:lineRule="auto"/>
    </w:pPr>
  </w:style>
  <w:style w:type="character" w:customStyle="1" w:styleId="23">
    <w:name w:val="Основной текст 2 Знак"/>
    <w:basedOn w:val="a3"/>
    <w:link w:val="22"/>
    <w:rsid w:val="0088437A"/>
    <w:rPr>
      <w:sz w:val="30"/>
      <w:szCs w:val="24"/>
    </w:rPr>
  </w:style>
  <w:style w:type="paragraph" w:styleId="24">
    <w:name w:val="Body Text Indent 2"/>
    <w:basedOn w:val="a2"/>
    <w:link w:val="25"/>
    <w:rsid w:val="0088437A"/>
    <w:pPr>
      <w:spacing w:after="120" w:line="480" w:lineRule="auto"/>
      <w:ind w:left="283"/>
    </w:pPr>
    <w:rPr>
      <w:lang w:eastAsia="uk-UA"/>
    </w:rPr>
  </w:style>
  <w:style w:type="character" w:customStyle="1" w:styleId="25">
    <w:name w:val="Основной текст с отступом 2 Знак"/>
    <w:basedOn w:val="a3"/>
    <w:link w:val="24"/>
    <w:rsid w:val="0088437A"/>
    <w:rPr>
      <w:sz w:val="30"/>
      <w:szCs w:val="24"/>
      <w:lang w:eastAsia="uk-UA"/>
    </w:rPr>
  </w:style>
  <w:style w:type="paragraph" w:customStyle="1" w:styleId="12pt025">
    <w:name w:val="Стиль 12 pt по центру Первая строка:  025 см"/>
    <w:basedOn w:val="a2"/>
    <w:rsid w:val="0088437A"/>
    <w:pPr>
      <w:spacing w:before="120"/>
    </w:pPr>
  </w:style>
  <w:style w:type="table" w:customStyle="1" w:styleId="afff4">
    <w:name w:val="Таблица статьи"/>
    <w:basedOn w:val="afff5"/>
    <w:rsid w:val="0088437A"/>
    <w:rPr>
      <w:sz w:val="24"/>
      <w:lang w:val="en-US" w:eastAsia="en-US"/>
    </w:rPr>
    <w:tblPr>
      <w:jc w:val="center"/>
      <w:tblInd w:w="0" w:type="dxa"/>
      <w:tblBorders>
        <w:top w:val="single" w:sz="6" w:space="0" w:color="auto"/>
        <w:bottom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/>
        <w:jc w:val="center"/>
      </w:pPr>
      <w:tblPr/>
      <w:tcPr>
        <w:tcBorders>
          <w:bottom w:val="double" w:sz="4" w:space="0" w:color="auto"/>
        </w:tcBorders>
        <w:vAlign w:val="center"/>
      </w:tcPr>
    </w:tblStylePr>
    <w:tblStylePr w:type="firstCol">
      <w:pPr>
        <w:jc w:val="left"/>
      </w:pPr>
    </w:tblStylePr>
  </w:style>
  <w:style w:type="table" w:styleId="afff5">
    <w:name w:val="Table Theme"/>
    <w:basedOn w:val="a4"/>
    <w:rsid w:val="0088437A"/>
    <w:pPr>
      <w:spacing w:before="60" w:after="240"/>
      <w:ind w:left="35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6">
    <w:name w:val="Текст таблицы"/>
    <w:basedOn w:val="ad"/>
    <w:qFormat/>
    <w:rsid w:val="0088437A"/>
    <w:pPr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textAlignment w:val="baseline"/>
    </w:pPr>
    <w:rPr>
      <w:spacing w:val="-4"/>
      <w:kern w:val="20"/>
      <w:szCs w:val="20"/>
    </w:rPr>
  </w:style>
  <w:style w:type="paragraph" w:customStyle="1" w:styleId="-4">
    <w:name w:val="Таблица-название"/>
    <w:basedOn w:val="a2"/>
    <w:rsid w:val="0088437A"/>
    <w:pPr>
      <w:keepNext/>
      <w:keepLines/>
      <w:suppressAutoHyphens/>
      <w:spacing w:after="120"/>
    </w:pPr>
  </w:style>
  <w:style w:type="paragraph" w:customStyle="1" w:styleId="aff4">
    <w:name w:val="авторы о себе"/>
    <w:basedOn w:val="aff3"/>
    <w:next w:val="aff5"/>
    <w:rsid w:val="0088437A"/>
    <w:pPr>
      <w:spacing w:before="120"/>
    </w:pPr>
  </w:style>
  <w:style w:type="paragraph" w:customStyle="1" w:styleId="afff7">
    <w:name w:val="авторское право"/>
    <w:basedOn w:val="a2"/>
    <w:next w:val="affc"/>
    <w:rsid w:val="0088437A"/>
    <w:pPr>
      <w:spacing w:before="240"/>
      <w:ind w:left="1310" w:hanging="913"/>
      <w:jc w:val="right"/>
    </w:pPr>
    <w:rPr>
      <w:szCs w:val="22"/>
    </w:rPr>
  </w:style>
  <w:style w:type="paragraph" w:customStyle="1" w:styleId="a1">
    <w:name w:val="Список литературы_методич"/>
    <w:basedOn w:val="af"/>
    <w:next w:val="ad"/>
    <w:qFormat/>
    <w:rsid w:val="0088437A"/>
    <w:pPr>
      <w:widowControl/>
      <w:numPr>
        <w:numId w:val="3"/>
      </w:numPr>
      <w:tabs>
        <w:tab w:val="left" w:pos="425"/>
      </w:tabs>
    </w:pPr>
    <w:rPr>
      <w:bCs/>
      <w:lang w:val="uk-UA"/>
    </w:rPr>
  </w:style>
  <w:style w:type="paragraph" w:customStyle="1" w:styleId="MTDisplayEquation">
    <w:name w:val="MTDisplayEquation"/>
    <w:basedOn w:val="a2"/>
    <w:next w:val="a2"/>
    <w:link w:val="MTDisplayEquation0"/>
    <w:rsid w:val="0088437A"/>
    <w:pPr>
      <w:tabs>
        <w:tab w:val="center" w:pos="4840"/>
        <w:tab w:val="right" w:pos="9639"/>
      </w:tabs>
      <w:spacing w:before="120" w:after="120"/>
      <w:contextualSpacing/>
    </w:pPr>
  </w:style>
  <w:style w:type="character" w:customStyle="1" w:styleId="MTDisplayEquation0">
    <w:name w:val="MTDisplayEquation Знак"/>
    <w:basedOn w:val="a3"/>
    <w:link w:val="MTDisplayEquation"/>
    <w:rsid w:val="0088437A"/>
    <w:rPr>
      <w:sz w:val="30"/>
      <w:szCs w:val="24"/>
    </w:rPr>
  </w:style>
  <w:style w:type="paragraph" w:customStyle="1" w:styleId="afff8">
    <w:name w:val="формула_методички"/>
    <w:basedOn w:val="affd"/>
    <w:next w:val="ad"/>
    <w:link w:val="afff9"/>
    <w:rsid w:val="0088437A"/>
    <w:pPr>
      <w:tabs>
        <w:tab w:val="clear" w:pos="4820"/>
        <w:tab w:val="clear" w:pos="9639"/>
        <w:tab w:val="center" w:pos="5103"/>
        <w:tab w:val="right" w:pos="10064"/>
      </w:tabs>
      <w:spacing w:before="240" w:after="240"/>
      <w:contextualSpacing w:val="0"/>
    </w:pPr>
  </w:style>
  <w:style w:type="paragraph" w:styleId="41">
    <w:name w:val="toc 4"/>
    <w:basedOn w:val="a2"/>
    <w:next w:val="a2"/>
    <w:autoRedefine/>
    <w:rsid w:val="0088437A"/>
    <w:pPr>
      <w:ind w:left="720"/>
    </w:pPr>
    <w:rPr>
      <w:rFonts w:asciiTheme="minorHAnsi" w:hAnsiTheme="minorHAnsi"/>
      <w:sz w:val="18"/>
      <w:szCs w:val="18"/>
    </w:rPr>
  </w:style>
  <w:style w:type="character" w:customStyle="1" w:styleId="aff7">
    <w:name w:val="Текст статьи Знак"/>
    <w:basedOn w:val="a3"/>
    <w:link w:val="aff6"/>
    <w:rsid w:val="0088437A"/>
    <w:rPr>
      <w:sz w:val="30"/>
      <w:szCs w:val="24"/>
    </w:rPr>
  </w:style>
  <w:style w:type="character" w:customStyle="1" w:styleId="affe">
    <w:name w:val="Формула статьи Знак"/>
    <w:basedOn w:val="aff7"/>
    <w:link w:val="affd"/>
    <w:rsid w:val="0088437A"/>
    <w:rPr>
      <w:sz w:val="30"/>
      <w:szCs w:val="24"/>
    </w:rPr>
  </w:style>
  <w:style w:type="character" w:customStyle="1" w:styleId="afff9">
    <w:name w:val="формула_методички Знак"/>
    <w:basedOn w:val="affe"/>
    <w:link w:val="afff8"/>
    <w:rsid w:val="0088437A"/>
    <w:rPr>
      <w:sz w:val="30"/>
      <w:szCs w:val="24"/>
    </w:rPr>
  </w:style>
  <w:style w:type="paragraph" w:styleId="51">
    <w:name w:val="toc 5"/>
    <w:basedOn w:val="a2"/>
    <w:next w:val="a2"/>
    <w:autoRedefine/>
    <w:rsid w:val="0088437A"/>
    <w:pPr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2"/>
    <w:next w:val="a2"/>
    <w:autoRedefine/>
    <w:rsid w:val="0088437A"/>
    <w:pPr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2"/>
    <w:next w:val="a2"/>
    <w:autoRedefine/>
    <w:rsid w:val="0088437A"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2"/>
    <w:next w:val="a2"/>
    <w:autoRedefine/>
    <w:rsid w:val="0088437A"/>
    <w:pPr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2"/>
    <w:next w:val="a2"/>
    <w:autoRedefine/>
    <w:rsid w:val="0088437A"/>
    <w:pPr>
      <w:ind w:left="1920"/>
    </w:pPr>
    <w:rPr>
      <w:rFonts w:asciiTheme="minorHAnsi" w:hAnsiTheme="minorHAnsi"/>
      <w:sz w:val="18"/>
      <w:szCs w:val="18"/>
    </w:rPr>
  </w:style>
  <w:style w:type="paragraph" w:customStyle="1" w:styleId="32">
    <w:name w:val="Заголовок_3"/>
    <w:basedOn w:val="a2"/>
    <w:next w:val="a2"/>
    <w:link w:val="33"/>
    <w:qFormat/>
    <w:rsid w:val="0088437A"/>
    <w:pPr>
      <w:keepNext/>
      <w:keepLines/>
      <w:spacing w:before="240" w:after="240"/>
      <w:ind w:firstLine="567"/>
      <w:contextualSpacing/>
      <w:outlineLvl w:val="3"/>
    </w:pPr>
    <w:rPr>
      <w:b/>
      <w:szCs w:val="22"/>
    </w:rPr>
  </w:style>
  <w:style w:type="paragraph" w:customStyle="1" w:styleId="42">
    <w:name w:val="Заголовок_4"/>
    <w:basedOn w:val="ad"/>
    <w:link w:val="43"/>
    <w:qFormat/>
    <w:rsid w:val="0088437A"/>
    <w:pPr>
      <w:keepNext/>
      <w:keepLines/>
      <w:widowControl/>
      <w:spacing w:before="240" w:after="240"/>
      <w:ind w:firstLine="567"/>
      <w:outlineLvl w:val="4"/>
    </w:pPr>
    <w:rPr>
      <w:b/>
      <w:spacing w:val="-4"/>
      <w:lang w:val="uk-UA"/>
    </w:rPr>
  </w:style>
  <w:style w:type="character" w:customStyle="1" w:styleId="33">
    <w:name w:val="Заголовок_3 Знак"/>
    <w:basedOn w:val="a3"/>
    <w:link w:val="32"/>
    <w:rsid w:val="0088437A"/>
    <w:rPr>
      <w:b/>
      <w:sz w:val="30"/>
      <w:szCs w:val="22"/>
    </w:rPr>
  </w:style>
  <w:style w:type="character" w:customStyle="1" w:styleId="43">
    <w:name w:val="Заголовок_4 Знак"/>
    <w:basedOn w:val="af6"/>
    <w:link w:val="42"/>
    <w:rsid w:val="0088437A"/>
    <w:rPr>
      <w:b/>
      <w:spacing w:val="-4"/>
      <w:sz w:val="30"/>
      <w:szCs w:val="24"/>
      <w:lang w:val="uk-UA"/>
    </w:rPr>
  </w:style>
  <w:style w:type="paragraph" w:customStyle="1" w:styleId="afffa">
    <w:name w:val="Список литературы +"/>
    <w:basedOn w:val="af"/>
    <w:rsid w:val="0088437A"/>
    <w:pPr>
      <w:tabs>
        <w:tab w:val="left" w:pos="284"/>
        <w:tab w:val="num" w:pos="567"/>
      </w:tabs>
    </w:pPr>
    <w:rPr>
      <w:bCs/>
      <w:sz w:val="22"/>
    </w:rPr>
  </w:style>
  <w:style w:type="paragraph" w:customStyle="1" w:styleId="afffb">
    <w:name w:val="друк_тираж"/>
    <w:basedOn w:val="a2"/>
    <w:link w:val="afffc"/>
    <w:semiHidden/>
    <w:qFormat/>
    <w:rsid w:val="0088437A"/>
    <w:pPr>
      <w:pBdr>
        <w:bottom w:val="single" w:sz="4" w:space="15" w:color="auto"/>
      </w:pBdr>
      <w:ind w:left="680" w:right="680"/>
    </w:pPr>
    <w:rPr>
      <w:sz w:val="18"/>
      <w:szCs w:val="18"/>
      <w:lang w:val="uk-UA"/>
    </w:rPr>
  </w:style>
  <w:style w:type="character" w:customStyle="1" w:styleId="afffc">
    <w:name w:val="друк_тираж Знак"/>
    <w:basedOn w:val="a3"/>
    <w:link w:val="afffb"/>
    <w:semiHidden/>
    <w:rsid w:val="0088437A"/>
    <w:rPr>
      <w:sz w:val="18"/>
      <w:szCs w:val="18"/>
      <w:lang w:val="uk-UA"/>
    </w:rPr>
  </w:style>
  <w:style w:type="paragraph" w:styleId="afffd">
    <w:name w:val="footnote text"/>
    <w:basedOn w:val="a2"/>
    <w:link w:val="afffe"/>
    <w:rsid w:val="0088437A"/>
    <w:rPr>
      <w:sz w:val="20"/>
    </w:rPr>
  </w:style>
  <w:style w:type="character" w:customStyle="1" w:styleId="afffe">
    <w:name w:val="Текст сноски Знак"/>
    <w:basedOn w:val="a3"/>
    <w:link w:val="afffd"/>
    <w:rsid w:val="0088437A"/>
    <w:rPr>
      <w:szCs w:val="24"/>
    </w:rPr>
  </w:style>
  <w:style w:type="character" w:styleId="affff">
    <w:name w:val="footnote reference"/>
    <w:basedOn w:val="a3"/>
    <w:rsid w:val="0088437A"/>
    <w:rPr>
      <w:vertAlign w:val="superscript"/>
    </w:rPr>
  </w:style>
  <w:style w:type="paragraph" w:styleId="affff0">
    <w:name w:val="endnote text"/>
    <w:basedOn w:val="a2"/>
    <w:link w:val="affff1"/>
    <w:rsid w:val="0088437A"/>
    <w:rPr>
      <w:sz w:val="20"/>
    </w:rPr>
  </w:style>
  <w:style w:type="character" w:customStyle="1" w:styleId="affff1">
    <w:name w:val="Текст концевой сноски Знак"/>
    <w:basedOn w:val="a3"/>
    <w:link w:val="affff0"/>
    <w:rsid w:val="0088437A"/>
    <w:rPr>
      <w:szCs w:val="24"/>
    </w:rPr>
  </w:style>
  <w:style w:type="character" w:styleId="affff2">
    <w:name w:val="endnote reference"/>
    <w:basedOn w:val="a3"/>
    <w:rsid w:val="0088437A"/>
    <w:rPr>
      <w:vertAlign w:val="superscript"/>
    </w:rPr>
  </w:style>
  <w:style w:type="character" w:styleId="affff3">
    <w:name w:val="Placeholder Text"/>
    <w:basedOn w:val="a3"/>
    <w:uiPriority w:val="99"/>
    <w:semiHidden/>
    <w:rsid w:val="0088437A"/>
    <w:rPr>
      <w:color w:val="808080"/>
    </w:rPr>
  </w:style>
  <w:style w:type="paragraph" w:customStyle="1" w:styleId="6A66B58F3ED0427ABFD0819F1043D064">
    <w:name w:val="6A66B58F3ED0427ABFD0819F1043D064"/>
    <w:rsid w:val="0088437A"/>
    <w:pPr>
      <w:spacing w:before="60" w:after="200" w:line="276" w:lineRule="auto"/>
      <w:ind w:left="357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84B77E31C73941BD868188D8154C59EE">
    <w:name w:val="84B77E31C73941BD868188D8154C59EE"/>
    <w:rsid w:val="0088437A"/>
    <w:pPr>
      <w:spacing w:before="60" w:after="200" w:line="276" w:lineRule="auto"/>
      <w:ind w:left="357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50">
    <w:name w:val="Заголовок 5 Знак"/>
    <w:basedOn w:val="a3"/>
    <w:link w:val="5"/>
    <w:semiHidden/>
    <w:rsid w:val="0088437A"/>
    <w:rPr>
      <w:rFonts w:asciiTheme="majorHAnsi" w:eastAsiaTheme="majorEastAsia" w:hAnsiTheme="majorHAnsi" w:cstheme="majorBidi"/>
      <w:color w:val="243F60" w:themeColor="accent1" w:themeShade="7F"/>
      <w:sz w:val="22"/>
      <w:lang w:val="uk-UA"/>
    </w:rPr>
  </w:style>
  <w:style w:type="character" w:customStyle="1" w:styleId="70">
    <w:name w:val="Заголовок 7 Знак"/>
    <w:basedOn w:val="a3"/>
    <w:link w:val="7"/>
    <w:semiHidden/>
    <w:rsid w:val="0088437A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uk-UA"/>
    </w:rPr>
  </w:style>
  <w:style w:type="character" w:customStyle="1" w:styleId="80">
    <w:name w:val="Заголовок 8 Знак"/>
    <w:basedOn w:val="a3"/>
    <w:link w:val="8"/>
    <w:semiHidden/>
    <w:rsid w:val="0088437A"/>
    <w:rPr>
      <w:rFonts w:asciiTheme="majorHAnsi" w:eastAsiaTheme="majorEastAsia" w:hAnsiTheme="majorHAnsi" w:cstheme="majorBidi"/>
      <w:color w:val="404040" w:themeColor="text1" w:themeTint="BF"/>
      <w:lang w:val="uk-UA"/>
    </w:rPr>
  </w:style>
  <w:style w:type="character" w:customStyle="1" w:styleId="90">
    <w:name w:val="Заголовок 9 Знак"/>
    <w:basedOn w:val="a3"/>
    <w:link w:val="9"/>
    <w:semiHidden/>
    <w:rsid w:val="0088437A"/>
    <w:rPr>
      <w:rFonts w:asciiTheme="majorHAnsi" w:eastAsiaTheme="majorEastAsia" w:hAnsiTheme="majorHAnsi" w:cstheme="majorBidi"/>
      <w:i/>
      <w:iCs/>
      <w:color w:val="404040" w:themeColor="text1" w:themeTint="BF"/>
      <w:lang w:val="uk-UA"/>
    </w:rPr>
  </w:style>
  <w:style w:type="paragraph" w:styleId="affff4">
    <w:name w:val="Subtitle"/>
    <w:basedOn w:val="a2"/>
    <w:next w:val="a2"/>
    <w:link w:val="affff5"/>
    <w:qFormat/>
    <w:rsid w:val="0088437A"/>
    <w:pPr>
      <w:numPr>
        <w:ilvl w:val="1"/>
      </w:numPr>
      <w:spacing w:before="240"/>
      <w:ind w:left="238" w:firstLine="567"/>
      <w:contextualSpacing/>
    </w:pPr>
    <w:rPr>
      <w:rFonts w:eastAsiaTheme="majorEastAsia" w:cstheme="majorBidi"/>
      <w:iCs/>
      <w:sz w:val="32"/>
    </w:rPr>
  </w:style>
  <w:style w:type="character" w:customStyle="1" w:styleId="affff5">
    <w:name w:val="Подзаголовок Знак"/>
    <w:basedOn w:val="a3"/>
    <w:link w:val="affff4"/>
    <w:rsid w:val="0088437A"/>
    <w:rPr>
      <w:rFonts w:eastAsiaTheme="majorEastAsia" w:cstheme="majorBidi"/>
      <w:iCs/>
      <w:sz w:val="32"/>
      <w:szCs w:val="24"/>
    </w:rPr>
  </w:style>
  <w:style w:type="character" w:styleId="affff6">
    <w:name w:val="Strong"/>
    <w:unhideWhenUsed/>
    <w:rsid w:val="0088437A"/>
    <w:rPr>
      <w:b/>
      <w:bCs/>
    </w:rPr>
  </w:style>
  <w:style w:type="character" w:styleId="affff7">
    <w:name w:val="Emphasis"/>
    <w:unhideWhenUsed/>
    <w:rsid w:val="0088437A"/>
    <w:rPr>
      <w:i/>
      <w:iCs/>
    </w:rPr>
  </w:style>
  <w:style w:type="paragraph" w:styleId="affff8">
    <w:name w:val="No Spacing"/>
    <w:basedOn w:val="a2"/>
    <w:link w:val="affff9"/>
    <w:uiPriority w:val="1"/>
    <w:unhideWhenUsed/>
    <w:rsid w:val="0088437A"/>
  </w:style>
  <w:style w:type="paragraph" w:styleId="affffa">
    <w:name w:val="List Paragraph"/>
    <w:basedOn w:val="a2"/>
    <w:uiPriority w:val="34"/>
    <w:unhideWhenUsed/>
    <w:rsid w:val="0088437A"/>
    <w:pPr>
      <w:ind w:left="720"/>
      <w:contextualSpacing/>
    </w:pPr>
  </w:style>
  <w:style w:type="paragraph" w:styleId="26">
    <w:name w:val="Quote"/>
    <w:basedOn w:val="a2"/>
    <w:next w:val="a2"/>
    <w:link w:val="27"/>
    <w:uiPriority w:val="29"/>
    <w:unhideWhenUsed/>
    <w:rsid w:val="0088437A"/>
    <w:rPr>
      <w:i/>
      <w:iCs/>
      <w:color w:val="000000" w:themeColor="text1"/>
    </w:rPr>
  </w:style>
  <w:style w:type="character" w:customStyle="1" w:styleId="27">
    <w:name w:val="Цитата 2 Знак"/>
    <w:basedOn w:val="a3"/>
    <w:link w:val="26"/>
    <w:uiPriority w:val="29"/>
    <w:rsid w:val="0088437A"/>
    <w:rPr>
      <w:i/>
      <w:iCs/>
      <w:color w:val="000000" w:themeColor="text1"/>
      <w:sz w:val="30"/>
      <w:szCs w:val="24"/>
    </w:rPr>
  </w:style>
  <w:style w:type="paragraph" w:styleId="affffb">
    <w:name w:val="Intense Quote"/>
    <w:basedOn w:val="a2"/>
    <w:next w:val="a2"/>
    <w:link w:val="affffc"/>
    <w:uiPriority w:val="30"/>
    <w:unhideWhenUsed/>
    <w:rsid w:val="008843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c">
    <w:name w:val="Выделенная цитата Знак"/>
    <w:basedOn w:val="a3"/>
    <w:link w:val="affffb"/>
    <w:uiPriority w:val="30"/>
    <w:rsid w:val="0088437A"/>
    <w:rPr>
      <w:b/>
      <w:bCs/>
      <w:i/>
      <w:iCs/>
      <w:color w:val="4F81BD" w:themeColor="accent1"/>
      <w:sz w:val="30"/>
      <w:szCs w:val="24"/>
    </w:rPr>
  </w:style>
  <w:style w:type="character" w:styleId="affffd">
    <w:name w:val="Subtle Emphasis"/>
    <w:uiPriority w:val="19"/>
    <w:unhideWhenUsed/>
    <w:rsid w:val="0088437A"/>
    <w:rPr>
      <w:i/>
      <w:iCs/>
      <w:color w:val="808080" w:themeColor="text1" w:themeTint="7F"/>
    </w:rPr>
  </w:style>
  <w:style w:type="character" w:styleId="affffe">
    <w:name w:val="Intense Emphasis"/>
    <w:uiPriority w:val="21"/>
    <w:unhideWhenUsed/>
    <w:rsid w:val="0088437A"/>
    <w:rPr>
      <w:b/>
      <w:bCs/>
      <w:i/>
      <w:iCs/>
      <w:color w:val="4F81BD" w:themeColor="accent1"/>
    </w:rPr>
  </w:style>
  <w:style w:type="character" w:styleId="afffff">
    <w:name w:val="Subtle Reference"/>
    <w:basedOn w:val="a3"/>
    <w:uiPriority w:val="31"/>
    <w:unhideWhenUsed/>
    <w:rsid w:val="0088437A"/>
    <w:rPr>
      <w:smallCaps/>
      <w:color w:val="C0504D" w:themeColor="accent2"/>
      <w:u w:val="single"/>
    </w:rPr>
  </w:style>
  <w:style w:type="character" w:styleId="afffff0">
    <w:name w:val="Intense Reference"/>
    <w:uiPriority w:val="32"/>
    <w:unhideWhenUsed/>
    <w:rsid w:val="0088437A"/>
    <w:rPr>
      <w:b/>
      <w:bCs/>
      <w:smallCaps/>
      <w:color w:val="C0504D" w:themeColor="accent2"/>
      <w:spacing w:val="5"/>
      <w:u w:val="single"/>
    </w:rPr>
  </w:style>
  <w:style w:type="character" w:styleId="afffff1">
    <w:name w:val="Book Title"/>
    <w:basedOn w:val="a3"/>
    <w:uiPriority w:val="33"/>
    <w:unhideWhenUsed/>
    <w:rsid w:val="0088437A"/>
    <w:rPr>
      <w:b/>
      <w:bCs/>
      <w:smallCaps/>
      <w:spacing w:val="5"/>
    </w:rPr>
  </w:style>
  <w:style w:type="paragraph" w:styleId="afffff2">
    <w:name w:val="TOC Heading"/>
    <w:basedOn w:val="10"/>
    <w:next w:val="a2"/>
    <w:uiPriority w:val="39"/>
    <w:semiHidden/>
    <w:unhideWhenUsed/>
    <w:qFormat/>
    <w:rsid w:val="0088437A"/>
    <w:pPr>
      <w:pageBreakBefore w:val="0"/>
      <w:spacing w:before="480"/>
      <w:outlineLvl w:val="9"/>
    </w:pPr>
    <w:rPr>
      <w:rFonts w:asciiTheme="majorHAnsi" w:hAnsiTheme="majorHAnsi"/>
      <w:bCs w:val="0"/>
      <w:caps w:val="0"/>
      <w:color w:val="365F91" w:themeColor="accent1" w:themeShade="BF"/>
    </w:rPr>
  </w:style>
  <w:style w:type="character" w:customStyle="1" w:styleId="affff9">
    <w:name w:val="Без интервала Знак"/>
    <w:basedOn w:val="a3"/>
    <w:link w:val="affff8"/>
    <w:uiPriority w:val="1"/>
    <w:rsid w:val="0088437A"/>
    <w:rPr>
      <w:sz w:val="30"/>
      <w:szCs w:val="24"/>
    </w:rPr>
  </w:style>
  <w:style w:type="character" w:styleId="afffff3">
    <w:name w:val="FollowedHyperlink"/>
    <w:basedOn w:val="a3"/>
    <w:rsid w:val="0088437A"/>
    <w:rPr>
      <w:color w:val="800080" w:themeColor="followedHyperlink"/>
      <w:u w:val="single"/>
    </w:rPr>
  </w:style>
  <w:style w:type="paragraph" w:styleId="afffff4">
    <w:name w:val="Balloon Text"/>
    <w:basedOn w:val="a2"/>
    <w:link w:val="afffff5"/>
    <w:rsid w:val="0088437A"/>
    <w:rPr>
      <w:rFonts w:ascii="Tahoma" w:hAnsi="Tahoma" w:cs="Tahoma"/>
      <w:sz w:val="16"/>
      <w:szCs w:val="16"/>
    </w:rPr>
  </w:style>
  <w:style w:type="character" w:customStyle="1" w:styleId="afffff5">
    <w:name w:val="Текст выноски Знак"/>
    <w:basedOn w:val="a3"/>
    <w:link w:val="afffff4"/>
    <w:rsid w:val="0088437A"/>
    <w:rPr>
      <w:rFonts w:ascii="Tahoma" w:hAnsi="Tahoma" w:cs="Tahoma"/>
      <w:sz w:val="16"/>
      <w:szCs w:val="16"/>
    </w:rPr>
  </w:style>
  <w:style w:type="paragraph" w:styleId="afffff6">
    <w:name w:val="Revision"/>
    <w:hidden/>
    <w:uiPriority w:val="99"/>
    <w:semiHidden/>
    <w:rsid w:val="0088437A"/>
    <w:pPr>
      <w:spacing w:before="60" w:after="240"/>
      <w:ind w:left="357"/>
    </w:pPr>
    <w:rPr>
      <w:sz w:val="22"/>
      <w:lang w:val="uk-UA"/>
    </w:rPr>
  </w:style>
  <w:style w:type="character" w:styleId="afffff7">
    <w:name w:val="annotation reference"/>
    <w:basedOn w:val="a3"/>
    <w:rsid w:val="0088437A"/>
    <w:rPr>
      <w:sz w:val="16"/>
      <w:szCs w:val="16"/>
    </w:rPr>
  </w:style>
  <w:style w:type="paragraph" w:styleId="afffff8">
    <w:name w:val="annotation text"/>
    <w:basedOn w:val="a2"/>
    <w:link w:val="afffff9"/>
    <w:rsid w:val="0088437A"/>
    <w:rPr>
      <w:sz w:val="20"/>
    </w:rPr>
  </w:style>
  <w:style w:type="character" w:customStyle="1" w:styleId="afffff9">
    <w:name w:val="Текст примечания Знак"/>
    <w:basedOn w:val="a3"/>
    <w:link w:val="afffff8"/>
    <w:rsid w:val="0088437A"/>
    <w:rPr>
      <w:szCs w:val="24"/>
    </w:rPr>
  </w:style>
  <w:style w:type="paragraph" w:styleId="afffffa">
    <w:name w:val="annotation subject"/>
    <w:basedOn w:val="afffff8"/>
    <w:next w:val="afffff8"/>
    <w:link w:val="afffffb"/>
    <w:rsid w:val="0088437A"/>
    <w:rPr>
      <w:b/>
      <w:bCs/>
    </w:rPr>
  </w:style>
  <w:style w:type="character" w:customStyle="1" w:styleId="afffffb">
    <w:name w:val="Тема примечания Знак"/>
    <w:basedOn w:val="afffff9"/>
    <w:link w:val="afffffa"/>
    <w:rsid w:val="0088437A"/>
    <w:rPr>
      <w:b/>
      <w:bCs/>
      <w:szCs w:val="24"/>
    </w:rPr>
  </w:style>
  <w:style w:type="paragraph" w:customStyle="1" w:styleId="afffffc">
    <w:name w:val="Основной"/>
    <w:basedOn w:val="a2"/>
    <w:next w:val="a2"/>
    <w:link w:val="afffffd"/>
    <w:qFormat/>
    <w:rsid w:val="0088437A"/>
    <w:pPr>
      <w:ind w:firstLine="567"/>
    </w:pPr>
    <w:rPr>
      <w:lang w:val="en-US"/>
    </w:rPr>
  </w:style>
  <w:style w:type="paragraph" w:customStyle="1" w:styleId="afffffe">
    <w:name w:val="Рисунок"/>
    <w:basedOn w:val="a2"/>
    <w:next w:val="ad"/>
    <w:link w:val="affffff"/>
    <w:qFormat/>
    <w:rsid w:val="0088437A"/>
    <w:pPr>
      <w:widowControl/>
      <w:spacing w:before="240" w:after="240"/>
      <w:jc w:val="center"/>
    </w:pPr>
    <w:rPr>
      <w:szCs w:val="22"/>
      <w:lang w:val="uk-UA"/>
    </w:rPr>
  </w:style>
  <w:style w:type="character" w:customStyle="1" w:styleId="afffffd">
    <w:name w:val="Основной Знак"/>
    <w:basedOn w:val="a3"/>
    <w:link w:val="afffffc"/>
    <w:rsid w:val="0088437A"/>
    <w:rPr>
      <w:sz w:val="30"/>
      <w:szCs w:val="24"/>
      <w:lang w:val="en-US"/>
    </w:rPr>
  </w:style>
  <w:style w:type="character" w:customStyle="1" w:styleId="affffff">
    <w:name w:val="Рисунок Знак"/>
    <w:basedOn w:val="a3"/>
    <w:link w:val="afffffe"/>
    <w:rsid w:val="0088437A"/>
    <w:rPr>
      <w:sz w:val="30"/>
      <w:szCs w:val="22"/>
      <w:lang w:val="uk-UA"/>
    </w:rPr>
  </w:style>
  <w:style w:type="character" w:customStyle="1" w:styleId="ae">
    <w:name w:val="Формула Знак"/>
    <w:basedOn w:val="a3"/>
    <w:link w:val="ac"/>
    <w:rsid w:val="0088437A"/>
    <w:rPr>
      <w:sz w:val="30"/>
      <w:szCs w:val="24"/>
      <w:lang w:val="uk-UA"/>
    </w:rPr>
  </w:style>
  <w:style w:type="paragraph" w:customStyle="1" w:styleId="affffff0">
    <w:name w:val="Таблица_назвт"/>
    <w:basedOn w:val="a2"/>
    <w:next w:val="a2"/>
    <w:link w:val="affffff1"/>
    <w:qFormat/>
    <w:rsid w:val="0088437A"/>
    <w:pPr>
      <w:keepNext/>
      <w:widowControl/>
      <w:spacing w:before="240" w:after="120"/>
      <w:ind w:left="1985" w:hanging="1418"/>
    </w:pPr>
    <w:rPr>
      <w:szCs w:val="22"/>
      <w:lang w:val="uk-UA"/>
    </w:rPr>
  </w:style>
  <w:style w:type="character" w:customStyle="1" w:styleId="affffff1">
    <w:name w:val="Таблица_назвт Знак"/>
    <w:basedOn w:val="a3"/>
    <w:link w:val="affffff0"/>
    <w:rsid w:val="0088437A"/>
    <w:rPr>
      <w:sz w:val="30"/>
      <w:szCs w:val="22"/>
      <w:lang w:val="uk-UA"/>
    </w:rPr>
  </w:style>
  <w:style w:type="paragraph" w:customStyle="1" w:styleId="52">
    <w:name w:val="Заголовок_5"/>
    <w:basedOn w:val="ad"/>
    <w:link w:val="53"/>
    <w:rsid w:val="0088437A"/>
    <w:pPr>
      <w:keepNext/>
      <w:keepLines/>
      <w:spacing w:before="240" w:after="240"/>
      <w:outlineLvl w:val="4"/>
    </w:pPr>
    <w:rPr>
      <w:b/>
    </w:rPr>
  </w:style>
  <w:style w:type="character" w:customStyle="1" w:styleId="53">
    <w:name w:val="Заголовок_5 Знак"/>
    <w:basedOn w:val="af6"/>
    <w:link w:val="52"/>
    <w:rsid w:val="0088437A"/>
    <w:rPr>
      <w:b/>
      <w:sz w:val="30"/>
      <w:szCs w:val="24"/>
    </w:rPr>
  </w:style>
  <w:style w:type="character" w:customStyle="1" w:styleId="FontStyle16">
    <w:name w:val="Font Style16"/>
    <w:basedOn w:val="a3"/>
    <w:rsid w:val="0088437A"/>
    <w:rPr>
      <w:rFonts w:ascii="Bookman Old Style" w:hAnsi="Bookman Old Style" w:cs="Bookman Old Style"/>
      <w:sz w:val="22"/>
      <w:szCs w:val="22"/>
    </w:rPr>
  </w:style>
  <w:style w:type="paragraph" w:styleId="34">
    <w:name w:val="Body Text Indent 3"/>
    <w:basedOn w:val="a2"/>
    <w:link w:val="35"/>
    <w:rsid w:val="00AD7899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3"/>
    <w:link w:val="34"/>
    <w:rsid w:val="00AD7899"/>
    <w:rPr>
      <w:sz w:val="16"/>
      <w:szCs w:val="16"/>
    </w:rPr>
  </w:style>
  <w:style w:type="character" w:customStyle="1" w:styleId="MTConvertedEquation">
    <w:name w:val="MTConvertedEquation"/>
    <w:basedOn w:val="a3"/>
    <w:rsid w:val="00673214"/>
    <w:rPr>
      <w:rFonts w:ascii="Cambria Math" w:hAnsi="Cambria Math"/>
      <w:i/>
      <w:color w:val="000000" w:themeColor="text1"/>
    </w:rPr>
  </w:style>
  <w:style w:type="paragraph" w:styleId="affffff2">
    <w:name w:val="Normal (Web)"/>
    <w:basedOn w:val="a2"/>
    <w:rsid w:val="003B74F6"/>
    <w:pPr>
      <w:widowControl/>
      <w:spacing w:before="100" w:beforeAutospacing="1" w:after="100" w:afterAutospacing="1"/>
      <w:jc w:val="left"/>
    </w:pPr>
    <w:rPr>
      <w:sz w:val="24"/>
    </w:rPr>
  </w:style>
  <w:style w:type="paragraph" w:styleId="36">
    <w:name w:val="List Continue 3"/>
    <w:basedOn w:val="a2"/>
    <w:rsid w:val="00794A02"/>
    <w:pPr>
      <w:widowControl/>
      <w:autoSpaceDE w:val="0"/>
      <w:autoSpaceDN w:val="0"/>
      <w:spacing w:after="120"/>
      <w:ind w:left="849"/>
      <w:jc w:val="left"/>
    </w:pPr>
    <w:rPr>
      <w:rFonts w:ascii="Arial" w:hAnsi="Arial" w:cs="Arial"/>
      <w:sz w:val="20"/>
      <w:szCs w:val="20"/>
    </w:rPr>
  </w:style>
  <w:style w:type="paragraph" w:customStyle="1" w:styleId="affffff3">
    <w:name w:val="раздел"/>
    <w:basedOn w:val="a8"/>
    <w:next w:val="a8"/>
    <w:rsid w:val="00F75BA2"/>
    <w:pPr>
      <w:keepNext/>
      <w:widowControl/>
      <w:suppressAutoHyphens/>
      <w:spacing w:before="120" w:after="120"/>
      <w:ind w:firstLine="720"/>
    </w:pPr>
    <w:rPr>
      <w:b/>
      <w:i/>
      <w:sz w:val="26"/>
      <w:szCs w:val="20"/>
      <w:lang w:eastAsia="ar-SA"/>
    </w:rPr>
  </w:style>
  <w:style w:type="paragraph" w:customStyle="1" w:styleId="affffff4">
    <w:name w:val="Содержимое таблицы"/>
    <w:basedOn w:val="a2"/>
    <w:rsid w:val="00F75BA2"/>
    <w:pPr>
      <w:widowControl/>
      <w:suppressLineNumbers/>
      <w:suppressAutoHyphens/>
      <w:jc w:val="left"/>
    </w:pPr>
    <w:rPr>
      <w:sz w:val="26"/>
      <w:szCs w:val="20"/>
      <w:lang w:eastAsia="ar-SA"/>
    </w:rPr>
  </w:style>
  <w:style w:type="character" w:customStyle="1" w:styleId="15">
    <w:name w:val="Основной шрифт абзаца1"/>
    <w:rsid w:val="00CD3A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238" w:firstLine="329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Body Text" w:uiPriority="99" w:qFormat="1"/>
    <w:lsdException w:name="Subtitle" w:qFormat="1"/>
    <w:lsdException w:name="Hyperlink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437A"/>
    <w:pPr>
      <w:widowControl w:val="0"/>
      <w:ind w:left="0" w:firstLine="0"/>
    </w:pPr>
    <w:rPr>
      <w:sz w:val="30"/>
      <w:szCs w:val="24"/>
    </w:rPr>
  </w:style>
  <w:style w:type="paragraph" w:styleId="Heading1">
    <w:name w:val="heading 1"/>
    <w:basedOn w:val="Normal"/>
    <w:next w:val="Normal"/>
    <w:link w:val="Heading1Char"/>
    <w:qFormat/>
    <w:rsid w:val="0088437A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8437A"/>
    <w:pPr>
      <w:keepNext/>
      <w:keepLines/>
      <w:spacing w:before="480" w:after="480"/>
      <w:ind w:firstLine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Заголовок_2"/>
    <w:basedOn w:val="Normal"/>
    <w:next w:val="Normal"/>
    <w:link w:val="Heading3Char"/>
    <w:rsid w:val="0088437A"/>
    <w:pPr>
      <w:keepNext/>
      <w:keepLines/>
      <w:suppressAutoHyphens/>
      <w:spacing w:before="480" w:after="480"/>
      <w:ind w:firstLine="567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rsid w:val="0088437A"/>
    <w:pPr>
      <w:keepNext/>
      <w:spacing w:before="240" w:after="120"/>
      <w:ind w:firstLine="709"/>
      <w:contextualSpacing/>
      <w:outlineLvl w:val="3"/>
    </w:pPr>
    <w:rPr>
      <w:b/>
      <w:bCs/>
      <w:w w:val="95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43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0"/>
      <w:lang w:val="uk-UA"/>
    </w:rPr>
  </w:style>
  <w:style w:type="paragraph" w:styleId="Heading6">
    <w:name w:val="heading 6"/>
    <w:basedOn w:val="Normal"/>
    <w:next w:val="Normal"/>
    <w:link w:val="Heading6Char"/>
    <w:rsid w:val="0088437A"/>
    <w:pPr>
      <w:spacing w:before="240"/>
      <w:outlineLvl w:val="5"/>
    </w:pPr>
    <w:rPr>
      <w:b/>
      <w:bCs/>
      <w:szCs w:val="22"/>
      <w:lang w:eastAsia="uk-UA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43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0"/>
      <w:lang w:val="uk-U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43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437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rsid w:val="0088437A"/>
    <w:pPr>
      <w:spacing w:line="480" w:lineRule="auto"/>
    </w:pPr>
    <w:rPr>
      <w:sz w:val="32"/>
    </w:rPr>
  </w:style>
  <w:style w:type="paragraph" w:styleId="BodyTextIndent">
    <w:name w:val="Body Text Indent"/>
    <w:basedOn w:val="Normal"/>
    <w:link w:val="BodyTextIndentChar"/>
    <w:rsid w:val="0088437A"/>
    <w:pPr>
      <w:ind w:firstLine="425"/>
    </w:pPr>
  </w:style>
  <w:style w:type="paragraph" w:customStyle="1" w:styleId="a2">
    <w:name w:val="Правая шапка"/>
    <w:basedOn w:val="Normal"/>
    <w:next w:val="Title"/>
    <w:rsid w:val="0088437A"/>
    <w:pPr>
      <w:ind w:left="5580"/>
    </w:pPr>
  </w:style>
  <w:style w:type="paragraph" w:customStyle="1" w:styleId="a3">
    <w:name w:val="Подпись под запиской"/>
    <w:basedOn w:val="Normal"/>
    <w:rsid w:val="0088437A"/>
    <w:pPr>
      <w:tabs>
        <w:tab w:val="left" w:pos="7380"/>
      </w:tabs>
      <w:spacing w:before="960"/>
    </w:pPr>
  </w:style>
  <w:style w:type="paragraph" w:customStyle="1" w:styleId="a4">
    <w:name w:val="Формула"/>
    <w:basedOn w:val="Normal"/>
    <w:next w:val="BodyText"/>
    <w:link w:val="a5"/>
    <w:qFormat/>
    <w:rsid w:val="0088437A"/>
    <w:pPr>
      <w:widowControl/>
      <w:tabs>
        <w:tab w:val="center" w:pos="5103"/>
        <w:tab w:val="right" w:pos="10064"/>
      </w:tabs>
      <w:spacing w:before="120" w:after="120"/>
    </w:pPr>
    <w:rPr>
      <w:lang w:val="uk-UA"/>
    </w:rPr>
  </w:style>
  <w:style w:type="paragraph" w:styleId="Bibliography">
    <w:name w:val="Bibliography"/>
    <w:basedOn w:val="Normal"/>
    <w:next w:val="Normal"/>
    <w:uiPriority w:val="37"/>
    <w:unhideWhenUsed/>
    <w:rsid w:val="0088437A"/>
  </w:style>
  <w:style w:type="paragraph" w:customStyle="1" w:styleId="a">
    <w:name w:val="Рисунок нумерованый"/>
    <w:basedOn w:val="Normal"/>
    <w:next w:val="BodyTextIndent"/>
    <w:rsid w:val="0088437A"/>
    <w:pPr>
      <w:numPr>
        <w:numId w:val="2"/>
      </w:numPr>
      <w:autoSpaceDE w:val="0"/>
      <w:autoSpaceDN w:val="0"/>
      <w:adjustRightInd w:val="0"/>
      <w:spacing w:before="120" w:after="120"/>
      <w:contextualSpacing/>
    </w:pPr>
    <w:rPr>
      <w:szCs w:val="28"/>
    </w:rPr>
  </w:style>
  <w:style w:type="paragraph" w:customStyle="1" w:styleId="a6">
    <w:name w:val="Стиль Табличный"/>
    <w:basedOn w:val="Normal"/>
    <w:rsid w:val="0088437A"/>
  </w:style>
  <w:style w:type="paragraph" w:styleId="Caption">
    <w:name w:val="caption"/>
    <w:basedOn w:val="Normal"/>
    <w:next w:val="Normal"/>
    <w:unhideWhenUsed/>
    <w:rsid w:val="0088437A"/>
    <w:rPr>
      <w:b/>
      <w:bCs/>
      <w:sz w:val="20"/>
      <w:szCs w:val="20"/>
    </w:rPr>
  </w:style>
  <w:style w:type="paragraph" w:customStyle="1" w:styleId="a7">
    <w:name w:val="Название документа"/>
    <w:basedOn w:val="Normal"/>
    <w:next w:val="BodyTextIndent"/>
    <w:rsid w:val="0088437A"/>
    <w:pPr>
      <w:keepNext/>
      <w:keepLines/>
    </w:pPr>
    <w:rPr>
      <w:b/>
      <w:caps/>
      <w:szCs w:val="28"/>
    </w:rPr>
  </w:style>
  <w:style w:type="paragraph" w:customStyle="1" w:styleId="a0">
    <w:name w:val="Формула нумерованая"/>
    <w:basedOn w:val="Normal"/>
    <w:next w:val="a8"/>
    <w:rsid w:val="0088437A"/>
    <w:pPr>
      <w:numPr>
        <w:numId w:val="1"/>
      </w:numPr>
      <w:tabs>
        <w:tab w:val="left" w:pos="1701"/>
        <w:tab w:val="right" w:pos="9639"/>
      </w:tabs>
      <w:spacing w:before="120" w:after="120"/>
    </w:pPr>
  </w:style>
  <w:style w:type="paragraph" w:customStyle="1" w:styleId="a8">
    <w:name w:val="Пояснение к формуле"/>
    <w:basedOn w:val="Normal"/>
    <w:next w:val="BodyTextIndent"/>
    <w:rsid w:val="0088437A"/>
    <w:pPr>
      <w:spacing w:after="120"/>
      <w:ind w:left="794" w:hanging="794"/>
    </w:pPr>
  </w:style>
  <w:style w:type="paragraph" w:customStyle="1" w:styleId="a9">
    <w:name w:val="Формула по центру"/>
    <w:basedOn w:val="Normal"/>
    <w:next w:val="BodyTextIndent"/>
    <w:rsid w:val="0088437A"/>
    <w:pPr>
      <w:spacing w:before="120" w:after="120"/>
    </w:pPr>
    <w:rPr>
      <w:lang w:val="en-US"/>
    </w:rPr>
  </w:style>
  <w:style w:type="paragraph" w:customStyle="1" w:styleId="aa">
    <w:name w:val="Основной текст без отступа"/>
    <w:basedOn w:val="BodyTextIndent"/>
    <w:next w:val="BodyTextIndent"/>
    <w:rsid w:val="0088437A"/>
  </w:style>
  <w:style w:type="paragraph" w:styleId="BodyText">
    <w:name w:val="Body Text"/>
    <w:basedOn w:val="Normal"/>
    <w:link w:val="BodyTextChar"/>
    <w:uiPriority w:val="99"/>
    <w:unhideWhenUsed/>
    <w:rsid w:val="0088437A"/>
    <w:pPr>
      <w:spacing w:after="120"/>
    </w:pPr>
  </w:style>
  <w:style w:type="paragraph" w:customStyle="1" w:styleId="10">
    <w:name w:val="Обычный1"/>
    <w:rsid w:val="0088437A"/>
    <w:pPr>
      <w:widowControl w:val="0"/>
      <w:snapToGrid w:val="0"/>
      <w:spacing w:before="60" w:after="240" w:line="300" w:lineRule="auto"/>
      <w:ind w:left="357" w:firstLine="560"/>
      <w:jc w:val="center"/>
    </w:pPr>
    <w:rPr>
      <w:sz w:val="24"/>
    </w:rPr>
  </w:style>
  <w:style w:type="table" w:styleId="TableGrid">
    <w:name w:val="Table Grid"/>
    <w:basedOn w:val="TableNormal"/>
    <w:rsid w:val="0088437A"/>
    <w:pPr>
      <w:spacing w:before="60" w:after="240"/>
      <w:ind w:left="357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88437A"/>
    <w:rPr>
      <w:sz w:val="32"/>
      <w:szCs w:val="24"/>
    </w:rPr>
  </w:style>
  <w:style w:type="paragraph" w:customStyle="1" w:styleId="-">
    <w:name w:val="Реферат-Название"/>
    <w:basedOn w:val="ab"/>
    <w:rsid w:val="0088437A"/>
    <w:pPr>
      <w:keepNext/>
      <w:keepLines/>
      <w:suppressAutoHyphens/>
      <w:spacing w:after="120"/>
      <w:ind w:firstLine="0"/>
    </w:pPr>
    <w:rPr>
      <w:b/>
    </w:rPr>
  </w:style>
  <w:style w:type="paragraph" w:customStyle="1" w:styleId="ab">
    <w:name w:val="Реферат"/>
    <w:basedOn w:val="Normal"/>
    <w:link w:val="ac"/>
    <w:rsid w:val="0088437A"/>
    <w:pPr>
      <w:tabs>
        <w:tab w:val="right" w:leader="dot" w:pos="4253"/>
      </w:tabs>
      <w:overflowPunct w:val="0"/>
      <w:autoSpaceDE w:val="0"/>
      <w:autoSpaceDN w:val="0"/>
      <w:adjustRightInd w:val="0"/>
      <w:spacing w:before="40" w:after="40"/>
      <w:ind w:firstLine="284"/>
      <w:contextualSpacing/>
      <w:textAlignment w:val="baseline"/>
    </w:pPr>
    <w:rPr>
      <w:kern w:val="20"/>
      <w:sz w:val="20"/>
    </w:rPr>
  </w:style>
  <w:style w:type="character" w:customStyle="1" w:styleId="ac">
    <w:name w:val="Реферат Знак"/>
    <w:basedOn w:val="DefaultParagraphFont"/>
    <w:link w:val="ab"/>
    <w:locked/>
    <w:rsid w:val="0088437A"/>
    <w:rPr>
      <w:kern w:val="20"/>
      <w:szCs w:val="24"/>
    </w:rPr>
  </w:style>
  <w:style w:type="paragraph" w:customStyle="1" w:styleId="-0">
    <w:name w:val="Реферат-УДК"/>
    <w:basedOn w:val="ab"/>
    <w:rsid w:val="0088437A"/>
    <w:pPr>
      <w:keepNext/>
      <w:spacing w:before="240" w:after="120"/>
      <w:ind w:firstLine="0"/>
    </w:pPr>
    <w:rPr>
      <w:caps/>
    </w:rPr>
  </w:style>
  <w:style w:type="paragraph" w:customStyle="1" w:styleId="-1">
    <w:name w:val="Реферат-Авторы"/>
    <w:basedOn w:val="ab"/>
    <w:rsid w:val="0088437A"/>
    <w:pPr>
      <w:keepNext/>
      <w:keepLines/>
      <w:spacing w:before="120" w:after="0"/>
      <w:ind w:firstLine="0"/>
    </w:pPr>
    <w:rPr>
      <w:b/>
      <w:i/>
    </w:rPr>
  </w:style>
  <w:style w:type="paragraph" w:customStyle="1" w:styleId="-2">
    <w:name w:val="Реферат-Кл.слова"/>
    <w:basedOn w:val="ab"/>
    <w:link w:val="-3"/>
    <w:rsid w:val="0088437A"/>
    <w:pPr>
      <w:keepLines/>
      <w:spacing w:before="120"/>
    </w:pPr>
    <w:rPr>
      <w:smallCaps/>
    </w:rPr>
  </w:style>
  <w:style w:type="character" w:customStyle="1" w:styleId="-3">
    <w:name w:val="Реферат-Кл.слова Знак"/>
    <w:basedOn w:val="ac"/>
    <w:link w:val="-2"/>
    <w:rsid w:val="0088437A"/>
    <w:rPr>
      <w:smallCaps/>
      <w:kern w:val="20"/>
      <w:szCs w:val="24"/>
    </w:rPr>
  </w:style>
  <w:style w:type="paragraph" w:styleId="TOC1">
    <w:name w:val="toc 1"/>
    <w:basedOn w:val="Normal"/>
    <w:next w:val="Normal"/>
    <w:autoRedefine/>
    <w:uiPriority w:val="39"/>
    <w:rsid w:val="00C06D97"/>
    <w:pPr>
      <w:tabs>
        <w:tab w:val="right" w:leader="dot" w:pos="9912"/>
      </w:tabs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437A"/>
    <w:rPr>
      <w:color w:val="0000FF"/>
      <w:u w:val="single"/>
    </w:rPr>
  </w:style>
  <w:style w:type="paragraph" w:styleId="Header">
    <w:name w:val="header"/>
    <w:basedOn w:val="Normal"/>
    <w:link w:val="HeaderChar"/>
    <w:rsid w:val="0088437A"/>
    <w:pPr>
      <w:tabs>
        <w:tab w:val="center" w:pos="4153"/>
        <w:tab w:val="right" w:pos="8306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88437A"/>
    <w:rPr>
      <w:szCs w:val="24"/>
    </w:rPr>
  </w:style>
  <w:style w:type="paragraph" w:styleId="Footer">
    <w:name w:val="footer"/>
    <w:basedOn w:val="Normal"/>
    <w:link w:val="FooterChar"/>
    <w:rsid w:val="0088437A"/>
    <w:pPr>
      <w:tabs>
        <w:tab w:val="center" w:pos="4153"/>
        <w:tab w:val="right" w:pos="830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88437A"/>
    <w:rPr>
      <w:szCs w:val="24"/>
    </w:rPr>
  </w:style>
  <w:style w:type="paragraph" w:customStyle="1" w:styleId="ad">
    <w:name w:val="таблица_мет"/>
    <w:basedOn w:val="Normal"/>
    <w:link w:val="ae"/>
    <w:rsid w:val="0088437A"/>
    <w:pPr>
      <w:keepNext/>
      <w:spacing w:before="280" w:after="200"/>
      <w:ind w:left="1418" w:hanging="1418"/>
    </w:pPr>
    <w:rPr>
      <w:szCs w:val="22"/>
    </w:rPr>
  </w:style>
  <w:style w:type="paragraph" w:customStyle="1" w:styleId="af">
    <w:name w:val="рисунок_мет"/>
    <w:basedOn w:val="Normal"/>
    <w:next w:val="BodyText"/>
    <w:link w:val="af0"/>
    <w:rsid w:val="0088437A"/>
    <w:pPr>
      <w:spacing w:before="240"/>
      <w:jc w:val="center"/>
    </w:pPr>
    <w:rPr>
      <w:szCs w:val="22"/>
    </w:rPr>
  </w:style>
  <w:style w:type="character" w:customStyle="1" w:styleId="ae">
    <w:name w:val="таблица_мет Знак"/>
    <w:basedOn w:val="DefaultParagraphFont"/>
    <w:link w:val="ad"/>
    <w:rsid w:val="0088437A"/>
    <w:rPr>
      <w:sz w:val="30"/>
      <w:szCs w:val="22"/>
    </w:rPr>
  </w:style>
  <w:style w:type="character" w:customStyle="1" w:styleId="Heading4Char">
    <w:name w:val="Heading 4 Char"/>
    <w:basedOn w:val="DefaultParagraphFont"/>
    <w:link w:val="Heading4"/>
    <w:rsid w:val="0088437A"/>
    <w:rPr>
      <w:b/>
      <w:bCs/>
      <w:w w:val="95"/>
      <w:sz w:val="30"/>
      <w:szCs w:val="24"/>
    </w:rPr>
  </w:style>
  <w:style w:type="character" w:customStyle="1" w:styleId="af0">
    <w:name w:val="рисунок_мет Знак"/>
    <w:basedOn w:val="DefaultParagraphFont"/>
    <w:link w:val="af"/>
    <w:rsid w:val="0088437A"/>
    <w:rPr>
      <w:sz w:val="30"/>
      <w:szCs w:val="22"/>
    </w:rPr>
  </w:style>
  <w:style w:type="character" w:customStyle="1" w:styleId="Heading6Char">
    <w:name w:val="Heading 6 Char"/>
    <w:basedOn w:val="DefaultParagraphFont"/>
    <w:link w:val="Heading6"/>
    <w:rsid w:val="0088437A"/>
    <w:rPr>
      <w:b/>
      <w:bCs/>
      <w:sz w:val="30"/>
      <w:szCs w:val="22"/>
      <w:lang w:eastAsia="uk-UA"/>
    </w:rPr>
  </w:style>
  <w:style w:type="character" w:customStyle="1" w:styleId="Heading1Char">
    <w:name w:val="Heading 1 Char"/>
    <w:basedOn w:val="DefaultParagraphFont"/>
    <w:link w:val="Heading1"/>
    <w:rsid w:val="0088437A"/>
    <w:rPr>
      <w:rFonts w:eastAsiaTheme="majorEastAsia" w:cstheme="majorBidi"/>
      <w:b/>
      <w:bCs/>
      <w:caps/>
      <w:sz w:val="30"/>
      <w:szCs w:val="28"/>
    </w:rPr>
  </w:style>
  <w:style w:type="character" w:customStyle="1" w:styleId="Heading2Char">
    <w:name w:val="Heading 2 Char"/>
    <w:basedOn w:val="DefaultParagraphFont"/>
    <w:link w:val="Heading2"/>
    <w:rsid w:val="0088437A"/>
    <w:rPr>
      <w:rFonts w:eastAsiaTheme="majorEastAsia" w:cstheme="majorBidi"/>
      <w:b/>
      <w:bCs/>
      <w:sz w:val="30"/>
      <w:szCs w:val="26"/>
    </w:rPr>
  </w:style>
  <w:style w:type="character" w:customStyle="1" w:styleId="Heading3Char">
    <w:name w:val="Heading 3 Char"/>
    <w:aliases w:val="Заголовок_2 Char"/>
    <w:basedOn w:val="DefaultParagraphFont"/>
    <w:link w:val="Heading3"/>
    <w:rsid w:val="0088437A"/>
    <w:rPr>
      <w:rFonts w:cs="Arial"/>
      <w:b/>
      <w:bCs/>
      <w:sz w:val="30"/>
      <w:szCs w:val="26"/>
    </w:rPr>
  </w:style>
  <w:style w:type="paragraph" w:customStyle="1" w:styleId="af1">
    <w:name w:val="Авторы статьи"/>
    <w:basedOn w:val="Normal"/>
    <w:next w:val="af2"/>
    <w:rsid w:val="0088437A"/>
    <w:pPr>
      <w:keepNext/>
      <w:keepLines/>
      <w:suppressAutoHyphens/>
      <w:spacing w:before="240"/>
      <w:ind w:left="567" w:right="567"/>
    </w:pPr>
    <w:rPr>
      <w:b/>
    </w:rPr>
  </w:style>
  <w:style w:type="paragraph" w:customStyle="1" w:styleId="af3">
    <w:name w:val="Аннотация статьи"/>
    <w:basedOn w:val="Normal"/>
    <w:next w:val="af4"/>
    <w:rsid w:val="0088437A"/>
    <w:pPr>
      <w:keepNext/>
      <w:spacing w:after="100" w:afterAutospacing="1"/>
      <w:ind w:left="720" w:right="720" w:firstLine="567"/>
    </w:pPr>
    <w:rPr>
      <w:i/>
      <w:sz w:val="20"/>
    </w:rPr>
  </w:style>
  <w:style w:type="paragraph" w:customStyle="1" w:styleId="1">
    <w:name w:val="Список марк. 1"/>
    <w:basedOn w:val="BodyText"/>
    <w:rsid w:val="0088437A"/>
    <w:pPr>
      <w:numPr>
        <w:numId w:val="4"/>
      </w:numPr>
    </w:pPr>
    <w:rPr>
      <w:color w:val="000000"/>
    </w:rPr>
  </w:style>
  <w:style w:type="paragraph" w:customStyle="1" w:styleId="af4">
    <w:name w:val="Текст статьи"/>
    <w:basedOn w:val="Normal"/>
    <w:link w:val="af5"/>
    <w:rsid w:val="0088437A"/>
    <w:pPr>
      <w:ind w:firstLine="709"/>
    </w:pPr>
  </w:style>
  <w:style w:type="paragraph" w:customStyle="1" w:styleId="af6">
    <w:name w:val="Рисунок статьи"/>
    <w:basedOn w:val="af4"/>
    <w:next w:val="af4"/>
    <w:autoRedefine/>
    <w:rsid w:val="0088437A"/>
    <w:pPr>
      <w:spacing w:before="120" w:after="120"/>
      <w:ind w:firstLine="0"/>
    </w:pPr>
  </w:style>
  <w:style w:type="paragraph" w:customStyle="1" w:styleId="af7">
    <w:name w:val="Таблица"/>
    <w:basedOn w:val="af4"/>
    <w:next w:val="af8"/>
    <w:rsid w:val="0088437A"/>
    <w:pPr>
      <w:keepNext/>
      <w:keepLines/>
      <w:spacing w:before="240"/>
      <w:jc w:val="right"/>
    </w:pPr>
  </w:style>
  <w:style w:type="paragraph" w:customStyle="1" w:styleId="af9">
    <w:name w:val="Текст статьи без отступа"/>
    <w:basedOn w:val="af4"/>
    <w:next w:val="af4"/>
    <w:rsid w:val="0088437A"/>
    <w:pPr>
      <w:ind w:firstLine="0"/>
    </w:pPr>
  </w:style>
  <w:style w:type="paragraph" w:customStyle="1" w:styleId="afa">
    <w:name w:val="УДК"/>
    <w:basedOn w:val="Heading1"/>
    <w:next w:val="Normal"/>
    <w:rsid w:val="0088437A"/>
    <w:rPr>
      <w:b w:val="0"/>
    </w:rPr>
  </w:style>
  <w:style w:type="paragraph" w:customStyle="1" w:styleId="afb">
    <w:name w:val="Формула статьи"/>
    <w:basedOn w:val="af4"/>
    <w:next w:val="af4"/>
    <w:link w:val="afc"/>
    <w:rsid w:val="0088437A"/>
    <w:pPr>
      <w:tabs>
        <w:tab w:val="center" w:pos="4820"/>
        <w:tab w:val="right" w:pos="9639"/>
      </w:tabs>
      <w:spacing w:before="120" w:after="120"/>
      <w:ind w:firstLine="0"/>
      <w:contextualSpacing/>
    </w:pPr>
  </w:style>
  <w:style w:type="paragraph" w:customStyle="1" w:styleId="12">
    <w:name w:val="Стиль Список литературы + 12 пт полужирный"/>
    <w:basedOn w:val="Bibliography"/>
    <w:rsid w:val="0088437A"/>
    <w:pPr>
      <w:tabs>
        <w:tab w:val="left" w:pos="284"/>
      </w:tabs>
    </w:pPr>
    <w:rPr>
      <w:bCs/>
    </w:rPr>
  </w:style>
  <w:style w:type="character" w:customStyle="1" w:styleId="BodyTextChar">
    <w:name w:val="Body Text Char"/>
    <w:basedOn w:val="DefaultParagraphFont"/>
    <w:link w:val="BodyText"/>
    <w:uiPriority w:val="99"/>
    <w:rsid w:val="0088437A"/>
    <w:rPr>
      <w:sz w:val="30"/>
      <w:szCs w:val="24"/>
    </w:rPr>
  </w:style>
  <w:style w:type="paragraph" w:customStyle="1" w:styleId="af8">
    <w:name w:val="Название таблицы"/>
    <w:basedOn w:val="Normal"/>
    <w:rsid w:val="0088437A"/>
    <w:pPr>
      <w:keepNext/>
      <w:keepLines/>
      <w:suppressAutoHyphens/>
      <w:spacing w:after="120"/>
    </w:pPr>
  </w:style>
  <w:style w:type="paragraph" w:customStyle="1" w:styleId="afd">
    <w:name w:val="Организация"/>
    <w:basedOn w:val="BodyText"/>
    <w:autoRedefine/>
    <w:rsid w:val="0088437A"/>
    <w:pPr>
      <w:keepNext/>
      <w:pageBreakBefore/>
      <w:suppressAutoHyphens/>
      <w:spacing w:after="1134"/>
    </w:pPr>
    <w:rPr>
      <w:rFonts w:ascii="a_Alterna" w:hAnsi="a_Alterna"/>
      <w:b/>
      <w:sz w:val="36"/>
    </w:rPr>
  </w:style>
  <w:style w:type="paragraph" w:customStyle="1" w:styleId="afe">
    <w:name w:val="Название сборника"/>
    <w:basedOn w:val="afd"/>
    <w:rsid w:val="0088437A"/>
    <w:pPr>
      <w:pageBreakBefore w:val="0"/>
      <w:spacing w:before="1701"/>
    </w:pPr>
    <w:rPr>
      <w:rFonts w:ascii="AdverGothic" w:hAnsi="AdverGothic"/>
      <w:sz w:val="94"/>
    </w:rPr>
  </w:style>
  <w:style w:type="paragraph" w:customStyle="1" w:styleId="11">
    <w:name w:val="Стиль1"/>
    <w:basedOn w:val="afd"/>
    <w:autoRedefine/>
    <w:rsid w:val="0088437A"/>
    <w:pPr>
      <w:keepNext w:val="0"/>
      <w:pageBreakBefore w:val="0"/>
    </w:pPr>
    <w:rPr>
      <w:sz w:val="28"/>
    </w:rPr>
  </w:style>
  <w:style w:type="paragraph" w:customStyle="1" w:styleId="aff">
    <w:name w:val="Редактор"/>
    <w:basedOn w:val="afe"/>
    <w:rsid w:val="0088437A"/>
    <w:pPr>
      <w:spacing w:before="0"/>
    </w:pPr>
    <w:rPr>
      <w:rFonts w:ascii="a_Alterna" w:hAnsi="a_Alterna"/>
      <w:sz w:val="56"/>
    </w:rPr>
  </w:style>
  <w:style w:type="character" w:customStyle="1" w:styleId="BodyTextIndentChar">
    <w:name w:val="Body Text Indent Char"/>
    <w:basedOn w:val="DefaultParagraphFont"/>
    <w:link w:val="BodyTextIndent"/>
    <w:rsid w:val="0088437A"/>
    <w:rPr>
      <w:sz w:val="30"/>
      <w:szCs w:val="24"/>
    </w:rPr>
  </w:style>
  <w:style w:type="paragraph" w:customStyle="1" w:styleId="aff0">
    <w:name w:val="город"/>
    <w:basedOn w:val="afd"/>
    <w:rsid w:val="0088437A"/>
    <w:pPr>
      <w:keepNext w:val="0"/>
      <w:pageBreakBefore w:val="0"/>
      <w:spacing w:before="1701"/>
    </w:pPr>
    <w:rPr>
      <w:sz w:val="28"/>
    </w:rPr>
  </w:style>
  <w:style w:type="character" w:styleId="PageNumber">
    <w:name w:val="page number"/>
    <w:basedOn w:val="DefaultParagraphFont"/>
    <w:rsid w:val="0088437A"/>
  </w:style>
  <w:style w:type="paragraph" w:styleId="TOC2">
    <w:name w:val="toc 2"/>
    <w:basedOn w:val="Normal"/>
    <w:next w:val="Normal"/>
    <w:autoRedefine/>
    <w:uiPriority w:val="39"/>
    <w:rsid w:val="0088437A"/>
    <w:pPr>
      <w:tabs>
        <w:tab w:val="right" w:leader="dot" w:pos="10206"/>
      </w:tabs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88437A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BodyText2">
    <w:name w:val="Body Text 2"/>
    <w:basedOn w:val="Normal"/>
    <w:link w:val="BodyText2Char"/>
    <w:rsid w:val="0088437A"/>
    <w:pPr>
      <w:spacing w:line="360" w:lineRule="auto"/>
    </w:pPr>
  </w:style>
  <w:style w:type="character" w:customStyle="1" w:styleId="BodyText2Char">
    <w:name w:val="Body Text 2 Char"/>
    <w:basedOn w:val="DefaultParagraphFont"/>
    <w:link w:val="BodyText2"/>
    <w:rsid w:val="0088437A"/>
    <w:rPr>
      <w:sz w:val="30"/>
      <w:szCs w:val="24"/>
    </w:rPr>
  </w:style>
  <w:style w:type="paragraph" w:styleId="BodyTextIndent2">
    <w:name w:val="Body Text Indent 2"/>
    <w:basedOn w:val="Normal"/>
    <w:link w:val="BodyTextIndent2Char"/>
    <w:rsid w:val="0088437A"/>
    <w:pPr>
      <w:spacing w:after="120" w:line="480" w:lineRule="auto"/>
      <w:ind w:left="283"/>
    </w:pPr>
    <w:rPr>
      <w:lang w:eastAsia="uk-UA"/>
    </w:rPr>
  </w:style>
  <w:style w:type="character" w:customStyle="1" w:styleId="BodyTextIndent2Char">
    <w:name w:val="Body Text Indent 2 Char"/>
    <w:basedOn w:val="DefaultParagraphFont"/>
    <w:link w:val="BodyTextIndent2"/>
    <w:rsid w:val="0088437A"/>
    <w:rPr>
      <w:sz w:val="30"/>
      <w:szCs w:val="24"/>
      <w:lang w:eastAsia="uk-UA"/>
    </w:rPr>
  </w:style>
  <w:style w:type="paragraph" w:customStyle="1" w:styleId="12pt025">
    <w:name w:val="Стиль 12 pt по центру Первая строка:  025 см"/>
    <w:basedOn w:val="Normal"/>
    <w:rsid w:val="0088437A"/>
    <w:pPr>
      <w:spacing w:before="120"/>
    </w:pPr>
  </w:style>
  <w:style w:type="table" w:customStyle="1" w:styleId="aff1">
    <w:name w:val="Таблица статьи"/>
    <w:basedOn w:val="TableTheme"/>
    <w:rsid w:val="0088437A"/>
    <w:rPr>
      <w:sz w:val="24"/>
      <w:lang w:val="en-US" w:eastAsia="en-US"/>
    </w:rPr>
    <w:tblPr>
      <w:jc w:val="center"/>
      <w:tblBorders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insideH w:val="single" w:sz="6" w:space="0" w:color="auto"/>
        <w:insideV w:val="single" w:sz="6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/>
        <w:jc w:val="center"/>
      </w:pPr>
      <w:tblPr/>
      <w:tcPr>
        <w:tcBorders>
          <w:bottom w:val="double" w:sz="4" w:space="0" w:color="auto"/>
        </w:tcBorders>
        <w:vAlign w:val="center"/>
      </w:tcPr>
    </w:tblStylePr>
    <w:tblStylePr w:type="firstCol">
      <w:pPr>
        <w:jc w:val="left"/>
      </w:pPr>
    </w:tblStylePr>
  </w:style>
  <w:style w:type="table" w:styleId="TableTheme">
    <w:name w:val="Table Theme"/>
    <w:basedOn w:val="TableNormal"/>
    <w:rsid w:val="0088437A"/>
    <w:pPr>
      <w:spacing w:before="60" w:after="240"/>
      <w:ind w:left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Текст таблицы"/>
    <w:basedOn w:val="BodyText"/>
    <w:qFormat/>
    <w:rsid w:val="0088437A"/>
    <w:pPr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textAlignment w:val="baseline"/>
    </w:pPr>
    <w:rPr>
      <w:spacing w:val="-4"/>
      <w:kern w:val="20"/>
      <w:szCs w:val="20"/>
    </w:rPr>
  </w:style>
  <w:style w:type="paragraph" w:customStyle="1" w:styleId="-4">
    <w:name w:val="Таблица-название"/>
    <w:basedOn w:val="Normal"/>
    <w:rsid w:val="0088437A"/>
    <w:pPr>
      <w:keepNext/>
      <w:keepLines/>
      <w:suppressAutoHyphens/>
      <w:spacing w:after="120"/>
    </w:pPr>
  </w:style>
  <w:style w:type="paragraph" w:customStyle="1" w:styleId="af2">
    <w:name w:val="авторы о себе"/>
    <w:basedOn w:val="af1"/>
    <w:next w:val="af3"/>
    <w:rsid w:val="0088437A"/>
    <w:pPr>
      <w:spacing w:before="120"/>
    </w:pPr>
  </w:style>
  <w:style w:type="paragraph" w:customStyle="1" w:styleId="aff3">
    <w:name w:val="авторское право"/>
    <w:basedOn w:val="Normal"/>
    <w:next w:val="afa"/>
    <w:rsid w:val="0088437A"/>
    <w:pPr>
      <w:spacing w:before="240"/>
      <w:ind w:left="1310" w:hanging="913"/>
      <w:jc w:val="right"/>
    </w:pPr>
    <w:rPr>
      <w:szCs w:val="22"/>
    </w:rPr>
  </w:style>
  <w:style w:type="paragraph" w:customStyle="1" w:styleId="a1">
    <w:name w:val="Список литературы_методич"/>
    <w:basedOn w:val="Bibliography"/>
    <w:next w:val="BodyText"/>
    <w:qFormat/>
    <w:rsid w:val="0088437A"/>
    <w:pPr>
      <w:widowControl/>
      <w:numPr>
        <w:numId w:val="3"/>
      </w:numPr>
      <w:tabs>
        <w:tab w:val="left" w:pos="425"/>
      </w:tabs>
    </w:pPr>
    <w:rPr>
      <w:bCs/>
      <w:lang w:val="uk-UA"/>
    </w:rPr>
  </w:style>
  <w:style w:type="paragraph" w:customStyle="1" w:styleId="MTDisplayEquation">
    <w:name w:val="MTDisplayEquation"/>
    <w:basedOn w:val="Normal"/>
    <w:next w:val="Normal"/>
    <w:link w:val="MTDisplayEquation0"/>
    <w:rsid w:val="0088437A"/>
    <w:pPr>
      <w:tabs>
        <w:tab w:val="center" w:pos="4840"/>
        <w:tab w:val="right" w:pos="9639"/>
      </w:tabs>
      <w:spacing w:before="120" w:after="120"/>
      <w:contextualSpacing/>
    </w:pPr>
  </w:style>
  <w:style w:type="character" w:customStyle="1" w:styleId="MTDisplayEquation0">
    <w:name w:val="MTDisplayEquation Знак"/>
    <w:basedOn w:val="DefaultParagraphFont"/>
    <w:link w:val="MTDisplayEquation"/>
    <w:rsid w:val="0088437A"/>
    <w:rPr>
      <w:sz w:val="30"/>
      <w:szCs w:val="24"/>
    </w:rPr>
  </w:style>
  <w:style w:type="paragraph" w:customStyle="1" w:styleId="aff4">
    <w:name w:val="формула_методички"/>
    <w:basedOn w:val="afb"/>
    <w:next w:val="BodyText"/>
    <w:link w:val="aff5"/>
    <w:rsid w:val="0088437A"/>
    <w:pPr>
      <w:tabs>
        <w:tab w:val="clear" w:pos="4820"/>
        <w:tab w:val="clear" w:pos="9639"/>
        <w:tab w:val="center" w:pos="5103"/>
        <w:tab w:val="right" w:pos="10064"/>
      </w:tabs>
      <w:spacing w:before="240" w:after="240"/>
      <w:contextualSpacing w:val="0"/>
    </w:pPr>
  </w:style>
  <w:style w:type="paragraph" w:styleId="TOC4">
    <w:name w:val="toc 4"/>
    <w:basedOn w:val="Normal"/>
    <w:next w:val="Normal"/>
    <w:autoRedefine/>
    <w:rsid w:val="0088437A"/>
    <w:pPr>
      <w:ind w:left="720"/>
    </w:pPr>
    <w:rPr>
      <w:rFonts w:asciiTheme="minorHAnsi" w:hAnsiTheme="minorHAnsi"/>
      <w:sz w:val="18"/>
      <w:szCs w:val="18"/>
    </w:rPr>
  </w:style>
  <w:style w:type="character" w:customStyle="1" w:styleId="af5">
    <w:name w:val="Текст статьи Знак"/>
    <w:basedOn w:val="DefaultParagraphFont"/>
    <w:link w:val="af4"/>
    <w:rsid w:val="0088437A"/>
    <w:rPr>
      <w:sz w:val="30"/>
      <w:szCs w:val="24"/>
    </w:rPr>
  </w:style>
  <w:style w:type="character" w:customStyle="1" w:styleId="afc">
    <w:name w:val="Формула статьи Знак"/>
    <w:basedOn w:val="af5"/>
    <w:link w:val="afb"/>
    <w:rsid w:val="0088437A"/>
    <w:rPr>
      <w:sz w:val="30"/>
      <w:szCs w:val="24"/>
    </w:rPr>
  </w:style>
  <w:style w:type="character" w:customStyle="1" w:styleId="aff5">
    <w:name w:val="формула_методички Знак"/>
    <w:basedOn w:val="afc"/>
    <w:link w:val="aff4"/>
    <w:rsid w:val="0088437A"/>
    <w:rPr>
      <w:sz w:val="30"/>
      <w:szCs w:val="24"/>
    </w:rPr>
  </w:style>
  <w:style w:type="paragraph" w:styleId="TOC5">
    <w:name w:val="toc 5"/>
    <w:basedOn w:val="Normal"/>
    <w:next w:val="Normal"/>
    <w:autoRedefine/>
    <w:rsid w:val="0088437A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rsid w:val="0088437A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88437A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88437A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88437A"/>
    <w:pPr>
      <w:ind w:left="1920"/>
    </w:pPr>
    <w:rPr>
      <w:rFonts w:asciiTheme="minorHAnsi" w:hAnsiTheme="minorHAnsi"/>
      <w:sz w:val="18"/>
      <w:szCs w:val="18"/>
    </w:rPr>
  </w:style>
  <w:style w:type="paragraph" w:customStyle="1" w:styleId="3">
    <w:name w:val="Заголовок_3"/>
    <w:basedOn w:val="Normal"/>
    <w:next w:val="Normal"/>
    <w:link w:val="30"/>
    <w:qFormat/>
    <w:rsid w:val="0088437A"/>
    <w:pPr>
      <w:keepNext/>
      <w:keepLines/>
      <w:spacing w:before="240" w:after="240"/>
      <w:ind w:firstLine="567"/>
      <w:contextualSpacing/>
      <w:outlineLvl w:val="3"/>
    </w:pPr>
    <w:rPr>
      <w:b/>
      <w:szCs w:val="22"/>
    </w:rPr>
  </w:style>
  <w:style w:type="paragraph" w:customStyle="1" w:styleId="4">
    <w:name w:val="Заголовок_4"/>
    <w:basedOn w:val="BodyText"/>
    <w:link w:val="40"/>
    <w:qFormat/>
    <w:rsid w:val="0088437A"/>
    <w:pPr>
      <w:keepNext/>
      <w:keepLines/>
      <w:widowControl/>
      <w:spacing w:before="240" w:after="240"/>
      <w:ind w:firstLine="567"/>
      <w:outlineLvl w:val="4"/>
    </w:pPr>
    <w:rPr>
      <w:b/>
      <w:spacing w:val="-4"/>
      <w:lang w:val="uk-UA"/>
    </w:rPr>
  </w:style>
  <w:style w:type="character" w:customStyle="1" w:styleId="30">
    <w:name w:val="Заголовок_3 Знак"/>
    <w:basedOn w:val="DefaultParagraphFont"/>
    <w:link w:val="3"/>
    <w:rsid w:val="0088437A"/>
    <w:rPr>
      <w:b/>
      <w:sz w:val="30"/>
      <w:szCs w:val="22"/>
    </w:rPr>
  </w:style>
  <w:style w:type="character" w:customStyle="1" w:styleId="40">
    <w:name w:val="Заголовок_4 Знак"/>
    <w:basedOn w:val="BodyTextChar"/>
    <w:link w:val="4"/>
    <w:rsid w:val="0088437A"/>
    <w:rPr>
      <w:b/>
      <w:spacing w:val="-4"/>
      <w:sz w:val="30"/>
      <w:szCs w:val="24"/>
      <w:lang w:val="uk-UA"/>
    </w:rPr>
  </w:style>
  <w:style w:type="paragraph" w:customStyle="1" w:styleId="aff6">
    <w:name w:val="Список литературы +"/>
    <w:basedOn w:val="Bibliography"/>
    <w:rsid w:val="0088437A"/>
    <w:pPr>
      <w:tabs>
        <w:tab w:val="left" w:pos="284"/>
        <w:tab w:val="num" w:pos="567"/>
      </w:tabs>
    </w:pPr>
    <w:rPr>
      <w:bCs/>
      <w:sz w:val="22"/>
    </w:rPr>
  </w:style>
  <w:style w:type="paragraph" w:customStyle="1" w:styleId="aff7">
    <w:name w:val="друк_тираж"/>
    <w:basedOn w:val="Normal"/>
    <w:link w:val="aff8"/>
    <w:semiHidden/>
    <w:qFormat/>
    <w:rsid w:val="0088437A"/>
    <w:pPr>
      <w:pBdr>
        <w:bottom w:val="single" w:sz="4" w:space="15" w:color="auto"/>
      </w:pBdr>
      <w:ind w:left="680" w:right="680"/>
    </w:pPr>
    <w:rPr>
      <w:sz w:val="18"/>
      <w:szCs w:val="18"/>
      <w:lang w:val="uk-UA"/>
    </w:rPr>
  </w:style>
  <w:style w:type="character" w:customStyle="1" w:styleId="aff8">
    <w:name w:val="друк_тираж Знак"/>
    <w:basedOn w:val="DefaultParagraphFont"/>
    <w:link w:val="aff7"/>
    <w:semiHidden/>
    <w:rsid w:val="0088437A"/>
    <w:rPr>
      <w:sz w:val="18"/>
      <w:szCs w:val="18"/>
      <w:lang w:val="uk-UA"/>
    </w:rPr>
  </w:style>
  <w:style w:type="paragraph" w:styleId="FootnoteText">
    <w:name w:val="footnote text"/>
    <w:basedOn w:val="Normal"/>
    <w:link w:val="FootnoteTextChar"/>
    <w:rsid w:val="0088437A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88437A"/>
    <w:rPr>
      <w:szCs w:val="24"/>
    </w:rPr>
  </w:style>
  <w:style w:type="character" w:styleId="FootnoteReference">
    <w:name w:val="footnote reference"/>
    <w:basedOn w:val="DefaultParagraphFont"/>
    <w:rsid w:val="0088437A"/>
    <w:rPr>
      <w:vertAlign w:val="superscript"/>
    </w:rPr>
  </w:style>
  <w:style w:type="paragraph" w:styleId="EndnoteText">
    <w:name w:val="endnote text"/>
    <w:basedOn w:val="Normal"/>
    <w:link w:val="EndnoteTextChar"/>
    <w:rsid w:val="0088437A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88437A"/>
    <w:rPr>
      <w:szCs w:val="24"/>
    </w:rPr>
  </w:style>
  <w:style w:type="character" w:styleId="EndnoteReference">
    <w:name w:val="endnote reference"/>
    <w:basedOn w:val="DefaultParagraphFont"/>
    <w:rsid w:val="0088437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8437A"/>
    <w:rPr>
      <w:color w:val="808080"/>
    </w:rPr>
  </w:style>
  <w:style w:type="paragraph" w:customStyle="1" w:styleId="6A66B58F3ED0427ABFD0819F1043D064">
    <w:name w:val="6A66B58F3ED0427ABFD0819F1043D064"/>
    <w:rsid w:val="0088437A"/>
    <w:pPr>
      <w:spacing w:before="60" w:after="200" w:line="276" w:lineRule="auto"/>
      <w:ind w:left="357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84B77E31C73941BD868188D8154C59EE">
    <w:name w:val="84B77E31C73941BD868188D8154C59EE"/>
    <w:rsid w:val="0088437A"/>
    <w:pPr>
      <w:spacing w:before="60" w:after="200" w:line="276" w:lineRule="auto"/>
      <w:ind w:left="357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88437A"/>
    <w:rPr>
      <w:rFonts w:asciiTheme="majorHAnsi" w:eastAsiaTheme="majorEastAsia" w:hAnsiTheme="majorHAnsi" w:cstheme="majorBidi"/>
      <w:color w:val="243F60" w:themeColor="accent1" w:themeShade="7F"/>
      <w:sz w:val="22"/>
      <w:lang w:val="uk-UA"/>
    </w:rPr>
  </w:style>
  <w:style w:type="character" w:customStyle="1" w:styleId="Heading7Char">
    <w:name w:val="Heading 7 Char"/>
    <w:basedOn w:val="DefaultParagraphFont"/>
    <w:link w:val="Heading7"/>
    <w:semiHidden/>
    <w:rsid w:val="0088437A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uk-UA"/>
    </w:rPr>
  </w:style>
  <w:style w:type="character" w:customStyle="1" w:styleId="Heading8Char">
    <w:name w:val="Heading 8 Char"/>
    <w:basedOn w:val="DefaultParagraphFont"/>
    <w:link w:val="Heading8"/>
    <w:semiHidden/>
    <w:rsid w:val="0088437A"/>
    <w:rPr>
      <w:rFonts w:asciiTheme="majorHAnsi" w:eastAsiaTheme="majorEastAsia" w:hAnsiTheme="majorHAnsi" w:cstheme="majorBidi"/>
      <w:color w:val="404040" w:themeColor="text1" w:themeTint="BF"/>
      <w:lang w:val="uk-UA"/>
    </w:rPr>
  </w:style>
  <w:style w:type="character" w:customStyle="1" w:styleId="Heading9Char">
    <w:name w:val="Heading 9 Char"/>
    <w:basedOn w:val="DefaultParagraphFont"/>
    <w:link w:val="Heading9"/>
    <w:semiHidden/>
    <w:rsid w:val="0088437A"/>
    <w:rPr>
      <w:rFonts w:asciiTheme="majorHAnsi" w:eastAsiaTheme="majorEastAsia" w:hAnsiTheme="majorHAnsi" w:cstheme="majorBidi"/>
      <w:i/>
      <w:iCs/>
      <w:color w:val="404040" w:themeColor="text1" w:themeTint="BF"/>
      <w:lang w:val="uk-UA"/>
    </w:rPr>
  </w:style>
  <w:style w:type="paragraph" w:styleId="Subtitle">
    <w:name w:val="Subtitle"/>
    <w:basedOn w:val="Normal"/>
    <w:next w:val="Normal"/>
    <w:link w:val="SubtitleChar"/>
    <w:qFormat/>
    <w:rsid w:val="0088437A"/>
    <w:pPr>
      <w:numPr>
        <w:ilvl w:val="1"/>
      </w:numPr>
      <w:spacing w:before="240"/>
      <w:ind w:left="238" w:firstLine="567"/>
      <w:contextualSpacing/>
    </w:pPr>
    <w:rPr>
      <w:rFonts w:eastAsiaTheme="majorEastAsia" w:cstheme="majorBidi"/>
      <w:iCs/>
      <w:sz w:val="32"/>
    </w:rPr>
  </w:style>
  <w:style w:type="character" w:customStyle="1" w:styleId="SubtitleChar">
    <w:name w:val="Subtitle Char"/>
    <w:basedOn w:val="DefaultParagraphFont"/>
    <w:link w:val="Subtitle"/>
    <w:rsid w:val="0088437A"/>
    <w:rPr>
      <w:rFonts w:eastAsiaTheme="majorEastAsia" w:cstheme="majorBidi"/>
      <w:iCs/>
      <w:sz w:val="32"/>
      <w:szCs w:val="24"/>
    </w:rPr>
  </w:style>
  <w:style w:type="character" w:styleId="Strong">
    <w:name w:val="Strong"/>
    <w:unhideWhenUsed/>
    <w:rsid w:val="0088437A"/>
    <w:rPr>
      <w:b/>
      <w:bCs/>
    </w:rPr>
  </w:style>
  <w:style w:type="character" w:styleId="Emphasis">
    <w:name w:val="Emphasis"/>
    <w:unhideWhenUsed/>
    <w:rsid w:val="0088437A"/>
    <w:rPr>
      <w:i/>
      <w:iCs/>
    </w:rPr>
  </w:style>
  <w:style w:type="paragraph" w:styleId="NoSpacing">
    <w:name w:val="No Spacing"/>
    <w:basedOn w:val="Normal"/>
    <w:link w:val="NoSpacingChar"/>
    <w:uiPriority w:val="1"/>
    <w:unhideWhenUsed/>
    <w:rsid w:val="0088437A"/>
  </w:style>
  <w:style w:type="paragraph" w:styleId="ListParagraph">
    <w:name w:val="List Paragraph"/>
    <w:basedOn w:val="Normal"/>
    <w:uiPriority w:val="34"/>
    <w:unhideWhenUsed/>
    <w:rsid w:val="008843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rsid w:val="0088437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437A"/>
    <w:rPr>
      <w:i/>
      <w:iCs/>
      <w:color w:val="000000" w:themeColor="text1"/>
      <w:sz w:val="3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8843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37A"/>
    <w:rPr>
      <w:b/>
      <w:bCs/>
      <w:i/>
      <w:iCs/>
      <w:color w:val="4F81BD" w:themeColor="accent1"/>
      <w:sz w:val="30"/>
      <w:szCs w:val="24"/>
    </w:rPr>
  </w:style>
  <w:style w:type="character" w:styleId="SubtleEmphasis">
    <w:name w:val="Subtle Emphasis"/>
    <w:uiPriority w:val="19"/>
    <w:unhideWhenUsed/>
    <w:rsid w:val="0088437A"/>
    <w:rPr>
      <w:i/>
      <w:iCs/>
      <w:color w:val="808080" w:themeColor="text1" w:themeTint="7F"/>
    </w:rPr>
  </w:style>
  <w:style w:type="character" w:styleId="IntenseEmphasis">
    <w:name w:val="Intense Emphasis"/>
    <w:uiPriority w:val="21"/>
    <w:unhideWhenUsed/>
    <w:rsid w:val="0088437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unhideWhenUsed/>
    <w:rsid w:val="0088437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unhideWhenUsed/>
    <w:rsid w:val="0088437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unhideWhenUsed/>
    <w:rsid w:val="0088437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37A"/>
    <w:pPr>
      <w:pageBreakBefore w:val="0"/>
      <w:spacing w:before="480"/>
      <w:outlineLvl w:val="9"/>
    </w:pPr>
    <w:rPr>
      <w:rFonts w:asciiTheme="majorHAnsi" w:hAnsiTheme="majorHAnsi"/>
      <w:bCs w:val="0"/>
      <w:caps w:val="0"/>
      <w:color w:val="365F91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88437A"/>
    <w:rPr>
      <w:sz w:val="30"/>
      <w:szCs w:val="24"/>
    </w:rPr>
  </w:style>
  <w:style w:type="character" w:styleId="FollowedHyperlink">
    <w:name w:val="FollowedHyperlink"/>
    <w:basedOn w:val="DefaultParagraphFont"/>
    <w:rsid w:val="0088437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884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437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8437A"/>
    <w:pPr>
      <w:spacing w:before="60" w:after="240"/>
      <w:ind w:left="357"/>
    </w:pPr>
    <w:rPr>
      <w:sz w:val="22"/>
      <w:lang w:val="uk-UA"/>
    </w:rPr>
  </w:style>
  <w:style w:type="character" w:styleId="CommentReference">
    <w:name w:val="annotation reference"/>
    <w:basedOn w:val="DefaultParagraphFont"/>
    <w:rsid w:val="0088437A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437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437A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884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437A"/>
    <w:rPr>
      <w:b/>
      <w:bCs/>
      <w:szCs w:val="24"/>
    </w:rPr>
  </w:style>
  <w:style w:type="paragraph" w:customStyle="1" w:styleId="aff9">
    <w:name w:val="Основной"/>
    <w:basedOn w:val="Normal"/>
    <w:next w:val="Normal"/>
    <w:link w:val="affa"/>
    <w:qFormat/>
    <w:rsid w:val="0088437A"/>
    <w:pPr>
      <w:ind w:firstLine="567"/>
    </w:pPr>
    <w:rPr>
      <w:lang w:val="en-US"/>
    </w:rPr>
  </w:style>
  <w:style w:type="paragraph" w:customStyle="1" w:styleId="affb">
    <w:name w:val="Рисунок"/>
    <w:basedOn w:val="Normal"/>
    <w:next w:val="BodyText"/>
    <w:link w:val="affc"/>
    <w:qFormat/>
    <w:rsid w:val="0088437A"/>
    <w:pPr>
      <w:widowControl/>
      <w:spacing w:before="240" w:after="240"/>
      <w:jc w:val="center"/>
    </w:pPr>
    <w:rPr>
      <w:szCs w:val="22"/>
      <w:lang w:val="uk-UA"/>
    </w:rPr>
  </w:style>
  <w:style w:type="character" w:customStyle="1" w:styleId="affa">
    <w:name w:val="Основной Знак"/>
    <w:basedOn w:val="DefaultParagraphFont"/>
    <w:link w:val="aff9"/>
    <w:rsid w:val="0088437A"/>
    <w:rPr>
      <w:sz w:val="30"/>
      <w:szCs w:val="24"/>
      <w:lang w:val="en-US"/>
    </w:rPr>
  </w:style>
  <w:style w:type="character" w:customStyle="1" w:styleId="affc">
    <w:name w:val="Рисунок Знак"/>
    <w:basedOn w:val="DefaultParagraphFont"/>
    <w:link w:val="affb"/>
    <w:rsid w:val="0088437A"/>
    <w:rPr>
      <w:sz w:val="30"/>
      <w:szCs w:val="22"/>
      <w:lang w:val="uk-UA"/>
    </w:rPr>
  </w:style>
  <w:style w:type="character" w:customStyle="1" w:styleId="a5">
    <w:name w:val="Формула Знак"/>
    <w:basedOn w:val="DefaultParagraphFont"/>
    <w:link w:val="a4"/>
    <w:rsid w:val="0088437A"/>
    <w:rPr>
      <w:sz w:val="30"/>
      <w:szCs w:val="24"/>
      <w:lang w:val="uk-UA"/>
    </w:rPr>
  </w:style>
  <w:style w:type="paragraph" w:customStyle="1" w:styleId="affd">
    <w:name w:val="Таблица_назвт"/>
    <w:basedOn w:val="Normal"/>
    <w:next w:val="Normal"/>
    <w:link w:val="affe"/>
    <w:qFormat/>
    <w:rsid w:val="0088437A"/>
    <w:pPr>
      <w:keepNext/>
      <w:widowControl/>
      <w:spacing w:before="240" w:after="120"/>
      <w:ind w:left="1985" w:hanging="1418"/>
    </w:pPr>
    <w:rPr>
      <w:szCs w:val="22"/>
      <w:lang w:val="uk-UA"/>
    </w:rPr>
  </w:style>
  <w:style w:type="character" w:customStyle="1" w:styleId="affe">
    <w:name w:val="Таблица_назвт Знак"/>
    <w:basedOn w:val="DefaultParagraphFont"/>
    <w:link w:val="affd"/>
    <w:rsid w:val="0088437A"/>
    <w:rPr>
      <w:sz w:val="30"/>
      <w:szCs w:val="22"/>
      <w:lang w:val="uk-UA"/>
    </w:rPr>
  </w:style>
  <w:style w:type="paragraph" w:customStyle="1" w:styleId="5">
    <w:name w:val="Заголовок_5"/>
    <w:basedOn w:val="BodyText"/>
    <w:link w:val="50"/>
    <w:rsid w:val="0088437A"/>
    <w:pPr>
      <w:keepNext/>
      <w:keepLines/>
      <w:spacing w:before="240" w:after="240"/>
      <w:outlineLvl w:val="4"/>
    </w:pPr>
    <w:rPr>
      <w:b/>
    </w:rPr>
  </w:style>
  <w:style w:type="character" w:customStyle="1" w:styleId="50">
    <w:name w:val="Заголовок_5 Знак"/>
    <w:basedOn w:val="BodyTextChar"/>
    <w:link w:val="5"/>
    <w:rsid w:val="0088437A"/>
    <w:rPr>
      <w:b/>
      <w:sz w:val="30"/>
      <w:szCs w:val="24"/>
    </w:rPr>
  </w:style>
  <w:style w:type="character" w:customStyle="1" w:styleId="FontStyle16">
    <w:name w:val="Font Style16"/>
    <w:basedOn w:val="DefaultParagraphFont"/>
    <w:rsid w:val="0088437A"/>
    <w:rPr>
      <w:rFonts w:ascii="Bookman Old Style" w:hAnsi="Bookman Old Style" w:cs="Bookman Old Style"/>
      <w:sz w:val="22"/>
      <w:szCs w:val="22"/>
    </w:rPr>
  </w:style>
  <w:style w:type="paragraph" w:styleId="BodyTextIndent3">
    <w:name w:val="Body Text Indent 3"/>
    <w:basedOn w:val="Normal"/>
    <w:link w:val="BodyTextIndent3Char"/>
    <w:rsid w:val="00AD789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D7899"/>
    <w:rPr>
      <w:sz w:val="16"/>
      <w:szCs w:val="16"/>
    </w:rPr>
  </w:style>
  <w:style w:type="character" w:customStyle="1" w:styleId="MTConvertedEquation">
    <w:name w:val="MTConvertedEquation"/>
    <w:basedOn w:val="DefaultParagraphFont"/>
    <w:rsid w:val="00673214"/>
    <w:rPr>
      <w:rFonts w:ascii="Cambria Math" w:hAnsi="Cambria Math"/>
      <w:i/>
      <w:color w:val="000000" w:themeColor="text1"/>
    </w:rPr>
  </w:style>
  <w:style w:type="paragraph" w:styleId="NormalWeb">
    <w:name w:val="Normal (Web)"/>
    <w:basedOn w:val="Normal"/>
    <w:rsid w:val="003B74F6"/>
    <w:pPr>
      <w:widowControl/>
      <w:spacing w:before="100" w:beforeAutospacing="1" w:after="100" w:afterAutospacing="1"/>
      <w:jc w:val="left"/>
    </w:pPr>
    <w:rPr>
      <w:sz w:val="24"/>
    </w:rPr>
  </w:style>
  <w:style w:type="paragraph" w:styleId="ListContinue3">
    <w:name w:val="List Continue 3"/>
    <w:basedOn w:val="Normal"/>
    <w:rsid w:val="00794A02"/>
    <w:pPr>
      <w:widowControl/>
      <w:autoSpaceDE w:val="0"/>
      <w:autoSpaceDN w:val="0"/>
      <w:spacing w:after="120"/>
      <w:ind w:left="849"/>
      <w:jc w:val="left"/>
    </w:pPr>
    <w:rPr>
      <w:rFonts w:ascii="Arial" w:hAnsi="Arial" w:cs="Arial"/>
      <w:sz w:val="20"/>
      <w:szCs w:val="20"/>
    </w:rPr>
  </w:style>
  <w:style w:type="paragraph" w:customStyle="1" w:styleId="afff">
    <w:name w:val="раздел"/>
    <w:basedOn w:val="BodyTextIndent"/>
    <w:next w:val="BodyTextIndent"/>
    <w:rsid w:val="00F75BA2"/>
    <w:pPr>
      <w:keepNext/>
      <w:widowControl/>
      <w:suppressAutoHyphens/>
      <w:spacing w:before="120" w:after="120"/>
      <w:ind w:firstLine="720"/>
    </w:pPr>
    <w:rPr>
      <w:b/>
      <w:i/>
      <w:sz w:val="26"/>
      <w:szCs w:val="20"/>
      <w:lang w:eastAsia="ar-SA"/>
    </w:rPr>
  </w:style>
  <w:style w:type="paragraph" w:customStyle="1" w:styleId="afff0">
    <w:name w:val="Содержимое таблицы"/>
    <w:basedOn w:val="Normal"/>
    <w:rsid w:val="00F75BA2"/>
    <w:pPr>
      <w:widowControl/>
      <w:suppressLineNumbers/>
      <w:suppressAutoHyphens/>
      <w:jc w:val="left"/>
    </w:pPr>
    <w:rPr>
      <w:sz w:val="26"/>
      <w:szCs w:val="20"/>
      <w:lang w:eastAsia="ar-SA"/>
    </w:rPr>
  </w:style>
  <w:style w:type="character" w:customStyle="1" w:styleId="13">
    <w:name w:val="Основной шрифт абзаца1"/>
    <w:rsid w:val="00CD3A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8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8;&#1085;&#1089;&#1090;&#1080;&#1090;&#1091;&#1090;\&#1052;&#1077;&#1090;&#1086;&#1076;&#1080;&#1095;&#1082;&#1072;_&#1060;&#1072;&#1090;&#1082;&#1091;&#1083;&#1080;&#1085;&#1072;\&#1096;&#1072;&#1073;&#1083;&#1086;&#1085;_&#1052;&#1059;_15&#108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26B59-32BC-4DEA-9B3E-460674046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шаблон_МУ_15пт</Template>
  <TotalTime>417</TotalTime>
  <Pages>33</Pages>
  <Words>6128</Words>
  <Characters>43301</Characters>
  <Application>Microsoft Office Word</Application>
  <DocSecurity>0</DocSecurity>
  <Lines>360</Lines>
  <Paragraphs>98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АДИ ДонНТУ</Company>
  <LinksUpToDate>false</LinksUpToDate>
  <CharactersWithSpaces>49331</CharactersWithSpaces>
  <SharedDoc>false</SharedDoc>
  <HLinks>
    <vt:vector size="84" baseType="variant"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_Toc257115668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_Toc257115667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_Toc257115666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_Toc257115665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_Toc257115664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_Toc257115663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_Toc257115662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_Toc257115661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_Toc257115660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_Toc257115659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_Toc257115658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_Toc257115657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_Toc257115656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_Toc257115655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</dc:creator>
  <cp:lastModifiedBy>ЦИКТ</cp:lastModifiedBy>
  <cp:revision>12</cp:revision>
  <cp:lastPrinted>2017-12-04T07:13:00Z</cp:lastPrinted>
  <dcterms:created xsi:type="dcterms:W3CDTF">2017-04-14T05:56:00Z</dcterms:created>
  <dcterms:modified xsi:type="dcterms:W3CDTF">2017-12-04T07:15:00Z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UseMTPrefs">
    <vt:lpwstr>1</vt:lpwstr>
  </property>
  <property fmtid="{D5CDD505-2E9C-101B-9397-08002B2CF9AE}" pid="4" name="MTPreferences">
    <vt:lpwstr>[Styles]_x000d_
Text=Times New Roman_x000d_
Function=Times New Roman_x000d_
Variable=Times New Roman,I_x000d_
LCGreek=Symbol_x000d_
UCGreek=Symbol_x000d_
Symbol=Symbol_x000d_
Vector=Times New Roman,B_x000d_
Number=Times New Roman_x000d_
User1=Courier New_x000d_
User2=Times New Roman_x000d_
MTExtra=MT Extra_x000d_
_x000d_
[Sizes]_x000d_
F</vt:lpwstr>
  </property>
  <property fmtid="{D5CDD505-2E9C-101B-9397-08002B2CF9AE}" pid="5" name="MTPreferences 1">
    <vt:lpwstr>ull=15 pt_x000d_
Script=70 %_x000d_
ScriptScript=65 %_x000d_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</vt:lpwstr>
  </property>
  <property fmtid="{D5CDD505-2E9C-101B-9397-08002B2CF9AE}" pid="6" name="MTPreferences 2">
    <vt:lpwstr>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</vt:lpwstr>
  </property>
  <property fmtid="{D5CDD505-2E9C-101B-9397-08002B2CF9AE}" pid="7" name="MTPreferences 3">
    <vt:lpwstr>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методичка_15.eqp</vt:lpwstr>
  </property>
  <property fmtid="{D5CDD505-2E9C-101B-9397-08002B2CF9AE}" pid="9" name="MTWinEqns">
    <vt:bool>true</vt:bool>
  </property>
</Properties>
</file>