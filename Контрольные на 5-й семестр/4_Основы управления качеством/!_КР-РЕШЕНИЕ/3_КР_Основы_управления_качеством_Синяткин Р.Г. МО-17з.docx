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 xml:space="preserve">ГОСУДАРСТВЕННОЕ ОБРАЗОВАТЕЛЬНО УЧРЕЖДЕНИЕ 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ВЫСШЕГО ПРОФЕССИОНАЛЬНОГО ОБРАЗОВАНИЯ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«ДОНЕЦКИЙ НАЦИОНАЛЬНЫЙ ТЕХНИЧЕСКИЙ УНИВЕРСИТЕТ»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АВТОМОБИЛЬНО-ДОРОЖНЫЙ ИНСТИТУТ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5A6BA4">
        <w:rPr>
          <w:rFonts w:eastAsia="Calibri"/>
          <w:sz w:val="28"/>
          <w:szCs w:val="28"/>
          <w:highlight w:val="yellow"/>
          <w:u w:val="single"/>
          <w:lang w:eastAsia="en-US"/>
        </w:rPr>
        <w:t>Экология и безопасность жизнедеятельности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>(полное название кафедры)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КОНТРОЛЬНАЯ РАБОТА</w:t>
      </w: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по дисциплине: «</w:t>
      </w:r>
      <w:r w:rsidR="005A6BA4" w:rsidRPr="005A6BA4">
        <w:rPr>
          <w:rFonts w:eastAsia="Calibri"/>
          <w:sz w:val="28"/>
          <w:szCs w:val="28"/>
          <w:u w:val="single"/>
          <w:lang w:eastAsia="en-US"/>
        </w:rPr>
        <w:t>Основы управления качеством</w:t>
      </w:r>
      <w:r w:rsidRPr="00CB3190">
        <w:rPr>
          <w:rFonts w:eastAsia="Calibri"/>
          <w:sz w:val="28"/>
          <w:szCs w:val="28"/>
          <w:lang w:eastAsia="en-US"/>
        </w:rPr>
        <w:t>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 xml:space="preserve">                                       (название дисциплины)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D4CDC" w:rsidRPr="00CB3190" w:rsidRDefault="005A6BA4" w:rsidP="00CD4CDC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№ 2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Style w:val="aff2"/>
        <w:tblW w:w="0" w:type="auto"/>
        <w:jc w:val="right"/>
        <w:tblInd w:w="-1665" w:type="dxa"/>
        <w:tblLook w:val="04A0" w:firstRow="1" w:lastRow="0" w:firstColumn="1" w:lastColumn="0" w:noHBand="0" w:noVBand="1"/>
      </w:tblPr>
      <w:tblGrid>
        <w:gridCol w:w="1985"/>
        <w:gridCol w:w="3628"/>
      </w:tblGrid>
      <w:tr w:rsidR="005A6BA4" w:rsidTr="00EB50D2">
        <w:trPr>
          <w:trHeight w:val="421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76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>-т гр. МО-17-з</w:t>
            </w:r>
          </w:p>
        </w:tc>
      </w:tr>
      <w:tr w:rsidR="005A6BA4" w:rsidTr="00EB50D2">
        <w:trPr>
          <w:trHeight w:val="357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76" w:lineRule="auto"/>
              <w:jc w:val="left"/>
            </w:pP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5A6BA4" w:rsidTr="00EB50D2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76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5A6BA4" w:rsidTr="00EB50D2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76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40" w:lineRule="auto"/>
              <w:ind w:firstLine="0"/>
              <w:jc w:val="left"/>
            </w:pPr>
            <w:r>
              <w:rPr>
                <w:rFonts w:eastAsia="Calibri"/>
                <w:u w:val="single"/>
                <w:lang w:eastAsia="en-US"/>
              </w:rPr>
              <w:t>ас.</w:t>
            </w:r>
            <w:r w:rsidRPr="00CB3190">
              <w:rPr>
                <w:rFonts w:eastAsia="Calibri"/>
                <w:u w:val="single"/>
                <w:lang w:eastAsia="en-US"/>
              </w:rPr>
              <w:t xml:space="preserve"> </w:t>
            </w:r>
            <w:r>
              <w:rPr>
                <w:rFonts w:eastAsia="Calibri"/>
                <w:u w:val="single"/>
                <w:lang w:eastAsia="en-US"/>
              </w:rPr>
              <w:t>Еремина В.И.</w:t>
            </w:r>
          </w:p>
        </w:tc>
      </w:tr>
      <w:tr w:rsidR="005A6BA4" w:rsidTr="00EB50D2">
        <w:trPr>
          <w:trHeight w:val="193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FE2932" w:rsidRDefault="005A6BA4" w:rsidP="00EB50D2">
            <w:pPr>
              <w:spacing w:line="276" w:lineRule="auto"/>
              <w:ind w:firstLine="0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 xml:space="preserve">           </w:t>
            </w:r>
            <w:r w:rsidRPr="00CB3190">
              <w:rPr>
                <w:rFonts w:eastAsia="Calibri"/>
                <w:sz w:val="16"/>
                <w:szCs w:val="16"/>
                <w:lang w:eastAsia="en-US"/>
              </w:rPr>
              <w:t>(должность, ученое звание, научная степень, фамилия и инициалы)</w:t>
            </w:r>
          </w:p>
        </w:tc>
      </w:tr>
      <w:tr w:rsidR="005A6BA4" w:rsidTr="00EB50D2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CB3190" w:rsidRDefault="005A6BA4" w:rsidP="00EB50D2">
            <w:pPr>
              <w:spacing w:line="276" w:lineRule="auto"/>
              <w:ind w:firstLine="0"/>
              <w:jc w:val="left"/>
              <w:rPr>
                <w:rFonts w:eastAsia="Calibri"/>
                <w:sz w:val="16"/>
                <w:szCs w:val="16"/>
                <w:lang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 xml:space="preserve">Национальная шкала </w:t>
            </w:r>
            <w:r>
              <w:rPr>
                <w:rFonts w:eastAsia="Calibri"/>
                <w:sz w:val="28"/>
                <w:szCs w:val="28"/>
                <w:lang w:eastAsia="en-US"/>
              </w:rPr>
              <w:t>____________________</w:t>
            </w:r>
          </w:p>
        </w:tc>
      </w:tr>
      <w:tr w:rsidR="005A6BA4" w:rsidTr="00EB50D2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D5426D" w:rsidRDefault="005A6BA4" w:rsidP="00EB50D2">
            <w:pPr>
              <w:spacing w:line="276" w:lineRule="auto"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>Количество баллов: ____Оценка: ECTS __</w:t>
            </w:r>
            <w:r>
              <w:rPr>
                <w:rFonts w:eastAsia="Calibri"/>
                <w:sz w:val="28"/>
                <w:szCs w:val="28"/>
                <w:lang w:eastAsia="en-US"/>
              </w:rPr>
              <w:t>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_</w:t>
            </w:r>
          </w:p>
        </w:tc>
      </w:tr>
    </w:tbl>
    <w:p w:rsidR="005A6BA4" w:rsidRDefault="005A6BA4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г. Горловка – 2019 год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812C1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3573143" w:history="1">
        <w:r w:rsidR="00C812C1" w:rsidRPr="00765DBC">
          <w:rPr>
            <w:rStyle w:val="af2"/>
            <w:noProof/>
          </w:rPr>
          <w:t>1 обработка результатов многократных измерений</w:t>
        </w:r>
        <w:r w:rsidR="00C812C1">
          <w:rPr>
            <w:noProof/>
            <w:webHidden/>
          </w:rPr>
          <w:tab/>
        </w:r>
        <w:r w:rsidR="00C812C1">
          <w:rPr>
            <w:noProof/>
            <w:webHidden/>
          </w:rPr>
          <w:fldChar w:fldCharType="begin"/>
        </w:r>
        <w:r w:rsidR="00C812C1">
          <w:rPr>
            <w:noProof/>
            <w:webHidden/>
          </w:rPr>
          <w:instrText xml:space="preserve"> PAGEREF _Toc23573143 \h </w:instrText>
        </w:r>
        <w:r w:rsidR="00C812C1">
          <w:rPr>
            <w:noProof/>
            <w:webHidden/>
          </w:rPr>
        </w:r>
        <w:r w:rsidR="00C812C1">
          <w:rPr>
            <w:noProof/>
            <w:webHidden/>
          </w:rPr>
          <w:fldChar w:fldCharType="separate"/>
        </w:r>
        <w:r w:rsidR="005754C3">
          <w:rPr>
            <w:noProof/>
            <w:webHidden/>
          </w:rPr>
          <w:t>3</w:t>
        </w:r>
        <w:r w:rsidR="00C812C1">
          <w:rPr>
            <w:noProof/>
            <w:webHidden/>
          </w:rPr>
          <w:fldChar w:fldCharType="end"/>
        </w:r>
      </w:hyperlink>
    </w:p>
    <w:p w:rsidR="00C812C1" w:rsidRDefault="00D206E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23573144" w:history="1">
        <w:r w:rsidR="00C812C1" w:rsidRPr="00765DBC">
          <w:rPr>
            <w:rStyle w:val="af2"/>
            <w:noProof/>
          </w:rPr>
          <w:t>1.1 Обработка результатов прямых многократных измерений</w:t>
        </w:r>
        <w:r w:rsidR="00C812C1">
          <w:rPr>
            <w:noProof/>
            <w:webHidden/>
          </w:rPr>
          <w:tab/>
        </w:r>
        <w:r w:rsidR="00C812C1">
          <w:rPr>
            <w:noProof/>
            <w:webHidden/>
          </w:rPr>
          <w:fldChar w:fldCharType="begin"/>
        </w:r>
        <w:r w:rsidR="00C812C1">
          <w:rPr>
            <w:noProof/>
            <w:webHidden/>
          </w:rPr>
          <w:instrText xml:space="preserve"> PAGEREF _Toc23573144 \h </w:instrText>
        </w:r>
        <w:r w:rsidR="00C812C1">
          <w:rPr>
            <w:noProof/>
            <w:webHidden/>
          </w:rPr>
        </w:r>
        <w:r w:rsidR="00C812C1">
          <w:rPr>
            <w:noProof/>
            <w:webHidden/>
          </w:rPr>
          <w:fldChar w:fldCharType="separate"/>
        </w:r>
        <w:r w:rsidR="005754C3">
          <w:rPr>
            <w:noProof/>
            <w:webHidden/>
          </w:rPr>
          <w:t>3</w:t>
        </w:r>
        <w:r w:rsidR="00C812C1">
          <w:rPr>
            <w:noProof/>
            <w:webHidden/>
          </w:rPr>
          <w:fldChar w:fldCharType="end"/>
        </w:r>
      </w:hyperlink>
    </w:p>
    <w:p w:rsidR="00C812C1" w:rsidRDefault="00D206E4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23573145" w:history="1">
        <w:r w:rsidR="00C812C1" w:rsidRPr="00765DBC">
          <w:rPr>
            <w:rStyle w:val="af2"/>
            <w:noProof/>
          </w:rPr>
          <w:t>1.2 Расчет зависимости абсолютной, относительной и приведенной погрешностей от результата измерений</w:t>
        </w:r>
        <w:r w:rsidR="00C812C1">
          <w:rPr>
            <w:noProof/>
            <w:webHidden/>
          </w:rPr>
          <w:tab/>
        </w:r>
        <w:r w:rsidR="00C812C1">
          <w:rPr>
            <w:noProof/>
            <w:webHidden/>
          </w:rPr>
          <w:fldChar w:fldCharType="begin"/>
        </w:r>
        <w:r w:rsidR="00C812C1">
          <w:rPr>
            <w:noProof/>
            <w:webHidden/>
          </w:rPr>
          <w:instrText xml:space="preserve"> PAGEREF _Toc23573145 \h </w:instrText>
        </w:r>
        <w:r w:rsidR="00C812C1">
          <w:rPr>
            <w:noProof/>
            <w:webHidden/>
          </w:rPr>
        </w:r>
        <w:r w:rsidR="00C812C1">
          <w:rPr>
            <w:noProof/>
            <w:webHidden/>
          </w:rPr>
          <w:fldChar w:fldCharType="separate"/>
        </w:r>
        <w:r w:rsidR="005754C3">
          <w:rPr>
            <w:noProof/>
            <w:webHidden/>
          </w:rPr>
          <w:t>5</w:t>
        </w:r>
        <w:r w:rsidR="00C812C1">
          <w:rPr>
            <w:noProof/>
            <w:webHidden/>
          </w:rPr>
          <w:fldChar w:fldCharType="end"/>
        </w:r>
      </w:hyperlink>
    </w:p>
    <w:p w:rsidR="00C812C1" w:rsidRDefault="00D206E4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23573146" w:history="1">
        <w:r w:rsidR="00C812C1" w:rsidRPr="00765DBC">
          <w:rPr>
            <w:rStyle w:val="af2"/>
            <w:rFonts w:eastAsia="MS Gothic"/>
            <w:noProof/>
          </w:rPr>
          <w:t>СПИСОК ЛИТЕРАТУРЫ</w:t>
        </w:r>
        <w:r w:rsidR="00C812C1">
          <w:rPr>
            <w:noProof/>
            <w:webHidden/>
          </w:rPr>
          <w:tab/>
        </w:r>
        <w:r w:rsidR="00C812C1">
          <w:rPr>
            <w:noProof/>
            <w:webHidden/>
          </w:rPr>
          <w:fldChar w:fldCharType="begin"/>
        </w:r>
        <w:r w:rsidR="00C812C1">
          <w:rPr>
            <w:noProof/>
            <w:webHidden/>
          </w:rPr>
          <w:instrText xml:space="preserve"> PAGEREF _Toc23573146 \h </w:instrText>
        </w:r>
        <w:r w:rsidR="00C812C1">
          <w:rPr>
            <w:noProof/>
            <w:webHidden/>
          </w:rPr>
        </w:r>
        <w:r w:rsidR="00C812C1">
          <w:rPr>
            <w:noProof/>
            <w:webHidden/>
          </w:rPr>
          <w:fldChar w:fldCharType="separate"/>
        </w:r>
        <w:r w:rsidR="005754C3">
          <w:rPr>
            <w:noProof/>
            <w:webHidden/>
          </w:rPr>
          <w:t>8</w:t>
        </w:r>
        <w:r w:rsidR="00C812C1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337B24" w:rsidRDefault="005A6BA4" w:rsidP="005A6BA4">
      <w:pPr>
        <w:pStyle w:val="1"/>
      </w:pPr>
      <w:bookmarkStart w:id="0" w:name="_Toc23573143"/>
      <w:r w:rsidRPr="0071747F">
        <w:lastRenderedPageBreak/>
        <w:t>обработк</w:t>
      </w:r>
      <w:r>
        <w:t>а</w:t>
      </w:r>
      <w:r w:rsidRPr="0071747F">
        <w:t xml:space="preserve"> результатов многократных измерений</w:t>
      </w:r>
      <w:bookmarkEnd w:id="0"/>
    </w:p>
    <w:p w:rsidR="00337B24" w:rsidRDefault="00337B24" w:rsidP="00CA29C3">
      <w:pPr>
        <w:pStyle w:val="af5"/>
      </w:pPr>
    </w:p>
    <w:p w:rsidR="00A74AE1" w:rsidRDefault="00A74AE1" w:rsidP="00CA29C3">
      <w:pPr>
        <w:pStyle w:val="af5"/>
      </w:pPr>
    </w:p>
    <w:p w:rsidR="00A74AE1" w:rsidRDefault="00A74AE1" w:rsidP="00A74AE1">
      <w:pPr>
        <w:pStyle w:val="2"/>
      </w:pPr>
      <w:bookmarkStart w:id="1" w:name="_Toc23573144"/>
      <w:r>
        <w:t>О</w:t>
      </w:r>
      <w:r w:rsidRPr="0071747F">
        <w:t>бработк</w:t>
      </w:r>
      <w:r>
        <w:t>а</w:t>
      </w:r>
      <w:r w:rsidRPr="0071747F">
        <w:t xml:space="preserve"> результатов прямых многократных измерений</w:t>
      </w:r>
      <w:bookmarkEnd w:id="1"/>
    </w:p>
    <w:p w:rsidR="00A74AE1" w:rsidRPr="00A74AE1" w:rsidRDefault="00A74AE1" w:rsidP="00A74AE1"/>
    <w:p w:rsidR="00337B24" w:rsidRDefault="00337B24" w:rsidP="005A6BA4">
      <w:pPr>
        <w:pStyle w:val="a1"/>
        <w:ind w:left="1985"/>
      </w:pPr>
      <w:r>
        <w:t>Исходные данные</w:t>
      </w:r>
      <w:r w:rsidR="002F23AA">
        <w:t xml:space="preserve"> инструмента</w:t>
      </w:r>
    </w:p>
    <w:tbl>
      <w:tblPr>
        <w:tblW w:w="5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45"/>
        <w:gridCol w:w="3355"/>
      </w:tblGrid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Исходные данные</w:t>
            </w:r>
          </w:p>
        </w:tc>
        <w:tc>
          <w:tcPr>
            <w:tcW w:w="3355" w:type="dxa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Вариант задания</w:t>
            </w:r>
          </w:p>
        </w:tc>
      </w:tr>
      <w:tr w:rsidR="005A6BA4" w:rsidRPr="005A6BA4" w:rsidTr="005A6BA4">
        <w:trPr>
          <w:trHeight w:hRule="exact" w:val="300"/>
          <w:jc w:val="center"/>
        </w:trPr>
        <w:tc>
          <w:tcPr>
            <w:tcW w:w="2245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355" w:type="dxa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</w:tr>
      <w:tr w:rsidR="005A6BA4" w:rsidRPr="005A6BA4" w:rsidTr="005A6BA4">
        <w:trPr>
          <w:cantSplit/>
          <w:trHeight w:val="653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Измерительное средство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Индикаторный нутромер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Δ</w:t>
            </w:r>
            <w:r w:rsidRPr="005A6BA4"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  <w:t>си</w:t>
            </w:r>
            <w:proofErr w:type="spellEnd"/>
            <w:r w:rsidRPr="005A6BA4">
              <w:rPr>
                <w:rFonts w:eastAsiaTheme="minorHAnsi"/>
                <w:sz w:val="28"/>
                <w:szCs w:val="28"/>
                <w:lang w:eastAsia="en-US"/>
              </w:rPr>
              <w:t>, мкм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±</w:t>
            </w:r>
            <w:r w:rsidR="0091708C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</w:pPr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К</w:t>
            </w:r>
            <w:r w:rsidRPr="005A6BA4"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  <w:t>си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–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–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α, %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95</w:t>
            </w:r>
          </w:p>
        </w:tc>
      </w:tr>
    </w:tbl>
    <w:p w:rsidR="002F23AA" w:rsidRDefault="002F23AA" w:rsidP="002F23AA">
      <w:pPr>
        <w:pStyle w:val="a1"/>
        <w:numPr>
          <w:ilvl w:val="0"/>
          <w:numId w:val="0"/>
        </w:numPr>
        <w:ind w:left="1985"/>
      </w:pPr>
    </w:p>
    <w:p w:rsidR="007122AD" w:rsidRDefault="00C812C1" w:rsidP="002F23AA">
      <w:pPr>
        <w:pStyle w:val="a1"/>
      </w:pPr>
      <w:r w:rsidRPr="005A6BA4">
        <w:rPr>
          <w:rFonts w:eastAsiaTheme="minorHAnsi"/>
          <w:lang w:eastAsia="en-US"/>
        </w:rPr>
        <w:t>Результаты измерений</w:t>
      </w:r>
      <w:r w:rsidRPr="005A6BA4">
        <w:rPr>
          <w:rFonts w:eastAsiaTheme="minorHAnsi"/>
          <w:lang w:val="uk-UA" w:eastAsia="en-US"/>
        </w:rPr>
        <w:t xml:space="preserve">, </w:t>
      </w:r>
      <w:r w:rsidRPr="005A6BA4">
        <w:rPr>
          <w:rFonts w:eastAsiaTheme="minorHAnsi"/>
          <w:i/>
          <w:lang w:val="en-US" w:eastAsia="en-US"/>
        </w:rPr>
        <w:t>x</w:t>
      </w:r>
      <w:r w:rsidRPr="005A6BA4">
        <w:rPr>
          <w:rFonts w:eastAsiaTheme="minorHAnsi"/>
          <w:i/>
          <w:vertAlign w:val="subscript"/>
          <w:lang w:val="en-US" w:eastAsia="en-US"/>
        </w:rPr>
        <w:t>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5A6BA4" w:rsidRPr="005A6BA4" w:rsidTr="00EB5361">
        <w:trPr>
          <w:cantSplit/>
          <w:trHeight w:hRule="exact" w:val="351"/>
        </w:trPr>
        <w:tc>
          <w:tcPr>
            <w:tcW w:w="5000" w:type="pct"/>
            <w:gridSpan w:val="13"/>
            <w:vAlign w:val="center"/>
          </w:tcPr>
          <w:p w:rsidR="005A6BA4" w:rsidRPr="005A6BA4" w:rsidRDefault="005A6BA4" w:rsidP="00EB5361">
            <w:pPr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eastAsia="en-US"/>
              </w:rPr>
              <w:t>Измеряемая величина</w:t>
            </w:r>
            <w:r w:rsidR="00EB5361" w:rsidRPr="005A6BA4">
              <w:rPr>
                <w:rFonts w:eastAsiaTheme="minorHAnsi"/>
                <w:i/>
                <w:lang w:val="en-US" w:eastAsia="en-US"/>
              </w:rPr>
              <w:t xml:space="preserve"> d</w:t>
            </w:r>
            <w:r w:rsidR="00EB5361" w:rsidRPr="005A6BA4">
              <w:rPr>
                <w:rFonts w:eastAsiaTheme="minorHAnsi"/>
                <w:i/>
                <w:lang w:val="uk-UA" w:eastAsia="en-US"/>
              </w:rPr>
              <w:t>,</w:t>
            </w:r>
            <w:r w:rsidR="00EB5361" w:rsidRPr="005A6BA4">
              <w:rPr>
                <w:rFonts w:eastAsiaTheme="minorHAnsi"/>
                <w:lang w:val="uk-UA" w:eastAsia="en-US"/>
              </w:rPr>
              <w:t xml:space="preserve"> мм</w:t>
            </w:r>
          </w:p>
          <w:p w:rsidR="005A6BA4" w:rsidRPr="005A6BA4" w:rsidRDefault="005A6BA4" w:rsidP="00EB5361">
            <w:pPr>
              <w:spacing w:after="200" w:line="276" w:lineRule="auto"/>
              <w:ind w:firstLine="0"/>
              <w:jc w:val="center"/>
              <w:rPr>
                <w:rFonts w:eastAsiaTheme="minorHAnsi"/>
                <w:lang w:val="uk-UA" w:eastAsia="en-US"/>
              </w:rPr>
            </w:pPr>
          </w:p>
        </w:tc>
      </w:tr>
      <w:tr w:rsidR="00EB5361" w:rsidRPr="005A6BA4" w:rsidTr="00C812C1">
        <w:trPr>
          <w:cantSplit/>
          <w:trHeight w:val="714"/>
        </w:trPr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124,74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124,78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124,73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124,76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124,80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124,76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124,78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124,70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124,71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124,73</w:t>
            </w:r>
          </w:p>
        </w:tc>
        <w:tc>
          <w:tcPr>
            <w:tcW w:w="385" w:type="pct"/>
            <w:vAlign w:val="center"/>
          </w:tcPr>
          <w:p w:rsidR="00EB5361" w:rsidRPr="00EB5361" w:rsidRDefault="00EB5361" w:rsidP="00EB5361">
            <w:pPr>
              <w:spacing w:after="200" w:line="276" w:lineRule="auto"/>
              <w:jc w:val="center"/>
              <w:rPr>
                <w:rFonts w:eastAsiaTheme="minorHAnsi"/>
                <w:lang w:eastAsia="en-US"/>
              </w:rPr>
            </w:pPr>
            <w:r w:rsidRPr="005A6BA4">
              <w:rPr>
                <w:rFonts w:eastAsiaTheme="minorHAnsi"/>
                <w:lang w:val="uk-UA" w:eastAsia="en-US"/>
              </w:rPr>
              <w:t>124,75</w:t>
            </w:r>
          </w:p>
        </w:tc>
      </w:tr>
    </w:tbl>
    <w:p w:rsidR="005A6BA4" w:rsidRDefault="005A6BA4" w:rsidP="00CA29C3">
      <w:pPr>
        <w:pStyle w:val="af5"/>
      </w:pPr>
    </w:p>
    <w:p w:rsidR="00027BB8" w:rsidRPr="0071747F" w:rsidRDefault="00027BB8" w:rsidP="00027BB8">
      <w:pPr>
        <w:jc w:val="center"/>
        <w:rPr>
          <w:sz w:val="28"/>
          <w:szCs w:val="28"/>
        </w:rPr>
      </w:pPr>
      <w:r w:rsidRPr="0071747F">
        <w:rPr>
          <w:sz w:val="28"/>
          <w:szCs w:val="28"/>
        </w:rPr>
        <w:t>Решени</w:t>
      </w:r>
      <w:r>
        <w:rPr>
          <w:sz w:val="28"/>
          <w:szCs w:val="28"/>
        </w:rPr>
        <w:t>е</w:t>
      </w:r>
    </w:p>
    <w:p w:rsidR="00027BB8" w:rsidRPr="0071747F" w:rsidRDefault="00027BB8" w:rsidP="00027BB8">
      <w:pPr>
        <w:ind w:firstLine="708"/>
        <w:rPr>
          <w:sz w:val="28"/>
          <w:szCs w:val="28"/>
        </w:rPr>
      </w:pPr>
      <w:r w:rsidRPr="0071747F">
        <w:rPr>
          <w:sz w:val="28"/>
          <w:szCs w:val="28"/>
        </w:rPr>
        <w:t xml:space="preserve">1. </w:t>
      </w:r>
      <w:r w:rsidRPr="00C812C1">
        <w:rPr>
          <w:rStyle w:val="aff1"/>
        </w:rPr>
        <w:t xml:space="preserve">Определим среднее арифметическое значение измеряемой величины по формуле </w:t>
      </w:r>
      <w:r w:rsidR="002A581F" w:rsidRPr="003E49F1">
        <w:rPr>
          <w:rStyle w:val="aff1"/>
        </w:rPr>
        <w:t>1</w:t>
      </w:r>
      <w:r w:rsidRPr="003E49F1">
        <w:rPr>
          <w:rStyle w:val="aff1"/>
        </w:rPr>
        <w:t>.</w:t>
      </w:r>
      <w:r w:rsidR="00875D17" w:rsidRPr="003E49F1">
        <w:rPr>
          <w:rStyle w:val="aff1"/>
        </w:rPr>
        <w:t>1</w:t>
      </w:r>
      <w:r w:rsidRPr="00C812C1">
        <w:rPr>
          <w:rStyle w:val="aff1"/>
        </w:rPr>
        <w:t>, мм</w:t>
      </w:r>
      <w:r w:rsidRPr="0071747F">
        <w:rPr>
          <w:sz w:val="28"/>
          <w:szCs w:val="28"/>
        </w:rPr>
        <w:t>:</w:t>
      </w:r>
    </w:p>
    <w:p w:rsidR="005A6BA4" w:rsidRDefault="005A6BA4" w:rsidP="00CA29C3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369E3" w:rsidTr="00CE3CAC">
        <w:trPr>
          <w:trHeight w:val="932"/>
        </w:trPr>
        <w:tc>
          <w:tcPr>
            <w:tcW w:w="8613" w:type="dxa"/>
          </w:tcPr>
          <w:p w:rsidR="000369E3" w:rsidRPr="00CE3CAC" w:rsidRDefault="00D206E4" w:rsidP="00CE3CAC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0369E3" w:rsidRDefault="000369E3" w:rsidP="000369E3">
            <w:pPr>
              <w:pStyle w:val="a0"/>
              <w:numPr>
                <w:ilvl w:val="6"/>
                <w:numId w:val="26"/>
              </w:numPr>
            </w:pPr>
          </w:p>
        </w:tc>
      </w:tr>
    </w:tbl>
    <w:p w:rsidR="00254152" w:rsidRDefault="00254152" w:rsidP="00CA29C3">
      <w:pPr>
        <w:pStyle w:val="af5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1"/>
      </w:tblGrid>
      <w:tr w:rsidR="00E8054E" w:rsidTr="00EB50D2">
        <w:trPr>
          <w:trHeight w:val="932"/>
        </w:trPr>
        <w:tc>
          <w:tcPr>
            <w:tcW w:w="9571" w:type="dxa"/>
          </w:tcPr>
          <w:p w:rsidR="00E8054E" w:rsidRPr="0089689A" w:rsidRDefault="00D206E4" w:rsidP="0089689A">
            <w:pPr>
              <w:pStyle w:val="a0"/>
              <w:numPr>
                <w:ilvl w:val="0"/>
                <w:numId w:val="0"/>
              </w:num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124,74+124,78+124,73+124,76+124,75+124,80+124,76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:rsidR="0089689A" w:rsidRPr="003E49F1" w:rsidRDefault="0089689A" w:rsidP="007E3AF2">
            <w:pPr>
              <w:pStyle w:val="af5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124,78+124,75+124,70+124,71+124,73+124,75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</w:rPr>
                  <m:t>=124,749</m:t>
                </m:r>
              </m:oMath>
            </m:oMathPara>
          </w:p>
        </w:tc>
      </w:tr>
    </w:tbl>
    <w:p w:rsidR="007E6353" w:rsidRDefault="007E6353" w:rsidP="00CA29C3">
      <w:pPr>
        <w:pStyle w:val="af5"/>
        <w:rPr>
          <w:lang w:val="en-US"/>
        </w:rPr>
      </w:pPr>
    </w:p>
    <w:p w:rsidR="008E15E3" w:rsidRDefault="008E15E3" w:rsidP="00CA29C3">
      <w:pPr>
        <w:pStyle w:val="af5"/>
        <w:rPr>
          <w:lang w:val="en-US"/>
        </w:rPr>
      </w:pPr>
    </w:p>
    <w:p w:rsidR="008E15E3" w:rsidRDefault="008E15E3" w:rsidP="00CA29C3">
      <w:pPr>
        <w:pStyle w:val="af5"/>
        <w:rPr>
          <w:lang w:val="en-US"/>
        </w:rPr>
      </w:pPr>
    </w:p>
    <w:p w:rsidR="003E49F1" w:rsidRPr="00467A1B" w:rsidRDefault="00802CFA" w:rsidP="008E15E3">
      <w:pPr>
        <w:pStyle w:val="af5"/>
      </w:pPr>
      <w:r w:rsidRPr="00802CFA">
        <w:lastRenderedPageBreak/>
        <w:t>Рассчитаем среднее квадратичное отклонение результатов единичных измерений</w:t>
      </w:r>
      <w:r w:rsidRPr="0071747F">
        <w:t xml:space="preserve"> </w:t>
      </w:r>
      <w:r w:rsidRPr="000F672C">
        <w:rPr>
          <w:position w:val="-12"/>
          <w:lang w:val="uk-UA"/>
        </w:rPr>
        <w:object w:dxaOrig="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0.25pt" o:ole="">
            <v:imagedata r:id="rId13" o:title=""/>
          </v:shape>
          <o:OLEObject Type="Embed" ProgID="Equation.3" ShapeID="_x0000_i1025" DrawAspect="Content" ObjectID="_1634192702" r:id="rId14"/>
        </w:object>
      </w:r>
      <w:r>
        <w:rPr>
          <w:position w:val="-12"/>
          <w:lang w:val="uk-UA"/>
        </w:rPr>
        <w:t xml:space="preserve"> </w:t>
      </w:r>
      <w:r w:rsidRPr="0071747F">
        <w:t xml:space="preserve">по формуле </w:t>
      </w:r>
      <w:r>
        <w:t>1</w:t>
      </w:r>
      <w:r w:rsidRPr="0071747F">
        <w:t>.</w:t>
      </w:r>
      <w:r>
        <w:t>2</w:t>
      </w:r>
      <w:r w:rsidRPr="0071747F">
        <w:t>, мм:</w:t>
      </w:r>
    </w:p>
    <w:p w:rsidR="008E15E3" w:rsidRPr="00467A1B" w:rsidRDefault="008E15E3" w:rsidP="008E15E3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E49F1" w:rsidTr="008E15E3">
        <w:tc>
          <w:tcPr>
            <w:tcW w:w="8613" w:type="dxa"/>
          </w:tcPr>
          <w:p w:rsidR="003E49F1" w:rsidRPr="00D61D8E" w:rsidRDefault="00D206E4" w:rsidP="003E49F1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3E49F1" w:rsidRDefault="003E49F1" w:rsidP="003E49F1">
            <w:pPr>
              <w:pStyle w:val="a0"/>
              <w:numPr>
                <w:ilvl w:val="6"/>
                <w:numId w:val="26"/>
              </w:numPr>
            </w:pPr>
          </w:p>
        </w:tc>
      </w:tr>
    </w:tbl>
    <w:p w:rsidR="003E49F1" w:rsidRDefault="003E49F1" w:rsidP="00CA29C3">
      <w:pPr>
        <w:pStyle w:val="af5"/>
        <w:rPr>
          <w:lang w:val="en-US"/>
        </w:rPr>
      </w:pPr>
    </w:p>
    <w:p w:rsidR="008E15E3" w:rsidRPr="0089689A" w:rsidRDefault="00D206E4" w:rsidP="008E15E3">
      <w:pPr>
        <w:pStyle w:val="a0"/>
        <w:numPr>
          <w:ilvl w:val="0"/>
          <w:numId w:val="0"/>
        </w:num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0,009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0,031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0,019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0,001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0,051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num>
                <m:den>
                  <m:r>
                    <w:rPr>
                      <w:rFonts w:ascii="Cambria Math" w:hAnsi="Cambria Math"/>
                    </w:rPr>
                    <m:t>13-1</m:t>
                  </m:r>
                </m:den>
              </m:f>
            </m:e>
          </m:rad>
        </m:oMath>
      </m:oMathPara>
    </w:p>
    <w:p w:rsidR="008E15E3" w:rsidRDefault="00D206E4" w:rsidP="008E15E3">
      <w:pPr>
        <w:pStyle w:val="af5"/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0,031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0,001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0,049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0,039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0,019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0,001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/>
              </m:f>
            </m:e>
          </m:bar>
          <m:r>
            <w:rPr>
              <w:rFonts w:ascii="Cambria Math" w:hAnsi="Cambria Math"/>
            </w:rPr>
            <m:t>=0,028</m:t>
          </m:r>
        </m:oMath>
      </m:oMathPara>
    </w:p>
    <w:p w:rsidR="008E15E3" w:rsidRDefault="008E15E3" w:rsidP="00CA29C3">
      <w:pPr>
        <w:pStyle w:val="af5"/>
      </w:pPr>
    </w:p>
    <w:p w:rsidR="00F94649" w:rsidRDefault="00F94649" w:rsidP="00F94649">
      <w:pPr>
        <w:ind w:firstLine="708"/>
        <w:rPr>
          <w:rStyle w:val="aff1"/>
        </w:rPr>
      </w:pPr>
      <w:r w:rsidRPr="00F94649">
        <w:rPr>
          <w:rStyle w:val="aff1"/>
        </w:rPr>
        <w:t xml:space="preserve">3. Поскольку число измерений n &lt; 20, вычисляем промахи с использованием критерия Романовского по формуле </w:t>
      </w:r>
      <w:r>
        <w:rPr>
          <w:rStyle w:val="aff1"/>
        </w:rPr>
        <w:t>1.3:</w:t>
      </w:r>
    </w:p>
    <w:p w:rsidR="00F94649" w:rsidRDefault="00F94649" w:rsidP="00D87000">
      <w:pPr>
        <w:pStyle w:val="af5"/>
        <w:rPr>
          <w:rStyle w:val="aff1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94649" w:rsidTr="00145EFB">
        <w:tc>
          <w:tcPr>
            <w:tcW w:w="8613" w:type="dxa"/>
          </w:tcPr>
          <w:p w:rsidR="00F94649" w:rsidRPr="00D61D8E" w:rsidRDefault="00D206E4" w:rsidP="00F94649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sub>
                </m:sSub>
                <m:r>
                  <w:rPr>
                    <w:rFonts w:ascii="Cambria Math" w:hAnsi="Cambria Math"/>
                  </w:rPr>
                  <m:t>=β,</m:t>
                </m:r>
              </m:oMath>
            </m:oMathPara>
          </w:p>
        </w:tc>
        <w:tc>
          <w:tcPr>
            <w:tcW w:w="958" w:type="dxa"/>
            <w:vAlign w:val="center"/>
          </w:tcPr>
          <w:p w:rsidR="00F94649" w:rsidRDefault="00F94649" w:rsidP="00F94649">
            <w:pPr>
              <w:pStyle w:val="a0"/>
              <w:numPr>
                <w:ilvl w:val="6"/>
                <w:numId w:val="26"/>
              </w:numPr>
            </w:pPr>
          </w:p>
        </w:tc>
      </w:tr>
    </w:tbl>
    <w:p w:rsidR="00F94649" w:rsidRDefault="00F94649" w:rsidP="00D87000">
      <w:pPr>
        <w:pStyle w:val="af5"/>
        <w:rPr>
          <w:rStyle w:val="aff1"/>
        </w:rPr>
      </w:pPr>
    </w:p>
    <w:p w:rsidR="006F46AE" w:rsidRDefault="006F46AE" w:rsidP="006F46AE">
      <w:pPr>
        <w:ind w:firstLine="708"/>
        <w:rPr>
          <w:position w:val="-12"/>
          <w:sz w:val="28"/>
          <w:szCs w:val="28"/>
        </w:rPr>
      </w:pPr>
      <w:r w:rsidRPr="0071747F">
        <w:rPr>
          <w:sz w:val="28"/>
          <w:szCs w:val="28"/>
        </w:rPr>
        <w:t xml:space="preserve">Проверим на наличие промахов крайние члены ряда </w:t>
      </w:r>
      <w:r w:rsidRPr="000F672C">
        <w:rPr>
          <w:position w:val="-12"/>
          <w:sz w:val="28"/>
          <w:szCs w:val="28"/>
        </w:rPr>
        <w:object w:dxaOrig="660" w:dyaOrig="400">
          <v:shape id="_x0000_i1026" type="#_x0000_t75" style="width:33.75pt;height:20.25pt" o:ole="">
            <v:imagedata r:id="rId15" o:title=""/>
          </v:shape>
          <o:OLEObject Type="Embed" ProgID="Equation.3" ShapeID="_x0000_i1026" DrawAspect="Content" ObjectID="_1634192703" r:id="rId16"/>
        </w:object>
      </w:r>
      <w:r>
        <w:rPr>
          <w:position w:val="-12"/>
          <w:sz w:val="28"/>
          <w:szCs w:val="28"/>
        </w:rPr>
        <w:t xml:space="preserve"> </w:t>
      </w:r>
      <w:r w:rsidRPr="0071747F">
        <w:rPr>
          <w:sz w:val="28"/>
          <w:szCs w:val="28"/>
        </w:rPr>
        <w:t xml:space="preserve">и </w:t>
      </w:r>
      <w:r w:rsidRPr="000F672C">
        <w:rPr>
          <w:position w:val="-12"/>
          <w:sz w:val="28"/>
          <w:szCs w:val="28"/>
        </w:rPr>
        <w:object w:dxaOrig="700" w:dyaOrig="400">
          <v:shape id="_x0000_i1027" type="#_x0000_t75" style="width:36.75pt;height:20.25pt" o:ole="">
            <v:imagedata r:id="rId17" o:title=""/>
          </v:shape>
          <o:OLEObject Type="Embed" ProgID="Equation.3" ShapeID="_x0000_i1027" DrawAspect="Content" ObjectID="_1634192704" r:id="rId18"/>
        </w:object>
      </w:r>
      <w:r>
        <w:rPr>
          <w:position w:val="-12"/>
          <w:sz w:val="28"/>
          <w:szCs w:val="28"/>
        </w:rPr>
        <w:t xml:space="preserve"> </w:t>
      </w:r>
    </w:p>
    <w:p w:rsidR="00DF5B7B" w:rsidRDefault="006F46AE" w:rsidP="006F46AE">
      <w:pPr>
        <w:ind w:firstLine="708"/>
        <w:rPr>
          <w:sz w:val="28"/>
          <w:szCs w:val="28"/>
        </w:rPr>
      </w:pPr>
      <w:r w:rsidRPr="0071747F">
        <w:rPr>
          <w:sz w:val="28"/>
          <w:szCs w:val="28"/>
        </w:rPr>
        <w:t xml:space="preserve">Для </w:t>
      </w:r>
      <w:r w:rsidRPr="000F672C">
        <w:rPr>
          <w:position w:val="-12"/>
          <w:sz w:val="28"/>
          <w:szCs w:val="28"/>
        </w:rPr>
        <w:object w:dxaOrig="660" w:dyaOrig="400">
          <v:shape id="_x0000_i1028" type="#_x0000_t75" style="width:33.75pt;height:20.25pt" o:ole="">
            <v:imagedata r:id="rId19" o:title=""/>
          </v:shape>
          <o:OLEObject Type="Embed" ProgID="Equation.3" ShapeID="_x0000_i1028" DrawAspect="Content" ObjectID="_1634192705" r:id="rId20"/>
        </w:object>
      </w:r>
      <w:r w:rsidRPr="0071747F">
        <w:rPr>
          <w:sz w:val="28"/>
          <w:szCs w:val="28"/>
        </w:rPr>
        <w:t>=</w:t>
      </w:r>
      <w:r>
        <w:rPr>
          <w:sz w:val="28"/>
          <w:szCs w:val="28"/>
        </w:rPr>
        <w:t>124</w:t>
      </w:r>
      <w:r w:rsidRPr="0071747F">
        <w:rPr>
          <w:sz w:val="28"/>
          <w:szCs w:val="28"/>
        </w:rPr>
        <w:t>,8</w:t>
      </w:r>
      <w:r>
        <w:rPr>
          <w:sz w:val="28"/>
          <w:szCs w:val="28"/>
        </w:rPr>
        <w:t>0</w:t>
      </w:r>
      <w:r w:rsidRPr="0071747F">
        <w:rPr>
          <w:sz w:val="28"/>
          <w:szCs w:val="28"/>
        </w:rPr>
        <w:t xml:space="preserve"> мм</w:t>
      </w:r>
      <w:r>
        <w:rPr>
          <w:sz w:val="28"/>
          <w:szCs w:val="28"/>
        </w:rPr>
        <w:t>,</w:t>
      </w:r>
    </w:p>
    <w:p w:rsidR="006F46AE" w:rsidRDefault="006F46AE" w:rsidP="006F46AE">
      <w:pPr>
        <w:ind w:firstLine="708"/>
        <w:rPr>
          <w:sz w:val="28"/>
          <w:szCs w:val="28"/>
        </w:rPr>
      </w:pPr>
    </w:p>
    <w:p w:rsidR="00DF5B7B" w:rsidRPr="00DF5B7B" w:rsidRDefault="00D206E4" w:rsidP="00DF5B7B">
      <w:pPr>
        <w:pStyle w:val="a0"/>
        <w:numPr>
          <w:ilvl w:val="0"/>
          <w:numId w:val="0"/>
        </w:num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124,80-124,749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0,028</m:t>
              </m:r>
            </m:den>
          </m:f>
          <m:r>
            <w:rPr>
              <w:rFonts w:ascii="Cambria Math" w:hAnsi="Cambria Math"/>
            </w:rPr>
            <m:t>=1,82</m:t>
          </m:r>
        </m:oMath>
      </m:oMathPara>
    </w:p>
    <w:p w:rsidR="00DF5B7B" w:rsidRDefault="00DF5B7B" w:rsidP="00DF5B7B">
      <w:pPr>
        <w:pStyle w:val="af5"/>
      </w:pPr>
    </w:p>
    <w:p w:rsidR="00DF5B7B" w:rsidRDefault="00B12623" w:rsidP="00DF5B7B">
      <w:pPr>
        <w:pStyle w:val="af5"/>
      </w:pPr>
      <w:r w:rsidRPr="00B12623">
        <w:t>Для ближайшего меньшего n=</w:t>
      </w:r>
      <w:r>
        <w:t>12</w:t>
      </w:r>
      <w:r w:rsidRPr="00B12623">
        <w:t xml:space="preserve"> и q=0,05 (при </w:t>
      </w:r>
      <w:proofErr w:type="gramStart"/>
      <w:r w:rsidRPr="00B12623">
        <w:t>Р</w:t>
      </w:r>
      <w:proofErr w:type="gramEnd"/>
      <w:r w:rsidRPr="00B12623">
        <w:t>=0,95) по таблице</w:t>
      </w:r>
      <w:r>
        <w:t xml:space="preserve"> 1</w:t>
      </w:r>
      <w:r w:rsidRPr="00B12623">
        <w:t>.</w:t>
      </w:r>
      <w:r>
        <w:t>3</w:t>
      </w:r>
      <w:r w:rsidRPr="00B12623">
        <w:t xml:space="preserve"> найдем</w:t>
      </w:r>
      <w:r w:rsidR="006622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=2,52</m:t>
        </m:r>
      </m:oMath>
      <w:r w:rsidRPr="00B12623">
        <w:t>, то есть</w:t>
      </w:r>
      <w:r w:rsidR="00662206" w:rsidRPr="00662206">
        <w:t xml:space="preserve"> </w:t>
      </w:r>
      <w:r w:rsidR="00662206" w:rsidRPr="000F672C">
        <w:rPr>
          <w:position w:val="-12"/>
          <w:lang w:val="uk-UA"/>
        </w:rPr>
        <w:object w:dxaOrig="320" w:dyaOrig="400">
          <v:shape id="_x0000_i1029" type="#_x0000_t75" style="width:15.75pt;height:20.25pt" o:ole="">
            <v:imagedata r:id="rId21" o:title=""/>
          </v:shape>
          <o:OLEObject Type="Embed" ProgID="Equation.3" ShapeID="_x0000_i1029" DrawAspect="Content" ObjectID="_1634192706" r:id="rId22"/>
        </w:object>
      </w:r>
      <w:r w:rsidR="00662206" w:rsidRPr="0071747F">
        <w:t xml:space="preserve">&lt; </w:t>
      </w:r>
      <w:r w:rsidR="00662206" w:rsidRPr="000F672C">
        <w:rPr>
          <w:position w:val="-12"/>
          <w:lang w:val="uk-UA"/>
        </w:rPr>
        <w:object w:dxaOrig="420" w:dyaOrig="400">
          <v:shape id="_x0000_i1030" type="#_x0000_t75" style="width:21.75pt;height:20.25pt" o:ole="">
            <v:imagedata r:id="rId23" o:title=""/>
          </v:shape>
          <o:OLEObject Type="Embed" ProgID="Equation.3" ShapeID="_x0000_i1030" DrawAspect="Content" ObjectID="_1634192707" r:id="rId24"/>
        </w:object>
      </w:r>
      <w:r w:rsidR="00662206" w:rsidRPr="0071747F">
        <w:t xml:space="preserve"> </w:t>
      </w:r>
      <w:r w:rsidRPr="00B12623">
        <w:t xml:space="preserve"> (1,</w:t>
      </w:r>
      <w:r w:rsidR="00662206" w:rsidRPr="00662206">
        <w:t>82</w:t>
      </w:r>
      <w:r w:rsidRPr="00B12623">
        <w:t xml:space="preserve"> &lt; 2,</w:t>
      </w:r>
      <w:r w:rsidR="00662206" w:rsidRPr="00662206">
        <w:t>52</w:t>
      </w:r>
      <w:r w:rsidRPr="00B12623">
        <w:t xml:space="preserve">), поэтому результат </w:t>
      </w:r>
      <w:r w:rsidR="00401574" w:rsidRPr="000F672C">
        <w:rPr>
          <w:position w:val="-12"/>
          <w:lang w:val="uk-UA"/>
        </w:rPr>
        <w:object w:dxaOrig="420" w:dyaOrig="400">
          <v:shape id="_x0000_i1031" type="#_x0000_t75" style="width:21.75pt;height:20.25pt" o:ole="">
            <v:imagedata r:id="rId23" o:title=""/>
          </v:shape>
          <o:OLEObject Type="Embed" ProgID="Equation.3" ShapeID="_x0000_i1031" DrawAspect="Content" ObjectID="_1634192708" r:id="rId25"/>
        </w:object>
      </w:r>
      <w:r w:rsidRPr="00B12623">
        <w:t xml:space="preserve"> мм не является промахом.</w:t>
      </w:r>
    </w:p>
    <w:p w:rsidR="0032194C" w:rsidRDefault="0032194C" w:rsidP="0032194C">
      <w:pPr>
        <w:ind w:firstLine="708"/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0F672C">
        <w:rPr>
          <w:position w:val="-12"/>
          <w:sz w:val="28"/>
          <w:szCs w:val="28"/>
        </w:rPr>
        <w:object w:dxaOrig="620" w:dyaOrig="400">
          <v:shape id="_x0000_i1032" type="#_x0000_t75" style="width:30.75pt;height:20.25pt" o:ole="">
            <v:imagedata r:id="rId26" o:title=""/>
          </v:shape>
          <o:OLEObject Type="Embed" ProgID="Equation.3" ShapeID="_x0000_i1032" DrawAspect="Content" ObjectID="_1634192709" r:id="rId27"/>
        </w:object>
      </w:r>
      <w:r w:rsidRPr="0071747F">
        <w:rPr>
          <w:sz w:val="28"/>
          <w:szCs w:val="28"/>
        </w:rPr>
        <w:t xml:space="preserve"> =</w:t>
      </w:r>
      <w:r>
        <w:rPr>
          <w:sz w:val="28"/>
          <w:szCs w:val="28"/>
        </w:rPr>
        <w:t>124</w:t>
      </w:r>
      <w:r>
        <w:rPr>
          <w:sz w:val="28"/>
          <w:szCs w:val="28"/>
          <w:lang w:val="en-US"/>
        </w:rPr>
        <w:t>,70</w:t>
      </w:r>
      <w:r>
        <w:rPr>
          <w:sz w:val="28"/>
          <w:szCs w:val="28"/>
        </w:rPr>
        <w:t xml:space="preserve"> мм</w:t>
      </w:r>
      <w:r>
        <w:rPr>
          <w:sz w:val="28"/>
          <w:szCs w:val="28"/>
          <w:lang w:val="en-US"/>
        </w:rPr>
        <w:t>,</w:t>
      </w:r>
    </w:p>
    <w:p w:rsidR="0032194C" w:rsidRDefault="0032194C" w:rsidP="0032194C">
      <w:pPr>
        <w:ind w:firstLine="708"/>
        <w:rPr>
          <w:sz w:val="28"/>
          <w:szCs w:val="28"/>
          <w:lang w:val="en-US"/>
        </w:rPr>
      </w:pPr>
    </w:p>
    <w:p w:rsidR="0032194C" w:rsidRPr="0032194C" w:rsidRDefault="00D206E4" w:rsidP="0032194C">
      <w:pPr>
        <w:ind w:firstLine="708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124,70-124,749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0,028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=1,75</m:t>
          </m:r>
        </m:oMath>
      </m:oMathPara>
    </w:p>
    <w:p w:rsidR="0032194C" w:rsidRPr="0032194C" w:rsidRDefault="0032194C" w:rsidP="0032194C">
      <w:pPr>
        <w:ind w:firstLine="708"/>
        <w:rPr>
          <w:sz w:val="28"/>
          <w:szCs w:val="28"/>
          <w:lang w:val="en-US"/>
        </w:rPr>
      </w:pPr>
    </w:p>
    <w:p w:rsidR="00B12623" w:rsidRDefault="00B12623" w:rsidP="00B12623">
      <w:pPr>
        <w:rPr>
          <w:sz w:val="28"/>
          <w:szCs w:val="28"/>
        </w:rPr>
      </w:pPr>
    </w:p>
    <w:p w:rsidR="00B12623" w:rsidRDefault="00B12623" w:rsidP="00B12623">
      <w:pPr>
        <w:rPr>
          <w:sz w:val="28"/>
          <w:szCs w:val="28"/>
        </w:rPr>
      </w:pPr>
    </w:p>
    <w:p w:rsidR="00B12623" w:rsidRDefault="00B12623" w:rsidP="00B12623">
      <w:pPr>
        <w:pStyle w:val="a1"/>
      </w:pPr>
      <w:r w:rsidRPr="0071747F">
        <w:lastRenderedPageBreak/>
        <w:t xml:space="preserve">Значения </w:t>
      </w:r>
      <w:r w:rsidRPr="00874FE9">
        <w:rPr>
          <w:lang w:val="en-US"/>
        </w:rPr>
        <w:object w:dxaOrig="1560" w:dyaOrig="400">
          <v:shape id="_x0000_i1033" type="#_x0000_t75" style="width:77.25pt;height:21.75pt" o:ole="">
            <v:imagedata r:id="rId28" o:title=""/>
          </v:shape>
          <o:OLEObject Type="Embed" ProgID="Equation.3" ShapeID="_x0000_i1033" DrawAspect="Content" ObjectID="_1634192710" r:id="rId29"/>
        </w:obje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71"/>
        <w:gridCol w:w="887"/>
        <w:gridCol w:w="885"/>
        <w:gridCol w:w="885"/>
        <w:gridCol w:w="1031"/>
        <w:gridCol w:w="1031"/>
        <w:gridCol w:w="1031"/>
        <w:gridCol w:w="1033"/>
      </w:tblGrid>
      <w:tr w:rsidR="00B12623" w:rsidRPr="00B12623" w:rsidTr="00B12623">
        <w:trPr>
          <w:trHeight w:hRule="exact" w:val="474"/>
        </w:trPr>
        <w:tc>
          <w:tcPr>
            <w:tcW w:w="1559" w:type="pct"/>
            <w:vMerge w:val="restar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Уровень значимости q</w:t>
            </w:r>
          </w:p>
        </w:tc>
        <w:tc>
          <w:tcPr>
            <w:tcW w:w="3441" w:type="pct"/>
            <w:gridSpan w:val="7"/>
            <w:vAlign w:val="center"/>
          </w:tcPr>
          <w:p w:rsidR="00B12623" w:rsidRPr="00B12623" w:rsidRDefault="00B12623" w:rsidP="00B12623">
            <w:pPr>
              <w:spacing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Число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измерений</w:t>
            </w:r>
          </w:p>
          <w:p w:rsidR="00B12623" w:rsidRPr="00B12623" w:rsidRDefault="00B12623" w:rsidP="00B12623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val="uk-UA" w:eastAsia="en-US"/>
              </w:rPr>
            </w:pPr>
          </w:p>
        </w:tc>
      </w:tr>
      <w:tr w:rsidR="00B12623" w:rsidRPr="00B12623" w:rsidTr="00662206">
        <w:trPr>
          <w:trHeight w:hRule="exact" w:val="474"/>
        </w:trPr>
        <w:tc>
          <w:tcPr>
            <w:tcW w:w="1559" w:type="pct"/>
            <w:vMerge/>
            <w:vAlign w:val="center"/>
          </w:tcPr>
          <w:p w:rsidR="00B12623" w:rsidRPr="00B12623" w:rsidRDefault="00B12623" w:rsidP="00B12623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4"/>
                <w:szCs w:val="28"/>
                <w:lang w:eastAsia="en-US"/>
              </w:rPr>
            </w:pPr>
          </w:p>
        </w:tc>
        <w:tc>
          <w:tcPr>
            <w:tcW w:w="450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4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i/>
                <w:iCs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6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8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10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i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12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i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14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i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16</w:t>
            </w:r>
          </w:p>
        </w:tc>
      </w:tr>
      <w:tr w:rsidR="00B12623" w:rsidRPr="00B12623" w:rsidTr="00662206">
        <w:trPr>
          <w:trHeight w:hRule="exact" w:val="474"/>
        </w:trPr>
        <w:tc>
          <w:tcPr>
            <w:tcW w:w="155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0,01</w:t>
            </w:r>
          </w:p>
        </w:tc>
        <w:tc>
          <w:tcPr>
            <w:tcW w:w="450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1,73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2,16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2,43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2,62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2,75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2,90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3,08</w:t>
            </w:r>
          </w:p>
        </w:tc>
      </w:tr>
      <w:tr w:rsidR="00B12623" w:rsidRPr="00B12623" w:rsidTr="00662206">
        <w:trPr>
          <w:trHeight w:hRule="exact" w:val="474"/>
        </w:trPr>
        <w:tc>
          <w:tcPr>
            <w:tcW w:w="155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0,02</w:t>
            </w:r>
          </w:p>
        </w:tc>
        <w:tc>
          <w:tcPr>
            <w:tcW w:w="450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1,72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2,13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2,37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2,54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2,66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2,80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2,96</w:t>
            </w:r>
          </w:p>
        </w:tc>
      </w:tr>
      <w:tr w:rsidR="00B12623" w:rsidRPr="00B12623" w:rsidTr="00662206">
        <w:trPr>
          <w:trHeight w:hRule="exact" w:val="474"/>
        </w:trPr>
        <w:tc>
          <w:tcPr>
            <w:tcW w:w="1559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0,05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1,71</w:t>
            </w:r>
          </w:p>
        </w:tc>
        <w:tc>
          <w:tcPr>
            <w:tcW w:w="449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2,10</w:t>
            </w:r>
          </w:p>
        </w:tc>
        <w:tc>
          <w:tcPr>
            <w:tcW w:w="449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2,27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2,41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2,52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2,69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2,78</w:t>
            </w:r>
          </w:p>
        </w:tc>
      </w:tr>
      <w:tr w:rsidR="00B12623" w:rsidRPr="00B12623" w:rsidTr="00B12623">
        <w:trPr>
          <w:trHeight w:hRule="exact" w:val="474"/>
        </w:trPr>
        <w:tc>
          <w:tcPr>
            <w:tcW w:w="155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0,10</w:t>
            </w:r>
          </w:p>
        </w:tc>
        <w:tc>
          <w:tcPr>
            <w:tcW w:w="450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1,69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2,00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2,17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2,29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2,39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2,49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2,62</w:t>
            </w:r>
          </w:p>
        </w:tc>
      </w:tr>
    </w:tbl>
    <w:p w:rsidR="00B12623" w:rsidRPr="0071747F" w:rsidRDefault="00B12623" w:rsidP="0032194C">
      <w:pPr>
        <w:pStyle w:val="af5"/>
      </w:pPr>
    </w:p>
    <w:p w:rsidR="0032194C" w:rsidRPr="0032194C" w:rsidRDefault="0032194C" w:rsidP="0032194C">
      <w:pPr>
        <w:pStyle w:val="af5"/>
        <w:rPr>
          <w:rFonts w:eastAsiaTheme="minorHAnsi"/>
          <w:lang w:eastAsia="en-US"/>
        </w:rPr>
      </w:pPr>
      <w:r w:rsidRPr="0032194C">
        <w:rPr>
          <w:rFonts w:eastAsiaTheme="minorHAnsi"/>
          <w:position w:val="-12"/>
          <w:lang w:val="uk-UA" w:eastAsia="en-US"/>
        </w:rPr>
        <w:object w:dxaOrig="360" w:dyaOrig="400">
          <v:shape id="_x0000_i1034" type="#_x0000_t75" style="width:18pt;height:20.25pt" o:ole="">
            <v:imagedata r:id="rId30" o:title=""/>
          </v:shape>
          <o:OLEObject Type="Embed" ProgID="Equation.3" ShapeID="_x0000_i1034" DrawAspect="Content" ObjectID="_1634192711" r:id="rId31"/>
        </w:object>
      </w:r>
      <w:r w:rsidRPr="0032194C">
        <w:rPr>
          <w:rFonts w:eastAsiaTheme="minorHAnsi"/>
          <w:lang w:eastAsia="en-US"/>
        </w:rPr>
        <w:t xml:space="preserve"> </w:t>
      </w:r>
      <w:r w:rsidRPr="0032194C">
        <w:rPr>
          <w:rFonts w:eastAsiaTheme="minorHAnsi"/>
          <w:lang w:val="uk-UA" w:eastAsia="en-US"/>
        </w:rPr>
        <w:t>&lt;</w:t>
      </w:r>
      <w:r w:rsidRPr="0032194C">
        <w:rPr>
          <w:rFonts w:eastAsiaTheme="minorHAnsi"/>
          <w:lang w:eastAsia="en-US"/>
        </w:rPr>
        <w:t xml:space="preserve"> </w:t>
      </w:r>
      <w:r w:rsidRPr="0032194C">
        <w:rPr>
          <w:rFonts w:eastAsiaTheme="minorHAnsi"/>
          <w:position w:val="-12"/>
          <w:lang w:val="uk-UA" w:eastAsia="en-US"/>
        </w:rPr>
        <w:object w:dxaOrig="420" w:dyaOrig="400">
          <v:shape id="_x0000_i1035" type="#_x0000_t75" style="width:21.75pt;height:20.25pt" o:ole="">
            <v:imagedata r:id="rId32" o:title=""/>
          </v:shape>
          <o:OLEObject Type="Embed" ProgID="Equation.3" ShapeID="_x0000_i1035" DrawAspect="Content" ObjectID="_1634192712" r:id="rId33"/>
        </w:object>
      </w:r>
      <w:r w:rsidRPr="0032194C">
        <w:rPr>
          <w:rFonts w:eastAsiaTheme="minorHAnsi"/>
          <w:lang w:val="uk-UA" w:eastAsia="en-US"/>
        </w:rPr>
        <w:t xml:space="preserve"> </w:t>
      </w:r>
      <w:r w:rsidRPr="0032194C">
        <w:rPr>
          <w:rStyle w:val="aff1"/>
          <w:lang w:eastAsia="en-US"/>
        </w:rPr>
        <w:t xml:space="preserve">(1,75 &lt; 2,52), поэтому результат </w:t>
      </w:r>
      <m:oMath>
        <m:sSub>
          <m:sSubPr>
            <m:ctrlPr>
              <w:rPr>
                <w:rStyle w:val="aff1"/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Style w:val="aff1"/>
                <w:rFonts w:ascii="Cambria Math" w:hAnsi="Cambria Math"/>
                <w:lang w:eastAsia="en-US"/>
              </w:rPr>
              <m:t>x</m:t>
            </m:r>
          </m:e>
          <m:sub>
            <m:r>
              <w:rPr>
                <w:rStyle w:val="aff1"/>
                <w:rFonts w:ascii="Cambria Math" w:hAnsi="Cambria Math"/>
                <w:lang w:eastAsia="en-US"/>
              </w:rPr>
              <m:t>min</m:t>
            </m:r>
          </m:sub>
        </m:sSub>
        <m:r>
          <w:rPr>
            <w:rStyle w:val="aff1"/>
            <w:rFonts w:ascii="Cambria Math" w:hAnsi="Cambria Math"/>
            <w:lang w:eastAsia="en-US"/>
          </w:rPr>
          <m:t>=124,70</m:t>
        </m:r>
      </m:oMath>
      <w:r w:rsidRPr="0032194C">
        <w:rPr>
          <w:rFonts w:eastAsiaTheme="minorHAnsi"/>
          <w:lang w:eastAsia="en-US"/>
        </w:rPr>
        <w:t xml:space="preserve"> </w:t>
      </w:r>
      <w:proofErr w:type="gramStart"/>
      <w:r w:rsidRPr="0032194C">
        <w:rPr>
          <w:rFonts w:eastAsiaTheme="minorHAnsi"/>
          <w:lang w:eastAsia="en-US"/>
        </w:rPr>
        <w:t>мм</w:t>
      </w:r>
      <w:proofErr w:type="gramEnd"/>
      <w:r w:rsidRPr="0032194C">
        <w:rPr>
          <w:rFonts w:eastAsiaTheme="minorHAnsi"/>
          <w:lang w:eastAsia="en-US"/>
        </w:rPr>
        <w:t xml:space="preserve"> не является промахом.</w:t>
      </w:r>
    </w:p>
    <w:p w:rsidR="00B12623" w:rsidRPr="0032194C" w:rsidRDefault="0032194C" w:rsidP="0032194C">
      <w:pPr>
        <w:pStyle w:val="af5"/>
      </w:pPr>
      <w:r w:rsidRPr="0032194C">
        <w:rPr>
          <w:rFonts w:eastAsiaTheme="minorHAnsi"/>
          <w:lang w:eastAsia="en-US"/>
        </w:rPr>
        <w:t xml:space="preserve">4. Вычислим среднюю квадратичную погрешность результата измерения среднего арифметического </w:t>
      </w:r>
      <w:r w:rsidRPr="0032194C">
        <w:rPr>
          <w:rFonts w:eastAsiaTheme="minorHAnsi"/>
          <w:position w:val="-12"/>
          <w:lang w:val="uk-UA" w:eastAsia="en-US"/>
        </w:rPr>
        <w:object w:dxaOrig="380" w:dyaOrig="400">
          <v:shape id="_x0000_i1036" type="#_x0000_t75" style="width:18.75pt;height:20.25pt" o:ole="">
            <v:imagedata r:id="rId34" o:title=""/>
          </v:shape>
          <o:OLEObject Type="Embed" ProgID="Equation.3" ShapeID="_x0000_i1036" DrawAspect="Content" ObjectID="_1634192713" r:id="rId35"/>
        </w:object>
      </w:r>
      <w:r w:rsidRPr="0032194C">
        <w:rPr>
          <w:rFonts w:eastAsiaTheme="minorHAnsi"/>
          <w:lang w:eastAsia="en-US"/>
        </w:rPr>
        <w:t xml:space="preserve"> </w:t>
      </w:r>
      <w:r w:rsidR="00F44F38" w:rsidRPr="00F44F38">
        <w:rPr>
          <w:rFonts w:eastAsiaTheme="minorHAnsi"/>
        </w:rPr>
        <w:t>по формуле 1.4</w:t>
      </w:r>
      <w:r w:rsidRPr="00F44F38">
        <w:rPr>
          <w:rFonts w:eastAsiaTheme="minorHAnsi"/>
        </w:rPr>
        <w:t>, мм</w:t>
      </w:r>
      <w:r w:rsidRPr="00F44F38">
        <w:rPr>
          <w:rFonts w:eastAsiaTheme="minorHAnsi"/>
          <w:lang w:eastAsia="en-US"/>
        </w:rPr>
        <w:t>:</w:t>
      </w:r>
    </w:p>
    <w:p w:rsidR="0032194C" w:rsidRPr="00F44F38" w:rsidRDefault="0032194C" w:rsidP="00DF5B7B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F54F6" w:rsidTr="006F54F6">
        <w:tc>
          <w:tcPr>
            <w:tcW w:w="8613" w:type="dxa"/>
          </w:tcPr>
          <w:p w:rsidR="006F54F6" w:rsidRPr="00D61D8E" w:rsidRDefault="006F54F6" w:rsidP="00D61D8E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958" w:type="dxa"/>
            <w:vAlign w:val="center"/>
          </w:tcPr>
          <w:p w:rsidR="006F54F6" w:rsidRDefault="006F54F6" w:rsidP="006F54F6">
            <w:pPr>
              <w:pStyle w:val="a0"/>
              <w:numPr>
                <w:ilvl w:val="6"/>
                <w:numId w:val="26"/>
              </w:numPr>
            </w:pPr>
          </w:p>
        </w:tc>
      </w:tr>
    </w:tbl>
    <w:p w:rsidR="00467A1B" w:rsidRDefault="00467A1B" w:rsidP="00DF5B7B">
      <w:pPr>
        <w:pStyle w:val="af5"/>
        <w:rPr>
          <w:lang w:val="en-US"/>
        </w:rPr>
      </w:pPr>
    </w:p>
    <w:p w:rsidR="00804BD3" w:rsidRPr="00804BD3" w:rsidRDefault="00804BD3" w:rsidP="00804BD3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0,028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0,0078</m:t>
          </m:r>
        </m:oMath>
      </m:oMathPara>
    </w:p>
    <w:p w:rsidR="00804BD3" w:rsidRPr="00804BD3" w:rsidRDefault="00804BD3" w:rsidP="00CA29C3">
      <w:pPr>
        <w:pStyle w:val="af5"/>
      </w:pPr>
    </w:p>
    <w:p w:rsidR="00804BD3" w:rsidRPr="00946CDE" w:rsidRDefault="00804BD3" w:rsidP="00804BD3">
      <w:pPr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Pr="0071747F">
        <w:rPr>
          <w:sz w:val="28"/>
          <w:szCs w:val="28"/>
        </w:rPr>
        <w:t xml:space="preserve">. </w:t>
      </w:r>
      <w:r w:rsidRPr="00F44F38">
        <w:rPr>
          <w:rStyle w:val="aff1"/>
        </w:rPr>
        <w:t>Для заданной вероятности P = 0,95 и числа измерений n= 13 по таблице 1.4 устанавливаем значение коэффициента Стьюдента</w:t>
      </w:r>
      <w:r w:rsidR="00946CDE" w:rsidRPr="00946CD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t= 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uk-UA" w:eastAsia="en-US"/>
          </w:rPr>
          <m:t>2,262</m:t>
        </m:r>
      </m:oMath>
      <w:r w:rsidR="00946CDE">
        <w:rPr>
          <w:sz w:val="28"/>
          <w:szCs w:val="28"/>
        </w:rPr>
        <w:t>.</w:t>
      </w:r>
    </w:p>
    <w:p w:rsidR="00804BD3" w:rsidRPr="00804BD3" w:rsidRDefault="00804BD3" w:rsidP="00804BD3">
      <w:pPr>
        <w:ind w:firstLine="708"/>
        <w:rPr>
          <w:sz w:val="28"/>
          <w:szCs w:val="28"/>
        </w:rPr>
      </w:pPr>
    </w:p>
    <w:p w:rsidR="00804BD3" w:rsidRPr="00804BD3" w:rsidRDefault="00804BD3" w:rsidP="00804BD3">
      <w:pPr>
        <w:pStyle w:val="a1"/>
        <w:rPr>
          <w:rFonts w:eastAsiaTheme="minorHAnsi"/>
          <w:lang w:eastAsia="en-US"/>
        </w:rPr>
      </w:pPr>
      <w:r w:rsidRPr="00804BD3">
        <w:rPr>
          <w:rFonts w:eastAsiaTheme="minorHAnsi"/>
          <w:lang w:eastAsia="en-US"/>
        </w:rPr>
        <w:t>– Значение коэффициента Стьюдента t (ГОСТ 8.207-76)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1"/>
        <w:gridCol w:w="892"/>
        <w:gridCol w:w="893"/>
        <w:gridCol w:w="893"/>
        <w:gridCol w:w="895"/>
        <w:gridCol w:w="895"/>
        <w:gridCol w:w="895"/>
        <w:gridCol w:w="895"/>
        <w:gridCol w:w="895"/>
        <w:gridCol w:w="895"/>
        <w:gridCol w:w="895"/>
      </w:tblGrid>
      <w:tr w:rsidR="00804BD3" w:rsidRPr="00804BD3" w:rsidTr="00804BD3">
        <w:trPr>
          <w:jc w:val="center"/>
        </w:trPr>
        <w:tc>
          <w:tcPr>
            <w:tcW w:w="463" w:type="pct"/>
            <w:vMerge w:val="restar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eastAsia="en-US"/>
              </w:rPr>
            </w:pPr>
            <w:r w:rsidRPr="00804BD3">
              <w:rPr>
                <w:rFonts w:eastAsiaTheme="minorHAnsi"/>
                <w:lang w:val="en-US" w:eastAsia="en-US"/>
              </w:rPr>
              <w:t>P</w:t>
            </w:r>
          </w:p>
        </w:tc>
        <w:tc>
          <w:tcPr>
            <w:tcW w:w="4537" w:type="pct"/>
            <w:gridSpan w:val="10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eastAsia="en-US"/>
              </w:rPr>
            </w:pPr>
            <w:r w:rsidRPr="00804BD3">
              <w:rPr>
                <w:rFonts w:eastAsiaTheme="minorHAnsi"/>
                <w:lang w:val="en-US" w:eastAsia="en-US"/>
              </w:rPr>
              <w:t>n</w:t>
            </w:r>
          </w:p>
        </w:tc>
      </w:tr>
      <w:tr w:rsidR="00804BD3" w:rsidRPr="00804BD3" w:rsidTr="00804BD3">
        <w:trPr>
          <w:jc w:val="center"/>
        </w:trPr>
        <w:tc>
          <w:tcPr>
            <w:tcW w:w="463" w:type="pct"/>
            <w:vMerge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3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4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5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6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7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8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9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10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15</w:t>
            </w:r>
          </w:p>
        </w:tc>
      </w:tr>
      <w:tr w:rsidR="00804BD3" w:rsidRPr="00804BD3" w:rsidTr="00804BD3">
        <w:trPr>
          <w:jc w:val="center"/>
        </w:trPr>
        <w:tc>
          <w:tcPr>
            <w:tcW w:w="46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eastAsia="en-US"/>
              </w:rPr>
            </w:pPr>
            <w:r w:rsidRPr="00804BD3">
              <w:rPr>
                <w:rFonts w:eastAsiaTheme="minorHAnsi"/>
                <w:lang w:eastAsia="en-US"/>
              </w:rPr>
              <w:t>0</w:t>
            </w:r>
            <w:r w:rsidRPr="00804BD3">
              <w:rPr>
                <w:rFonts w:eastAsiaTheme="minorHAnsi"/>
                <w:lang w:val="uk-UA" w:eastAsia="en-US"/>
              </w:rPr>
              <w:t>,</w:t>
            </w:r>
            <w:r w:rsidRPr="00804BD3">
              <w:rPr>
                <w:rFonts w:eastAsiaTheme="minorHAnsi"/>
                <w:lang w:eastAsia="en-US"/>
              </w:rPr>
              <w:t>90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6,314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2,920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2,353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2,132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2,015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1,943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1,895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1,860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1,833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1,761</w:t>
            </w:r>
          </w:p>
        </w:tc>
      </w:tr>
      <w:tr w:rsidR="00804BD3" w:rsidRPr="00804BD3" w:rsidTr="00804BD3">
        <w:trPr>
          <w:jc w:val="center"/>
        </w:trPr>
        <w:tc>
          <w:tcPr>
            <w:tcW w:w="463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0,95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12,706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4,303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3,182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2,776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2,571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2,447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2,365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2,306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2,262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2,145</w:t>
            </w:r>
          </w:p>
        </w:tc>
      </w:tr>
      <w:tr w:rsidR="00804BD3" w:rsidRPr="00804BD3" w:rsidTr="00804BD3">
        <w:trPr>
          <w:jc w:val="center"/>
        </w:trPr>
        <w:tc>
          <w:tcPr>
            <w:tcW w:w="46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0,99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63,657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9,925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5,841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4,604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4,032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3,707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3,499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3,355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3,250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2,977</w:t>
            </w:r>
          </w:p>
        </w:tc>
      </w:tr>
    </w:tbl>
    <w:p w:rsidR="00804BD3" w:rsidRPr="00804BD3" w:rsidRDefault="00804BD3" w:rsidP="00804BD3">
      <w:pPr>
        <w:ind w:firstLine="708"/>
        <w:rPr>
          <w:sz w:val="28"/>
          <w:szCs w:val="28"/>
          <w:lang w:val="en-US"/>
        </w:rPr>
      </w:pPr>
    </w:p>
    <w:p w:rsidR="00804BD3" w:rsidRDefault="00804BD3" w:rsidP="00804BD3">
      <w:pPr>
        <w:rPr>
          <w:sz w:val="28"/>
          <w:szCs w:val="28"/>
          <w:lang w:val="en-US"/>
        </w:rPr>
      </w:pPr>
      <w:r w:rsidRPr="00F44F38">
        <w:rPr>
          <w:rStyle w:val="aff1"/>
        </w:rPr>
        <w:t xml:space="preserve">Тогда доверительные границы случайной погрешности результата измерений, </w:t>
      </w:r>
      <w:proofErr w:type="gramStart"/>
      <w:r w:rsidRPr="00F44F38">
        <w:rPr>
          <w:rStyle w:val="aff1"/>
        </w:rPr>
        <w:t>мм</w:t>
      </w:r>
      <w:proofErr w:type="gramEnd"/>
      <w:r w:rsidRPr="0071747F">
        <w:rPr>
          <w:sz w:val="28"/>
          <w:szCs w:val="28"/>
        </w:rPr>
        <w:t>:</w:t>
      </w:r>
    </w:p>
    <w:p w:rsidR="00FD553D" w:rsidRPr="00FD553D" w:rsidRDefault="00FD553D" w:rsidP="00804BD3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ε=±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val="uk-UA" w:eastAsia="en-US"/>
            </w:rPr>
            <m:t>2,262∙0,0078=±0,018</m:t>
          </m:r>
        </m:oMath>
      </m:oMathPara>
    </w:p>
    <w:p w:rsidR="00804BD3" w:rsidRPr="0071747F" w:rsidRDefault="00804BD3" w:rsidP="00804BD3">
      <w:pPr>
        <w:jc w:val="center"/>
        <w:rPr>
          <w:sz w:val="28"/>
          <w:szCs w:val="28"/>
        </w:rPr>
      </w:pPr>
    </w:p>
    <w:p w:rsidR="00804BD3" w:rsidRDefault="00804BD3" w:rsidP="00CA29C3">
      <w:pPr>
        <w:pStyle w:val="af5"/>
        <w:rPr>
          <w:lang w:val="en-US"/>
        </w:rPr>
      </w:pPr>
    </w:p>
    <w:p w:rsidR="005554EE" w:rsidRDefault="005554EE" w:rsidP="005554EE">
      <w:pPr>
        <w:ind w:firstLine="708"/>
        <w:rPr>
          <w:rStyle w:val="aff1"/>
          <w:lang w:val="en-US"/>
        </w:rPr>
      </w:pPr>
      <w:r w:rsidRPr="0071747F">
        <w:rPr>
          <w:sz w:val="28"/>
          <w:szCs w:val="28"/>
        </w:rPr>
        <w:lastRenderedPageBreak/>
        <w:t xml:space="preserve">6. Поскольку соотношение </w:t>
      </w:r>
      <w:r w:rsidR="00A737AA" w:rsidRPr="00A737AA">
        <w:rPr>
          <w:position w:val="-30"/>
          <w:sz w:val="28"/>
          <w:szCs w:val="28"/>
          <w:lang w:val="uk-UA"/>
        </w:rPr>
        <w:object w:dxaOrig="1939" w:dyaOrig="680">
          <v:shape id="_x0000_i1037" type="#_x0000_t75" style="width:96.75pt;height:34.5pt" o:ole="">
            <v:imagedata r:id="rId36" o:title=""/>
          </v:shape>
          <o:OLEObject Type="Embed" ProgID="Equation.3" ShapeID="_x0000_i1037" DrawAspect="Content" ObjectID="_1634192714" r:id="rId37"/>
        </w:object>
      </w:r>
      <w:r w:rsidRPr="0071747F">
        <w:rPr>
          <w:sz w:val="28"/>
          <w:szCs w:val="28"/>
        </w:rPr>
        <w:t xml:space="preserve">&lt; 0,8, то неучтенной </w:t>
      </w:r>
      <w:r w:rsidRPr="00F44F38">
        <w:rPr>
          <w:rStyle w:val="aff1"/>
        </w:rPr>
        <w:t xml:space="preserve">систематической погрешностью по сравнению со случайной погрешностью измерения пренебрежем и примем доверительные границы погрешности результата измерений, </w:t>
      </w:r>
      <w:proofErr w:type="gramStart"/>
      <w:r w:rsidRPr="00F44F38">
        <w:rPr>
          <w:rStyle w:val="aff1"/>
        </w:rPr>
        <w:t>мм</w:t>
      </w:r>
      <w:proofErr w:type="gramEnd"/>
      <w:r w:rsidRPr="00F44F38">
        <w:rPr>
          <w:rStyle w:val="aff1"/>
        </w:rPr>
        <w:t>:</w:t>
      </w:r>
    </w:p>
    <w:p w:rsidR="00A737AA" w:rsidRPr="00A737AA" w:rsidRDefault="00A737AA" w:rsidP="005554EE">
      <w:pPr>
        <w:ind w:firstLine="708"/>
        <w:rPr>
          <w:rStyle w:val="aff1"/>
          <w:lang w:val="en-US"/>
        </w:rPr>
      </w:pPr>
    </w:p>
    <w:p w:rsidR="005554EE" w:rsidRPr="00A737AA" w:rsidRDefault="00A737AA" w:rsidP="00A737AA">
      <w:pPr>
        <w:ind w:firstLine="708"/>
        <w:rPr>
          <w:rStyle w:val="aff1"/>
          <w:lang w:val="en-US"/>
        </w:rPr>
      </w:pPr>
      <m:oMathPara>
        <m:oMath>
          <m:r>
            <w:rPr>
              <w:rStyle w:val="aff1"/>
              <w:rFonts w:ascii="Cambria Math" w:hAnsi="Cambria Math"/>
              <w:lang w:val="en-US"/>
            </w:rPr>
            <m:t>∆=ε=±0,018</m:t>
          </m:r>
        </m:oMath>
      </m:oMathPara>
    </w:p>
    <w:p w:rsidR="00A737AA" w:rsidRPr="00A737AA" w:rsidRDefault="00A737AA" w:rsidP="00A737AA">
      <w:pPr>
        <w:ind w:firstLine="708"/>
        <w:rPr>
          <w:sz w:val="28"/>
          <w:szCs w:val="28"/>
          <w:lang w:val="en-US"/>
        </w:rPr>
      </w:pPr>
    </w:p>
    <w:p w:rsidR="005554EE" w:rsidRPr="00F44F38" w:rsidRDefault="005554EE" w:rsidP="00A737AA">
      <w:pPr>
        <w:pStyle w:val="af5"/>
        <w:rPr>
          <w:rStyle w:val="aff1"/>
        </w:rPr>
      </w:pPr>
      <w:r w:rsidRPr="0071747F">
        <w:t xml:space="preserve">7. </w:t>
      </w:r>
      <w:r w:rsidRPr="00F44F38">
        <w:rPr>
          <w:rStyle w:val="aff1"/>
        </w:rPr>
        <w:t>Результат измерений представим в стандартной форме:</w:t>
      </w:r>
    </w:p>
    <w:p w:rsidR="00A737AA" w:rsidRPr="00A737AA" w:rsidRDefault="00A737AA" w:rsidP="005554EE">
      <w:pPr>
        <w:jc w:val="center"/>
        <w:rPr>
          <w:position w:val="-10"/>
          <w:sz w:val="28"/>
          <w:szCs w:val="28"/>
        </w:rPr>
      </w:pPr>
      <w:bookmarkStart w:id="2" w:name="_GoBack"/>
      <w:bookmarkEnd w:id="2"/>
    </w:p>
    <w:p w:rsidR="005554EE" w:rsidRPr="005554EE" w:rsidRDefault="00A737AA" w:rsidP="00CA29C3">
      <w:pPr>
        <w:pStyle w:val="af5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124,749</m:t>
          </m:r>
          <m:r>
            <w:rPr>
              <w:rFonts w:ascii="Cambria Math" w:hAnsi="Cambria Math"/>
            </w:rPr>
            <m:t>±0,018, 0,95</m:t>
          </m:r>
        </m:oMath>
      </m:oMathPara>
    </w:p>
    <w:p w:rsidR="002F23AA" w:rsidRPr="00804BD3" w:rsidRDefault="002F23AA" w:rsidP="00CA29C3">
      <w:pPr>
        <w:pStyle w:val="af5"/>
      </w:pPr>
      <w:r>
        <w:br w:type="page"/>
      </w:r>
    </w:p>
    <w:p w:rsidR="002F23AA" w:rsidRDefault="00FF6C3F" w:rsidP="00FF6C3F">
      <w:pPr>
        <w:pStyle w:val="2"/>
      </w:pPr>
      <w:bookmarkStart w:id="3" w:name="_Ref23105881"/>
      <w:bookmarkStart w:id="4" w:name="_Toc23573145"/>
      <w:r>
        <w:lastRenderedPageBreak/>
        <w:t>Расчет</w:t>
      </w:r>
      <w:r w:rsidRPr="00FF6C3F">
        <w:t xml:space="preserve"> зависимости абсолютной, относительной и приведенной погрешностей от результата измерений</w:t>
      </w:r>
      <w:bookmarkEnd w:id="3"/>
      <w:bookmarkEnd w:id="4"/>
    </w:p>
    <w:p w:rsidR="002F23AA" w:rsidRPr="002F23AA" w:rsidRDefault="002F23AA" w:rsidP="00C812C1">
      <w:pPr>
        <w:pStyle w:val="af5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6"/>
        <w:gridCol w:w="3206"/>
        <w:gridCol w:w="1985"/>
        <w:gridCol w:w="3229"/>
      </w:tblGrid>
      <w:tr w:rsidR="002F23AA" w:rsidRPr="002F23AA" w:rsidTr="00FF6C3F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C812C1">
            <w:pPr>
              <w:pStyle w:val="affc"/>
              <w:rPr>
                <w:rFonts w:eastAsiaTheme="minorHAnsi"/>
                <w:lang w:eastAsia="en-US"/>
              </w:rPr>
            </w:pPr>
            <w:bookmarkStart w:id="5" w:name="_Toc327720454"/>
            <w:bookmarkStart w:id="6" w:name="_Toc332235881"/>
            <w:bookmarkStart w:id="7" w:name="_Toc333256881"/>
            <w:bookmarkStart w:id="8" w:name="_Toc333259829"/>
            <w:bookmarkStart w:id="9" w:name="_Toc334631078"/>
            <w:r w:rsidRPr="002F23AA">
              <w:rPr>
                <w:rFonts w:eastAsiaTheme="minorHAnsi"/>
                <w:lang w:eastAsia="en-US"/>
              </w:rPr>
              <w:t>Вариант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3206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C812C1">
            <w:pPr>
              <w:pStyle w:val="affc"/>
              <w:rPr>
                <w:rFonts w:eastAsiaTheme="minorHAnsi"/>
                <w:lang w:eastAsia="en-US"/>
              </w:rPr>
            </w:pPr>
            <w:bookmarkStart w:id="10" w:name="_Toc327720455"/>
            <w:bookmarkStart w:id="11" w:name="_Toc332235882"/>
            <w:bookmarkStart w:id="12" w:name="_Toc333256882"/>
            <w:bookmarkStart w:id="13" w:name="_Toc333259830"/>
            <w:bookmarkStart w:id="14" w:name="_Toc334631079"/>
            <w:r w:rsidRPr="002F23AA">
              <w:rPr>
                <w:rFonts w:eastAsiaTheme="minorHAnsi"/>
                <w:lang w:eastAsia="en-US"/>
              </w:rPr>
              <w:t xml:space="preserve">Диапазон </w:t>
            </w:r>
            <w:bookmarkEnd w:id="10"/>
            <w:bookmarkEnd w:id="11"/>
            <w:bookmarkEnd w:id="12"/>
            <w:bookmarkEnd w:id="13"/>
            <w:bookmarkEnd w:id="14"/>
            <w:r w:rsidRPr="002F23AA">
              <w:rPr>
                <w:rFonts w:eastAsiaTheme="minorHAnsi"/>
                <w:lang w:eastAsia="en-US"/>
              </w:rPr>
              <w:t>измерений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C812C1">
            <w:pPr>
              <w:pStyle w:val="affc"/>
              <w:rPr>
                <w:rFonts w:eastAsiaTheme="minorHAnsi"/>
                <w:lang w:eastAsia="en-US"/>
              </w:rPr>
            </w:pPr>
            <w:bookmarkStart w:id="15" w:name="_Toc327720456"/>
            <w:bookmarkStart w:id="16" w:name="_Toc332235883"/>
            <w:bookmarkStart w:id="17" w:name="_Toc333256883"/>
            <w:bookmarkStart w:id="18" w:name="_Toc333259831"/>
            <w:bookmarkStart w:id="19" w:name="_Toc334631080"/>
            <w:r w:rsidRPr="002F23AA">
              <w:rPr>
                <w:rFonts w:eastAsiaTheme="minorHAnsi"/>
                <w:lang w:eastAsia="en-US"/>
              </w:rPr>
              <w:t>Класс точност</w:t>
            </w:r>
            <w:bookmarkEnd w:id="15"/>
            <w:bookmarkEnd w:id="16"/>
            <w:bookmarkEnd w:id="17"/>
            <w:bookmarkEnd w:id="18"/>
            <w:bookmarkEnd w:id="19"/>
            <w:r w:rsidRPr="002F23AA">
              <w:rPr>
                <w:rFonts w:eastAsiaTheme="minorHAnsi"/>
                <w:lang w:eastAsia="en-US"/>
              </w:rPr>
              <w:t>и</w:t>
            </w:r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C812C1">
            <w:pPr>
              <w:pStyle w:val="affc"/>
              <w:rPr>
                <w:rFonts w:eastAsiaTheme="minorHAnsi"/>
                <w:lang w:eastAsia="en-US"/>
              </w:rPr>
            </w:pPr>
            <w:bookmarkStart w:id="20" w:name="_Toc327720457"/>
            <w:bookmarkStart w:id="21" w:name="_Toc332235884"/>
            <w:bookmarkStart w:id="22" w:name="_Toc333256884"/>
            <w:bookmarkStart w:id="23" w:name="_Toc333259832"/>
            <w:bookmarkStart w:id="24" w:name="_Toc334631081"/>
            <w:r w:rsidRPr="002F23AA">
              <w:rPr>
                <w:rFonts w:eastAsiaTheme="minorHAnsi"/>
                <w:lang w:eastAsia="en-US"/>
              </w:rPr>
              <w:t>Результаты измерений</w:t>
            </w:r>
            <w:bookmarkEnd w:id="20"/>
            <w:bookmarkEnd w:id="21"/>
            <w:bookmarkEnd w:id="22"/>
            <w:bookmarkEnd w:id="23"/>
            <w:bookmarkEnd w:id="24"/>
          </w:p>
        </w:tc>
      </w:tr>
      <w:tr w:rsidR="00FF6C3F" w:rsidRPr="002F23AA" w:rsidTr="00FF6C3F">
        <w:trPr>
          <w:cantSplit/>
          <w:trHeight w:val="226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C812C1">
            <w:pPr>
              <w:pStyle w:val="affc"/>
              <w:rPr>
                <w:rFonts w:eastAsiaTheme="minorHAnsi"/>
                <w:lang w:val="uk-UA" w:eastAsia="en-US"/>
              </w:rPr>
            </w:pPr>
            <w:bookmarkStart w:id="25" w:name="_Toc327720462"/>
            <w:bookmarkStart w:id="26" w:name="_Toc332235889"/>
            <w:bookmarkStart w:id="27" w:name="_Toc333256889"/>
            <w:bookmarkStart w:id="28" w:name="_Toc333259837"/>
            <w:bookmarkStart w:id="29" w:name="_Toc334631086"/>
            <w:r w:rsidRPr="002F23AA">
              <w:rPr>
                <w:rFonts w:eastAsiaTheme="minorHAnsi"/>
                <w:lang w:val="uk-UA" w:eastAsia="en-US"/>
              </w:rPr>
              <w:t>2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3206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C812C1">
            <w:pPr>
              <w:pStyle w:val="affc"/>
              <w:rPr>
                <w:rFonts w:eastAsiaTheme="minorHAnsi"/>
                <w:lang w:val="uk-UA" w:eastAsia="en-US"/>
              </w:rPr>
            </w:pPr>
            <w:bookmarkStart w:id="30" w:name="_Toc327720463"/>
            <w:bookmarkStart w:id="31" w:name="_Toc332235890"/>
            <w:bookmarkStart w:id="32" w:name="_Toc333256890"/>
            <w:bookmarkStart w:id="33" w:name="_Toc333259838"/>
            <w:bookmarkStart w:id="34" w:name="_Toc334631087"/>
            <w:r w:rsidRPr="002F23AA">
              <w:rPr>
                <w:rFonts w:eastAsiaTheme="minorHAnsi"/>
                <w:lang w:val="uk-UA" w:eastAsia="en-US"/>
              </w:rPr>
              <w:t>(0…10) В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C812C1">
            <w:pPr>
              <w:pStyle w:val="affc"/>
              <w:rPr>
                <w:rFonts w:eastAsiaTheme="minorHAnsi"/>
                <w:lang w:val="uk-UA" w:eastAsia="en-US"/>
              </w:rPr>
            </w:pPr>
            <w:bookmarkStart w:id="35" w:name="_Toc327720464"/>
            <w:bookmarkStart w:id="36" w:name="_Toc332235891"/>
            <w:bookmarkStart w:id="37" w:name="_Toc333256891"/>
            <w:bookmarkStart w:id="38" w:name="_Toc333259839"/>
            <w:bookmarkStart w:id="39" w:name="_Toc334631088"/>
            <w:r w:rsidRPr="002F23AA">
              <w:rPr>
                <w:rFonts w:eastAsiaTheme="minorHAnsi"/>
                <w:lang w:val="uk-UA" w:eastAsia="en-US"/>
              </w:rPr>
              <w:t>0,25</w:t>
            </w:r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C812C1">
            <w:pPr>
              <w:pStyle w:val="affc"/>
              <w:rPr>
                <w:rFonts w:eastAsiaTheme="minorHAnsi"/>
                <w:lang w:val="uk-UA" w:eastAsia="en-US"/>
              </w:rPr>
            </w:pPr>
            <w:bookmarkStart w:id="40" w:name="_Toc327720461"/>
            <w:bookmarkStart w:id="41" w:name="_Toc332235888"/>
            <w:bookmarkStart w:id="42" w:name="_Toc333256888"/>
            <w:bookmarkStart w:id="43" w:name="_Toc333259836"/>
            <w:bookmarkStart w:id="44" w:name="_Toc334631085"/>
            <w:r w:rsidRPr="002F23AA">
              <w:rPr>
                <w:rFonts w:eastAsiaTheme="minorHAnsi"/>
                <w:lang w:val="uk-UA" w:eastAsia="en-US"/>
              </w:rPr>
              <w:t>0; 1; 2; 4; 5; 6; 8; 10 В</w:t>
            </w:r>
            <w:bookmarkEnd w:id="40"/>
            <w:bookmarkEnd w:id="41"/>
            <w:bookmarkEnd w:id="42"/>
            <w:bookmarkEnd w:id="43"/>
            <w:bookmarkEnd w:id="44"/>
          </w:p>
        </w:tc>
      </w:tr>
    </w:tbl>
    <w:p w:rsidR="002F23AA" w:rsidRDefault="002F23AA" w:rsidP="00C812C1">
      <w:pPr>
        <w:pStyle w:val="af5"/>
      </w:pPr>
    </w:p>
    <w:p w:rsidR="006432A4" w:rsidRDefault="006432A4" w:rsidP="00C812C1">
      <w:pPr>
        <w:pStyle w:val="af5"/>
        <w:rPr>
          <w:rFonts w:eastAsiaTheme="minorHAnsi"/>
          <w:lang w:val="en-US" w:eastAsia="en-US"/>
        </w:rPr>
      </w:pPr>
      <w:r w:rsidRPr="006432A4">
        <w:rPr>
          <w:rFonts w:eastAsiaTheme="minorHAnsi"/>
          <w:lang w:eastAsia="en-US"/>
        </w:rPr>
        <w:t>Решение</w:t>
      </w:r>
    </w:p>
    <w:p w:rsidR="006A0637" w:rsidRPr="006432A4" w:rsidRDefault="006A0637" w:rsidP="00C812C1">
      <w:pPr>
        <w:pStyle w:val="af5"/>
        <w:rPr>
          <w:rFonts w:eastAsiaTheme="minorHAnsi"/>
          <w:lang w:val="en-US" w:eastAsia="en-US"/>
        </w:rPr>
      </w:pPr>
    </w:p>
    <w:p w:rsidR="006432A4" w:rsidRPr="006432A4" w:rsidRDefault="006432A4" w:rsidP="00C812C1">
      <w:pPr>
        <w:pStyle w:val="af5"/>
        <w:rPr>
          <w:rFonts w:eastAsiaTheme="minorHAnsi"/>
          <w:lang w:eastAsia="en-US"/>
        </w:rPr>
      </w:pPr>
      <w:r w:rsidRPr="006432A4">
        <w:rPr>
          <w:rStyle w:val="aff1"/>
          <w:lang w:eastAsia="en-US"/>
        </w:rPr>
        <w:t>Для записи результатов составляем таблицу (табл.</w:t>
      </w:r>
      <w:r w:rsidR="006C3D35" w:rsidRPr="006C3D35">
        <w:rPr>
          <w:rStyle w:val="aff1"/>
          <w:lang w:eastAsia="en-US"/>
        </w:rPr>
        <w:t xml:space="preserve"> </w:t>
      </w:r>
      <w:r w:rsidR="006C3D35">
        <w:rPr>
          <w:rStyle w:val="aff1"/>
          <w:lang w:eastAsia="en-US"/>
        </w:rPr>
        <w:fldChar w:fldCharType="begin"/>
      </w:r>
      <w:r w:rsidR="006C3D35">
        <w:rPr>
          <w:rStyle w:val="aff1"/>
          <w:lang w:eastAsia="en-US"/>
        </w:rPr>
        <w:instrText xml:space="preserve"> REF  _Ref23106111 \r \t </w:instrText>
      </w:r>
      <w:r w:rsidR="00C812C1">
        <w:rPr>
          <w:rStyle w:val="aff1"/>
          <w:lang w:eastAsia="en-US"/>
        </w:rPr>
        <w:instrText xml:space="preserve"> \* MERGEFORMAT </w:instrText>
      </w:r>
      <w:r w:rsidR="006C3D35">
        <w:rPr>
          <w:rStyle w:val="aff1"/>
          <w:lang w:eastAsia="en-US"/>
        </w:rPr>
        <w:fldChar w:fldCharType="separate"/>
      </w:r>
      <w:r w:rsidR="005754C3">
        <w:rPr>
          <w:rStyle w:val="aff1"/>
          <w:lang w:eastAsia="en-US"/>
        </w:rPr>
        <w:t>1.3</w:t>
      </w:r>
      <w:r w:rsidR="006C3D35">
        <w:rPr>
          <w:rStyle w:val="aff1"/>
          <w:lang w:eastAsia="en-US"/>
        </w:rPr>
        <w:fldChar w:fldCharType="end"/>
      </w:r>
      <w:r w:rsidRPr="006432A4">
        <w:rPr>
          <w:rStyle w:val="aff1"/>
          <w:lang w:eastAsia="en-US"/>
        </w:rPr>
        <w:t>), в столбцы которой будем записывать значения</w:t>
      </w:r>
      <w:r w:rsidRPr="006432A4">
        <w:rPr>
          <w:rFonts w:eastAsiaTheme="minorHAnsi"/>
          <w:lang w:eastAsia="en-US"/>
        </w:rPr>
        <w:t xml:space="preserve"> U, </w:t>
      </w:r>
      <w:r w:rsidRPr="006432A4">
        <w:rPr>
          <w:rStyle w:val="aff1"/>
          <w:lang w:eastAsia="en-US"/>
        </w:rPr>
        <w:t>абсолютные</w:t>
      </w:r>
      <w:r w:rsidRPr="006432A4">
        <w:rPr>
          <w:rFonts w:eastAsiaTheme="minorHAnsi"/>
          <w:lang w:eastAsia="en-US"/>
        </w:rPr>
        <w:t xml:space="preserve"> ΔU, относительные </w:t>
      </w:r>
      <w:proofErr w:type="spellStart"/>
      <w:r w:rsidRPr="006432A4">
        <w:rPr>
          <w:rFonts w:eastAsiaTheme="minorHAnsi"/>
          <w:lang w:eastAsia="en-US"/>
        </w:rPr>
        <w:t>δ</w:t>
      </w:r>
      <w:proofErr w:type="gramStart"/>
      <w:r w:rsidRPr="006432A4">
        <w:rPr>
          <w:rFonts w:eastAsiaTheme="minorHAnsi"/>
          <w:lang w:eastAsia="en-US"/>
        </w:rPr>
        <w:t>U</w:t>
      </w:r>
      <w:proofErr w:type="spellEnd"/>
      <w:proofErr w:type="gramEnd"/>
      <w:r w:rsidRPr="006432A4">
        <w:rPr>
          <w:rFonts w:eastAsiaTheme="minorHAnsi"/>
          <w:lang w:eastAsia="en-US"/>
        </w:rPr>
        <w:t xml:space="preserve"> и приведены </w:t>
      </w:r>
      <w:proofErr w:type="spellStart"/>
      <w:r w:rsidRPr="006432A4">
        <w:rPr>
          <w:rFonts w:eastAsiaTheme="minorHAnsi"/>
          <w:lang w:eastAsia="en-US"/>
        </w:rPr>
        <w:t>γU</w:t>
      </w:r>
      <w:proofErr w:type="spellEnd"/>
      <w:r w:rsidRPr="006432A4">
        <w:rPr>
          <w:rFonts w:eastAsiaTheme="minorHAnsi"/>
          <w:lang w:eastAsia="en-US"/>
        </w:rPr>
        <w:t xml:space="preserve"> погрешности.</w:t>
      </w:r>
    </w:p>
    <w:p w:rsidR="006432A4" w:rsidRPr="006432A4" w:rsidRDefault="006432A4" w:rsidP="00C812C1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 xml:space="preserve">В первый столбец записываем заданные в условии задачи измеренные значения </w:t>
      </w:r>
      <w:r w:rsidRPr="006432A4">
        <w:rPr>
          <w:rFonts w:eastAsiaTheme="minorHAnsi"/>
        </w:rPr>
        <w:t xml:space="preserve">напряжения, В: </w:t>
      </w:r>
      <w:r w:rsidRPr="006432A4">
        <w:rPr>
          <w:lang w:val="uk-UA" w:eastAsia="en-US"/>
        </w:rPr>
        <w:t>0; 1; 2; 4; 5; 6; 8; 10 </w:t>
      </w:r>
      <w:r w:rsidRPr="006432A4">
        <w:rPr>
          <w:rFonts w:eastAsiaTheme="minorHAnsi"/>
        </w:rPr>
        <w:t>.</w:t>
      </w:r>
    </w:p>
    <w:p w:rsidR="006432A4" w:rsidRPr="006432A4" w:rsidRDefault="006432A4" w:rsidP="00C812C1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>Значение абсолютной погрешности известно из условий задачи (ΔU=0,25 В) и считается одинаковым для всех измеренных значений напряжения; это значение заносим во все ячейки второго столбца.</w:t>
      </w:r>
    </w:p>
    <w:p w:rsidR="006432A4" w:rsidRPr="006432A4" w:rsidRDefault="006432A4" w:rsidP="00C812C1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>Значение относительной погрешности будем рассчитывать по формуле  (</w:t>
      </w:r>
      <w:r w:rsidR="0049089D" w:rsidRPr="0049089D">
        <w:rPr>
          <w:rFonts w:eastAsiaTheme="minorHAnsi"/>
          <w:lang w:eastAsia="en-US"/>
        </w:rPr>
        <w:t>4.</w:t>
      </w:r>
      <w:r w:rsidR="008C2E97">
        <w:rPr>
          <w:rFonts w:eastAsiaTheme="minorHAnsi"/>
          <w:highlight w:val="yellow"/>
          <w:lang w:eastAsia="en-US"/>
        </w:rPr>
        <w:t>0000</w:t>
      </w:r>
      <w:r w:rsidR="008C2E97">
        <w:rPr>
          <w:rFonts w:eastAsiaTheme="minorHAnsi"/>
          <w:highlight w:val="yellow"/>
          <w:lang w:eastAsia="en-US"/>
        </w:rPr>
        <w:fldChar w:fldCharType="begin"/>
      </w:r>
      <w:r w:rsidR="008C2E97">
        <w:rPr>
          <w:rFonts w:eastAsiaTheme="minorHAnsi"/>
          <w:highlight w:val="yellow"/>
          <w:lang w:eastAsia="en-US"/>
        </w:rPr>
        <w:instrText xml:space="preserve"> REF  _Ref23105853 \w </w:instrText>
      </w:r>
      <w:r w:rsidR="00C812C1">
        <w:rPr>
          <w:rFonts w:eastAsiaTheme="minorHAnsi"/>
          <w:highlight w:val="yellow"/>
          <w:lang w:eastAsia="en-US"/>
        </w:rPr>
        <w:instrText xml:space="preserve"> \* MERGEFORMAT </w:instrText>
      </w:r>
      <w:r w:rsidR="008C2E97">
        <w:rPr>
          <w:rFonts w:eastAsiaTheme="minorHAnsi"/>
          <w:highlight w:val="yellow"/>
          <w:lang w:eastAsia="en-US"/>
        </w:rPr>
        <w:fldChar w:fldCharType="separate"/>
      </w:r>
      <w:r w:rsidR="005754C3">
        <w:rPr>
          <w:rFonts w:eastAsiaTheme="minorHAnsi"/>
          <w:highlight w:val="yellow"/>
          <w:lang w:eastAsia="en-US"/>
        </w:rPr>
        <w:t>0</w:t>
      </w:r>
      <w:r w:rsidR="008C2E97">
        <w:rPr>
          <w:rFonts w:eastAsiaTheme="minorHAnsi"/>
          <w:highlight w:val="yellow"/>
          <w:lang w:eastAsia="en-US"/>
        </w:rPr>
        <w:fldChar w:fldCharType="end"/>
      </w:r>
      <w:r w:rsidRPr="006432A4">
        <w:rPr>
          <w:rFonts w:eastAsiaTheme="minorHAnsi"/>
          <w:lang w:eastAsia="en-US"/>
        </w:rPr>
        <w:t>)</w:t>
      </w:r>
    </w:p>
    <w:p w:rsidR="006432A4" w:rsidRDefault="006432A4" w:rsidP="00CA29C3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D7806" w:rsidTr="0049089D">
        <w:tc>
          <w:tcPr>
            <w:tcW w:w="8613" w:type="dxa"/>
          </w:tcPr>
          <w:p w:rsidR="004D7806" w:rsidRPr="00D61D8E" w:rsidRDefault="004D7806" w:rsidP="00EB50D2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D7806" w:rsidRDefault="004D7806" w:rsidP="008C2E97">
            <w:pPr>
              <w:pStyle w:val="a0"/>
            </w:pPr>
            <w:bookmarkStart w:id="45" w:name="_Ref23105853"/>
          </w:p>
        </w:tc>
        <w:bookmarkEnd w:id="45"/>
      </w:tr>
    </w:tbl>
    <w:p w:rsidR="00D84F6E" w:rsidRDefault="00D84F6E" w:rsidP="008C2E97">
      <w:pPr>
        <w:rPr>
          <w:sz w:val="28"/>
          <w:szCs w:val="28"/>
          <w:lang w:val="en-US"/>
        </w:rPr>
      </w:pPr>
    </w:p>
    <w:p w:rsidR="008C2E97" w:rsidRDefault="008C2E97" w:rsidP="008C2E97">
      <w:pPr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При U1 = 0</w:t>
      </w:r>
      <w:proofErr w:type="gramStart"/>
      <w:r w:rsidRPr="0071747F">
        <w:rPr>
          <w:sz w:val="28"/>
          <w:szCs w:val="28"/>
        </w:rPr>
        <w:t xml:space="preserve"> В</w:t>
      </w:r>
      <w:proofErr w:type="gramEnd"/>
      <w:r w:rsidRPr="0071747F">
        <w:rPr>
          <w:sz w:val="28"/>
          <w:szCs w:val="28"/>
        </w:rPr>
        <w:t xml:space="preserve"> получаем </w:t>
      </w:r>
    </w:p>
    <w:p w:rsidR="006A0637" w:rsidRPr="006A0637" w:rsidRDefault="006A0637" w:rsidP="006A0637">
      <w:pPr>
        <w:pStyle w:val="af5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C2E97" w:rsidTr="00EB50D2">
        <w:tc>
          <w:tcPr>
            <w:tcW w:w="8613" w:type="dxa"/>
          </w:tcPr>
          <w:p w:rsidR="008C2E97" w:rsidRPr="00D61D8E" w:rsidRDefault="008C2E97" w:rsidP="008C2E97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∙100→∞,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C2E97" w:rsidRDefault="008C2E97" w:rsidP="008C2E97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D84F6E" w:rsidRDefault="00D84F6E" w:rsidP="008C2E97">
      <w:pPr>
        <w:rPr>
          <w:sz w:val="28"/>
          <w:szCs w:val="28"/>
          <w:lang w:val="en-US"/>
        </w:rPr>
      </w:pPr>
    </w:p>
    <w:p w:rsidR="008C2E97" w:rsidRDefault="008C2E97" w:rsidP="008C2E97">
      <w:pPr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При U2 = 1</w:t>
      </w:r>
      <w:proofErr w:type="gramStart"/>
      <w:r w:rsidRPr="0071747F">
        <w:rPr>
          <w:sz w:val="28"/>
          <w:szCs w:val="28"/>
        </w:rPr>
        <w:t xml:space="preserve"> В</w:t>
      </w:r>
      <w:proofErr w:type="gramEnd"/>
      <w:r w:rsidRPr="0071747F">
        <w:rPr>
          <w:sz w:val="28"/>
          <w:szCs w:val="28"/>
        </w:rPr>
        <w:t xml:space="preserve"> получаем </w:t>
      </w:r>
    </w:p>
    <w:p w:rsidR="006A0637" w:rsidRPr="006A0637" w:rsidRDefault="006A0637" w:rsidP="008C2E97">
      <w:pPr>
        <w:rPr>
          <w:sz w:val="28"/>
          <w:szCs w:val="28"/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C2E97" w:rsidTr="00EB50D2">
        <w:tc>
          <w:tcPr>
            <w:tcW w:w="8613" w:type="dxa"/>
          </w:tcPr>
          <w:p w:rsidR="008C2E97" w:rsidRPr="00D61D8E" w:rsidRDefault="008C2E97" w:rsidP="00256FD2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∙100=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25%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C2E97" w:rsidRDefault="008C2E97" w:rsidP="00EB50D2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6A0637" w:rsidRDefault="006A0637" w:rsidP="00256FD2">
      <w:pPr>
        <w:pStyle w:val="af5"/>
        <w:rPr>
          <w:rFonts w:eastAsiaTheme="minorHAnsi"/>
          <w:lang w:val="en-US" w:eastAsia="en-US"/>
        </w:rPr>
      </w:pPr>
    </w:p>
    <w:p w:rsidR="00256FD2" w:rsidRPr="00256FD2" w:rsidRDefault="00256FD2" w:rsidP="00256FD2">
      <w:pPr>
        <w:pStyle w:val="af5"/>
        <w:rPr>
          <w:rFonts w:eastAsiaTheme="minorHAnsi"/>
          <w:lang w:eastAsia="en-US"/>
        </w:rPr>
      </w:pPr>
      <w:r w:rsidRPr="00256FD2">
        <w:rPr>
          <w:rFonts w:eastAsiaTheme="minorHAnsi"/>
          <w:lang w:eastAsia="en-US"/>
        </w:rPr>
        <w:lastRenderedPageBreak/>
        <w:t>Значения относительной погрешности для остальных измеренных значений напряжения рассчитываются аналогично. Полученные таким образом значения относительной погрешности заносим в третий столбец.</w:t>
      </w:r>
    </w:p>
    <w:p w:rsidR="00256FD2" w:rsidRPr="00C812C1" w:rsidRDefault="00256FD2" w:rsidP="00256FD2">
      <w:pPr>
        <w:pStyle w:val="af5"/>
        <w:rPr>
          <w:rFonts w:eastAsiaTheme="minorHAnsi"/>
          <w:lang w:eastAsia="en-US"/>
        </w:rPr>
      </w:pPr>
      <w:r w:rsidRPr="00256FD2">
        <w:rPr>
          <w:rFonts w:eastAsiaTheme="minorHAnsi"/>
          <w:lang w:eastAsia="en-US"/>
        </w:rPr>
        <w:t>Для расчета значений приведенной погрешности используем формулу 4.</w:t>
      </w:r>
      <w:r w:rsidRPr="00256FD2">
        <w:rPr>
          <w:rFonts w:eastAsiaTheme="minorHAnsi"/>
          <w:highlight w:val="yellow"/>
          <w:lang w:eastAsia="en-US"/>
        </w:rPr>
        <w:t>000000000</w:t>
      </w:r>
      <w:r w:rsidRPr="00256FD2">
        <w:rPr>
          <w:rFonts w:eastAsiaTheme="minorHAnsi"/>
          <w:lang w:eastAsia="en-US"/>
        </w:rPr>
        <w:t>:</w:t>
      </w:r>
    </w:p>
    <w:p w:rsidR="006A0637" w:rsidRPr="00C812C1" w:rsidRDefault="006A0637" w:rsidP="00256FD2">
      <w:pPr>
        <w:pStyle w:val="af5"/>
        <w:rPr>
          <w:rFonts w:eastAsiaTheme="minorHAnsi"/>
          <w:lang w:eastAsia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EB50D2">
        <w:tc>
          <w:tcPr>
            <w:tcW w:w="8613" w:type="dxa"/>
          </w:tcPr>
          <w:p w:rsidR="00256FD2" w:rsidRPr="00D61D8E" w:rsidRDefault="00256FD2" w:rsidP="00EB50D2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γU=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EB50D2">
            <w:pPr>
              <w:pStyle w:val="a0"/>
            </w:pPr>
          </w:p>
        </w:tc>
      </w:tr>
    </w:tbl>
    <w:p w:rsidR="00256FD2" w:rsidRPr="00C812C1" w:rsidRDefault="00256FD2" w:rsidP="00256FD2">
      <w:pPr>
        <w:ind w:firstLine="708"/>
        <w:rPr>
          <w:sz w:val="28"/>
          <w:szCs w:val="28"/>
        </w:rPr>
      </w:pPr>
      <w:r w:rsidRPr="0071747F">
        <w:rPr>
          <w:sz w:val="28"/>
          <w:szCs w:val="28"/>
        </w:rPr>
        <w:t>Так как диапазон измерений вольтметра – (0...10) В, то за норм</w:t>
      </w:r>
      <w:r>
        <w:rPr>
          <w:sz w:val="28"/>
          <w:szCs w:val="28"/>
        </w:rPr>
        <w:t>ирующе</w:t>
      </w:r>
      <w:r w:rsidRPr="0071747F">
        <w:rPr>
          <w:sz w:val="28"/>
          <w:szCs w:val="28"/>
        </w:rPr>
        <w:t xml:space="preserve">е значение принимаем размах шкалы прибора, т. е. </w:t>
      </w:r>
      <w:r>
        <w:rPr>
          <w:sz w:val="28"/>
          <w:szCs w:val="28"/>
        </w:rPr>
        <w:t xml:space="preserve"> </w:t>
      </w:r>
    </w:p>
    <w:p w:rsidR="00256FD2" w:rsidRPr="00C812C1" w:rsidRDefault="00256FD2" w:rsidP="00256FD2">
      <w:pPr>
        <w:ind w:firstLine="708"/>
        <w:rPr>
          <w:sz w:val="28"/>
          <w:szCs w:val="28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EB50D2">
        <w:tc>
          <w:tcPr>
            <w:tcW w:w="8613" w:type="dxa"/>
          </w:tcPr>
          <w:p w:rsidR="00256FD2" w:rsidRPr="00256FD2" w:rsidRDefault="00D206E4" w:rsidP="00256FD2">
            <w:pPr>
              <w:pStyle w:val="af5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10</m:t>
                </m:r>
                <m:r>
                  <w:rPr>
                    <w:rFonts w:ascii="Cambria Math" w:eastAsiaTheme="minorHAnsi" w:hAnsi="Cambria Math"/>
                    <w:lang w:eastAsia="en-US"/>
                  </w:rPr>
                  <m:t>В.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EB50D2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6A0637" w:rsidRDefault="006A0637" w:rsidP="00256FD2">
      <w:pPr>
        <w:pStyle w:val="af5"/>
        <w:rPr>
          <w:lang w:val="en-US"/>
        </w:rPr>
      </w:pPr>
    </w:p>
    <w:p w:rsidR="00256FD2" w:rsidRPr="0071747F" w:rsidRDefault="00256FD2" w:rsidP="00256FD2">
      <w:pPr>
        <w:pStyle w:val="af5"/>
      </w:pPr>
      <w:r w:rsidRPr="0071747F">
        <w:t xml:space="preserve">Поскольку величины ΔU и </w:t>
      </w:r>
      <w:r>
        <w:rPr>
          <w:lang w:val="en-US"/>
        </w:rPr>
        <w:t>U</w:t>
      </w:r>
      <w:r w:rsidRPr="00C46D3B">
        <w:rPr>
          <w:vertAlign w:val="subscript"/>
        </w:rPr>
        <w:t>N</w:t>
      </w:r>
      <w:r w:rsidRPr="0071747F">
        <w:t xml:space="preserve"> постоянные при любых значениях напряжения, то величина приведенной погрешности также постоянная и составляет </w:t>
      </w:r>
    </w:p>
    <w:p w:rsidR="00256FD2" w:rsidRDefault="00256FD2" w:rsidP="008C2E97">
      <w:pPr>
        <w:pStyle w:val="af5"/>
        <w:ind w:firstLine="0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EB50D2">
        <w:tc>
          <w:tcPr>
            <w:tcW w:w="8613" w:type="dxa"/>
          </w:tcPr>
          <w:p w:rsidR="00256FD2" w:rsidRPr="00256FD2" w:rsidRDefault="00256FD2" w:rsidP="00256FD2">
            <w:pPr>
              <w:pStyle w:val="af5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γU=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∙100=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2,5</m:t>
                </m:r>
                <m:r>
                  <w:rPr>
                    <w:rFonts w:ascii="Cambria Math" w:eastAsiaTheme="minorHAnsi" w:hAnsi="Cambria Math"/>
                    <w:lang w:eastAsia="en-US"/>
                  </w:rPr>
                  <m:t>В.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EB50D2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256FD2" w:rsidRPr="00256FD2" w:rsidRDefault="00256FD2" w:rsidP="008C2E97">
      <w:pPr>
        <w:pStyle w:val="af5"/>
        <w:ind w:firstLine="0"/>
      </w:pPr>
    </w:p>
    <w:p w:rsidR="002F23AA" w:rsidRDefault="00F77CB2" w:rsidP="00F77CB2">
      <w:pPr>
        <w:pStyle w:val="a1"/>
        <w:ind w:firstLine="709"/>
      </w:pPr>
      <w:bookmarkStart w:id="46" w:name="_Ref23106111"/>
      <w:r w:rsidRPr="0071747F">
        <w:t>Результаты расчета значений погрешностей</w:t>
      </w:r>
      <w:bookmarkEnd w:id="46"/>
    </w:p>
    <w:tbl>
      <w:tblPr>
        <w:tblW w:w="5000" w:type="pct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3"/>
        <w:gridCol w:w="2463"/>
        <w:gridCol w:w="2464"/>
        <w:gridCol w:w="2464"/>
      </w:tblGrid>
      <w:tr w:rsidR="00F77CB2" w:rsidRPr="00F77CB2" w:rsidTr="00F77CB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В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Δ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В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δ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%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γ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%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874FE9">
              <w:rPr>
                <w:sz w:val="28"/>
                <w:szCs w:val="28"/>
                <w:lang w:val="uk-UA"/>
              </w:rPr>
              <w:t>∞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25,00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12,5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6,25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5,00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4,16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3,1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2,5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</w:tbl>
    <w:p w:rsidR="002F23AA" w:rsidRDefault="002F23AA" w:rsidP="00CA29C3">
      <w:pPr>
        <w:pStyle w:val="af5"/>
        <w:rPr>
          <w:lang w:val="en-US"/>
        </w:rPr>
      </w:pPr>
    </w:p>
    <w:p w:rsidR="00F41070" w:rsidRDefault="00F41070" w:rsidP="00F41070">
      <w:pPr>
        <w:pStyle w:val="af5"/>
      </w:pPr>
      <w:r w:rsidRPr="0071747F">
        <w:lastRenderedPageBreak/>
        <w:t xml:space="preserve">По данным таблицы </w:t>
      </w:r>
      <w:r>
        <w:rPr>
          <w:rStyle w:val="aff1"/>
          <w:lang w:eastAsia="en-US"/>
        </w:rPr>
        <w:fldChar w:fldCharType="begin"/>
      </w:r>
      <w:r>
        <w:rPr>
          <w:rStyle w:val="aff1"/>
          <w:lang w:eastAsia="en-US"/>
        </w:rPr>
        <w:instrText xml:space="preserve"> REF  _Ref23106111 \r \t </w:instrText>
      </w:r>
      <w:r>
        <w:rPr>
          <w:rStyle w:val="aff1"/>
          <w:lang w:eastAsia="en-US"/>
        </w:rPr>
        <w:fldChar w:fldCharType="separate"/>
      </w:r>
      <w:r w:rsidR="005754C3">
        <w:rPr>
          <w:rStyle w:val="aff1"/>
          <w:lang w:eastAsia="en-US"/>
        </w:rPr>
        <w:t>1.3</w:t>
      </w:r>
      <w:r>
        <w:rPr>
          <w:rStyle w:val="aff1"/>
          <w:lang w:eastAsia="en-US"/>
        </w:rPr>
        <w:fldChar w:fldCharType="end"/>
      </w:r>
      <w:r w:rsidRPr="006432A4">
        <w:rPr>
          <w:rStyle w:val="aff1"/>
          <w:lang w:eastAsia="en-US"/>
        </w:rPr>
        <w:t xml:space="preserve"> </w:t>
      </w:r>
      <w:r w:rsidRPr="0071747F">
        <w:t>строим гр</w:t>
      </w:r>
      <w:r>
        <w:t>афики зависимостей абсолютной ∆</w:t>
      </w:r>
      <w:r w:rsidRPr="0071747F">
        <w:t xml:space="preserve">U, относительной </w:t>
      </w:r>
      <w:proofErr w:type="spellStart"/>
      <w:r w:rsidRPr="0071747F">
        <w:t>δU</w:t>
      </w:r>
      <w:proofErr w:type="spellEnd"/>
      <w:r w:rsidRPr="0071747F">
        <w:t xml:space="preserve"> и приведенной </w:t>
      </w:r>
      <w:proofErr w:type="spellStart"/>
      <w:r w:rsidRPr="0071747F">
        <w:t>γU</w:t>
      </w:r>
      <w:proofErr w:type="spellEnd"/>
      <w:r w:rsidRPr="0071747F">
        <w:t xml:space="preserve"> погрешностей от результата измерений U </w:t>
      </w:r>
    </w:p>
    <w:p w:rsidR="00F41070" w:rsidRDefault="00110EB1" w:rsidP="00CA29C3">
      <w:pPr>
        <w:pStyle w:val="af5"/>
        <w:rPr>
          <w:lang w:val="en-US"/>
        </w:rPr>
      </w:pPr>
      <w:r>
        <w:rPr>
          <w:noProof/>
        </w:rPr>
        <w:drawing>
          <wp:inline distT="0" distB="0" distL="0" distR="0" wp14:anchorId="2F4CFB15" wp14:editId="374930F1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9B5184" w:rsidRPr="009B5184" w:rsidRDefault="009B5184" w:rsidP="009B5184">
      <w:pPr>
        <w:pStyle w:val="a2"/>
      </w:pPr>
      <w:r w:rsidRPr="0071747F">
        <w:t>Графики зависимостей абсолютной, относительной и приведенной погрешностей от результата измерений.</w:t>
      </w:r>
    </w:p>
    <w:p w:rsidR="00F77CB2" w:rsidRDefault="00F77CB2" w:rsidP="00CA29C3">
      <w:pPr>
        <w:pStyle w:val="af5"/>
      </w:pPr>
    </w:p>
    <w:p w:rsidR="00F77CB2" w:rsidRDefault="00F77CB2" w:rsidP="00CA29C3">
      <w:pPr>
        <w:pStyle w:val="af5"/>
        <w:sectPr w:rsidR="00F77CB2" w:rsidSect="00A11272">
          <w:headerReference w:type="default" r:id="rId39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A65D9" w:rsidRPr="00DA65D9" w:rsidRDefault="00DA65D9" w:rsidP="00DA65D9">
      <w:pPr>
        <w:keepNext/>
        <w:keepLines/>
        <w:spacing w:before="480" w:line="276" w:lineRule="auto"/>
        <w:ind w:firstLine="0"/>
        <w:jc w:val="center"/>
        <w:outlineLvl w:val="0"/>
        <w:rPr>
          <w:rFonts w:eastAsia="MS Gothic"/>
          <w:bCs/>
          <w:caps/>
          <w:sz w:val="28"/>
          <w:szCs w:val="28"/>
        </w:rPr>
      </w:pPr>
      <w:bookmarkStart w:id="47" w:name="_Toc4239365"/>
      <w:bookmarkStart w:id="48" w:name="_Toc23573146"/>
      <w:r w:rsidRPr="00DA65D9">
        <w:rPr>
          <w:rFonts w:eastAsia="MS Gothic"/>
          <w:bCs/>
          <w:caps/>
          <w:sz w:val="28"/>
          <w:szCs w:val="28"/>
        </w:rPr>
        <w:lastRenderedPageBreak/>
        <w:t>СПИСОК ЛИТЕРАТУРЫ</w:t>
      </w:r>
      <w:bookmarkEnd w:id="47"/>
      <w:bookmarkEnd w:id="48"/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DA65D9" w:rsidRPr="00DA65D9" w:rsidRDefault="00DA65D9" w:rsidP="00DA65D9">
      <w:pPr>
        <w:rPr>
          <w:color w:val="000000"/>
          <w:sz w:val="28"/>
          <w:szCs w:val="28"/>
        </w:rPr>
      </w:pP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Желібо</w:t>
      </w:r>
      <w:proofErr w:type="spellEnd"/>
      <w:r w:rsidRPr="000A5E94">
        <w:rPr>
          <w:color w:val="000000"/>
          <w:sz w:val="28"/>
          <w:szCs w:val="28"/>
        </w:rPr>
        <w:t xml:space="preserve"> Є.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К.: </w:t>
      </w:r>
      <w:proofErr w:type="spellStart"/>
      <w:r w:rsidRPr="000A5E94">
        <w:rPr>
          <w:color w:val="000000"/>
          <w:sz w:val="28"/>
          <w:szCs w:val="28"/>
        </w:rPr>
        <w:t>Каравела</w:t>
      </w:r>
      <w:proofErr w:type="spellEnd"/>
      <w:r w:rsidRPr="000A5E94">
        <w:rPr>
          <w:color w:val="000000"/>
          <w:sz w:val="28"/>
          <w:szCs w:val="28"/>
        </w:rPr>
        <w:t>, 2005. – 344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Джигирей</w:t>
      </w:r>
      <w:proofErr w:type="spellEnd"/>
      <w:r w:rsidRPr="000A5E94">
        <w:rPr>
          <w:color w:val="000000"/>
          <w:sz w:val="28"/>
          <w:szCs w:val="28"/>
        </w:rPr>
        <w:t xml:space="preserve"> В.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ідручник</w:t>
      </w:r>
      <w:proofErr w:type="spellEnd"/>
      <w:r w:rsidRPr="000A5E94">
        <w:rPr>
          <w:color w:val="000000"/>
          <w:sz w:val="28"/>
          <w:szCs w:val="28"/>
        </w:rPr>
        <w:t xml:space="preserve">. – Вид 4-те, </w:t>
      </w:r>
      <w:proofErr w:type="spellStart"/>
      <w:r w:rsidRPr="000A5E94">
        <w:rPr>
          <w:color w:val="000000"/>
          <w:sz w:val="28"/>
          <w:szCs w:val="28"/>
        </w:rPr>
        <w:t>допов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2001. – 256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Яким</w:t>
      </w:r>
      <w:proofErr w:type="spellEnd"/>
      <w:r w:rsidRPr="000A5E94">
        <w:rPr>
          <w:color w:val="000000"/>
          <w:sz w:val="28"/>
          <w:szCs w:val="28"/>
        </w:rPr>
        <w:t xml:space="preserve"> Р. С.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людини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Навч</w:t>
      </w:r>
      <w:proofErr w:type="spellEnd"/>
      <w:r w:rsidRPr="000A5E94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0A5E94">
        <w:rPr>
          <w:color w:val="000000"/>
          <w:sz w:val="28"/>
          <w:szCs w:val="28"/>
        </w:rPr>
        <w:t>пос</w:t>
      </w:r>
      <w:proofErr w:type="gramEnd"/>
      <w:r w:rsidRPr="000A5E94">
        <w:rPr>
          <w:color w:val="000000"/>
          <w:sz w:val="28"/>
          <w:szCs w:val="28"/>
        </w:rPr>
        <w:t>ібник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 "</w:t>
      </w:r>
      <w:proofErr w:type="spellStart"/>
      <w:r w:rsidRPr="000A5E94">
        <w:rPr>
          <w:color w:val="000000"/>
          <w:sz w:val="28"/>
          <w:szCs w:val="28"/>
        </w:rPr>
        <w:t>Бескид</w:t>
      </w:r>
      <w:proofErr w:type="spellEnd"/>
      <w:proofErr w:type="gramStart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</w:t>
      </w:r>
      <w:proofErr w:type="gramEnd"/>
      <w:r w:rsidRPr="000A5E94">
        <w:rPr>
          <w:color w:val="000000"/>
          <w:sz w:val="28"/>
          <w:szCs w:val="28"/>
        </w:rPr>
        <w:t>іт</w:t>
      </w:r>
      <w:proofErr w:type="spellEnd"/>
      <w:r w:rsidRPr="000A5E94">
        <w:rPr>
          <w:color w:val="000000"/>
          <w:sz w:val="28"/>
          <w:szCs w:val="28"/>
        </w:rPr>
        <w:t>", 2005. – 304 с.</w:t>
      </w:r>
    </w:p>
    <w:p w:rsidR="000A5E94" w:rsidRP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r w:rsidRPr="000A5E94">
        <w:rPr>
          <w:color w:val="000000"/>
          <w:sz w:val="28"/>
          <w:szCs w:val="28"/>
        </w:rPr>
        <w:t>Бедрій</w:t>
      </w:r>
      <w:proofErr w:type="spellEnd"/>
      <w:r w:rsidRPr="000A5E94">
        <w:rPr>
          <w:color w:val="000000"/>
          <w:sz w:val="28"/>
          <w:szCs w:val="28"/>
        </w:rPr>
        <w:t xml:space="preserve"> Я.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Афі</w:t>
      </w:r>
      <w:proofErr w:type="gramStart"/>
      <w:r w:rsidRPr="000A5E94">
        <w:rPr>
          <w:color w:val="000000"/>
          <w:sz w:val="28"/>
          <w:szCs w:val="28"/>
        </w:rPr>
        <w:t>ша</w:t>
      </w:r>
      <w:proofErr w:type="spellEnd"/>
      <w:proofErr w:type="gramEnd"/>
      <w:r w:rsidRPr="000A5E94">
        <w:rPr>
          <w:color w:val="000000"/>
          <w:sz w:val="28"/>
          <w:szCs w:val="28"/>
        </w:rPr>
        <w:t>, 1998. – 275 с.</w:t>
      </w:r>
    </w:p>
    <w:p w:rsidR="000A5E94" w:rsidRDefault="000A5E94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r w:rsidRPr="000A5E94">
        <w:rPr>
          <w:color w:val="000000"/>
          <w:sz w:val="28"/>
          <w:szCs w:val="28"/>
        </w:rPr>
        <w:t xml:space="preserve">Лапин В. М. Безопасность жизнедеятельности человека. – </w:t>
      </w:r>
      <w:proofErr w:type="spellStart"/>
      <w:r w:rsidRPr="000A5E94">
        <w:rPr>
          <w:color w:val="000000"/>
          <w:sz w:val="28"/>
          <w:szCs w:val="28"/>
        </w:rPr>
        <w:t>Львів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Львівський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банківський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коледж</w:t>
      </w:r>
      <w:proofErr w:type="spellEnd"/>
      <w:r w:rsidRPr="000A5E94">
        <w:rPr>
          <w:color w:val="000000"/>
          <w:sz w:val="28"/>
          <w:szCs w:val="28"/>
        </w:rPr>
        <w:t>, 1998. – 192 с.</w:t>
      </w:r>
    </w:p>
    <w:p w:rsidR="008C7300" w:rsidRDefault="008C7300" w:rsidP="000A5E94">
      <w:pPr>
        <w:numPr>
          <w:ilvl w:val="0"/>
          <w:numId w:val="24"/>
        </w:numPr>
        <w:spacing w:after="200" w:line="360" w:lineRule="auto"/>
        <w:jc w:val="left"/>
        <w:rPr>
          <w:color w:val="000000"/>
          <w:sz w:val="28"/>
          <w:szCs w:val="28"/>
        </w:rPr>
      </w:pPr>
      <w:proofErr w:type="spellStart"/>
      <w:proofErr w:type="gramStart"/>
      <w:r w:rsidRPr="000A5E94">
        <w:rPr>
          <w:color w:val="000000"/>
          <w:sz w:val="28"/>
          <w:szCs w:val="28"/>
        </w:rPr>
        <w:t>П</w:t>
      </w:r>
      <w:proofErr w:type="gramEnd"/>
      <w:r w:rsidRPr="000A5E94">
        <w:rPr>
          <w:color w:val="000000"/>
          <w:sz w:val="28"/>
          <w:szCs w:val="28"/>
        </w:rPr>
        <w:t>істун</w:t>
      </w:r>
      <w:proofErr w:type="spellEnd"/>
      <w:r w:rsidRPr="000A5E94">
        <w:rPr>
          <w:color w:val="000000"/>
          <w:sz w:val="28"/>
          <w:szCs w:val="28"/>
        </w:rPr>
        <w:t xml:space="preserve"> І. П. </w:t>
      </w:r>
      <w:proofErr w:type="spellStart"/>
      <w:r w:rsidRPr="000A5E94">
        <w:rPr>
          <w:color w:val="000000"/>
          <w:sz w:val="28"/>
          <w:szCs w:val="28"/>
        </w:rPr>
        <w:t>Безпека</w:t>
      </w:r>
      <w:proofErr w:type="spellEnd"/>
      <w:r w:rsidRPr="000A5E94">
        <w:rPr>
          <w:color w:val="000000"/>
          <w:sz w:val="28"/>
          <w:szCs w:val="28"/>
        </w:rPr>
        <w:t xml:space="preserve"> </w:t>
      </w:r>
      <w:proofErr w:type="spellStart"/>
      <w:r w:rsidRPr="000A5E94">
        <w:rPr>
          <w:color w:val="000000"/>
          <w:sz w:val="28"/>
          <w:szCs w:val="28"/>
        </w:rPr>
        <w:t>життєдіяльності</w:t>
      </w:r>
      <w:proofErr w:type="spellEnd"/>
      <w:r w:rsidRPr="000A5E94">
        <w:rPr>
          <w:color w:val="000000"/>
          <w:sz w:val="28"/>
          <w:szCs w:val="28"/>
        </w:rPr>
        <w:t xml:space="preserve">. – </w:t>
      </w:r>
      <w:proofErr w:type="spellStart"/>
      <w:r w:rsidRPr="000A5E94">
        <w:rPr>
          <w:color w:val="000000"/>
          <w:sz w:val="28"/>
          <w:szCs w:val="28"/>
        </w:rPr>
        <w:t>Суми</w:t>
      </w:r>
      <w:proofErr w:type="spellEnd"/>
      <w:r w:rsidRPr="000A5E94">
        <w:rPr>
          <w:color w:val="000000"/>
          <w:sz w:val="28"/>
          <w:szCs w:val="28"/>
        </w:rPr>
        <w:t xml:space="preserve">: </w:t>
      </w:r>
      <w:proofErr w:type="spellStart"/>
      <w:r w:rsidRPr="000A5E94">
        <w:rPr>
          <w:color w:val="000000"/>
          <w:sz w:val="28"/>
          <w:szCs w:val="28"/>
        </w:rPr>
        <w:t>Університетська</w:t>
      </w:r>
      <w:proofErr w:type="spellEnd"/>
      <w:r w:rsidRPr="000A5E94">
        <w:rPr>
          <w:color w:val="000000"/>
          <w:sz w:val="28"/>
          <w:szCs w:val="28"/>
        </w:rPr>
        <w:t xml:space="preserve"> книга, 1999. – 301 с.</w:t>
      </w:r>
    </w:p>
    <w:p w:rsidR="00DA65D9" w:rsidRPr="00846333" w:rsidRDefault="00DA65D9" w:rsidP="00CA29C3">
      <w:pPr>
        <w:pStyle w:val="af5"/>
      </w:pPr>
    </w:p>
    <w:sectPr w:rsidR="00DA65D9" w:rsidRPr="00846333" w:rsidSect="00A11272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6E4" w:rsidRDefault="00D206E4">
      <w:r>
        <w:separator/>
      </w:r>
    </w:p>
  </w:endnote>
  <w:endnote w:type="continuationSeparator" w:id="0">
    <w:p w:rsidR="00D206E4" w:rsidRDefault="00D2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49742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EB50D2" w:rsidRPr="00331633" w:rsidRDefault="00EB50D2">
        <w:pPr>
          <w:pStyle w:val="ab"/>
          <w:jc w:val="right"/>
          <w:rPr>
            <w:sz w:val="24"/>
            <w:szCs w:val="24"/>
          </w:rPr>
        </w:pPr>
        <w:r w:rsidRPr="00331633">
          <w:rPr>
            <w:sz w:val="24"/>
            <w:szCs w:val="24"/>
          </w:rPr>
          <w:fldChar w:fldCharType="begin"/>
        </w:r>
        <w:r w:rsidRPr="00331633">
          <w:rPr>
            <w:sz w:val="24"/>
            <w:szCs w:val="24"/>
          </w:rPr>
          <w:instrText>PAGE   \* MERGEFORMAT</w:instrText>
        </w:r>
        <w:r w:rsidRPr="00331633">
          <w:rPr>
            <w:sz w:val="24"/>
            <w:szCs w:val="24"/>
          </w:rPr>
          <w:fldChar w:fldCharType="separate"/>
        </w:r>
        <w:r w:rsidR="00A737AA">
          <w:rPr>
            <w:noProof/>
            <w:sz w:val="24"/>
            <w:szCs w:val="24"/>
          </w:rPr>
          <w:t>6</w:t>
        </w:r>
        <w:r w:rsidRPr="00331633">
          <w:rPr>
            <w:sz w:val="24"/>
            <w:szCs w:val="24"/>
          </w:rPr>
          <w:fldChar w:fldCharType="end"/>
        </w:r>
      </w:p>
    </w:sdtContent>
  </w:sdt>
  <w:p w:rsidR="00EB50D2" w:rsidRDefault="00EB50D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6E4" w:rsidRDefault="00D206E4">
      <w:r>
        <w:separator/>
      </w:r>
    </w:p>
  </w:footnote>
  <w:footnote w:type="continuationSeparator" w:id="0">
    <w:p w:rsidR="00D206E4" w:rsidRDefault="00D20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D2" w:rsidRDefault="00EB50D2">
    <w:pPr>
      <w:pStyle w:val="aa"/>
    </w:pPr>
  </w:p>
  <w:p w:rsidR="00EB50D2" w:rsidRDefault="00EB50D2">
    <w:pPr>
      <w:pStyle w:val="aa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D2" w:rsidRDefault="00EB50D2">
    <w:pPr>
      <w:pStyle w:val="aa"/>
      <w:jc w:val="right"/>
    </w:pPr>
  </w:p>
  <w:p w:rsidR="00EB50D2" w:rsidRDefault="00EB50D2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D2" w:rsidRDefault="00EB50D2">
    <w:pPr>
      <w:pStyle w:val="aa"/>
      <w:jc w:val="right"/>
    </w:pPr>
  </w:p>
  <w:p w:rsidR="00EB50D2" w:rsidRDefault="00EB50D2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D2" w:rsidRPr="00830B7C" w:rsidRDefault="00EB50D2">
    <w:pPr>
      <w:pStyle w:val="aa"/>
      <w:jc w:val="right"/>
      <w:rPr>
        <w:sz w:val="24"/>
        <w:szCs w:val="24"/>
      </w:rPr>
    </w:pPr>
  </w:p>
  <w:p w:rsidR="00EB50D2" w:rsidRDefault="00EB50D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22176C"/>
    <w:multiLevelType w:val="hybridMultilevel"/>
    <w:tmpl w:val="6EF08874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406C6"/>
    <w:multiLevelType w:val="multilevel"/>
    <w:tmpl w:val="372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8C608C"/>
    <w:multiLevelType w:val="hybridMultilevel"/>
    <w:tmpl w:val="54549F80"/>
    <w:lvl w:ilvl="0" w:tplc="23FA9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4C5F8B"/>
    <w:multiLevelType w:val="hybridMultilevel"/>
    <w:tmpl w:val="31002D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71736E"/>
    <w:multiLevelType w:val="multilevel"/>
    <w:tmpl w:val="4C5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3D24E6"/>
    <w:multiLevelType w:val="multilevel"/>
    <w:tmpl w:val="8B0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7344CC8"/>
    <w:multiLevelType w:val="hybridMultilevel"/>
    <w:tmpl w:val="D29C356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2DC703F"/>
    <w:multiLevelType w:val="hybridMultilevel"/>
    <w:tmpl w:val="C1C8B40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851FF2"/>
    <w:multiLevelType w:val="multilevel"/>
    <w:tmpl w:val="EDF2DB80"/>
    <w:styleLink w:val="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B0A21F9"/>
    <w:multiLevelType w:val="hybridMultilevel"/>
    <w:tmpl w:val="680E5CB6"/>
    <w:lvl w:ilvl="0" w:tplc="B9C66404">
      <w:start w:val="1"/>
      <w:numFmt w:val="bullet"/>
      <w:pStyle w:val="a4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E2A01CF"/>
    <w:multiLevelType w:val="hybridMultilevel"/>
    <w:tmpl w:val="2C28527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3651AB"/>
    <w:multiLevelType w:val="hybridMultilevel"/>
    <w:tmpl w:val="B6AC8E2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F46A6"/>
    <w:multiLevelType w:val="hybridMultilevel"/>
    <w:tmpl w:val="47B8CAC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F12C3"/>
    <w:multiLevelType w:val="hybridMultilevel"/>
    <w:tmpl w:val="F154B92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7"/>
  </w:num>
  <w:num w:numId="4">
    <w:abstractNumId w:val="15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12"/>
  </w:num>
  <w:num w:numId="9">
    <w:abstractNumId w:val="2"/>
  </w:num>
  <w:num w:numId="10">
    <w:abstractNumId w:val="35"/>
  </w:num>
  <w:num w:numId="11">
    <w:abstractNumId w:val="8"/>
  </w:num>
  <w:num w:numId="12">
    <w:abstractNumId w:val="5"/>
  </w:num>
  <w:num w:numId="13">
    <w:abstractNumId w:val="22"/>
  </w:num>
  <w:num w:numId="14">
    <w:abstractNumId w:val="10"/>
  </w:num>
  <w:num w:numId="15">
    <w:abstractNumId w:val="34"/>
  </w:num>
  <w:num w:numId="16">
    <w:abstractNumId w:val="11"/>
  </w:num>
  <w:num w:numId="17">
    <w:abstractNumId w:val="14"/>
  </w:num>
  <w:num w:numId="18">
    <w:abstractNumId w:val="9"/>
  </w:num>
  <w:num w:numId="19">
    <w:abstractNumId w:val="0"/>
  </w:num>
  <w:num w:numId="20">
    <w:abstractNumId w:val="18"/>
  </w:num>
  <w:num w:numId="21">
    <w:abstractNumId w:val="26"/>
  </w:num>
  <w:num w:numId="22">
    <w:abstractNumId w:val="26"/>
  </w:num>
  <w:num w:numId="23">
    <w:abstractNumId w:val="13"/>
  </w:num>
  <w:num w:numId="24">
    <w:abstractNumId w:val="2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6"/>
  </w:num>
  <w:num w:numId="28">
    <w:abstractNumId w:val="7"/>
  </w:num>
  <w:num w:numId="29">
    <w:abstractNumId w:val="24"/>
  </w:num>
  <w:num w:numId="30">
    <w:abstractNumId w:val="32"/>
  </w:num>
  <w:num w:numId="31">
    <w:abstractNumId w:val="3"/>
  </w:num>
  <w:num w:numId="3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5"/>
  </w:num>
  <w:num w:numId="36">
    <w:abstractNumId w:val="19"/>
  </w:num>
  <w:num w:numId="37">
    <w:abstractNumId w:val="29"/>
  </w:num>
  <w:num w:numId="38">
    <w:abstractNumId w:val="31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C"/>
    <w:rsid w:val="00000A83"/>
    <w:rsid w:val="00000B95"/>
    <w:rsid w:val="00007C67"/>
    <w:rsid w:val="000100E9"/>
    <w:rsid w:val="00013940"/>
    <w:rsid w:val="0002046E"/>
    <w:rsid w:val="0002701A"/>
    <w:rsid w:val="00027BB8"/>
    <w:rsid w:val="000369E3"/>
    <w:rsid w:val="0004011F"/>
    <w:rsid w:val="0006307D"/>
    <w:rsid w:val="00063B2E"/>
    <w:rsid w:val="00063CCE"/>
    <w:rsid w:val="000A575C"/>
    <w:rsid w:val="000A5E94"/>
    <w:rsid w:val="000D0C3F"/>
    <w:rsid w:val="000E05AE"/>
    <w:rsid w:val="000E12A0"/>
    <w:rsid w:val="000F0A6D"/>
    <w:rsid w:val="000F3A72"/>
    <w:rsid w:val="000F66AF"/>
    <w:rsid w:val="000F7B80"/>
    <w:rsid w:val="000F7BE6"/>
    <w:rsid w:val="00110EB1"/>
    <w:rsid w:val="00122562"/>
    <w:rsid w:val="00123D60"/>
    <w:rsid w:val="00125740"/>
    <w:rsid w:val="00130592"/>
    <w:rsid w:val="00133A80"/>
    <w:rsid w:val="001426E1"/>
    <w:rsid w:val="00142FEB"/>
    <w:rsid w:val="00145EFB"/>
    <w:rsid w:val="001510E4"/>
    <w:rsid w:val="0015298A"/>
    <w:rsid w:val="00156BC7"/>
    <w:rsid w:val="00164C4D"/>
    <w:rsid w:val="00171DC4"/>
    <w:rsid w:val="001A2B1C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54152"/>
    <w:rsid w:val="002544BE"/>
    <w:rsid w:val="00256FD2"/>
    <w:rsid w:val="00274756"/>
    <w:rsid w:val="002827F0"/>
    <w:rsid w:val="00284F0D"/>
    <w:rsid w:val="002A3C1E"/>
    <w:rsid w:val="002A4A83"/>
    <w:rsid w:val="002A581F"/>
    <w:rsid w:val="002D2116"/>
    <w:rsid w:val="002D7BB9"/>
    <w:rsid w:val="002E1E34"/>
    <w:rsid w:val="002E6670"/>
    <w:rsid w:val="002F23AA"/>
    <w:rsid w:val="002F5AA7"/>
    <w:rsid w:val="0030381C"/>
    <w:rsid w:val="00310BF0"/>
    <w:rsid w:val="00312895"/>
    <w:rsid w:val="0032194C"/>
    <w:rsid w:val="00330017"/>
    <w:rsid w:val="003306DD"/>
    <w:rsid w:val="00331633"/>
    <w:rsid w:val="00334529"/>
    <w:rsid w:val="00337B24"/>
    <w:rsid w:val="003673FE"/>
    <w:rsid w:val="00371833"/>
    <w:rsid w:val="003A52AB"/>
    <w:rsid w:val="003B1088"/>
    <w:rsid w:val="003C0732"/>
    <w:rsid w:val="003C5C5F"/>
    <w:rsid w:val="003D2CE4"/>
    <w:rsid w:val="003D311D"/>
    <w:rsid w:val="003D5543"/>
    <w:rsid w:val="003E16D5"/>
    <w:rsid w:val="003E49F1"/>
    <w:rsid w:val="003F31A0"/>
    <w:rsid w:val="003F383F"/>
    <w:rsid w:val="00401574"/>
    <w:rsid w:val="00402A81"/>
    <w:rsid w:val="004040E0"/>
    <w:rsid w:val="004072E1"/>
    <w:rsid w:val="0041631A"/>
    <w:rsid w:val="00424559"/>
    <w:rsid w:val="0043328A"/>
    <w:rsid w:val="00457349"/>
    <w:rsid w:val="004630D5"/>
    <w:rsid w:val="00467A1B"/>
    <w:rsid w:val="00474297"/>
    <w:rsid w:val="0049089D"/>
    <w:rsid w:val="00496704"/>
    <w:rsid w:val="004A0120"/>
    <w:rsid w:val="004A759E"/>
    <w:rsid w:val="004B0FBD"/>
    <w:rsid w:val="004B3830"/>
    <w:rsid w:val="004B51E5"/>
    <w:rsid w:val="004B5A4C"/>
    <w:rsid w:val="004C3E98"/>
    <w:rsid w:val="004C5B36"/>
    <w:rsid w:val="004D37E7"/>
    <w:rsid w:val="004D4300"/>
    <w:rsid w:val="004D7806"/>
    <w:rsid w:val="004E2F6E"/>
    <w:rsid w:val="004F2CF1"/>
    <w:rsid w:val="0050131D"/>
    <w:rsid w:val="005039F6"/>
    <w:rsid w:val="00535C3A"/>
    <w:rsid w:val="00542397"/>
    <w:rsid w:val="00554939"/>
    <w:rsid w:val="005554EE"/>
    <w:rsid w:val="00557B47"/>
    <w:rsid w:val="00561289"/>
    <w:rsid w:val="0056166B"/>
    <w:rsid w:val="0056240C"/>
    <w:rsid w:val="00570937"/>
    <w:rsid w:val="005754C3"/>
    <w:rsid w:val="00583993"/>
    <w:rsid w:val="00584C45"/>
    <w:rsid w:val="00584DDD"/>
    <w:rsid w:val="00584F94"/>
    <w:rsid w:val="0059547C"/>
    <w:rsid w:val="00595C2C"/>
    <w:rsid w:val="005A6BA4"/>
    <w:rsid w:val="005B09A4"/>
    <w:rsid w:val="005B0D15"/>
    <w:rsid w:val="005B1AB2"/>
    <w:rsid w:val="005B3F07"/>
    <w:rsid w:val="005B552A"/>
    <w:rsid w:val="005B6C00"/>
    <w:rsid w:val="005C2099"/>
    <w:rsid w:val="005D1EFD"/>
    <w:rsid w:val="005F202E"/>
    <w:rsid w:val="005F2D72"/>
    <w:rsid w:val="005F41BD"/>
    <w:rsid w:val="0060439D"/>
    <w:rsid w:val="00610F56"/>
    <w:rsid w:val="0061453E"/>
    <w:rsid w:val="00614C5D"/>
    <w:rsid w:val="006172B5"/>
    <w:rsid w:val="00625891"/>
    <w:rsid w:val="006419D5"/>
    <w:rsid w:val="006432A4"/>
    <w:rsid w:val="0065082E"/>
    <w:rsid w:val="00655298"/>
    <w:rsid w:val="00660DB6"/>
    <w:rsid w:val="00662206"/>
    <w:rsid w:val="0066261C"/>
    <w:rsid w:val="00675FC7"/>
    <w:rsid w:val="00680306"/>
    <w:rsid w:val="00681A21"/>
    <w:rsid w:val="006943F7"/>
    <w:rsid w:val="006A0637"/>
    <w:rsid w:val="006A2E8A"/>
    <w:rsid w:val="006A346C"/>
    <w:rsid w:val="006A7590"/>
    <w:rsid w:val="006B14D2"/>
    <w:rsid w:val="006B1E68"/>
    <w:rsid w:val="006B1EDB"/>
    <w:rsid w:val="006C3D35"/>
    <w:rsid w:val="006C5628"/>
    <w:rsid w:val="006D160D"/>
    <w:rsid w:val="006E182F"/>
    <w:rsid w:val="006F0025"/>
    <w:rsid w:val="006F46AE"/>
    <w:rsid w:val="006F54F6"/>
    <w:rsid w:val="007122AD"/>
    <w:rsid w:val="00720A4B"/>
    <w:rsid w:val="007220C5"/>
    <w:rsid w:val="00734F7C"/>
    <w:rsid w:val="00761429"/>
    <w:rsid w:val="00771677"/>
    <w:rsid w:val="00774CDC"/>
    <w:rsid w:val="00777358"/>
    <w:rsid w:val="00791A71"/>
    <w:rsid w:val="00791ED4"/>
    <w:rsid w:val="007922C8"/>
    <w:rsid w:val="00796B3D"/>
    <w:rsid w:val="00797071"/>
    <w:rsid w:val="007A6117"/>
    <w:rsid w:val="007A65EA"/>
    <w:rsid w:val="007A694E"/>
    <w:rsid w:val="007B2D09"/>
    <w:rsid w:val="007B75CF"/>
    <w:rsid w:val="007B7E13"/>
    <w:rsid w:val="007C4DC3"/>
    <w:rsid w:val="007E0BFA"/>
    <w:rsid w:val="007E2B2A"/>
    <w:rsid w:val="007E3AF2"/>
    <w:rsid w:val="007E6353"/>
    <w:rsid w:val="00802CFA"/>
    <w:rsid w:val="00804BD3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75D17"/>
    <w:rsid w:val="00886E4C"/>
    <w:rsid w:val="00887C19"/>
    <w:rsid w:val="0089689A"/>
    <w:rsid w:val="008A7EDC"/>
    <w:rsid w:val="008B04C5"/>
    <w:rsid w:val="008B4824"/>
    <w:rsid w:val="008C1BFC"/>
    <w:rsid w:val="008C1C84"/>
    <w:rsid w:val="008C2E97"/>
    <w:rsid w:val="008C7300"/>
    <w:rsid w:val="008D039C"/>
    <w:rsid w:val="008D2A54"/>
    <w:rsid w:val="008D6D85"/>
    <w:rsid w:val="008E06BE"/>
    <w:rsid w:val="008E15E3"/>
    <w:rsid w:val="008E2DEA"/>
    <w:rsid w:val="008E5C07"/>
    <w:rsid w:val="008F35DE"/>
    <w:rsid w:val="008F6E95"/>
    <w:rsid w:val="00900430"/>
    <w:rsid w:val="00907DA8"/>
    <w:rsid w:val="0091708C"/>
    <w:rsid w:val="00924153"/>
    <w:rsid w:val="009300D3"/>
    <w:rsid w:val="00937456"/>
    <w:rsid w:val="00946CDE"/>
    <w:rsid w:val="00952A39"/>
    <w:rsid w:val="00984473"/>
    <w:rsid w:val="00991ABD"/>
    <w:rsid w:val="00997A77"/>
    <w:rsid w:val="009A25EE"/>
    <w:rsid w:val="009A2D96"/>
    <w:rsid w:val="009A5D09"/>
    <w:rsid w:val="009A6A9B"/>
    <w:rsid w:val="009B5184"/>
    <w:rsid w:val="009E3124"/>
    <w:rsid w:val="009E6589"/>
    <w:rsid w:val="009E6EDE"/>
    <w:rsid w:val="00A04ABC"/>
    <w:rsid w:val="00A07CA0"/>
    <w:rsid w:val="00A11272"/>
    <w:rsid w:val="00A13B76"/>
    <w:rsid w:val="00A25E91"/>
    <w:rsid w:val="00A26F6A"/>
    <w:rsid w:val="00A737AA"/>
    <w:rsid w:val="00A74AE1"/>
    <w:rsid w:val="00A93851"/>
    <w:rsid w:val="00A95AC3"/>
    <w:rsid w:val="00A95F4A"/>
    <w:rsid w:val="00AA02E8"/>
    <w:rsid w:val="00AA1155"/>
    <w:rsid w:val="00AA23B0"/>
    <w:rsid w:val="00AA6C59"/>
    <w:rsid w:val="00AB32E0"/>
    <w:rsid w:val="00AB7E1B"/>
    <w:rsid w:val="00AC6E90"/>
    <w:rsid w:val="00AE3160"/>
    <w:rsid w:val="00AE3717"/>
    <w:rsid w:val="00B04E67"/>
    <w:rsid w:val="00B10D17"/>
    <w:rsid w:val="00B12623"/>
    <w:rsid w:val="00B21506"/>
    <w:rsid w:val="00B3435C"/>
    <w:rsid w:val="00B40228"/>
    <w:rsid w:val="00B466A9"/>
    <w:rsid w:val="00B604E2"/>
    <w:rsid w:val="00B6175C"/>
    <w:rsid w:val="00B73AD6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44ECB"/>
    <w:rsid w:val="00C5324A"/>
    <w:rsid w:val="00C56787"/>
    <w:rsid w:val="00C57E2A"/>
    <w:rsid w:val="00C64842"/>
    <w:rsid w:val="00C673D5"/>
    <w:rsid w:val="00C71681"/>
    <w:rsid w:val="00C76185"/>
    <w:rsid w:val="00C812C1"/>
    <w:rsid w:val="00C9067C"/>
    <w:rsid w:val="00C925BC"/>
    <w:rsid w:val="00C94F1B"/>
    <w:rsid w:val="00CA1966"/>
    <w:rsid w:val="00CA29C3"/>
    <w:rsid w:val="00CA367C"/>
    <w:rsid w:val="00CA544D"/>
    <w:rsid w:val="00CB3190"/>
    <w:rsid w:val="00CB42FA"/>
    <w:rsid w:val="00CC1941"/>
    <w:rsid w:val="00CC3CF2"/>
    <w:rsid w:val="00CC4BB5"/>
    <w:rsid w:val="00CD3CE1"/>
    <w:rsid w:val="00CD4CB5"/>
    <w:rsid w:val="00CD4CDC"/>
    <w:rsid w:val="00CE3CAC"/>
    <w:rsid w:val="00CF4FD1"/>
    <w:rsid w:val="00CF7D91"/>
    <w:rsid w:val="00D00B82"/>
    <w:rsid w:val="00D00F8E"/>
    <w:rsid w:val="00D025D7"/>
    <w:rsid w:val="00D036DF"/>
    <w:rsid w:val="00D05DEF"/>
    <w:rsid w:val="00D10F1B"/>
    <w:rsid w:val="00D206E4"/>
    <w:rsid w:val="00D216E5"/>
    <w:rsid w:val="00D24F95"/>
    <w:rsid w:val="00D42368"/>
    <w:rsid w:val="00D545BB"/>
    <w:rsid w:val="00D624D0"/>
    <w:rsid w:val="00D660EA"/>
    <w:rsid w:val="00D6742E"/>
    <w:rsid w:val="00D84077"/>
    <w:rsid w:val="00D84EB5"/>
    <w:rsid w:val="00D84F6E"/>
    <w:rsid w:val="00D87000"/>
    <w:rsid w:val="00DA296D"/>
    <w:rsid w:val="00DA3566"/>
    <w:rsid w:val="00DA65D9"/>
    <w:rsid w:val="00DA6F9E"/>
    <w:rsid w:val="00DB0A2C"/>
    <w:rsid w:val="00DB30B9"/>
    <w:rsid w:val="00DB3F9E"/>
    <w:rsid w:val="00DB6E70"/>
    <w:rsid w:val="00DD13C0"/>
    <w:rsid w:val="00DD1EB7"/>
    <w:rsid w:val="00DD31AF"/>
    <w:rsid w:val="00DE421D"/>
    <w:rsid w:val="00DF5B7B"/>
    <w:rsid w:val="00DF5E26"/>
    <w:rsid w:val="00E0120E"/>
    <w:rsid w:val="00E06940"/>
    <w:rsid w:val="00E141D9"/>
    <w:rsid w:val="00E30892"/>
    <w:rsid w:val="00E53980"/>
    <w:rsid w:val="00E55C42"/>
    <w:rsid w:val="00E73C9E"/>
    <w:rsid w:val="00E77C3A"/>
    <w:rsid w:val="00E8054E"/>
    <w:rsid w:val="00E81F69"/>
    <w:rsid w:val="00E82641"/>
    <w:rsid w:val="00E84E27"/>
    <w:rsid w:val="00E85C0F"/>
    <w:rsid w:val="00E94541"/>
    <w:rsid w:val="00EA7AF3"/>
    <w:rsid w:val="00EB48F5"/>
    <w:rsid w:val="00EB50D2"/>
    <w:rsid w:val="00EB5361"/>
    <w:rsid w:val="00EB6D4B"/>
    <w:rsid w:val="00EE3235"/>
    <w:rsid w:val="00EE3CCE"/>
    <w:rsid w:val="00EF63AD"/>
    <w:rsid w:val="00F26A82"/>
    <w:rsid w:val="00F32D9C"/>
    <w:rsid w:val="00F41070"/>
    <w:rsid w:val="00F42340"/>
    <w:rsid w:val="00F44F38"/>
    <w:rsid w:val="00F5417A"/>
    <w:rsid w:val="00F56D01"/>
    <w:rsid w:val="00F661CB"/>
    <w:rsid w:val="00F77CB2"/>
    <w:rsid w:val="00F908DA"/>
    <w:rsid w:val="00F94649"/>
    <w:rsid w:val="00F96F7D"/>
    <w:rsid w:val="00FA0FA5"/>
    <w:rsid w:val="00FB22CD"/>
    <w:rsid w:val="00FC1850"/>
    <w:rsid w:val="00FC3F2F"/>
    <w:rsid w:val="00FD257F"/>
    <w:rsid w:val="00FD553D"/>
    <w:rsid w:val="00FF6C3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pPr>
      <w:ind w:firstLine="720"/>
      <w:jc w:val="both"/>
    </w:pPr>
  </w:style>
  <w:style w:type="paragraph" w:styleId="10">
    <w:name w:val="heading 1"/>
    <w:basedOn w:val="a5"/>
    <w:next w:val="a5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semiHidden/>
    <w:pPr>
      <w:jc w:val="center"/>
    </w:pPr>
    <w:rPr>
      <w:sz w:val="24"/>
    </w:rPr>
  </w:style>
  <w:style w:type="paragraph" w:styleId="aa">
    <w:name w:val="header"/>
    <w:basedOn w:val="a5"/>
    <w:uiPriority w:val="99"/>
    <w:pPr>
      <w:tabs>
        <w:tab w:val="center" w:pos="4153"/>
        <w:tab w:val="right" w:pos="8306"/>
      </w:tabs>
    </w:pPr>
  </w:style>
  <w:style w:type="paragraph" w:styleId="ab">
    <w:name w:val="footer"/>
    <w:basedOn w:val="a5"/>
    <w:uiPriority w:val="99"/>
    <w:pPr>
      <w:tabs>
        <w:tab w:val="center" w:pos="4153"/>
        <w:tab w:val="right" w:pos="8306"/>
      </w:tabs>
    </w:pPr>
  </w:style>
  <w:style w:type="paragraph" w:styleId="ac">
    <w:name w:val="Body Text Indent"/>
    <w:basedOn w:val="a5"/>
    <w:semiHidden/>
  </w:style>
  <w:style w:type="paragraph" w:styleId="21">
    <w:name w:val="Body Text 2"/>
    <w:basedOn w:val="a5"/>
    <w:semiHidden/>
  </w:style>
  <w:style w:type="paragraph" w:styleId="ad">
    <w:name w:val="Plain Text"/>
    <w:basedOn w:val="a5"/>
    <w:semiHidden/>
    <w:rPr>
      <w:rFonts w:ascii="Courier New" w:hAnsi="Courier New"/>
    </w:rPr>
  </w:style>
  <w:style w:type="character" w:styleId="ae">
    <w:name w:val="page number"/>
    <w:basedOn w:val="a6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semiHidden/>
    <w:pPr>
      <w:ind w:left="720"/>
    </w:pPr>
  </w:style>
  <w:style w:type="paragraph" w:styleId="31">
    <w:name w:val="Body Text Indent 3"/>
    <w:basedOn w:val="a5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rPr>
      <w:rFonts w:ascii="Courier New" w:hAnsi="Courier New"/>
    </w:rPr>
  </w:style>
  <w:style w:type="paragraph" w:styleId="af">
    <w:name w:val="Title"/>
    <w:basedOn w:val="a5"/>
    <w:qFormat/>
    <w:pPr>
      <w:jc w:val="center"/>
    </w:pPr>
    <w:rPr>
      <w:sz w:val="24"/>
    </w:rPr>
  </w:style>
  <w:style w:type="paragraph" w:styleId="32">
    <w:name w:val="Body Text 3"/>
    <w:basedOn w:val="a5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5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5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4">
    <w:name w:val="Маркерованный"/>
    <w:basedOn w:val="a5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5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5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5"/>
    <w:next w:val="af5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9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7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7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7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3">
    <w:name w:val="Текст таблицы"/>
    <w:basedOn w:val="a9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4">
    <w:name w:val="Основной"/>
    <w:basedOn w:val="a5"/>
    <w:next w:val="a5"/>
    <w:link w:val="aff5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5">
    <w:name w:val="Основной Знак"/>
    <w:basedOn w:val="a6"/>
    <w:link w:val="aff4"/>
    <w:rsid w:val="00254152"/>
    <w:rPr>
      <w:sz w:val="30"/>
      <w:szCs w:val="24"/>
      <w:lang w:val="en-US"/>
    </w:rPr>
  </w:style>
  <w:style w:type="character" w:styleId="aff6">
    <w:name w:val="Placeholder Text"/>
    <w:basedOn w:val="a6"/>
    <w:uiPriority w:val="99"/>
    <w:semiHidden/>
    <w:rsid w:val="004B51E5"/>
    <w:rPr>
      <w:color w:val="808080"/>
    </w:rPr>
  </w:style>
  <w:style w:type="paragraph" w:customStyle="1" w:styleId="aff7">
    <w:name w:val="Формула"/>
    <w:basedOn w:val="a5"/>
    <w:next w:val="a9"/>
    <w:link w:val="aff8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8">
    <w:name w:val="Формула Знак"/>
    <w:basedOn w:val="a6"/>
    <w:link w:val="aff7"/>
    <w:rsid w:val="00B21506"/>
    <w:rPr>
      <w:sz w:val="30"/>
      <w:szCs w:val="24"/>
      <w:lang w:val="uk-UA"/>
    </w:rPr>
  </w:style>
  <w:style w:type="paragraph" w:customStyle="1" w:styleId="a2">
    <w:name w:val="К. Название рисунка"/>
    <w:basedOn w:val="af5"/>
    <w:next w:val="af5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9">
    <w:name w:val="Normal (Web)"/>
    <w:basedOn w:val="a5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a">
    <w:name w:val="Emphasis"/>
    <w:basedOn w:val="a6"/>
    <w:uiPriority w:val="20"/>
    <w:qFormat/>
    <w:rsid w:val="00122562"/>
    <w:rPr>
      <w:i/>
      <w:iCs/>
    </w:rPr>
  </w:style>
  <w:style w:type="character" w:styleId="affb">
    <w:name w:val="Strong"/>
    <w:basedOn w:val="a6"/>
    <w:uiPriority w:val="22"/>
    <w:qFormat/>
    <w:rsid w:val="00122562"/>
    <w:rPr>
      <w:b/>
      <w:bCs/>
    </w:rPr>
  </w:style>
  <w:style w:type="paragraph" w:customStyle="1" w:styleId="a0">
    <w:name w:val="К. Формула №"/>
    <w:basedOn w:val="af5"/>
    <w:next w:val="af5"/>
    <w:qFormat/>
    <w:rsid w:val="004D7806"/>
    <w:pPr>
      <w:numPr>
        <w:ilvl w:val="6"/>
        <w:numId w:val="29"/>
      </w:numPr>
      <w:jc w:val="right"/>
    </w:pPr>
  </w:style>
  <w:style w:type="paragraph" w:customStyle="1" w:styleId="affc">
    <w:name w:val="К. Таблица"/>
    <w:basedOn w:val="a5"/>
    <w:qFormat/>
    <w:rsid w:val="00C812C1"/>
    <w:pPr>
      <w:ind w:firstLine="0"/>
      <w:jc w:val="center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pPr>
      <w:ind w:firstLine="720"/>
      <w:jc w:val="both"/>
    </w:pPr>
  </w:style>
  <w:style w:type="paragraph" w:styleId="10">
    <w:name w:val="heading 1"/>
    <w:basedOn w:val="a5"/>
    <w:next w:val="a5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semiHidden/>
    <w:pPr>
      <w:jc w:val="center"/>
    </w:pPr>
    <w:rPr>
      <w:sz w:val="24"/>
    </w:rPr>
  </w:style>
  <w:style w:type="paragraph" w:styleId="aa">
    <w:name w:val="header"/>
    <w:basedOn w:val="a5"/>
    <w:uiPriority w:val="99"/>
    <w:pPr>
      <w:tabs>
        <w:tab w:val="center" w:pos="4153"/>
        <w:tab w:val="right" w:pos="8306"/>
      </w:tabs>
    </w:pPr>
  </w:style>
  <w:style w:type="paragraph" w:styleId="ab">
    <w:name w:val="footer"/>
    <w:basedOn w:val="a5"/>
    <w:uiPriority w:val="99"/>
    <w:pPr>
      <w:tabs>
        <w:tab w:val="center" w:pos="4153"/>
        <w:tab w:val="right" w:pos="8306"/>
      </w:tabs>
    </w:pPr>
  </w:style>
  <w:style w:type="paragraph" w:styleId="ac">
    <w:name w:val="Body Text Indent"/>
    <w:basedOn w:val="a5"/>
    <w:semiHidden/>
  </w:style>
  <w:style w:type="paragraph" w:styleId="21">
    <w:name w:val="Body Text 2"/>
    <w:basedOn w:val="a5"/>
    <w:semiHidden/>
  </w:style>
  <w:style w:type="paragraph" w:styleId="ad">
    <w:name w:val="Plain Text"/>
    <w:basedOn w:val="a5"/>
    <w:semiHidden/>
    <w:rPr>
      <w:rFonts w:ascii="Courier New" w:hAnsi="Courier New"/>
    </w:rPr>
  </w:style>
  <w:style w:type="character" w:styleId="ae">
    <w:name w:val="page number"/>
    <w:basedOn w:val="a6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semiHidden/>
    <w:pPr>
      <w:ind w:left="720"/>
    </w:pPr>
  </w:style>
  <w:style w:type="paragraph" w:styleId="31">
    <w:name w:val="Body Text Indent 3"/>
    <w:basedOn w:val="a5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rPr>
      <w:rFonts w:ascii="Courier New" w:hAnsi="Courier New"/>
    </w:rPr>
  </w:style>
  <w:style w:type="paragraph" w:styleId="af">
    <w:name w:val="Title"/>
    <w:basedOn w:val="a5"/>
    <w:qFormat/>
    <w:pPr>
      <w:jc w:val="center"/>
    </w:pPr>
    <w:rPr>
      <w:sz w:val="24"/>
    </w:rPr>
  </w:style>
  <w:style w:type="paragraph" w:styleId="32">
    <w:name w:val="Body Text 3"/>
    <w:basedOn w:val="a5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5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5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4">
    <w:name w:val="Маркерованный"/>
    <w:basedOn w:val="a5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5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5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5"/>
    <w:next w:val="af5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9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7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7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7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3">
    <w:name w:val="Текст таблицы"/>
    <w:basedOn w:val="a9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4">
    <w:name w:val="Основной"/>
    <w:basedOn w:val="a5"/>
    <w:next w:val="a5"/>
    <w:link w:val="aff5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5">
    <w:name w:val="Основной Знак"/>
    <w:basedOn w:val="a6"/>
    <w:link w:val="aff4"/>
    <w:rsid w:val="00254152"/>
    <w:rPr>
      <w:sz w:val="30"/>
      <w:szCs w:val="24"/>
      <w:lang w:val="en-US"/>
    </w:rPr>
  </w:style>
  <w:style w:type="character" w:styleId="aff6">
    <w:name w:val="Placeholder Text"/>
    <w:basedOn w:val="a6"/>
    <w:uiPriority w:val="99"/>
    <w:semiHidden/>
    <w:rsid w:val="004B51E5"/>
    <w:rPr>
      <w:color w:val="808080"/>
    </w:rPr>
  </w:style>
  <w:style w:type="paragraph" w:customStyle="1" w:styleId="aff7">
    <w:name w:val="Формула"/>
    <w:basedOn w:val="a5"/>
    <w:next w:val="a9"/>
    <w:link w:val="aff8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8">
    <w:name w:val="Формула Знак"/>
    <w:basedOn w:val="a6"/>
    <w:link w:val="aff7"/>
    <w:rsid w:val="00B21506"/>
    <w:rPr>
      <w:sz w:val="30"/>
      <w:szCs w:val="24"/>
      <w:lang w:val="uk-UA"/>
    </w:rPr>
  </w:style>
  <w:style w:type="paragraph" w:customStyle="1" w:styleId="a2">
    <w:name w:val="К. Название рисунка"/>
    <w:basedOn w:val="af5"/>
    <w:next w:val="af5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9">
    <w:name w:val="Normal (Web)"/>
    <w:basedOn w:val="a5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a">
    <w:name w:val="Emphasis"/>
    <w:basedOn w:val="a6"/>
    <w:uiPriority w:val="20"/>
    <w:qFormat/>
    <w:rsid w:val="00122562"/>
    <w:rPr>
      <w:i/>
      <w:iCs/>
    </w:rPr>
  </w:style>
  <w:style w:type="character" w:styleId="affb">
    <w:name w:val="Strong"/>
    <w:basedOn w:val="a6"/>
    <w:uiPriority w:val="22"/>
    <w:qFormat/>
    <w:rsid w:val="00122562"/>
    <w:rPr>
      <w:b/>
      <w:bCs/>
    </w:rPr>
  </w:style>
  <w:style w:type="paragraph" w:customStyle="1" w:styleId="a0">
    <w:name w:val="К. Формула №"/>
    <w:basedOn w:val="af5"/>
    <w:next w:val="af5"/>
    <w:qFormat/>
    <w:rsid w:val="004D7806"/>
    <w:pPr>
      <w:numPr>
        <w:ilvl w:val="6"/>
        <w:numId w:val="29"/>
      </w:numPr>
      <w:jc w:val="right"/>
    </w:pPr>
  </w:style>
  <w:style w:type="paragraph" w:customStyle="1" w:styleId="affc">
    <w:name w:val="К. Таблица"/>
    <w:basedOn w:val="a5"/>
    <w:qFormat/>
    <w:rsid w:val="00C812C1"/>
    <w:pPr>
      <w:ind w:firstLine="0"/>
      <w:jc w:val="center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image" Target="media/image7.wmf"/><Relationship Id="rId39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image" Target="media/image11.wmf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6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3.bin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10" Type="http://schemas.openxmlformats.org/officeDocument/2006/relationships/header" Target="header2.xml"/><Relationship Id="rId19" Type="http://schemas.openxmlformats.org/officeDocument/2006/relationships/image" Target="media/image4.wmf"/><Relationship Id="rId31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8.bin"/><Relationship Id="rId30" Type="http://schemas.openxmlformats.org/officeDocument/2006/relationships/image" Target="media/image9.wmf"/><Relationship Id="rId35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_Doc_APP\Roaming\Microsoft\&#1064;&#1072;&#1073;&#1083;&#1086;&#1085;&#1099;\Standart_TNR-2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ΔU, В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δU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0</c:v>
                </c:pt>
                <c:pt idx="1">
                  <c:v>25</c:v>
                </c:pt>
                <c:pt idx="2">
                  <c:v>12.5</c:v>
                </c:pt>
                <c:pt idx="3">
                  <c:v>6.25</c:v>
                </c:pt>
                <c:pt idx="4">
                  <c:v>5</c:v>
                </c:pt>
                <c:pt idx="5">
                  <c:v>4.16</c:v>
                </c:pt>
                <c:pt idx="6">
                  <c:v>3.13</c:v>
                </c:pt>
                <c:pt idx="7">
                  <c:v>2.5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677632"/>
        <c:axId val="135722496"/>
      </c:lineChart>
      <c:catAx>
        <c:axId val="1346776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5722496"/>
        <c:crosses val="autoZero"/>
        <c:auto val="1"/>
        <c:lblAlgn val="ctr"/>
        <c:lblOffset val="100"/>
        <c:noMultiLvlLbl val="0"/>
      </c:catAx>
      <c:valAx>
        <c:axId val="135722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677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73E"/>
    <w:rsid w:val="0067273E"/>
    <w:rsid w:val="00675626"/>
    <w:rsid w:val="00EA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562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56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85126-F9A2-490A-9214-B443C24D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</Template>
  <TotalTime>21</TotalTime>
  <Pages>10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6849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</cp:lastModifiedBy>
  <cp:revision>13</cp:revision>
  <cp:lastPrinted>2013-01-11T04:01:00Z</cp:lastPrinted>
  <dcterms:created xsi:type="dcterms:W3CDTF">2019-11-02T06:01:00Z</dcterms:created>
  <dcterms:modified xsi:type="dcterms:W3CDTF">2019-11-02T06:30:00Z</dcterms:modified>
</cp:coreProperties>
</file>