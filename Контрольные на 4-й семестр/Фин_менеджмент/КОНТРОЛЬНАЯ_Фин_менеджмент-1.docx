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Кафедра «</w:t>
      </w:r>
      <w:r w:rsidR="00130E0B" w:rsidRPr="00130E0B">
        <w:rPr>
          <w:bCs/>
          <w:spacing w:val="10"/>
          <w:sz w:val="28"/>
          <w:lang w:eastAsia="x-none"/>
        </w:rPr>
        <w:t>Менеджмент организаций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130E0B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30E0B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130E0B" w:rsidRDefault="00590D50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30E0B">
        <w:rPr>
          <w:b/>
          <w:bCs/>
          <w:spacing w:val="10"/>
          <w:sz w:val="28"/>
          <w:lang w:eastAsia="x-none"/>
        </w:rPr>
        <w:t xml:space="preserve">ПО ДИСЦИПЛИНЕ </w:t>
      </w:r>
      <w:r w:rsidR="004C5FCF" w:rsidRPr="00130E0B">
        <w:rPr>
          <w:b/>
          <w:bCs/>
          <w:spacing w:val="10"/>
          <w:sz w:val="28"/>
          <w:lang w:eastAsia="x-none"/>
        </w:rPr>
        <w:t>«</w:t>
      </w:r>
      <w:r w:rsidR="00130E0B" w:rsidRPr="00130E0B">
        <w:rPr>
          <w:b/>
          <w:bCs/>
          <w:spacing w:val="10"/>
          <w:sz w:val="28"/>
          <w:lang w:eastAsia="x-none"/>
        </w:rPr>
        <w:t>Финансовый менеджмент</w:t>
      </w:r>
      <w:r w:rsidR="004C5FCF" w:rsidRPr="00130E0B">
        <w:rPr>
          <w:b/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A31D05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="004C5FCF" w:rsidRPr="004C5FCF">
        <w:rPr>
          <w:bCs/>
          <w:spacing w:val="10"/>
          <w:sz w:val="28"/>
          <w:lang w:eastAsia="x-none"/>
        </w:rPr>
        <w:t>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98621C">
        <w:rPr>
          <w:bCs/>
          <w:spacing w:val="10"/>
          <w:sz w:val="28"/>
          <w:lang w:eastAsia="x-none"/>
        </w:rPr>
        <w:t xml:space="preserve">доц. </w:t>
      </w:r>
      <w:proofErr w:type="spellStart"/>
      <w:r w:rsidR="0098621C">
        <w:rPr>
          <w:bCs/>
          <w:spacing w:val="10"/>
          <w:sz w:val="28"/>
          <w:lang w:eastAsia="x-none"/>
        </w:rPr>
        <w:t>Чорноус</w:t>
      </w:r>
      <w:proofErr w:type="spellEnd"/>
      <w:r w:rsidR="0098621C">
        <w:rPr>
          <w:bCs/>
          <w:spacing w:val="10"/>
          <w:sz w:val="28"/>
          <w:lang w:eastAsia="x-none"/>
        </w:rPr>
        <w:t xml:space="preserve"> О.И.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</w:t>
      </w:r>
      <w:r w:rsidR="00652B96">
        <w:rPr>
          <w:bCs/>
          <w:spacing w:val="10"/>
          <w:sz w:val="28"/>
          <w:lang w:eastAsia="x-none"/>
        </w:rPr>
        <w:t>9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F7867" w:rsidRDefault="007F7867" w:rsidP="007F7867">
      <w:pPr>
        <w:pStyle w:val="1"/>
        <w:rPr>
          <w:lang w:val="uk-UA"/>
        </w:rPr>
      </w:pPr>
      <w:r w:rsidRPr="007F7867">
        <w:rPr>
          <w:lang w:val="uk-UA"/>
        </w:rPr>
        <w:lastRenderedPageBreak/>
        <w:t>ТЕОРЕТИЧЕСКИЙ РАЗДЕЛ</w:t>
      </w:r>
    </w:p>
    <w:p w:rsidR="008D688E" w:rsidRPr="008D688E" w:rsidRDefault="008D688E" w:rsidP="008D688E">
      <w:pPr>
        <w:pStyle w:val="af4"/>
        <w:rPr>
          <w:lang w:val="uk-UA"/>
        </w:rPr>
      </w:pPr>
    </w:p>
    <w:p w:rsidR="008D688E" w:rsidRPr="008D688E" w:rsidRDefault="008D688E" w:rsidP="008D688E">
      <w:pPr>
        <w:pStyle w:val="af4"/>
        <w:rPr>
          <w:lang w:val="uk-UA"/>
        </w:rPr>
      </w:pPr>
    </w:p>
    <w:p w:rsidR="00267E4D" w:rsidRDefault="00BA4054" w:rsidP="00267E4D">
      <w:pPr>
        <w:pStyle w:val="2"/>
        <w:rPr>
          <w:lang w:val="uk-UA"/>
        </w:rPr>
      </w:pPr>
      <w:r w:rsidRPr="00BA4054">
        <w:t>Сущность</w:t>
      </w:r>
      <w:r w:rsidRPr="00BA4054">
        <w:rPr>
          <w:lang w:val="uk-UA"/>
        </w:rPr>
        <w:t xml:space="preserve">, </w:t>
      </w:r>
      <w:r w:rsidRPr="00BA4054">
        <w:t>формы</w:t>
      </w:r>
      <w:r w:rsidRPr="00BA4054">
        <w:rPr>
          <w:lang w:val="uk-UA"/>
        </w:rPr>
        <w:t xml:space="preserve"> и </w:t>
      </w:r>
      <w:r w:rsidRPr="00BA4054">
        <w:t>методы</w:t>
      </w:r>
      <w:r w:rsidRPr="00BA4054">
        <w:rPr>
          <w:lang w:val="uk-UA"/>
        </w:rPr>
        <w:t xml:space="preserve"> </w:t>
      </w:r>
      <w:r w:rsidRPr="00BA4054">
        <w:t>финансового</w:t>
      </w:r>
      <w:r w:rsidRPr="00BA4054">
        <w:rPr>
          <w:lang w:val="uk-UA"/>
        </w:rPr>
        <w:t xml:space="preserve"> </w:t>
      </w:r>
      <w:r w:rsidRPr="00BA4054">
        <w:t>контроля</w:t>
      </w:r>
      <w:r w:rsidR="00267E4D" w:rsidRPr="00BA4054">
        <w:rPr>
          <w:lang w:val="uk-UA"/>
        </w:rPr>
        <w:t>.</w:t>
      </w:r>
    </w:p>
    <w:p w:rsidR="00BA4054" w:rsidRDefault="00BA4054" w:rsidP="00BA4054">
      <w:pPr>
        <w:pStyle w:val="af4"/>
        <w:rPr>
          <w:lang w:val="uk-UA"/>
        </w:rPr>
      </w:pPr>
    </w:p>
    <w:p w:rsidR="00BA4054" w:rsidRPr="00BA4054" w:rsidRDefault="00BA4054" w:rsidP="00BA4054">
      <w:pPr>
        <w:pStyle w:val="af4"/>
        <w:rPr>
          <w:lang w:val="uk-UA"/>
        </w:rPr>
      </w:pPr>
    </w:p>
    <w:p w:rsidR="008D688E" w:rsidRPr="00F116AA" w:rsidRDefault="008D688E" w:rsidP="00F116AA">
      <w:pPr>
        <w:pStyle w:val="af4"/>
      </w:pPr>
      <w:r w:rsidRPr="00F116AA">
        <w:t>Внутренний финансовый контроль представляет собой организуемый на предприятии процесс проверки исполнения и обеспечения реализации всех управленческих решений в области финансовой деятельности с целью реализации финансовой стратегии и пре</w:t>
      </w:r>
      <w:r w:rsidRPr="00F116AA">
        <w:softHyphen/>
        <w:t>дупреждения кризисных ситуаций, приводящих к его банкротству.</w:t>
      </w:r>
    </w:p>
    <w:p w:rsidR="008D688E" w:rsidRPr="00F116AA" w:rsidRDefault="008D688E" w:rsidP="00F116AA">
      <w:pPr>
        <w:pStyle w:val="af4"/>
      </w:pPr>
      <w:r w:rsidRPr="00F116AA">
        <w:t>Создание систем внутреннего контроля является неотъемлемой составной частью построения всей системы управления предприятием с целью обеспечения его эффективности. Системы внутреннего контроля создаются на предприятии по линейному и функциональному принципу или одновременно сочетают в себе оба эти принципа. В основе этих систем лежит разделение контрольных обязанностей отдельных служб и их менеджеров. В этих традиционных системах внутреннего контроля органической составной частью является и система финансового контроля.</w:t>
      </w:r>
    </w:p>
    <w:p w:rsidR="008D688E" w:rsidRPr="00F116AA" w:rsidRDefault="008D688E" w:rsidP="00F116AA">
      <w:pPr>
        <w:pStyle w:val="af4"/>
      </w:pPr>
      <w:r w:rsidRPr="00F116AA">
        <w:t>В последние годы в практике стран с развитой рыночной эконо</w:t>
      </w:r>
      <w:r w:rsidRPr="00F116AA">
        <w:softHyphen/>
        <w:t>микой широкое распространение получила новая прогрессивная комп</w:t>
      </w:r>
      <w:r w:rsidRPr="00F116AA">
        <w:softHyphen/>
        <w:t>лексная система внутреннего контроля, организуемая в компаниях и фирмах, которая называется „контроллинг". Концепция контроллинга была разработана в 80-е годы как средство активного предотвращения кризисных ситуаций, приводящих предприятие к банкротству. Прин</w:t>
      </w:r>
      <w:r w:rsidRPr="00F116AA">
        <w:softHyphen/>
        <w:t>ципом этой концепции, получившей название „управление по отклоне</w:t>
      </w:r>
      <w:r w:rsidRPr="00F116AA">
        <w:softHyphen/>
        <w:t>ниям", является оперативное сравнение основных плановых (норма</w:t>
      </w:r>
      <w:r w:rsidRPr="00F116AA">
        <w:softHyphen/>
        <w:t>тивных) и фактических показателей с целью выявления отклонений между ними и определение взаимосвязи и взаимозависимости этих отклонений на предприятии с целью воздействия на узловые факто</w:t>
      </w:r>
      <w:r w:rsidRPr="00F116AA">
        <w:softHyphen/>
        <w:t>ры нормализации деятельности. Система контроллинга начинает внед</w:t>
      </w:r>
      <w:r w:rsidRPr="00F116AA">
        <w:softHyphen/>
        <w:t>ряться и в нашу практику.</w:t>
      </w:r>
    </w:p>
    <w:p w:rsidR="008D688E" w:rsidRPr="00F116AA" w:rsidRDefault="008D688E" w:rsidP="00F116AA">
      <w:pPr>
        <w:pStyle w:val="af4"/>
      </w:pPr>
      <w:proofErr w:type="gramStart"/>
      <w:r w:rsidRPr="00F116AA">
        <w:t>В общей системе контроллинга, организуемого на предприятии, вы</w:t>
      </w:r>
      <w:r w:rsidRPr="00F116AA">
        <w:softHyphen/>
        <w:t>деляется один из центральных его блоков — финансовый контроллинг.</w:t>
      </w:r>
      <w:proofErr w:type="gramEnd"/>
    </w:p>
    <w:p w:rsidR="008D688E" w:rsidRPr="00F116AA" w:rsidRDefault="008D688E" w:rsidP="00F116AA">
      <w:pPr>
        <w:pStyle w:val="af4"/>
      </w:pPr>
      <w:proofErr w:type="gramStart"/>
      <w:r w:rsidRPr="00F116AA">
        <w:rPr>
          <w:b/>
        </w:rPr>
        <w:t>Финансовый</w:t>
      </w:r>
      <w:proofErr w:type="gramEnd"/>
      <w:r w:rsidRPr="00F116AA">
        <w:rPr>
          <w:b/>
        </w:rPr>
        <w:t xml:space="preserve"> контроллинг</w:t>
      </w:r>
      <w:r w:rsidRPr="00F116AA">
        <w:t xml:space="preserve"> представляет собой контролирующую систему, обеспечивающую концентрацию контрольных действий на наиболее приоритетных направлениях финансовой дея</w:t>
      </w:r>
      <w:r w:rsidRPr="00F116AA">
        <w:softHyphen/>
        <w:t>тельности предприятия, своевременное выявление отклонений фактических ее результатов от предусмотренных и принятие опе</w:t>
      </w:r>
      <w:r w:rsidRPr="00F116AA">
        <w:softHyphen/>
        <w:t>ративных управленческих решений, обеспечивающих ее нормали</w:t>
      </w:r>
      <w:r w:rsidRPr="00F116AA">
        <w:softHyphen/>
        <w:t>зацию.</w:t>
      </w:r>
    </w:p>
    <w:p w:rsidR="008D688E" w:rsidRPr="008D688E" w:rsidRDefault="008D688E" w:rsidP="008D688E">
      <w:pPr>
        <w:pStyle w:val="af4"/>
      </w:pPr>
      <w:r w:rsidRPr="00F116AA">
        <w:rPr>
          <w:b/>
        </w:rPr>
        <w:t>Основными функциями</w:t>
      </w:r>
      <w:r w:rsidRPr="008D688E">
        <w:t xml:space="preserve"> </w:t>
      </w:r>
      <w:proofErr w:type="gramStart"/>
      <w:r w:rsidRPr="008D688E">
        <w:t>финансового</w:t>
      </w:r>
      <w:proofErr w:type="gramEnd"/>
      <w:r w:rsidRPr="008D688E">
        <w:t xml:space="preserve"> контроллинга являются:</w:t>
      </w:r>
    </w:p>
    <w:p w:rsidR="008D688E" w:rsidRPr="008D688E" w:rsidRDefault="008D688E" w:rsidP="008D688E">
      <w:pPr>
        <w:pStyle w:val="af4"/>
      </w:pPr>
      <w:r w:rsidRPr="008D688E">
        <w:t>- наблюдение за ходом реализации финансовых заданий, установленных системой плановых финансовых показателей и нормативов;</w:t>
      </w:r>
    </w:p>
    <w:p w:rsidR="008D688E" w:rsidRPr="008D688E" w:rsidRDefault="008D688E" w:rsidP="008D688E">
      <w:pPr>
        <w:pStyle w:val="af4"/>
      </w:pPr>
      <w:r w:rsidRPr="008D688E">
        <w:t xml:space="preserve">- измерение степени отклонения фактических результатов финансовой деятельности </w:t>
      </w:r>
      <w:proofErr w:type="gramStart"/>
      <w:r w:rsidRPr="008D688E">
        <w:t>от</w:t>
      </w:r>
      <w:proofErr w:type="gramEnd"/>
      <w:r w:rsidRPr="008D688E">
        <w:t xml:space="preserve"> предусмотренных;</w:t>
      </w:r>
    </w:p>
    <w:p w:rsidR="008D688E" w:rsidRPr="008D688E" w:rsidRDefault="008D688E" w:rsidP="008D688E">
      <w:pPr>
        <w:pStyle w:val="af4"/>
      </w:pPr>
      <w:r w:rsidRPr="008D688E">
        <w:lastRenderedPageBreak/>
        <w:t>- диагностирование по размерам отклонений серьезных ухудшений в финансовом состоянии предприятия и существенного снижения темпов его финансового развития;</w:t>
      </w:r>
    </w:p>
    <w:p w:rsidR="008D688E" w:rsidRPr="008D688E" w:rsidRDefault="008D688E" w:rsidP="008D688E">
      <w:pPr>
        <w:pStyle w:val="af4"/>
      </w:pPr>
      <w:r w:rsidRPr="008D688E">
        <w:t>- разработка оперативных управленческих решений по норма</w:t>
      </w:r>
      <w:r w:rsidRPr="008D688E">
        <w:softHyphen/>
        <w:t>лизации финансовой деятельности предприятия в соответствии с пре</w:t>
      </w:r>
      <w:r w:rsidRPr="008D688E">
        <w:softHyphen/>
        <w:t>дусмотренными целями и показателями;</w:t>
      </w:r>
    </w:p>
    <w:p w:rsidR="008D688E" w:rsidRPr="00F116AA" w:rsidRDefault="008D688E" w:rsidP="008D688E">
      <w:pPr>
        <w:pStyle w:val="af4"/>
      </w:pPr>
      <w:r w:rsidRPr="008D688E">
        <w:t>- корректировка при необходимости отдельных целей и пока</w:t>
      </w:r>
      <w:r w:rsidRPr="008D688E">
        <w:softHyphen/>
        <w:t>зателей финансового развития в связи с изменением внешней фи</w:t>
      </w:r>
      <w:r w:rsidRPr="008D688E">
        <w:softHyphen/>
        <w:t>нансовой среды, конъюнктуры финансового рынка и внутренних ус</w:t>
      </w:r>
      <w:r w:rsidRPr="008D688E">
        <w:softHyphen/>
        <w:t xml:space="preserve">ловий осуществления </w:t>
      </w:r>
      <w:r w:rsidRPr="00F116AA">
        <w:t>хозяйственной деятельности предприятия.</w:t>
      </w:r>
    </w:p>
    <w:p w:rsidR="008D688E" w:rsidRPr="00F116AA" w:rsidRDefault="008D688E" w:rsidP="008D688E">
      <w:pPr>
        <w:pStyle w:val="af4"/>
      </w:pPr>
      <w:proofErr w:type="gramStart"/>
      <w:r w:rsidRPr="00F116AA">
        <w:t>Как видно из этих функций, финансовый контроллинг не ограничивается осуществлением лишь внутреннего контроля за осуществлением финансовой деятельности и финансовых операций, но является эффективной координирующей системой обеспечения взаимосвязи между формированием информационной базы, финансовым анали</w:t>
      </w:r>
      <w:r w:rsidRPr="00F116AA">
        <w:softHyphen/>
        <w:t>зом, финансовым планированием и внутренним финансовым контро</w:t>
      </w:r>
      <w:r w:rsidRPr="00F116AA">
        <w:softHyphen/>
        <w:t>лем на предприятии.</w:t>
      </w:r>
      <w:proofErr w:type="gramEnd"/>
    </w:p>
    <w:p w:rsidR="008D688E" w:rsidRPr="00F116AA" w:rsidRDefault="008D688E" w:rsidP="008D688E">
      <w:pPr>
        <w:pStyle w:val="af4"/>
      </w:pPr>
      <w:proofErr w:type="gramStart"/>
      <w:r w:rsidRPr="00F116AA">
        <w:t>Финансовый</w:t>
      </w:r>
      <w:proofErr w:type="gramEnd"/>
      <w:r w:rsidRPr="00F116AA">
        <w:t xml:space="preserve"> контроллинг на предприятии строится по следую</w:t>
      </w:r>
      <w:r w:rsidRPr="00F116AA">
        <w:softHyphen/>
        <w:t>щим основным этапам:</w:t>
      </w:r>
    </w:p>
    <w:p w:rsidR="008D688E" w:rsidRPr="00F116AA" w:rsidRDefault="008D688E" w:rsidP="008D688E">
      <w:pPr>
        <w:pStyle w:val="af4"/>
      </w:pPr>
      <w:r w:rsidRPr="00F116AA">
        <w:rPr>
          <w:b/>
        </w:rPr>
        <w:t>1.</w:t>
      </w:r>
      <w:r w:rsidRPr="00F116AA">
        <w:rPr>
          <w:b/>
        </w:rPr>
        <w:tab/>
        <w:t>Определение объекта контроллинга.</w:t>
      </w:r>
      <w:r w:rsidRPr="00F116AA">
        <w:t xml:space="preserve"> Это общее требование к построению любых видов контроллинга на предприятии с позиций целевой его ориентации. Объектом </w:t>
      </w:r>
      <w:proofErr w:type="gramStart"/>
      <w:r w:rsidRPr="00F116AA">
        <w:t>финансового</w:t>
      </w:r>
      <w:proofErr w:type="gramEnd"/>
      <w:r w:rsidRPr="00F116AA">
        <w:t xml:space="preserve"> контроллинга является ход реализации управленческих решений по основным аспектам финансовой деятельности предприятий.</w:t>
      </w:r>
    </w:p>
    <w:p w:rsidR="008D688E" w:rsidRPr="008D688E" w:rsidRDefault="008D688E" w:rsidP="008D688E">
      <w:pPr>
        <w:pStyle w:val="af4"/>
      </w:pPr>
      <w:r w:rsidRPr="008D688E">
        <w:rPr>
          <w:b/>
        </w:rPr>
        <w:t>2.</w:t>
      </w:r>
      <w:r w:rsidRPr="008D688E">
        <w:rPr>
          <w:b/>
        </w:rPr>
        <w:tab/>
        <w:t>Определение видов и сферы контроллинга</w:t>
      </w:r>
      <w:r w:rsidRPr="008D688E">
        <w:t>. В соответствии с концепцией построения системы контроллинга, он подразделяется на следующие основные виды: стратегический контроллинг; текущий контроллинг; оперативный контроллинг. Каждому из перечис</w:t>
      </w:r>
      <w:r w:rsidRPr="008D688E">
        <w:softHyphen/>
        <w:t>ленных видов контроллинга должна соответствовать определенная его</w:t>
      </w:r>
      <w:r w:rsidRPr="008D688E">
        <w:br/>
        <w:t xml:space="preserve">сфера и периодичность осуществления его функций. В табл. 3 приведены основные характеристики отдельных видов </w:t>
      </w:r>
      <w:proofErr w:type="gramStart"/>
      <w:r w:rsidRPr="008D688E">
        <w:t>финансового</w:t>
      </w:r>
      <w:proofErr w:type="gramEnd"/>
      <w:r w:rsidRPr="008D688E">
        <w:t xml:space="preserve"> контроллинга на предприятии.</w:t>
      </w:r>
    </w:p>
    <w:p w:rsidR="000E755B" w:rsidRPr="008D688E" w:rsidRDefault="000E755B" w:rsidP="00267E4D">
      <w:pPr>
        <w:pStyle w:val="af4"/>
        <w:sectPr w:rsidR="000E755B" w:rsidRPr="008D688E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0E755B" w:rsidRDefault="00BA4054" w:rsidP="00BA4054">
      <w:pPr>
        <w:pStyle w:val="2"/>
      </w:pPr>
      <w:r w:rsidRPr="00BA4054">
        <w:lastRenderedPageBreak/>
        <w:t>Периоды функционирования оборотных активов с позиций финансового менеджмента.</w:t>
      </w:r>
    </w:p>
    <w:p w:rsidR="007C1C8A" w:rsidRDefault="007C1C8A" w:rsidP="000E755B">
      <w:pPr>
        <w:pStyle w:val="af4"/>
        <w:rPr>
          <w:lang w:val="uk-UA"/>
        </w:rPr>
      </w:pPr>
    </w:p>
    <w:p w:rsidR="00F02BAB" w:rsidRDefault="00F02BAB" w:rsidP="00F02BAB">
      <w:pPr>
        <w:pStyle w:val="af4"/>
      </w:pPr>
      <w:r w:rsidRPr="00F02BAB">
        <w:t>По этому признаку выделяют следующие их виды:</w:t>
      </w:r>
    </w:p>
    <w:p w:rsidR="00F02BAB" w:rsidRDefault="00F02BAB" w:rsidP="00F02BAB">
      <w:pPr>
        <w:pStyle w:val="af4"/>
      </w:pPr>
      <w:r>
        <w:t>а) Постоянная часть оборотных активов. Она представляет собой неизменную часть их размера, которая не зависит от сезонных и других колебаний деятельности предприятия. Иными словами, она рассматривается как неснижаемый минимум оборотных активов, необходимый предприятию для осуществления операционной деятельности.</w:t>
      </w:r>
    </w:p>
    <w:p w:rsidR="00F02BAB" w:rsidRDefault="00F02BAB" w:rsidP="00F02BAB">
      <w:pPr>
        <w:pStyle w:val="af4"/>
      </w:pPr>
      <w:r>
        <w:t>б) Переменная часть оборотных активов. Она представляет собой варьирующую их часть, которая связана с сезонным возрастанием объема производства и реализации продукции. В составе этого вида оборотных активов выделяют обычно максимальную и среднюю их часть.</w:t>
      </w:r>
    </w:p>
    <w:p w:rsidR="00F02BAB" w:rsidRDefault="00F02BAB" w:rsidP="00F02BAB">
      <w:pPr>
        <w:pStyle w:val="af4"/>
      </w:pPr>
      <w:r>
        <w:t xml:space="preserve">Движение оборотных активов предприятия в процессе их кругооборота проходит четыре основных стадии, последовательно меняя свои формы. </w:t>
      </w:r>
    </w:p>
    <w:p w:rsidR="00F02BAB" w:rsidRDefault="00F02BAB" w:rsidP="00F02BAB">
      <w:pPr>
        <w:pStyle w:val="af4"/>
      </w:pPr>
      <w:r>
        <w:t xml:space="preserve">Управление оборотными активами предприятия связано с конкретными особенностями формирования его операционного цикла. Операционный цикл представляет собой период полного оборота всей суммы оборотных активов, в </w:t>
      </w:r>
      <w:proofErr w:type="gramStart"/>
      <w:r>
        <w:t>процессе</w:t>
      </w:r>
      <w:proofErr w:type="gramEnd"/>
      <w:r>
        <w:t xml:space="preserve"> которого происходит смена отдельных их видов. Он характеризует промежуток времени между приобретением производственных запасов и получением денежных средств от реализации, произведенной из них продукции. </w:t>
      </w:r>
    </w:p>
    <w:p w:rsidR="00F02BAB" w:rsidRDefault="00F02BAB" w:rsidP="00F02BAB">
      <w:pPr>
        <w:pStyle w:val="af4"/>
      </w:pPr>
      <w:r>
        <w:t xml:space="preserve">На первой стадии денежные активы (включая их эквиваленты в форме краткосрочных финансовых инвестиций) используются для приобретения сырья и материалов. </w:t>
      </w:r>
    </w:p>
    <w:p w:rsidR="00F02BAB" w:rsidRDefault="00F02BAB" w:rsidP="00F02BAB">
      <w:pPr>
        <w:pStyle w:val="af4"/>
      </w:pPr>
      <w:r>
        <w:t xml:space="preserve">На второй стадии входящие запасы материальных оборотных активов в результате непосредственной производственной деятельности превращаются в запасы готовой продукции. </w:t>
      </w:r>
    </w:p>
    <w:p w:rsidR="00F02BAB" w:rsidRDefault="00F02BAB" w:rsidP="00F02BAB">
      <w:pPr>
        <w:pStyle w:val="af4"/>
      </w:pPr>
      <w:r>
        <w:t xml:space="preserve">На третьей стадии запасы готовой продукции реализуются потребителям и до наступления их оплаты преобразуются в текущую дебиторскую задолженность. </w:t>
      </w:r>
    </w:p>
    <w:p w:rsidR="00F02BAB" w:rsidRDefault="00F02BAB" w:rsidP="00F02BAB">
      <w:pPr>
        <w:pStyle w:val="af4"/>
      </w:pPr>
      <w:r>
        <w:t xml:space="preserve">На четвертой стадии инкассированная (т.е. оплаченная) текущая дебиторская задолженность вновь преобразуется в денежные активы (часть которых до их производственного востребования может храниться в форме высоколиквидных краткосрочных финансовых инвестиций). </w:t>
      </w:r>
    </w:p>
    <w:p w:rsidR="00195C0C" w:rsidRPr="00195C0C" w:rsidRDefault="00F02BAB" w:rsidP="00F02BAB">
      <w:pPr>
        <w:pStyle w:val="af4"/>
      </w:pPr>
      <w:r>
        <w:t xml:space="preserve">Важнейшей характеристикой операционного цикла, существенно влияющей на объем, структуру и эффективность использования оборотных активов, является его продолжительность. Она включает период времени </w:t>
      </w:r>
      <w:proofErr w:type="gramStart"/>
      <w:r>
        <w:t>от момента расходования предприятием денежных средств на приобретение входящих запасов материальных оборотных активов до поступления денег от дебиторов за реализованную им продукцию</w:t>
      </w:r>
      <w:proofErr w:type="gramEnd"/>
      <w:r>
        <w:t>.</w:t>
      </w:r>
    </w:p>
    <w:p w:rsidR="00195C0C" w:rsidRDefault="00195C0C" w:rsidP="00195C0C">
      <w:pPr>
        <w:pStyle w:val="af4"/>
        <w:rPr>
          <w:lang w:val="uk-UA"/>
        </w:rPr>
      </w:pPr>
    </w:p>
    <w:p w:rsidR="009A6125" w:rsidRDefault="009A6125" w:rsidP="009A6125">
      <w:pPr>
        <w:pStyle w:val="af4"/>
        <w:rPr>
          <w:lang w:val="uk-UA"/>
        </w:rPr>
        <w:sectPr w:rsidR="009A6125" w:rsidSect="00BA4054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0E755B" w:rsidRDefault="007C1C8A" w:rsidP="007C1C8A">
      <w:pPr>
        <w:pStyle w:val="1"/>
        <w:rPr>
          <w:lang w:val="uk-UA"/>
        </w:rPr>
      </w:pPr>
      <w:r>
        <w:rPr>
          <w:lang w:val="uk-UA"/>
        </w:rPr>
        <w:lastRenderedPageBreak/>
        <w:t>Задачи</w:t>
      </w:r>
    </w:p>
    <w:p w:rsidR="007C1C8A" w:rsidRDefault="007C1C8A" w:rsidP="007C1C8A">
      <w:pPr>
        <w:pStyle w:val="af4"/>
        <w:rPr>
          <w:lang w:val="uk-UA"/>
        </w:rPr>
      </w:pPr>
    </w:p>
    <w:p w:rsidR="005C770C" w:rsidRDefault="005C770C" w:rsidP="007C1C8A">
      <w:pPr>
        <w:pStyle w:val="af4"/>
        <w:rPr>
          <w:lang w:val="uk-UA"/>
        </w:rPr>
      </w:pPr>
    </w:p>
    <w:p w:rsidR="008E5F34" w:rsidRDefault="005C770C" w:rsidP="008E5F34">
      <w:pPr>
        <w:pStyle w:val="2"/>
        <w:rPr>
          <w:spacing w:val="-1"/>
        </w:rPr>
      </w:pPr>
      <w:r>
        <w:rPr>
          <w:lang w:val="uk-UA"/>
        </w:rPr>
        <w:t>Задача 1</w:t>
      </w:r>
    </w:p>
    <w:p w:rsidR="008E5F34" w:rsidRDefault="008E5F34" w:rsidP="008E5F34">
      <w:pPr>
        <w:pStyle w:val="af4"/>
      </w:pPr>
    </w:p>
    <w:p w:rsidR="000E755B" w:rsidRDefault="00930352" w:rsidP="00267E4D">
      <w:pPr>
        <w:pStyle w:val="af4"/>
        <w:rPr>
          <w:lang w:val="uk-UA"/>
        </w:rPr>
      </w:pPr>
      <w:proofErr w:type="spellStart"/>
      <w:r w:rsidRPr="00930352">
        <w:t>Чи</w:t>
      </w:r>
      <w:proofErr w:type="spellEnd"/>
      <w:r w:rsidRPr="00930352">
        <w:t xml:space="preserve"> </w:t>
      </w:r>
      <w:proofErr w:type="spellStart"/>
      <w:r w:rsidRPr="00930352">
        <w:t>варто</w:t>
      </w:r>
      <w:proofErr w:type="spellEnd"/>
      <w:r w:rsidRPr="00930352">
        <w:t xml:space="preserve"> </w:t>
      </w:r>
      <w:proofErr w:type="spellStart"/>
      <w:r w:rsidRPr="00930352">
        <w:t>купувати</w:t>
      </w:r>
      <w:proofErr w:type="spellEnd"/>
      <w:r w:rsidRPr="00930352">
        <w:t xml:space="preserve"> за 5500 грн. </w:t>
      </w:r>
      <w:proofErr w:type="spellStart"/>
      <w:r w:rsidRPr="00930352">
        <w:t>цінний</w:t>
      </w:r>
      <w:proofErr w:type="spellEnd"/>
      <w:r w:rsidRPr="00930352">
        <w:t xml:space="preserve"> </w:t>
      </w:r>
      <w:proofErr w:type="spellStart"/>
      <w:r w:rsidRPr="00930352">
        <w:t>папі</w:t>
      </w:r>
      <w:proofErr w:type="gramStart"/>
      <w:r w:rsidRPr="00930352">
        <w:t>р</w:t>
      </w:r>
      <w:proofErr w:type="spellEnd"/>
      <w:proofErr w:type="gramEnd"/>
      <w:r w:rsidRPr="00930352">
        <w:t xml:space="preserve">, </w:t>
      </w:r>
      <w:proofErr w:type="spellStart"/>
      <w:r w:rsidRPr="00930352">
        <w:t>що</w:t>
      </w:r>
      <w:proofErr w:type="spellEnd"/>
      <w:r w:rsidRPr="00930352">
        <w:t xml:space="preserve"> </w:t>
      </w:r>
      <w:proofErr w:type="spellStart"/>
      <w:r w:rsidRPr="00930352">
        <w:t>генерує</w:t>
      </w:r>
      <w:proofErr w:type="spellEnd"/>
      <w:r w:rsidRPr="00930352">
        <w:t xml:space="preserve"> </w:t>
      </w:r>
      <w:proofErr w:type="spellStart"/>
      <w:r w:rsidRPr="00930352">
        <w:t>щорічний</w:t>
      </w:r>
      <w:proofErr w:type="spellEnd"/>
      <w:r w:rsidRPr="00930352">
        <w:t xml:space="preserve"> </w:t>
      </w:r>
      <w:proofErr w:type="spellStart"/>
      <w:r w:rsidRPr="00930352">
        <w:t>дохід</w:t>
      </w:r>
      <w:proofErr w:type="spellEnd"/>
      <w:r w:rsidRPr="00930352">
        <w:t xml:space="preserve"> у </w:t>
      </w:r>
      <w:proofErr w:type="spellStart"/>
      <w:r w:rsidRPr="00930352">
        <w:t>розмірі</w:t>
      </w:r>
      <w:proofErr w:type="spellEnd"/>
      <w:r w:rsidRPr="00930352">
        <w:t xml:space="preserve"> 1000 </w:t>
      </w:r>
      <w:proofErr w:type="spellStart"/>
      <w:r w:rsidRPr="00930352">
        <w:t>грн</w:t>
      </w:r>
      <w:proofErr w:type="spellEnd"/>
      <w:r w:rsidRPr="00930352">
        <w:t xml:space="preserve"> </w:t>
      </w:r>
      <w:proofErr w:type="spellStart"/>
      <w:r w:rsidRPr="00930352">
        <w:t>впродовж</w:t>
      </w:r>
      <w:proofErr w:type="spellEnd"/>
      <w:r w:rsidRPr="00930352">
        <w:t xml:space="preserve"> 7 </w:t>
      </w:r>
      <w:proofErr w:type="spellStart"/>
      <w:r w:rsidRPr="00930352">
        <w:t>років</w:t>
      </w:r>
      <w:proofErr w:type="spellEnd"/>
      <w:r w:rsidRPr="00930352">
        <w:t xml:space="preserve">, </w:t>
      </w:r>
      <w:proofErr w:type="spellStart"/>
      <w:r w:rsidRPr="00930352">
        <w:t>якщо</w:t>
      </w:r>
      <w:proofErr w:type="spellEnd"/>
      <w:r w:rsidRPr="00930352">
        <w:t xml:space="preserve"> </w:t>
      </w:r>
      <w:proofErr w:type="spellStart"/>
      <w:r w:rsidRPr="00930352">
        <w:t>коефіцієнт</w:t>
      </w:r>
      <w:proofErr w:type="spellEnd"/>
      <w:r w:rsidRPr="00930352">
        <w:t xml:space="preserve"> </w:t>
      </w:r>
      <w:proofErr w:type="spellStart"/>
      <w:r w:rsidRPr="00930352">
        <w:t>дисконтування</w:t>
      </w:r>
      <w:proofErr w:type="spellEnd"/>
      <w:r w:rsidRPr="00930352">
        <w:t xml:space="preserve"> </w:t>
      </w:r>
      <w:proofErr w:type="spellStart"/>
      <w:r w:rsidRPr="00930352">
        <w:t>дорівнює</w:t>
      </w:r>
      <w:proofErr w:type="spellEnd"/>
      <w:r w:rsidRPr="00930352">
        <w:t xml:space="preserve"> 8 %.</w:t>
      </w:r>
    </w:p>
    <w:p w:rsidR="000E755B" w:rsidRDefault="000E755B" w:rsidP="00267E4D">
      <w:pPr>
        <w:pStyle w:val="af4"/>
        <w:rPr>
          <w:lang w:val="uk-UA"/>
        </w:rPr>
      </w:pPr>
    </w:p>
    <w:p w:rsidR="00842777" w:rsidRDefault="00842777" w:rsidP="00267E4D">
      <w:pPr>
        <w:pStyle w:val="af4"/>
        <w:rPr>
          <w:lang w:val="uk-UA"/>
        </w:rPr>
      </w:pPr>
    </w:p>
    <w:p w:rsidR="00670CBD" w:rsidRPr="00670CBD" w:rsidRDefault="00670CBD" w:rsidP="00670CBD">
      <w:pPr>
        <w:pStyle w:val="af4"/>
        <w:rPr>
          <w:lang w:val="uk-UA"/>
        </w:rPr>
      </w:pPr>
      <w:r w:rsidRPr="00670CBD">
        <w:rPr>
          <w:lang w:val="uk-UA"/>
        </w:rPr>
        <w:t>Величина цієї суми розраховується за формулою (1.5) і складе:</w:t>
      </w:r>
    </w:p>
    <w:p w:rsidR="00842777" w:rsidRDefault="00670CBD" w:rsidP="00670CBD">
      <w:pPr>
        <w:pStyle w:val="af4"/>
        <w:rPr>
          <w:lang w:val="uk-UA"/>
        </w:rPr>
        <w:sectPr w:rsidR="00842777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  <w:r w:rsidRPr="00670CBD">
        <w:rPr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>PV=5.5∙(1</m:t>
        </m:r>
      </m:oMath>
    </w:p>
    <w:p w:rsidR="00842777" w:rsidRDefault="00842777" w:rsidP="00842777">
      <w:pPr>
        <w:pStyle w:val="2"/>
        <w:rPr>
          <w:lang w:val="uk-UA"/>
        </w:rPr>
      </w:pPr>
      <w:r>
        <w:rPr>
          <w:lang w:val="uk-UA"/>
        </w:rPr>
        <w:lastRenderedPageBreak/>
        <w:t>Задача 2</w:t>
      </w:r>
    </w:p>
    <w:p w:rsidR="00D13549" w:rsidRPr="00D13549" w:rsidRDefault="00D13549" w:rsidP="00D13549">
      <w:pPr>
        <w:pStyle w:val="af4"/>
        <w:rPr>
          <w:lang w:val="uk-UA"/>
        </w:rPr>
      </w:pPr>
    </w:p>
    <w:p w:rsidR="00D13549" w:rsidRDefault="00842777" w:rsidP="00D13549">
      <w:pPr>
        <w:pStyle w:val="af4"/>
      </w:pPr>
      <w:r w:rsidRPr="00842777">
        <w:tab/>
      </w:r>
      <w:r w:rsidRPr="00842777">
        <w:tab/>
      </w:r>
      <w:proofErr w:type="spellStart"/>
      <w:r w:rsidR="00D13549" w:rsidRPr="00D13549">
        <w:t>Розрахуйте</w:t>
      </w:r>
      <w:proofErr w:type="spellEnd"/>
      <w:r w:rsidR="00D13549" w:rsidRPr="00D13549">
        <w:t xml:space="preserve"> </w:t>
      </w:r>
      <w:proofErr w:type="spellStart"/>
      <w:r w:rsidR="00D13549" w:rsidRPr="00D13549">
        <w:t>необхідні</w:t>
      </w:r>
      <w:proofErr w:type="spellEnd"/>
      <w:r w:rsidR="00D13549" w:rsidRPr="00D13549">
        <w:t xml:space="preserve"> </w:t>
      </w:r>
      <w:proofErr w:type="spellStart"/>
      <w:r w:rsidR="00D13549" w:rsidRPr="00D13549">
        <w:t>показники</w:t>
      </w:r>
      <w:proofErr w:type="spellEnd"/>
      <w:r w:rsidR="00D13549" w:rsidRPr="00D13549">
        <w:t xml:space="preserve"> й </w:t>
      </w:r>
      <w:proofErr w:type="spellStart"/>
      <w:r w:rsidR="00D13549" w:rsidRPr="00D13549">
        <w:t>зробіть</w:t>
      </w:r>
      <w:proofErr w:type="spellEnd"/>
      <w:r w:rsidR="00D13549" w:rsidRPr="00D13549">
        <w:t xml:space="preserve"> </w:t>
      </w:r>
      <w:proofErr w:type="spellStart"/>
      <w:r w:rsidR="00D13549" w:rsidRPr="00D13549">
        <w:t>факторний</w:t>
      </w:r>
      <w:proofErr w:type="spellEnd"/>
      <w:r w:rsidR="00D13549" w:rsidRPr="00D13549">
        <w:t xml:space="preserve"> </w:t>
      </w:r>
      <w:proofErr w:type="spellStart"/>
      <w:r w:rsidR="00D13549" w:rsidRPr="00D13549">
        <w:t>аналіз</w:t>
      </w:r>
      <w:proofErr w:type="spellEnd"/>
      <w:r w:rsidR="00D13549" w:rsidRPr="00D13549">
        <w:t xml:space="preserve"> </w:t>
      </w:r>
      <w:proofErr w:type="spellStart"/>
      <w:r w:rsidR="00D13549" w:rsidRPr="00D13549">
        <w:t>рентабельності</w:t>
      </w:r>
      <w:proofErr w:type="spellEnd"/>
      <w:r w:rsidR="00D13549" w:rsidRPr="00D13549">
        <w:t xml:space="preserve"> </w:t>
      </w:r>
      <w:proofErr w:type="spellStart"/>
      <w:r w:rsidR="00D13549" w:rsidRPr="00D13549">
        <w:t>капіталу</w:t>
      </w:r>
      <w:proofErr w:type="spellEnd"/>
      <w:r w:rsidR="00D13549" w:rsidRPr="00D13549">
        <w:t xml:space="preserve"> </w:t>
      </w:r>
      <w:proofErr w:type="spellStart"/>
      <w:r w:rsidR="00D13549" w:rsidRPr="00D13549">
        <w:t>господарюючого</w:t>
      </w:r>
      <w:proofErr w:type="spellEnd"/>
      <w:r w:rsidR="00D13549" w:rsidRPr="00D13549">
        <w:t xml:space="preserve"> </w:t>
      </w:r>
      <w:proofErr w:type="spellStart"/>
      <w:r w:rsidR="00D13549" w:rsidRPr="00D13549">
        <w:t>суб’єкта</w:t>
      </w:r>
      <w:proofErr w:type="spellEnd"/>
      <w:r w:rsidR="00D13549" w:rsidRPr="00D13549">
        <w:t xml:space="preserve"> (</w:t>
      </w:r>
      <w:r w:rsidR="00AC1FE3">
        <w:fldChar w:fldCharType="begin"/>
      </w:r>
      <w:r w:rsidR="00AC1FE3">
        <w:instrText xml:space="preserve"> REF _Ref1806008 \r \h </w:instrText>
      </w:r>
      <w:r w:rsidR="00AC1FE3">
        <w:fldChar w:fldCharType="separate"/>
      </w:r>
      <w:r w:rsidR="00F116AA">
        <w:t>Таблица 2.1</w:t>
      </w:r>
      <w:r w:rsidR="00AC1FE3">
        <w:fldChar w:fldCharType="end"/>
      </w:r>
      <w:r w:rsidR="00D13549" w:rsidRPr="00D13549">
        <w:t xml:space="preserve">). У </w:t>
      </w:r>
      <w:proofErr w:type="spellStart"/>
      <w:r w:rsidR="00D13549" w:rsidRPr="00D13549">
        <w:t>процесі</w:t>
      </w:r>
      <w:proofErr w:type="spellEnd"/>
      <w:r w:rsidR="00D13549" w:rsidRPr="00D13549">
        <w:t xml:space="preserve"> </w:t>
      </w:r>
      <w:proofErr w:type="spellStart"/>
      <w:r w:rsidR="00D13549" w:rsidRPr="00D13549">
        <w:t>аналізу</w:t>
      </w:r>
      <w:proofErr w:type="spellEnd"/>
      <w:r w:rsidR="00D13549" w:rsidRPr="00D13549">
        <w:t xml:space="preserve"> </w:t>
      </w:r>
      <w:proofErr w:type="spellStart"/>
      <w:r w:rsidR="00D13549" w:rsidRPr="00D13549">
        <w:t>визначте</w:t>
      </w:r>
      <w:proofErr w:type="spellEnd"/>
      <w:r w:rsidR="00D13549" w:rsidRPr="00D13549">
        <w:t xml:space="preserve"> </w:t>
      </w:r>
      <w:proofErr w:type="spellStart"/>
      <w:r w:rsidR="00D13549" w:rsidRPr="00D13549">
        <w:t>ступінь</w:t>
      </w:r>
      <w:proofErr w:type="spellEnd"/>
      <w:r w:rsidR="00D13549" w:rsidRPr="00D13549">
        <w:t xml:space="preserve"> </w:t>
      </w:r>
      <w:proofErr w:type="spellStart"/>
      <w:r w:rsidR="00D13549" w:rsidRPr="00D13549">
        <w:t>впливу</w:t>
      </w:r>
      <w:proofErr w:type="spellEnd"/>
      <w:r w:rsidR="00D13549" w:rsidRPr="00D13549">
        <w:t xml:space="preserve"> на </w:t>
      </w:r>
      <w:proofErr w:type="spellStart"/>
      <w:proofErr w:type="gramStart"/>
      <w:r w:rsidR="00D13549" w:rsidRPr="00D13549">
        <w:t>р</w:t>
      </w:r>
      <w:proofErr w:type="gramEnd"/>
      <w:r w:rsidR="00D13549" w:rsidRPr="00D13549">
        <w:t>івень</w:t>
      </w:r>
      <w:proofErr w:type="spellEnd"/>
      <w:r w:rsidR="00D13549" w:rsidRPr="00D13549">
        <w:t xml:space="preserve"> </w:t>
      </w:r>
      <w:proofErr w:type="spellStart"/>
      <w:r w:rsidR="00D13549" w:rsidRPr="00D13549">
        <w:t>рентабельності</w:t>
      </w:r>
      <w:proofErr w:type="spellEnd"/>
      <w:r w:rsidR="00D13549" w:rsidRPr="00D13549">
        <w:t xml:space="preserve"> </w:t>
      </w:r>
      <w:proofErr w:type="spellStart"/>
      <w:r w:rsidR="00D13549" w:rsidRPr="00D13549">
        <w:t>капіталу</w:t>
      </w:r>
      <w:proofErr w:type="spellEnd"/>
      <w:r w:rsidR="00D13549" w:rsidRPr="00D13549">
        <w:t xml:space="preserve"> </w:t>
      </w:r>
      <w:proofErr w:type="spellStart"/>
      <w:r w:rsidR="00D13549" w:rsidRPr="00D13549">
        <w:t>наступних</w:t>
      </w:r>
      <w:proofErr w:type="spellEnd"/>
      <w:r w:rsidR="00D13549" w:rsidRPr="00D13549">
        <w:t xml:space="preserve"> </w:t>
      </w:r>
      <w:proofErr w:type="spellStart"/>
      <w:r w:rsidR="00D13549" w:rsidRPr="00D13549">
        <w:t>факторів</w:t>
      </w:r>
      <w:proofErr w:type="spellEnd"/>
      <w:r w:rsidR="00D13549" w:rsidRPr="00D13549">
        <w:t>:</w:t>
      </w:r>
      <w:r w:rsidR="00D13549" w:rsidRPr="00D13549">
        <w:rPr>
          <w:b/>
        </w:rPr>
        <w:t xml:space="preserve"> </w:t>
      </w:r>
      <w:proofErr w:type="spellStart"/>
      <w:r w:rsidR="00D13549" w:rsidRPr="00D13549">
        <w:t>розмір</w:t>
      </w:r>
      <w:proofErr w:type="spellEnd"/>
      <w:r w:rsidR="00D13549" w:rsidRPr="00D13549">
        <w:t xml:space="preserve"> </w:t>
      </w:r>
      <w:proofErr w:type="spellStart"/>
      <w:r w:rsidR="00D13549" w:rsidRPr="00D13549">
        <w:t>прибутку</w:t>
      </w:r>
      <w:proofErr w:type="spellEnd"/>
      <w:r w:rsidR="00D13549" w:rsidRPr="00D13549">
        <w:t xml:space="preserve"> на </w:t>
      </w:r>
      <w:proofErr w:type="spellStart"/>
      <w:r w:rsidR="00D13549" w:rsidRPr="00D13549">
        <w:t>гривню</w:t>
      </w:r>
      <w:proofErr w:type="spellEnd"/>
      <w:r w:rsidR="00D13549" w:rsidRPr="00D13549">
        <w:t xml:space="preserve"> </w:t>
      </w:r>
      <w:proofErr w:type="spellStart"/>
      <w:r w:rsidR="00D13549" w:rsidRPr="00D13549">
        <w:t>виручки</w:t>
      </w:r>
      <w:proofErr w:type="spellEnd"/>
      <w:r w:rsidR="00D13549" w:rsidRPr="00D13549">
        <w:t>;</w:t>
      </w:r>
      <w:r w:rsidR="00D13549" w:rsidRPr="00D13549">
        <w:rPr>
          <w:b/>
        </w:rPr>
        <w:t xml:space="preserve"> </w:t>
      </w:r>
      <w:proofErr w:type="spellStart"/>
      <w:r w:rsidR="00D13549" w:rsidRPr="00D13549">
        <w:t>коефіцієнт</w:t>
      </w:r>
      <w:proofErr w:type="spellEnd"/>
      <w:r w:rsidR="00D13549" w:rsidRPr="00D13549">
        <w:t xml:space="preserve"> </w:t>
      </w:r>
      <w:proofErr w:type="spellStart"/>
      <w:r w:rsidR="00D13549" w:rsidRPr="00D13549">
        <w:t>оборотності</w:t>
      </w:r>
      <w:proofErr w:type="spellEnd"/>
      <w:r w:rsidR="00D13549" w:rsidRPr="00D13549">
        <w:t xml:space="preserve"> </w:t>
      </w:r>
      <w:proofErr w:type="spellStart"/>
      <w:r w:rsidR="00D13549" w:rsidRPr="00D13549">
        <w:t>оборотних</w:t>
      </w:r>
      <w:proofErr w:type="spellEnd"/>
      <w:r w:rsidR="00D13549" w:rsidRPr="00D13549">
        <w:t xml:space="preserve"> </w:t>
      </w:r>
      <w:proofErr w:type="spellStart"/>
      <w:r w:rsidR="00D13549" w:rsidRPr="00D13549">
        <w:t>засобів</w:t>
      </w:r>
      <w:proofErr w:type="spellEnd"/>
      <w:r w:rsidR="00D13549" w:rsidRPr="00D13549">
        <w:t>;</w:t>
      </w:r>
      <w:r w:rsidR="00D13549" w:rsidRPr="00D13549">
        <w:rPr>
          <w:b/>
        </w:rPr>
        <w:t xml:space="preserve"> </w:t>
      </w:r>
      <w:proofErr w:type="spellStart"/>
      <w:r w:rsidR="00D13549" w:rsidRPr="00D13549">
        <w:t>фондовіддачі</w:t>
      </w:r>
      <w:proofErr w:type="spellEnd"/>
      <w:r w:rsidR="00D13549" w:rsidRPr="00D13549">
        <w:t xml:space="preserve"> </w:t>
      </w:r>
      <w:proofErr w:type="spellStart"/>
      <w:r w:rsidR="00D13549" w:rsidRPr="00D13549">
        <w:t>основних</w:t>
      </w:r>
      <w:proofErr w:type="spellEnd"/>
      <w:r w:rsidR="00D13549" w:rsidRPr="00D13549">
        <w:t xml:space="preserve"> </w:t>
      </w:r>
      <w:proofErr w:type="spellStart"/>
      <w:r w:rsidR="00D13549" w:rsidRPr="00D13549">
        <w:t>фондів</w:t>
      </w:r>
      <w:proofErr w:type="spellEnd"/>
      <w:r w:rsidR="00D13549" w:rsidRPr="00D13549">
        <w:t xml:space="preserve">; </w:t>
      </w:r>
      <w:proofErr w:type="spellStart"/>
      <w:r w:rsidR="00D13549" w:rsidRPr="00D13549">
        <w:t>фондовіддачі</w:t>
      </w:r>
      <w:proofErr w:type="spellEnd"/>
      <w:r w:rsidR="00D13549" w:rsidRPr="00D13549">
        <w:t xml:space="preserve"> </w:t>
      </w:r>
      <w:proofErr w:type="spellStart"/>
      <w:r w:rsidR="00D13549" w:rsidRPr="00D13549">
        <w:t>нематеріальних</w:t>
      </w:r>
      <w:proofErr w:type="spellEnd"/>
      <w:r w:rsidR="00D13549" w:rsidRPr="00D13549">
        <w:t xml:space="preserve"> </w:t>
      </w:r>
      <w:proofErr w:type="spellStart"/>
      <w:r w:rsidR="00D13549" w:rsidRPr="00D13549">
        <w:t>активів</w:t>
      </w:r>
      <w:proofErr w:type="spellEnd"/>
      <w:r w:rsidR="00D13549" w:rsidRPr="00D13549">
        <w:t>.</w:t>
      </w:r>
    </w:p>
    <w:p w:rsidR="00D13549" w:rsidRPr="00D13549" w:rsidRDefault="00D13549" w:rsidP="00D13549">
      <w:pPr>
        <w:pStyle w:val="af4"/>
        <w:rPr>
          <w:b/>
        </w:rPr>
      </w:pPr>
    </w:p>
    <w:p w:rsidR="00D13549" w:rsidRPr="00D13549" w:rsidRDefault="00D13549" w:rsidP="00D13549">
      <w:pPr>
        <w:pStyle w:val="a0"/>
        <w:rPr>
          <w:lang w:val="uk-UA"/>
        </w:rPr>
      </w:pPr>
      <w:bookmarkStart w:id="0" w:name="_Ref1806008"/>
      <w:r w:rsidRPr="00D13549">
        <w:rPr>
          <w:lang w:val="uk-UA"/>
        </w:rPr>
        <w:t>Вихідні дані</w:t>
      </w:r>
      <w:bookmarkEnd w:id="0"/>
    </w:p>
    <w:tbl>
      <w:tblPr>
        <w:tblW w:w="97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76"/>
        <w:gridCol w:w="1469"/>
        <w:gridCol w:w="1243"/>
        <w:gridCol w:w="1130"/>
      </w:tblGrid>
      <w:tr w:rsidR="00D13549" w:rsidRPr="00D13549" w:rsidTr="00195C0C">
        <w:trPr>
          <w:trHeight w:val="206"/>
        </w:trPr>
        <w:tc>
          <w:tcPr>
            <w:tcW w:w="5876" w:type="dxa"/>
            <w:vMerge w:val="restart"/>
            <w:vAlign w:val="center"/>
          </w:tcPr>
          <w:p w:rsidR="00D13549" w:rsidRPr="00D13549" w:rsidRDefault="00D13549" w:rsidP="00D13549">
            <w:pPr>
              <w:pStyle w:val="af4"/>
              <w:rPr>
                <w:lang w:val="uk-UA"/>
              </w:rPr>
            </w:pPr>
            <w:r w:rsidRPr="00D13549">
              <w:rPr>
                <w:lang w:val="uk-UA"/>
              </w:rPr>
              <w:t>Показники</w:t>
            </w:r>
          </w:p>
        </w:tc>
        <w:tc>
          <w:tcPr>
            <w:tcW w:w="2712" w:type="dxa"/>
            <w:gridSpan w:val="2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Період</w:t>
            </w:r>
          </w:p>
        </w:tc>
        <w:tc>
          <w:tcPr>
            <w:tcW w:w="1130" w:type="dxa"/>
            <w:vMerge w:val="restart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Зміни</w:t>
            </w: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  <w:vMerge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Базисний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Звітний</w:t>
            </w:r>
          </w:p>
        </w:tc>
        <w:tc>
          <w:tcPr>
            <w:tcW w:w="1130" w:type="dxa"/>
            <w:vMerge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283"/>
        </w:trPr>
        <w:tc>
          <w:tcPr>
            <w:tcW w:w="5876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4</w:t>
            </w:r>
          </w:p>
        </w:tc>
      </w:tr>
      <w:tr w:rsidR="00D13549" w:rsidRPr="00D13549" w:rsidTr="00195C0C">
        <w:trPr>
          <w:trHeight w:val="283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Прибуток,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9600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11340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229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Виручка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60000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70000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44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Розмір прибутку із розрахунку на одну гривню виручки, 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418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Середній залишок оборотних коштів,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5385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394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Середньорічна вартість основних фондів,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37500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38890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497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Середньорічна вартість нематеріальних активів,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400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500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Загальна сума капіталу,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Рівень рентабельності капіталу, %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Коефіцієнт оборотності оборотних коштів, обороти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Фондовіддача основних фондів, 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Фондовіддача нематеріальних активів, 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</w:tbl>
    <w:p w:rsidR="00D13549" w:rsidRDefault="00D13549" w:rsidP="00842777">
      <w:pPr>
        <w:pStyle w:val="af4"/>
        <w:rPr>
          <w:lang w:val="uk-UA"/>
        </w:rPr>
        <w:sectPr w:rsidR="00D13549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D13549" w:rsidRDefault="00D13549" w:rsidP="00D13549">
      <w:pPr>
        <w:pStyle w:val="2"/>
        <w:rPr>
          <w:lang w:val="uk-UA"/>
        </w:rPr>
      </w:pPr>
      <w:r>
        <w:rPr>
          <w:lang w:val="uk-UA"/>
        </w:rPr>
        <w:lastRenderedPageBreak/>
        <w:t>Задача 3</w:t>
      </w:r>
    </w:p>
    <w:p w:rsidR="00D13549" w:rsidRDefault="00D13549" w:rsidP="00D13549">
      <w:pPr>
        <w:ind w:firstLine="567"/>
        <w:rPr>
          <w:sz w:val="30"/>
          <w:lang w:val="uk-UA" w:eastAsia="uk-UA"/>
        </w:rPr>
      </w:pPr>
    </w:p>
    <w:p w:rsidR="00D13549" w:rsidRPr="00AB0C49" w:rsidRDefault="00D13549" w:rsidP="00AB0C49">
      <w:pPr>
        <w:pStyle w:val="af4"/>
        <w:rPr>
          <w:lang w:val="uk-UA"/>
        </w:rPr>
      </w:pPr>
      <w:r w:rsidRPr="00AB0C49">
        <w:rPr>
          <w:lang w:val="uk-UA"/>
        </w:rPr>
        <w:t>Є наступні дані про три можливі варіанти організації виробництва деякої продукції (</w:t>
      </w:r>
      <w:proofErr w:type="spellStart"/>
      <w:r w:rsidR="00AC1FE3" w:rsidRPr="00AB0C49">
        <w:fldChar w:fldCharType="begin"/>
      </w:r>
      <w:r w:rsidR="00AC1FE3" w:rsidRPr="00AB0C49">
        <w:rPr>
          <w:lang w:val="uk-UA"/>
        </w:rPr>
        <w:instrText xml:space="preserve"> </w:instrText>
      </w:r>
      <w:r w:rsidR="00AC1FE3" w:rsidRPr="00AB0C49">
        <w:instrText>REF</w:instrText>
      </w:r>
      <w:r w:rsidR="00AC1FE3" w:rsidRPr="00AB0C49">
        <w:rPr>
          <w:lang w:val="uk-UA"/>
        </w:rPr>
        <w:instrText xml:space="preserve"> _</w:instrText>
      </w:r>
      <w:r w:rsidR="00AC1FE3" w:rsidRPr="00AB0C49">
        <w:instrText>Ref</w:instrText>
      </w:r>
      <w:r w:rsidR="00AC1FE3" w:rsidRPr="00AB0C49">
        <w:rPr>
          <w:lang w:val="uk-UA"/>
        </w:rPr>
        <w:instrText>1805973 \</w:instrText>
      </w:r>
      <w:r w:rsidR="00AC1FE3" w:rsidRPr="00AB0C49">
        <w:instrText>r</w:instrText>
      </w:r>
      <w:r w:rsidR="00AC1FE3" w:rsidRPr="00AB0C49">
        <w:rPr>
          <w:lang w:val="uk-UA"/>
        </w:rPr>
        <w:instrText xml:space="preserve"> \</w:instrText>
      </w:r>
      <w:r w:rsidR="00AC1FE3" w:rsidRPr="00AB0C49">
        <w:instrText>h</w:instrText>
      </w:r>
      <w:r w:rsidR="00AC1FE3" w:rsidRPr="00AB0C49">
        <w:rPr>
          <w:lang w:val="uk-UA"/>
        </w:rPr>
        <w:instrText xml:space="preserve"> </w:instrText>
      </w:r>
      <w:r w:rsidR="00AB0C49" w:rsidRPr="00AB0C49">
        <w:rPr>
          <w:lang w:val="uk-UA"/>
        </w:rPr>
        <w:instrText xml:space="preserve"> \* </w:instrText>
      </w:r>
      <w:r w:rsidR="00AB0C49">
        <w:instrText>MERGEFORMAT</w:instrText>
      </w:r>
      <w:r w:rsidR="00AB0C49" w:rsidRPr="00AB0C49">
        <w:rPr>
          <w:lang w:val="uk-UA"/>
        </w:rPr>
        <w:instrText xml:space="preserve"> </w:instrText>
      </w:r>
      <w:r w:rsidR="00AC1FE3" w:rsidRPr="00AB0C49">
        <w:fldChar w:fldCharType="separate"/>
      </w:r>
      <w:r w:rsidR="00F116AA" w:rsidRPr="00F116AA">
        <w:rPr>
          <w:lang w:val="uk-UA"/>
        </w:rPr>
        <w:t>Таблица</w:t>
      </w:r>
      <w:proofErr w:type="spellEnd"/>
      <w:r w:rsidR="00F116AA" w:rsidRPr="00F116AA">
        <w:rPr>
          <w:lang w:val="uk-UA"/>
        </w:rPr>
        <w:t xml:space="preserve"> 2.2</w:t>
      </w:r>
      <w:r w:rsidR="00AC1FE3" w:rsidRPr="00AB0C49">
        <w:fldChar w:fldCharType="end"/>
      </w:r>
      <w:r w:rsidRPr="00AB0C49">
        <w:rPr>
          <w:lang w:val="uk-UA"/>
        </w:rPr>
        <w:t>).</w:t>
      </w:r>
    </w:p>
    <w:p w:rsidR="00AB0C49" w:rsidRPr="00D13549" w:rsidRDefault="00AB0C49" w:rsidP="00AC1FE3">
      <w:pPr>
        <w:pStyle w:val="af4"/>
        <w:rPr>
          <w:spacing w:val="-5"/>
          <w:lang w:val="uk-UA" w:eastAsia="uk-UA"/>
        </w:rPr>
      </w:pPr>
    </w:p>
    <w:p w:rsidR="00D13549" w:rsidRPr="00D13549" w:rsidRDefault="00D13549" w:rsidP="00AC1FE3">
      <w:pPr>
        <w:pStyle w:val="a0"/>
        <w:rPr>
          <w:lang w:val="uk-UA"/>
        </w:rPr>
      </w:pPr>
      <w:r w:rsidRPr="00D13549">
        <w:rPr>
          <w:lang w:val="uk-UA"/>
        </w:rPr>
        <w:t xml:space="preserve"> </w:t>
      </w:r>
      <w:bookmarkStart w:id="1" w:name="_Ref1805973"/>
      <w:r w:rsidRPr="00D13549">
        <w:rPr>
          <w:lang w:val="uk-UA"/>
        </w:rPr>
        <w:t>– Вихідні дані</w:t>
      </w:r>
      <w:bookmarkEnd w:id="1"/>
    </w:p>
    <w:tbl>
      <w:tblPr>
        <w:tblW w:w="96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9"/>
        <w:gridCol w:w="1582"/>
        <w:gridCol w:w="1582"/>
        <w:gridCol w:w="1582"/>
      </w:tblGrid>
      <w:tr w:rsidR="00D13549" w:rsidRPr="00D13549" w:rsidTr="00195C0C">
        <w:tc>
          <w:tcPr>
            <w:tcW w:w="4859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left="5"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Показник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1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2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3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Ціна одиниці продукції,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Питомі змінні витрати,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25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17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12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 xml:space="preserve">Умовно-постійні витрати, </w:t>
            </w:r>
            <w:r w:rsidR="00370EBD" w:rsidRPr="00AB0C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млн.</w:t>
            </w: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 xml:space="preserve">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57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68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78</w:t>
            </w:r>
          </w:p>
        </w:tc>
      </w:tr>
    </w:tbl>
    <w:p w:rsidR="00AB0C49" w:rsidRDefault="00AB0C49" w:rsidP="00AB0C49">
      <w:pPr>
        <w:pStyle w:val="af4"/>
        <w:rPr>
          <w:spacing w:val="-4"/>
          <w:lang w:val="uk-UA" w:eastAsia="uk-UA"/>
        </w:rPr>
      </w:pPr>
    </w:p>
    <w:p w:rsidR="00D13549" w:rsidRDefault="00D13549" w:rsidP="00AB0C49">
      <w:pPr>
        <w:pStyle w:val="af4"/>
        <w:rPr>
          <w:lang w:val="uk-UA" w:eastAsia="uk-UA"/>
        </w:rPr>
      </w:pPr>
      <w:r w:rsidRPr="00D13549">
        <w:rPr>
          <w:spacing w:val="-4"/>
          <w:lang w:val="uk-UA" w:eastAsia="uk-UA"/>
        </w:rPr>
        <w:t xml:space="preserve">Середньорічний об'єм виробництва продукції на найближчі </w:t>
      </w:r>
      <w:r w:rsidRPr="00D13549">
        <w:rPr>
          <w:lang w:val="uk-UA" w:eastAsia="uk-UA"/>
        </w:rPr>
        <w:t xml:space="preserve">роки залежить від стану економіки і попиту, при цьому можливі </w:t>
      </w:r>
      <w:r w:rsidRPr="00D13549">
        <w:rPr>
          <w:spacing w:val="-5"/>
          <w:lang w:val="uk-UA" w:eastAsia="uk-UA"/>
        </w:rPr>
        <w:t>такі варіанти (тис.</w:t>
      </w:r>
      <w:r w:rsidRPr="00D13549">
        <w:rPr>
          <w:spacing w:val="-5"/>
          <w:lang w:eastAsia="uk-UA"/>
        </w:rPr>
        <w:t> </w:t>
      </w:r>
      <w:r w:rsidRPr="00D13549">
        <w:rPr>
          <w:lang w:val="uk-UA" w:eastAsia="uk-UA"/>
        </w:rPr>
        <w:t>од.):</w:t>
      </w:r>
    </w:p>
    <w:p w:rsidR="00AC1FE3" w:rsidRPr="00D13549" w:rsidRDefault="00AC1FE3" w:rsidP="00D13549">
      <w:pPr>
        <w:spacing w:before="300"/>
        <w:ind w:firstLine="567"/>
        <w:rPr>
          <w:spacing w:val="-5"/>
          <w:sz w:val="30"/>
          <w:lang w:val="uk-UA" w:eastAsia="uk-UA"/>
        </w:rPr>
      </w:pPr>
    </w:p>
    <w:p w:rsidR="00D13549" w:rsidRPr="00D13549" w:rsidRDefault="00AC1FE3" w:rsidP="00AC1FE3">
      <w:pPr>
        <w:pStyle w:val="a0"/>
        <w:rPr>
          <w:lang w:val="uk-UA"/>
        </w:rPr>
      </w:pPr>
      <w:r>
        <w:rPr>
          <w:lang w:val="uk-UA"/>
        </w:rPr>
        <w:t xml:space="preserve"> </w:t>
      </w:r>
      <w:r w:rsidR="00D13549" w:rsidRPr="00D13549">
        <w:rPr>
          <w:lang w:val="uk-UA"/>
        </w:rPr>
        <w:t>– Вихідні дані</w:t>
      </w:r>
    </w:p>
    <w:tbl>
      <w:tblPr>
        <w:tblW w:w="97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8"/>
        <w:gridCol w:w="4110"/>
      </w:tblGrid>
      <w:tr w:rsidR="00D13549" w:rsidRPr="00D13549" w:rsidTr="00195C0C">
        <w:tc>
          <w:tcPr>
            <w:tcW w:w="5608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left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5"/>
                <w:sz w:val="28"/>
                <w:szCs w:val="30"/>
                <w:lang w:val="uk-UA" w:eastAsia="uk-UA"/>
              </w:rPr>
              <w:t>Різкий спад</w:t>
            </w:r>
          </w:p>
        </w:tc>
        <w:tc>
          <w:tcPr>
            <w:tcW w:w="4110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500</w:t>
            </w:r>
          </w:p>
        </w:tc>
      </w:tr>
      <w:tr w:rsidR="00D13549" w:rsidRPr="00D13549" w:rsidTr="00195C0C">
        <w:tc>
          <w:tcPr>
            <w:tcW w:w="5608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7"/>
                <w:sz w:val="28"/>
                <w:szCs w:val="30"/>
                <w:lang w:val="uk-UA" w:eastAsia="uk-UA"/>
              </w:rPr>
              <w:t>Помірний спад</w:t>
            </w:r>
          </w:p>
        </w:tc>
        <w:tc>
          <w:tcPr>
            <w:tcW w:w="4110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900</w:t>
            </w:r>
          </w:p>
        </w:tc>
      </w:tr>
      <w:tr w:rsidR="00D13549" w:rsidRPr="00D13549" w:rsidTr="00195C0C">
        <w:tc>
          <w:tcPr>
            <w:tcW w:w="5608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7"/>
                <w:sz w:val="28"/>
                <w:szCs w:val="30"/>
                <w:lang w:val="uk-UA" w:eastAsia="uk-UA"/>
              </w:rPr>
              <w:t>Стабільний стан</w:t>
            </w:r>
          </w:p>
        </w:tc>
        <w:tc>
          <w:tcPr>
            <w:tcW w:w="4110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1500</w:t>
            </w:r>
          </w:p>
        </w:tc>
      </w:tr>
      <w:tr w:rsidR="00D13549" w:rsidRPr="00D13549" w:rsidTr="00195C0C">
        <w:tc>
          <w:tcPr>
            <w:tcW w:w="5608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7"/>
                <w:sz w:val="28"/>
                <w:szCs w:val="30"/>
                <w:lang w:val="uk-UA" w:eastAsia="uk-UA"/>
              </w:rPr>
              <w:t>Бурхливе зростання</w:t>
            </w:r>
          </w:p>
        </w:tc>
        <w:tc>
          <w:tcPr>
            <w:tcW w:w="4110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3000</w:t>
            </w:r>
          </w:p>
        </w:tc>
      </w:tr>
    </w:tbl>
    <w:p w:rsidR="00D13549" w:rsidRPr="00D13549" w:rsidRDefault="00D13549" w:rsidP="00087FA6">
      <w:pPr>
        <w:pStyle w:val="af4"/>
        <w:rPr>
          <w:lang w:val="uk-UA"/>
        </w:rPr>
      </w:pPr>
      <w:r w:rsidRPr="00D13549">
        <w:rPr>
          <w:lang w:val="uk-UA"/>
        </w:rPr>
        <w:t xml:space="preserve">Розрахуйте рівні виробничого левериджу для кожного з варіантів організації виробництва. Який варіант найбільш чутливий до зміни об’ємів виробництва? Якщо припустити, що найбільш вірогідне стабільне становище економіки, який варіант організації виробництва </w:t>
      </w:r>
      <w:proofErr w:type="spellStart"/>
      <w:r w:rsidRPr="00D13549">
        <w:rPr>
          <w:lang w:val="uk-UA"/>
        </w:rPr>
        <w:t>переважніший</w:t>
      </w:r>
      <w:proofErr w:type="spellEnd"/>
      <w:r w:rsidRPr="00D13549">
        <w:rPr>
          <w:lang w:val="uk-UA"/>
        </w:rPr>
        <w:t xml:space="preserve"> і чому?</w:t>
      </w:r>
    </w:p>
    <w:p w:rsidR="00D13549" w:rsidRPr="00D13549" w:rsidRDefault="00D13549" w:rsidP="00087FA6">
      <w:pPr>
        <w:pStyle w:val="af4"/>
        <w:rPr>
          <w:lang w:val="uk-UA"/>
        </w:rPr>
      </w:pPr>
      <w:r w:rsidRPr="00D13549">
        <w:rPr>
          <w:lang w:val="uk-UA"/>
        </w:rPr>
        <w:t>Проаналізуйте ситуації, коли вірогіднішим є:</w:t>
      </w:r>
    </w:p>
    <w:p w:rsidR="00D13549" w:rsidRPr="00D13549" w:rsidRDefault="00D13549" w:rsidP="00087FA6">
      <w:pPr>
        <w:pStyle w:val="af4"/>
        <w:numPr>
          <w:ilvl w:val="0"/>
          <w:numId w:val="27"/>
        </w:numPr>
        <w:rPr>
          <w:lang w:val="uk-UA"/>
        </w:rPr>
      </w:pPr>
      <w:r w:rsidRPr="00D13549">
        <w:rPr>
          <w:lang w:val="uk-UA"/>
        </w:rPr>
        <w:t>різкий спад;</w:t>
      </w:r>
    </w:p>
    <w:p w:rsidR="00D13549" w:rsidRPr="00D13549" w:rsidRDefault="00D13549" w:rsidP="00087FA6">
      <w:pPr>
        <w:pStyle w:val="af4"/>
        <w:numPr>
          <w:ilvl w:val="0"/>
          <w:numId w:val="27"/>
        </w:numPr>
        <w:rPr>
          <w:lang w:val="uk-UA"/>
        </w:rPr>
      </w:pPr>
      <w:r w:rsidRPr="00D13549">
        <w:rPr>
          <w:lang w:val="uk-UA"/>
        </w:rPr>
        <w:t>помірний спад;</w:t>
      </w:r>
    </w:p>
    <w:p w:rsidR="00D13549" w:rsidRPr="00D13549" w:rsidRDefault="00D13549" w:rsidP="00087FA6">
      <w:pPr>
        <w:pStyle w:val="af4"/>
        <w:numPr>
          <w:ilvl w:val="0"/>
          <w:numId w:val="27"/>
        </w:numPr>
        <w:rPr>
          <w:lang w:val="uk-UA"/>
        </w:rPr>
      </w:pPr>
      <w:r w:rsidRPr="00D13549">
        <w:rPr>
          <w:lang w:val="uk-UA"/>
        </w:rPr>
        <w:t>бурхливе зростання. Чи зміниться ваша думка щодо варіанту організації виробництва в кожній з цих ситуацій?</w:t>
      </w:r>
    </w:p>
    <w:p w:rsidR="00842777" w:rsidRDefault="00842777" w:rsidP="00842777">
      <w:pPr>
        <w:pStyle w:val="af4"/>
        <w:rPr>
          <w:lang w:val="uk-UA"/>
        </w:rPr>
      </w:pPr>
    </w:p>
    <w:p w:rsidR="00D13549" w:rsidRDefault="00D13549" w:rsidP="00842777">
      <w:pPr>
        <w:pStyle w:val="af4"/>
        <w:rPr>
          <w:lang w:val="uk-UA"/>
        </w:rPr>
      </w:pPr>
    </w:p>
    <w:p w:rsidR="00D13549" w:rsidRPr="00267E4D" w:rsidRDefault="00D13549" w:rsidP="00842777">
      <w:pPr>
        <w:pStyle w:val="af4"/>
        <w:rPr>
          <w:lang w:val="uk-UA"/>
        </w:rPr>
        <w:sectPr w:rsidR="00D13549" w:rsidRPr="00267E4D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74F" w:rsidRDefault="00C2074F">
      <w:r>
        <w:separator/>
      </w:r>
    </w:p>
  </w:endnote>
  <w:endnote w:type="continuationSeparator" w:id="0">
    <w:p w:rsidR="00C2074F" w:rsidRDefault="00C20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74F" w:rsidRDefault="00C2074F">
      <w:r>
        <w:separator/>
      </w:r>
    </w:p>
  </w:footnote>
  <w:footnote w:type="continuationSeparator" w:id="0">
    <w:p w:rsidR="00C2074F" w:rsidRDefault="00C20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</w:pPr>
  </w:p>
  <w:p w:rsidR="00F02BAB" w:rsidRDefault="00F02BAB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  <w:jc w:val="right"/>
    </w:pPr>
  </w:p>
  <w:p w:rsidR="00F02BAB" w:rsidRDefault="00F02BAB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  <w:jc w:val="right"/>
    </w:pPr>
  </w:p>
  <w:p w:rsidR="00F02BAB" w:rsidRDefault="00F02BAB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</w:pPr>
  </w:p>
  <w:p w:rsidR="00F02BAB" w:rsidRDefault="00F02BAB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  <w:jc w:val="right"/>
    </w:pPr>
  </w:p>
  <w:p w:rsidR="00F02BAB" w:rsidRDefault="00F02BAB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  <w:jc w:val="right"/>
    </w:pPr>
  </w:p>
  <w:p w:rsidR="00F02BAB" w:rsidRDefault="00F02BAB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Pr="00830B7C" w:rsidRDefault="00F02BAB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834CC1">
      <w:rPr>
        <w:noProof/>
        <w:sz w:val="24"/>
        <w:szCs w:val="24"/>
      </w:rPr>
      <w:t>2</w:t>
    </w:r>
    <w:r w:rsidRPr="00830B7C">
      <w:rPr>
        <w:sz w:val="24"/>
        <w:szCs w:val="24"/>
      </w:rPr>
      <w:fldChar w:fldCharType="end"/>
    </w:r>
  </w:p>
  <w:p w:rsidR="00F02BAB" w:rsidRDefault="00F02BAB">
    <w:pPr>
      <w:pStyle w:val="a9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Pr="00830B7C" w:rsidRDefault="00F02BAB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834CC1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F02BAB" w:rsidRDefault="00F02BA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5F03E6"/>
    <w:multiLevelType w:val="hybridMultilevel"/>
    <w:tmpl w:val="784A15A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9F00D75"/>
    <w:multiLevelType w:val="hybridMultilevel"/>
    <w:tmpl w:val="ED0A36EE"/>
    <w:lvl w:ilvl="0" w:tplc="880490B0">
      <w:start w:val="1"/>
      <w:numFmt w:val="russianLow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"/>
        </w:tabs>
        <w:ind w:left="1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593"/>
        </w:tabs>
        <w:ind w:left="15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13"/>
        </w:tabs>
        <w:ind w:left="23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33"/>
        </w:tabs>
        <w:ind w:left="30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53"/>
        </w:tabs>
        <w:ind w:left="37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473"/>
        </w:tabs>
        <w:ind w:left="44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193"/>
        </w:tabs>
        <w:ind w:left="5193" w:hanging="180"/>
      </w:pPr>
    </w:lvl>
  </w:abstractNum>
  <w:abstractNum w:abstractNumId="8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042414"/>
    <w:multiLevelType w:val="multilevel"/>
    <w:tmpl w:val="07B2B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9">
    <w:nsid w:val="64851FF2"/>
    <w:multiLevelType w:val="multilevel"/>
    <w:tmpl w:val="0800509C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0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0"/>
  </w:num>
  <w:num w:numId="4">
    <w:abstractNumId w:val="12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4"/>
  </w:num>
  <w:num w:numId="8">
    <w:abstractNumId w:val="10"/>
  </w:num>
  <w:num w:numId="9">
    <w:abstractNumId w:val="2"/>
  </w:num>
  <w:num w:numId="10">
    <w:abstractNumId w:val="23"/>
  </w:num>
  <w:num w:numId="11">
    <w:abstractNumId w:val="5"/>
  </w:num>
  <w:num w:numId="12">
    <w:abstractNumId w:val="4"/>
  </w:num>
  <w:num w:numId="13">
    <w:abstractNumId w:val="15"/>
  </w:num>
  <w:num w:numId="14">
    <w:abstractNumId w:val="8"/>
  </w:num>
  <w:num w:numId="15">
    <w:abstractNumId w:val="22"/>
  </w:num>
  <w:num w:numId="16">
    <w:abstractNumId w:val="9"/>
  </w:num>
  <w:num w:numId="17">
    <w:abstractNumId w:val="11"/>
  </w:num>
  <w:num w:numId="18">
    <w:abstractNumId w:val="6"/>
  </w:num>
  <w:num w:numId="19">
    <w:abstractNumId w:val="0"/>
  </w:num>
  <w:num w:numId="20">
    <w:abstractNumId w:val="13"/>
  </w:num>
  <w:num w:numId="21">
    <w:abstractNumId w:val="19"/>
  </w:num>
  <w:num w:numId="22">
    <w:abstractNumId w:val="19"/>
  </w:num>
  <w:num w:numId="23">
    <w:abstractNumId w:val="17"/>
  </w:num>
  <w:num w:numId="24">
    <w:abstractNumId w:val="18"/>
  </w:num>
  <w:num w:numId="25">
    <w:abstractNumId w:val="18"/>
  </w:num>
  <w:num w:numId="26">
    <w:abstractNumId w:val="7"/>
  </w:num>
  <w:num w:numId="2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activeWritingStyle w:appName="MSWord" w:lang="ru-MO" w:vendorID="1" w:dllVersion="512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75"/>
    <w:rsid w:val="00000B95"/>
    <w:rsid w:val="00007C67"/>
    <w:rsid w:val="000100E9"/>
    <w:rsid w:val="00013940"/>
    <w:rsid w:val="0002046E"/>
    <w:rsid w:val="0002701A"/>
    <w:rsid w:val="0004011F"/>
    <w:rsid w:val="00061175"/>
    <w:rsid w:val="0006307D"/>
    <w:rsid w:val="00063B2E"/>
    <w:rsid w:val="00063CCE"/>
    <w:rsid w:val="00087FA6"/>
    <w:rsid w:val="000A575C"/>
    <w:rsid w:val="000D0C3F"/>
    <w:rsid w:val="000E05AE"/>
    <w:rsid w:val="000E12A0"/>
    <w:rsid w:val="000E755B"/>
    <w:rsid w:val="000F0A6D"/>
    <w:rsid w:val="000F66AF"/>
    <w:rsid w:val="000F7B80"/>
    <w:rsid w:val="000F7BE6"/>
    <w:rsid w:val="00123D60"/>
    <w:rsid w:val="00125740"/>
    <w:rsid w:val="00130592"/>
    <w:rsid w:val="00130E0B"/>
    <w:rsid w:val="00133A80"/>
    <w:rsid w:val="001405C5"/>
    <w:rsid w:val="001426E1"/>
    <w:rsid w:val="00142FEB"/>
    <w:rsid w:val="001510E4"/>
    <w:rsid w:val="0015298A"/>
    <w:rsid w:val="00164C4D"/>
    <w:rsid w:val="00171DC4"/>
    <w:rsid w:val="00195C0C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67E4D"/>
    <w:rsid w:val="00274756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673FE"/>
    <w:rsid w:val="00370EBD"/>
    <w:rsid w:val="003A52AB"/>
    <w:rsid w:val="003B1088"/>
    <w:rsid w:val="003C0732"/>
    <w:rsid w:val="003C6003"/>
    <w:rsid w:val="003D2CE4"/>
    <w:rsid w:val="003D5543"/>
    <w:rsid w:val="003E16D5"/>
    <w:rsid w:val="003F31A0"/>
    <w:rsid w:val="004040E0"/>
    <w:rsid w:val="004072E1"/>
    <w:rsid w:val="004117CA"/>
    <w:rsid w:val="0041631A"/>
    <w:rsid w:val="00424559"/>
    <w:rsid w:val="0043328A"/>
    <w:rsid w:val="00457349"/>
    <w:rsid w:val="00474297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50131D"/>
    <w:rsid w:val="005039F6"/>
    <w:rsid w:val="00535C3A"/>
    <w:rsid w:val="00542397"/>
    <w:rsid w:val="00554939"/>
    <w:rsid w:val="00557658"/>
    <w:rsid w:val="00557B47"/>
    <w:rsid w:val="0056166B"/>
    <w:rsid w:val="0056240C"/>
    <w:rsid w:val="00570937"/>
    <w:rsid w:val="00583993"/>
    <w:rsid w:val="00584632"/>
    <w:rsid w:val="00584DDD"/>
    <w:rsid w:val="00584F94"/>
    <w:rsid w:val="00590D50"/>
    <w:rsid w:val="00595C2C"/>
    <w:rsid w:val="005B09A4"/>
    <w:rsid w:val="005B0D15"/>
    <w:rsid w:val="005B3F07"/>
    <w:rsid w:val="005B552A"/>
    <w:rsid w:val="005B6C00"/>
    <w:rsid w:val="005C2099"/>
    <w:rsid w:val="005C770C"/>
    <w:rsid w:val="005C7938"/>
    <w:rsid w:val="005D1EFD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2B96"/>
    <w:rsid w:val="00655298"/>
    <w:rsid w:val="0066261C"/>
    <w:rsid w:val="00670CBD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1C8A"/>
    <w:rsid w:val="007C4DC3"/>
    <w:rsid w:val="007E0BFA"/>
    <w:rsid w:val="007E2B2A"/>
    <w:rsid w:val="007F7867"/>
    <w:rsid w:val="008117AD"/>
    <w:rsid w:val="0081772A"/>
    <w:rsid w:val="00830B7C"/>
    <w:rsid w:val="00834184"/>
    <w:rsid w:val="00834CC1"/>
    <w:rsid w:val="00840173"/>
    <w:rsid w:val="008402EC"/>
    <w:rsid w:val="00842777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D688E"/>
    <w:rsid w:val="008D7A51"/>
    <w:rsid w:val="008E2DEA"/>
    <w:rsid w:val="008E5C07"/>
    <w:rsid w:val="008E5F34"/>
    <w:rsid w:val="008F35DE"/>
    <w:rsid w:val="008F6E95"/>
    <w:rsid w:val="00900430"/>
    <w:rsid w:val="00907DA8"/>
    <w:rsid w:val="00924153"/>
    <w:rsid w:val="009300D3"/>
    <w:rsid w:val="00930352"/>
    <w:rsid w:val="00937456"/>
    <w:rsid w:val="00952A39"/>
    <w:rsid w:val="00984473"/>
    <w:rsid w:val="0098621C"/>
    <w:rsid w:val="00991ABD"/>
    <w:rsid w:val="009A25EE"/>
    <w:rsid w:val="009A5D09"/>
    <w:rsid w:val="009A6125"/>
    <w:rsid w:val="009A6A9B"/>
    <w:rsid w:val="009E1D99"/>
    <w:rsid w:val="009E3124"/>
    <w:rsid w:val="009E6589"/>
    <w:rsid w:val="009E6EDE"/>
    <w:rsid w:val="00A04ABC"/>
    <w:rsid w:val="00A07CA0"/>
    <w:rsid w:val="00A13B76"/>
    <w:rsid w:val="00A25E91"/>
    <w:rsid w:val="00A26F6A"/>
    <w:rsid w:val="00A31D05"/>
    <w:rsid w:val="00A95F4A"/>
    <w:rsid w:val="00AA02E8"/>
    <w:rsid w:val="00AA1155"/>
    <w:rsid w:val="00AA23B0"/>
    <w:rsid w:val="00AA6C59"/>
    <w:rsid w:val="00AB0C49"/>
    <w:rsid w:val="00AB7E1B"/>
    <w:rsid w:val="00AC1FE3"/>
    <w:rsid w:val="00AC6E90"/>
    <w:rsid w:val="00AE3160"/>
    <w:rsid w:val="00AE3717"/>
    <w:rsid w:val="00B04E67"/>
    <w:rsid w:val="00B10D17"/>
    <w:rsid w:val="00B3435C"/>
    <w:rsid w:val="00B40228"/>
    <w:rsid w:val="00B604E2"/>
    <w:rsid w:val="00B6175C"/>
    <w:rsid w:val="00B9180C"/>
    <w:rsid w:val="00BA0764"/>
    <w:rsid w:val="00BA303D"/>
    <w:rsid w:val="00BA4054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2074F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13549"/>
    <w:rsid w:val="00D216E5"/>
    <w:rsid w:val="00D24F95"/>
    <w:rsid w:val="00D37B08"/>
    <w:rsid w:val="00D4236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526F6"/>
    <w:rsid w:val="00E53980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02BAB"/>
    <w:rsid w:val="00F116AA"/>
    <w:rsid w:val="00F176E2"/>
    <w:rsid w:val="00F26A82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5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267E4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0E12A0"/>
    <w:pPr>
      <w:numPr>
        <w:ilvl w:val="1"/>
        <w:numId w:val="25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5"/>
      </w:numPr>
    </w:pPr>
    <w:rPr>
      <w:color w:val="auto"/>
      <w:lang w:val="en-US"/>
    </w:rPr>
  </w:style>
  <w:style w:type="paragraph" w:customStyle="1" w:styleId="aff1">
    <w:name w:val="МУ_Осн"/>
    <w:basedOn w:val="a4"/>
    <w:rsid w:val="008E5F34"/>
    <w:pPr>
      <w:ind w:firstLine="567"/>
    </w:pPr>
    <w:rPr>
      <w:sz w:val="30"/>
      <w:lang w:val="uk-UA"/>
    </w:rPr>
  </w:style>
  <w:style w:type="paragraph" w:customStyle="1" w:styleId="a0">
    <w:name w:val="К. Название таблицы"/>
    <w:basedOn w:val="af4"/>
    <w:next w:val="af4"/>
    <w:qFormat/>
    <w:rsid w:val="00D13549"/>
    <w:pPr>
      <w:numPr>
        <w:ilvl w:val="7"/>
        <w:numId w:val="25"/>
      </w:numPr>
    </w:pPr>
  </w:style>
  <w:style w:type="paragraph" w:customStyle="1" w:styleId="a1">
    <w:name w:val="К. Название рисунка"/>
    <w:basedOn w:val="af4"/>
    <w:next w:val="af4"/>
    <w:qFormat/>
    <w:rsid w:val="00D13549"/>
    <w:pPr>
      <w:numPr>
        <w:ilvl w:val="8"/>
        <w:numId w:val="25"/>
      </w:numPr>
      <w:jc w:val="center"/>
    </w:pPr>
  </w:style>
  <w:style w:type="character" w:styleId="aff2">
    <w:name w:val="Placeholder Text"/>
    <w:basedOn w:val="a5"/>
    <w:uiPriority w:val="99"/>
    <w:semiHidden/>
    <w:rsid w:val="00670CB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5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267E4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0E12A0"/>
    <w:pPr>
      <w:numPr>
        <w:ilvl w:val="1"/>
        <w:numId w:val="25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5"/>
      </w:numPr>
    </w:pPr>
    <w:rPr>
      <w:color w:val="auto"/>
      <w:lang w:val="en-US"/>
    </w:rPr>
  </w:style>
  <w:style w:type="paragraph" w:customStyle="1" w:styleId="aff1">
    <w:name w:val="МУ_Осн"/>
    <w:basedOn w:val="a4"/>
    <w:rsid w:val="008E5F34"/>
    <w:pPr>
      <w:ind w:firstLine="567"/>
    </w:pPr>
    <w:rPr>
      <w:sz w:val="30"/>
      <w:lang w:val="uk-UA"/>
    </w:rPr>
  </w:style>
  <w:style w:type="paragraph" w:customStyle="1" w:styleId="a0">
    <w:name w:val="К. Название таблицы"/>
    <w:basedOn w:val="af4"/>
    <w:next w:val="af4"/>
    <w:qFormat/>
    <w:rsid w:val="00D13549"/>
    <w:pPr>
      <w:numPr>
        <w:ilvl w:val="7"/>
        <w:numId w:val="25"/>
      </w:numPr>
    </w:pPr>
  </w:style>
  <w:style w:type="paragraph" w:customStyle="1" w:styleId="a1">
    <w:name w:val="К. Название рисунка"/>
    <w:basedOn w:val="af4"/>
    <w:next w:val="af4"/>
    <w:qFormat/>
    <w:rsid w:val="00D13549"/>
    <w:pPr>
      <w:numPr>
        <w:ilvl w:val="8"/>
        <w:numId w:val="25"/>
      </w:numPr>
      <w:jc w:val="center"/>
    </w:pPr>
  </w:style>
  <w:style w:type="character" w:styleId="aff2">
    <w:name w:val="Placeholder Text"/>
    <w:basedOn w:val="a5"/>
    <w:uiPriority w:val="99"/>
    <w:semiHidden/>
    <w:rsid w:val="00670C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0AD3E-2A8C-4441-BAD0-B4051B06A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241</TotalTime>
  <Pages>9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10078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4</cp:revision>
  <cp:lastPrinted>2013-01-11T04:01:00Z</cp:lastPrinted>
  <dcterms:created xsi:type="dcterms:W3CDTF">2019-03-02T14:14:00Z</dcterms:created>
  <dcterms:modified xsi:type="dcterms:W3CDTF">2019-03-03T09:01:00Z</dcterms:modified>
</cp:coreProperties>
</file>