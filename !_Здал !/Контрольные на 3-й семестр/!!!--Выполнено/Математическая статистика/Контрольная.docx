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Кафедра «</w:t>
      </w:r>
      <w:r w:rsidR="00F176E2" w:rsidRPr="004C5FCF">
        <w:rPr>
          <w:bCs/>
          <w:spacing w:val="10"/>
          <w:sz w:val="28"/>
          <w:lang w:eastAsia="x-none"/>
        </w:rPr>
        <w:t>Менеджмент организаций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4C5FCF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по дисциплине «</w:t>
      </w:r>
      <w:r w:rsidR="00680D78">
        <w:rPr>
          <w:bCs/>
          <w:spacing w:val="10"/>
          <w:sz w:val="28"/>
          <w:lang w:eastAsia="x-none"/>
        </w:rPr>
        <w:t>Теория вероятности и математическая статистика</w:t>
      </w:r>
      <w:r w:rsidRPr="004C5FCF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4C5FCF">
        <w:rPr>
          <w:bCs/>
          <w:spacing w:val="10"/>
          <w:sz w:val="28"/>
          <w:lang w:eastAsia="x-none"/>
        </w:rPr>
        <w:t>ст.гр</w:t>
      </w:r>
      <w:proofErr w:type="spellEnd"/>
      <w:r w:rsidRPr="004C5FCF">
        <w:rPr>
          <w:bCs/>
          <w:spacing w:val="10"/>
          <w:sz w:val="28"/>
          <w:lang w:eastAsia="x-none"/>
        </w:rPr>
        <w:t xml:space="preserve">. </w:t>
      </w:r>
      <w:r w:rsidRPr="00680D78">
        <w:rPr>
          <w:bCs/>
          <w:spacing w:val="10"/>
          <w:sz w:val="28"/>
          <w:lang w:eastAsia="x-none"/>
        </w:rPr>
        <w:t>ИМО-17-з Синяткин Р.Г.</w:t>
      </w:r>
    </w:p>
    <w:p w:rsidR="004C5FCF" w:rsidRPr="00680D78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680D78">
        <w:rPr>
          <w:bCs/>
          <w:spacing w:val="10"/>
          <w:sz w:val="28"/>
          <w:lang w:eastAsia="x-none"/>
        </w:rPr>
        <w:t xml:space="preserve">Преподаватель </w:t>
      </w:r>
      <w:r w:rsidR="00680D78" w:rsidRPr="00680D78">
        <w:rPr>
          <w:bCs/>
          <w:spacing w:val="10"/>
          <w:sz w:val="28"/>
          <w:lang w:eastAsia="x-none"/>
        </w:rPr>
        <w:t>Вовк Л.П</w:t>
      </w:r>
      <w:r w:rsidRPr="00680D78">
        <w:rPr>
          <w:bCs/>
          <w:spacing w:val="10"/>
          <w:sz w:val="28"/>
          <w:lang w:eastAsia="x-none"/>
        </w:rPr>
        <w:t>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680D78" w:rsidRDefault="00680D78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4C5FCF" w:rsidRDefault="00680D78" w:rsidP="00680D78">
      <w:pPr>
        <w:pStyle w:val="1"/>
      </w:pPr>
      <w:r>
        <w:lastRenderedPageBreak/>
        <w:t>Математическая статистика</w:t>
      </w:r>
    </w:p>
    <w:p w:rsidR="00680D78" w:rsidRDefault="00680D78" w:rsidP="00680D78">
      <w:pPr>
        <w:pStyle w:val="af4"/>
      </w:pPr>
    </w:p>
    <w:p w:rsidR="00680D78" w:rsidRPr="00680D78" w:rsidRDefault="00680D78" w:rsidP="00680D78">
      <w:pPr>
        <w:pStyle w:val="af4"/>
      </w:pPr>
    </w:p>
    <w:p w:rsidR="00680D78" w:rsidRDefault="00680D78" w:rsidP="00680D78">
      <w:pPr>
        <w:pStyle w:val="2"/>
      </w:pPr>
      <w:r>
        <w:t>Задание №9</w:t>
      </w:r>
    </w:p>
    <w:p w:rsidR="009D5120" w:rsidRDefault="009D5120" w:rsidP="009D5120">
      <w:pPr>
        <w:pStyle w:val="af4"/>
      </w:pPr>
    </w:p>
    <w:p w:rsidR="009D5120" w:rsidRDefault="009D5120" w:rsidP="009D5120">
      <w:pPr>
        <w:pStyle w:val="af4"/>
      </w:pPr>
    </w:p>
    <w:p w:rsidR="009D5120" w:rsidRPr="0052706D" w:rsidRDefault="009D5120" w:rsidP="009D5120">
      <w:pPr>
        <w:pStyle w:val="af4"/>
      </w:pPr>
      <w:r w:rsidRPr="009D5120">
        <w:t>Найти методом произведений: а) выборочную среднюю, б) выборочную дисперсию, в) выборочное средне</w:t>
      </w:r>
      <w:r>
        <w:t>к</w:t>
      </w:r>
      <w:r w:rsidRPr="009D5120">
        <w:t>вадратическое отклонение по данному статистическому распределению выборки (в первой стр</w:t>
      </w:r>
      <w:r w:rsidR="0052706D">
        <w:t>оке указаны выборочные варианты</w:t>
      </w:r>
      <w:r w:rsidR="0052706D" w:rsidRPr="005270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>, а во второй - соответственные частоты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D5120">
        <w:t xml:space="preserve"> </w:t>
      </w:r>
      <w:r w:rsidR="0052706D" w:rsidRPr="009D5120">
        <w:t>количественного</w:t>
      </w:r>
      <w:r w:rsidRPr="009D5120">
        <w:t xml:space="preserve"> признака X).</w:t>
      </w:r>
    </w:p>
    <w:p w:rsidR="009D5120" w:rsidRPr="0052706D" w:rsidRDefault="009D5120" w:rsidP="009D5120">
      <w:pPr>
        <w:pStyle w:val="af4"/>
      </w:pPr>
    </w:p>
    <w:p w:rsidR="009D5120" w:rsidRPr="009D5120" w:rsidRDefault="00823E4C" w:rsidP="00823E4C">
      <w:pPr>
        <w:pStyle w:val="a0"/>
        <w:rPr>
          <w:lang w:val="en-US"/>
        </w:rPr>
      </w:pPr>
      <w:r w:rsidRPr="009D5120">
        <w:t>статистическо</w:t>
      </w:r>
      <w:proofErr w:type="gramStart"/>
      <w:r>
        <w:rPr>
          <w:lang w:val="en-US"/>
        </w:rPr>
        <w:t>e</w:t>
      </w:r>
      <w:proofErr w:type="gramEnd"/>
      <w:r w:rsidRPr="009D5120">
        <w:t xml:space="preserve"> распределение выборки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9D5120" w:rsidTr="009D5120">
        <w:tc>
          <w:tcPr>
            <w:tcW w:w="1231" w:type="dxa"/>
          </w:tcPr>
          <w:p w:rsidR="009D5120" w:rsidRPr="009D5120" w:rsidRDefault="00610F6C" w:rsidP="009D5120">
            <w:pPr>
              <w:pStyle w:val="af4"/>
              <w:ind w:firstLine="0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</w:tr>
      <w:tr w:rsidR="009D5120" w:rsidTr="009D5120">
        <w:tc>
          <w:tcPr>
            <w:tcW w:w="1231" w:type="dxa"/>
          </w:tcPr>
          <w:p w:rsidR="009D5120" w:rsidRPr="009D5120" w:rsidRDefault="00610F6C" w:rsidP="009D5120">
            <w:pPr>
              <w:pStyle w:val="af4"/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32" w:type="dxa"/>
          </w:tcPr>
          <w:p w:rsidR="009D5120" w:rsidRPr="009D5120" w:rsidRDefault="009D5120" w:rsidP="009D5120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</w:tbl>
    <w:p w:rsidR="009D5120" w:rsidRDefault="009D5120" w:rsidP="009D5120">
      <w:pPr>
        <w:pStyle w:val="af4"/>
        <w:rPr>
          <w:lang w:val="en-US"/>
        </w:rPr>
      </w:pPr>
    </w:p>
    <w:p w:rsidR="00EC170C" w:rsidRDefault="00EC170C" w:rsidP="00EC170C">
      <w:pPr>
        <w:pStyle w:val="af4"/>
        <w:jc w:val="center"/>
      </w:pPr>
      <w:r>
        <w:t>Решение:</w:t>
      </w:r>
    </w:p>
    <w:p w:rsidR="005238CE" w:rsidRDefault="00EC170C" w:rsidP="00EC170C">
      <w:pPr>
        <w:pStyle w:val="af4"/>
      </w:pPr>
      <w:r>
        <w:t xml:space="preserve">Составим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="005238CE">
        <w:t>; для этого:</w:t>
      </w:r>
    </w:p>
    <w:p w:rsidR="00F04B76" w:rsidRPr="00610F6C" w:rsidRDefault="005238CE" w:rsidP="00EC170C">
      <w:pPr>
        <w:pStyle w:val="af4"/>
      </w:pPr>
      <w:r>
        <w:t>1) запишем варианты в первый столбец;</w:t>
      </w:r>
    </w:p>
    <w:p w:rsidR="00F04B76" w:rsidRDefault="00F04B76" w:rsidP="00EC170C">
      <w:pPr>
        <w:pStyle w:val="af4"/>
        <w:rPr>
          <w:lang w:val="en-US"/>
        </w:rPr>
      </w:pPr>
      <w:r w:rsidRPr="00F04B76">
        <w:t>2) запишем частоты во второй столбец; сумму частот (100) поместим в нижнюю клетку</w:t>
      </w:r>
      <w:r w:rsidRPr="00F04B76">
        <w:rPr>
          <w:lang w:val="en-US"/>
        </w:rPr>
        <w:t xml:space="preserve"> </w:t>
      </w:r>
      <w:r w:rsidRPr="00F04B76">
        <w:t>столбца</w:t>
      </w:r>
      <w:r w:rsidRPr="00F04B76">
        <w:rPr>
          <w:lang w:val="en-US"/>
        </w:rPr>
        <w:t>;</w:t>
      </w:r>
    </w:p>
    <w:p w:rsidR="00F04B76" w:rsidRDefault="00F04B76" w:rsidP="00F04B76">
      <w:pPr>
        <w:pStyle w:val="af4"/>
      </w:pPr>
      <w:r>
        <w:t>3)</w:t>
      </w:r>
      <w:r w:rsidRPr="00F04B76">
        <w:t xml:space="preserve"> </w:t>
      </w:r>
      <w:r>
        <w:t>в качестве ложного нуля</w:t>
      </w:r>
      <w:proofErr w:type="gramStart"/>
      <w:r>
        <w:t xml:space="preserve"> С</w:t>
      </w:r>
      <w:proofErr w:type="gramEnd"/>
      <w:r>
        <w:t xml:space="preserve"> выберем варианту (</w:t>
      </w:r>
      <w:r w:rsidRPr="00F04B76">
        <w:t>130</w:t>
      </w:r>
      <w:r>
        <w:t xml:space="preserve">), которая имеет наибольшую частоту; в клетке третьего столбца, которая принадлежит строке, содержащей ложный нуль, пишем </w:t>
      </w:r>
      <w:r w:rsidRPr="00F04B76">
        <w:t>0</w:t>
      </w:r>
      <w:r>
        <w:t>; над нулем последовательно записываем</w:t>
      </w:r>
      <w:r w:rsidRPr="00F04B76">
        <w:t xml:space="preserve">               </w:t>
      </w:r>
      <w:r>
        <w:t>-1,</w:t>
      </w:r>
      <w:r w:rsidRPr="00F04B76">
        <w:t xml:space="preserve"> </w:t>
      </w:r>
      <w:r>
        <w:t>-2,</w:t>
      </w:r>
      <w:r w:rsidRPr="00F04B76">
        <w:t xml:space="preserve"> -3</w:t>
      </w:r>
      <w:r>
        <w:t xml:space="preserve"> а под нулем 1,2,3;</w:t>
      </w:r>
    </w:p>
    <w:p w:rsidR="004568E9" w:rsidRPr="004568E9" w:rsidRDefault="00F04B76" w:rsidP="00F04B76">
      <w:pPr>
        <w:pStyle w:val="af4"/>
      </w:pPr>
      <w:r>
        <w:t>4)</w:t>
      </w:r>
      <w:r>
        <w:tab/>
        <w:t>произведения</w:t>
      </w:r>
      <w:r w:rsidRPr="00F04B76">
        <w:t xml:space="preserve"> </w:t>
      </w:r>
      <w:r>
        <w:t xml:space="preserve">частот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на условные варианты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запишем в четвертый столбец; отдельно находим сумму отрицательных чисел</w:t>
      </w:r>
      <w:r w:rsidR="00380FC5" w:rsidRPr="00380FC5">
        <w:t xml:space="preserve"> (-34) и отдельно сумму положительных чисел (68); сложив эти числа, их сумму (34) помещаем в нижнюю клетку четвертого столбца;</w:t>
      </w:r>
    </w:p>
    <w:p w:rsidR="004568E9" w:rsidRPr="00610F6C" w:rsidRDefault="004568E9" w:rsidP="004568E9">
      <w:pPr>
        <w:pStyle w:val="af4"/>
      </w:pPr>
      <w:r>
        <w:t>5)</w:t>
      </w:r>
      <w:r>
        <w:tab/>
        <w:t xml:space="preserve">произведения частот на квадраты условных вариант, т.е.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:rsidR="004568E9" w:rsidRDefault="004568E9" w:rsidP="004568E9">
      <w:pPr>
        <w:pStyle w:val="af4"/>
        <w:rPr>
          <w:lang w:val="en-US"/>
        </w:rPr>
      </w:pPr>
      <w:r>
        <w:t>запишем в пятый столбец; сумму чисел</w:t>
      </w:r>
      <w:r w:rsidRPr="004568E9">
        <w:t xml:space="preserve"> </w:t>
      </w:r>
      <w:r>
        <w:t>столбца (</w:t>
      </w:r>
      <w:r w:rsidRPr="004568E9">
        <w:t>210</w:t>
      </w:r>
      <w:r>
        <w:t>) помещаем в нижнюю клетку пятого столбца;</w:t>
      </w:r>
    </w:p>
    <w:p w:rsidR="00114FE8" w:rsidRDefault="004568E9" w:rsidP="004568E9">
      <w:pPr>
        <w:pStyle w:val="af4"/>
        <w:rPr>
          <w:lang w:val="en-US"/>
        </w:rPr>
      </w:pPr>
      <w:r>
        <w:t>6)</w:t>
      </w:r>
      <w:r>
        <w:tab/>
        <w:t>произведения частот на квадраты условных вариант, увеличенных на единицу, то есть</w:t>
      </w:r>
      <w:r w:rsidRPr="004568E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запишем в шестой контрольный</w:t>
      </w:r>
      <w:r w:rsidRPr="004568E9">
        <w:t xml:space="preserve"> </w:t>
      </w:r>
      <w:r>
        <w:t>столбец; сумму чисел столбца (</w:t>
      </w:r>
      <w:r w:rsidRPr="004568E9">
        <w:t>378</w:t>
      </w:r>
      <w:r>
        <w:t>) помещаем в нижнюю клетку шестого столбца.</w:t>
      </w:r>
    </w:p>
    <w:p w:rsidR="00114FE8" w:rsidRPr="006D3F60" w:rsidRDefault="00DB066B" w:rsidP="004568E9">
      <w:pPr>
        <w:pStyle w:val="af4"/>
      </w:pPr>
      <w:r w:rsidRPr="00DB066B">
        <w:t>В и</w:t>
      </w:r>
      <w:r>
        <w:t xml:space="preserve">тоге получим расчетную таблицу </w:t>
      </w:r>
      <w:r>
        <w:fldChar w:fldCharType="begin"/>
      </w:r>
      <w:r>
        <w:instrText xml:space="preserve"> REF  _Ref531108028 \h \r \t </w:instrText>
      </w:r>
      <w:r>
        <w:fldChar w:fldCharType="separate"/>
      </w:r>
      <w:r w:rsidR="000F0092">
        <w:t>1.2</w:t>
      </w:r>
      <w:r>
        <w:fldChar w:fldCharType="end"/>
      </w:r>
      <w:r w:rsidRPr="00DB066B">
        <w:t>.</w:t>
      </w:r>
    </w:p>
    <w:p w:rsidR="006D3F60" w:rsidRPr="006D3F60" w:rsidRDefault="006D3F60" w:rsidP="004568E9">
      <w:pPr>
        <w:pStyle w:val="af4"/>
      </w:pPr>
      <w:r w:rsidRPr="006D3F60">
        <w:t>Для контроля вычислений пользуются тождеством:</w:t>
      </w:r>
    </w:p>
    <w:p w:rsidR="006D3F60" w:rsidRPr="005C610D" w:rsidRDefault="00610F6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=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+n</m:t>
                </m:r>
                <m:r>
                  <w:rPr>
                    <w:rFonts w:ascii="Cambria Math" w:hAnsi="Cambria Math"/>
                  </w:rPr>
                  <m:t>;</m:t>
                </m:r>
              </m:e>
            </m:nary>
          </m:e>
        </m:nary>
      </m:oMath>
      <w:r w:rsidR="005C610D">
        <w:t xml:space="preserve"> </w:t>
      </w:r>
    </w:p>
    <w:p w:rsidR="006D3F60" w:rsidRDefault="006D3F60" w:rsidP="004568E9">
      <w:pPr>
        <w:pStyle w:val="af4"/>
      </w:pPr>
      <w:r>
        <w:t>Контроль:</w:t>
      </w:r>
    </w:p>
    <w:p w:rsidR="00287464" w:rsidRPr="00287464" w:rsidRDefault="00610F6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= 16+6+40+80+108+128=37</m:t>
            </m:r>
            <m:r>
              <m:rPr>
                <m:sty m:val="p"/>
              </m:rPr>
              <w:rPr>
                <w:rFonts w:ascii="Cambria Math"/>
              </w:rPr>
              <m:t>8</m:t>
            </m:r>
            <m:r>
              <m:rPr>
                <m:sty m:val="p"/>
              </m:rPr>
              <w:rPr>
                <w:rFonts w:ascii="Cambria Math"/>
              </w:rPr>
              <m:t>;</m:t>
            </m:r>
          </m:e>
        </m:nary>
      </m:oMath>
      <w:r w:rsidR="005C610D">
        <w:t xml:space="preserve"> </w:t>
      </w:r>
    </w:p>
    <w:p w:rsidR="006D3F60" w:rsidRPr="006D3F60" w:rsidRDefault="00610F6C" w:rsidP="004568E9">
      <w:pPr>
        <w:pStyle w:val="af4"/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+2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+n</m:t>
            </m:r>
          </m:e>
        </m:nary>
        <m:r>
          <w:rPr>
            <w:rFonts w:ascii="Cambria Math" w:hAnsi="Cambria Math"/>
          </w:rPr>
          <m:t>=210+2∙ 34+100=378</m:t>
        </m:r>
        <m:r>
          <w:rPr>
            <w:rFonts w:ascii="Cambria Math" w:hAnsi="Cambria Math"/>
          </w:rPr>
          <m:t>;</m:t>
        </m:r>
      </m:oMath>
      <w:r w:rsidR="005C610D">
        <w:t xml:space="preserve"> </w:t>
      </w:r>
    </w:p>
    <w:p w:rsidR="00287464" w:rsidRPr="00610F6C" w:rsidRDefault="00287464" w:rsidP="00287464">
      <w:pPr>
        <w:pStyle w:val="af4"/>
      </w:pPr>
      <w:r>
        <w:t>Совпадение контрольных сумм свидетельствует о правильности вычислений.</w:t>
      </w:r>
    </w:p>
    <w:p w:rsidR="00FF3129" w:rsidRPr="00610F6C" w:rsidRDefault="00FF3129" w:rsidP="00287464">
      <w:pPr>
        <w:pStyle w:val="af4"/>
      </w:pPr>
    </w:p>
    <w:p w:rsidR="008C59C3" w:rsidRPr="00F32297" w:rsidRDefault="00287464" w:rsidP="004568E9">
      <w:pPr>
        <w:pStyle w:val="af4"/>
      </w:pPr>
      <w:r>
        <w:lastRenderedPageBreak/>
        <w:t>Вычислим условные моменты первого и второго порядков:</w:t>
      </w:r>
    </w:p>
    <w:p w:rsidR="008C59C3" w:rsidRPr="00610F6C" w:rsidRDefault="00610F6C" w:rsidP="008C59C3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=0,34</m:t>
        </m:r>
      </m:oMath>
      <w:r w:rsidR="007956EE" w:rsidRPr="00610F6C">
        <w:t xml:space="preserve"> </w:t>
      </w:r>
      <w:r w:rsidR="008D741C" w:rsidRPr="00610F6C">
        <w:t>;</w:t>
      </w:r>
    </w:p>
    <w:p w:rsidR="007956EE" w:rsidRPr="005C610D" w:rsidRDefault="00610F6C" w:rsidP="007956EE">
      <w:pPr>
        <w:pStyle w:val="af4"/>
        <w:jc w:val="lef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210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=2,1</m:t>
        </m:r>
      </m:oMath>
      <w:r w:rsidR="007956EE" w:rsidRPr="005C610D">
        <w:t xml:space="preserve"> </w:t>
      </w:r>
      <w:r w:rsidR="005C610D" w:rsidRPr="005C610D">
        <w:t>;</w:t>
      </w:r>
    </w:p>
    <w:p w:rsidR="005C610D" w:rsidRDefault="005C610D" w:rsidP="005C610D">
      <w:pPr>
        <w:pStyle w:val="af4"/>
      </w:pPr>
      <w:r>
        <w:t>Найдем шаг:</w:t>
      </w:r>
    </w:p>
    <w:p w:rsidR="005C610D" w:rsidRPr="005C610D" w:rsidRDefault="005C610D" w:rsidP="005C610D">
      <w:pPr>
        <w:pStyle w:val="af4"/>
      </w:pPr>
      <m:oMath>
        <m:r>
          <w:rPr>
            <w:rFonts w:ascii="Cambria Math" w:hAnsi="Cambria Math"/>
          </w:rPr>
          <m:t>h=130- 120= 10.</m:t>
        </m:r>
      </m:oMath>
      <w:r>
        <w:t xml:space="preserve"> </w:t>
      </w:r>
    </w:p>
    <w:p w:rsidR="005C610D" w:rsidRPr="005C610D" w:rsidRDefault="005C610D" w:rsidP="005C610D">
      <w:pPr>
        <w:pStyle w:val="af4"/>
        <w:jc w:val="left"/>
      </w:pPr>
      <w:r w:rsidRPr="005C610D">
        <w:t>Вычислим искомые выборочные среднюю и дисперсию, учитывая, что ложный нуль</w:t>
      </w:r>
      <w:proofErr w:type="gramStart"/>
      <w:r w:rsidRPr="005C610D">
        <w:t xml:space="preserve"> С</w:t>
      </w:r>
      <w:proofErr w:type="gramEnd"/>
      <w:r w:rsidRPr="005C610D">
        <w:t>=1</w:t>
      </w:r>
      <w:r w:rsidR="00655D8E" w:rsidRPr="00655D8E">
        <w:t>30</w:t>
      </w:r>
      <w:r w:rsidRPr="005C610D">
        <w:t>:</w:t>
      </w:r>
    </w:p>
    <w:p w:rsidR="00EC170C" w:rsidRDefault="00610F6C" w:rsidP="004568E9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∙h+C=0,34 ∙10+130=133.4</m:t>
        </m:r>
        <m:r>
          <w:rPr>
            <w:rFonts w:ascii="Cambria Math" w:hAnsi="Cambria Math"/>
          </w:rPr>
          <m:t>;</m:t>
        </m:r>
      </m:oMath>
      <w:r w:rsidR="00DF60E8">
        <w:t xml:space="preserve"> </w:t>
      </w:r>
    </w:p>
    <w:p w:rsidR="00EC170C" w:rsidRDefault="00610F6C" w:rsidP="00EC170C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=204,71.</m:t>
        </m:r>
      </m:oMath>
      <w:r w:rsidR="00157191">
        <w:t xml:space="preserve"> </w:t>
      </w:r>
    </w:p>
    <w:p w:rsidR="00146606" w:rsidRPr="00146606" w:rsidRDefault="00146606" w:rsidP="00EC170C">
      <w:pPr>
        <w:pStyle w:val="af4"/>
        <w:rPr>
          <w:lang w:val="en-US"/>
        </w:rPr>
      </w:pPr>
    </w:p>
    <w:p w:rsidR="00EC170C" w:rsidRDefault="00EC170C" w:rsidP="00EC170C">
      <w:pPr>
        <w:pStyle w:val="a0"/>
      </w:pPr>
      <w:bookmarkStart w:id="0" w:name="_Ref531108028"/>
      <w:r>
        <w:t>расчетная таблица</w:t>
      </w:r>
      <w:bookmarkEnd w:id="0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729"/>
        <w:gridCol w:w="393"/>
        <w:gridCol w:w="1533"/>
        <w:gridCol w:w="1632"/>
        <w:gridCol w:w="2204"/>
      </w:tblGrid>
      <w:tr w:rsidR="005238CE" w:rsidTr="005238CE"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</w:tcPr>
          <w:p w:rsidR="005238CE" w:rsidRPr="00FF3129" w:rsidRDefault="005238CE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</w:tcPr>
          <w:p w:rsidR="005238CE" w:rsidRPr="00FF3129" w:rsidRDefault="00610F6C" w:rsidP="005C610D">
            <w:pPr>
              <w:pStyle w:val="aff3"/>
              <w:rPr>
                <w:sz w:val="20"/>
                <w:szCs w:val="20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ru-RU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+1)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100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  <w:lang w:val="ru-RU"/>
              </w:rPr>
            </w:pPr>
            <w:r w:rsidRPr="00FF3129">
              <w:rPr>
                <w:sz w:val="20"/>
                <w:szCs w:val="20"/>
                <w:lang w:val="ru-RU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36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110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6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130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-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140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80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150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48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108</w:t>
            </w:r>
          </w:p>
        </w:tc>
      </w:tr>
      <w:tr w:rsidR="005238CE" w:rsidTr="005238CE"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160</w:t>
            </w:r>
          </w:p>
        </w:tc>
        <w:tc>
          <w:tcPr>
            <w:tcW w:w="0" w:type="auto"/>
          </w:tcPr>
          <w:p w:rsidR="005238CE" w:rsidRPr="00FF3129" w:rsidRDefault="00CA31BC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238CE" w:rsidRPr="00FF3129" w:rsidRDefault="00541694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5238CE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72</w:t>
            </w:r>
          </w:p>
        </w:tc>
        <w:tc>
          <w:tcPr>
            <w:tcW w:w="0" w:type="auto"/>
          </w:tcPr>
          <w:p w:rsidR="005238CE" w:rsidRPr="00FF3129" w:rsidRDefault="007D519D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128</w:t>
            </w:r>
          </w:p>
        </w:tc>
      </w:tr>
      <w:tr w:rsidR="005D7E46" w:rsidTr="005238CE"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  <w:r w:rsidRPr="00FF3129">
              <w:rPr>
                <w:sz w:val="20"/>
                <w:szCs w:val="20"/>
              </w:rPr>
              <w:t>n=100</w:t>
            </w:r>
          </w:p>
        </w:tc>
        <w:tc>
          <w:tcPr>
            <w:tcW w:w="0" w:type="auto"/>
          </w:tcPr>
          <w:p w:rsidR="005D7E46" w:rsidRPr="00FF3129" w:rsidRDefault="005D7E46" w:rsidP="005C610D">
            <w:pPr>
              <w:pStyle w:val="aff3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D7E46" w:rsidRPr="00FF3129" w:rsidRDefault="00610F6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34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610F6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=210</m:t>
                </m:r>
              </m:oMath>
            </m:oMathPara>
          </w:p>
        </w:tc>
        <w:tc>
          <w:tcPr>
            <w:tcW w:w="0" w:type="auto"/>
          </w:tcPr>
          <w:p w:rsidR="005D7E46" w:rsidRPr="00FF3129" w:rsidRDefault="00610F6C" w:rsidP="005C610D">
            <w:pPr>
              <w:pStyle w:val="aff3"/>
              <w:rPr>
                <w:sz w:val="20"/>
                <w:szCs w:val="20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+1)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=378</m:t>
                </m:r>
              </m:oMath>
            </m:oMathPara>
          </w:p>
        </w:tc>
      </w:tr>
    </w:tbl>
    <w:p w:rsidR="00EC170C" w:rsidRPr="00EC170C" w:rsidRDefault="00EC170C" w:rsidP="00EC170C">
      <w:pPr>
        <w:pStyle w:val="af4"/>
      </w:pPr>
    </w:p>
    <w:p w:rsidR="00680D78" w:rsidRDefault="00680D78" w:rsidP="009D5120">
      <w:pPr>
        <w:pStyle w:val="af4"/>
      </w:pPr>
    </w:p>
    <w:p w:rsidR="009D5120" w:rsidRDefault="00F32297" w:rsidP="00134F93">
      <w:pPr>
        <w:pStyle w:val="2"/>
      </w:pPr>
      <w:r>
        <w:t>Задание № 13</w:t>
      </w:r>
    </w:p>
    <w:p w:rsidR="00F32297" w:rsidRDefault="00F32297" w:rsidP="00F32297">
      <w:pPr>
        <w:pStyle w:val="af4"/>
      </w:pPr>
    </w:p>
    <w:p w:rsidR="00F32297" w:rsidRPr="00052965" w:rsidRDefault="00F32297" w:rsidP="00F32297">
      <w:pPr>
        <w:pStyle w:val="af4"/>
      </w:pPr>
      <w:r>
        <w:t xml:space="preserve">Найти доверительные интервалы для оценки математического ожидания </w:t>
      </w:r>
      <m:oMath>
        <m:r>
          <m:rPr>
            <m:nor/>
          </m:rPr>
          <w:rPr>
            <w:rFonts w:ascii="Cambria Math" w:hAnsi="Cambria Math"/>
            <w:lang w:val="en-US"/>
          </w:rPr>
          <m:t>a</m:t>
        </m:r>
      </m:oMath>
      <w:r w:rsidR="00D06485" w:rsidRPr="00D06485">
        <w:t xml:space="preserve"> </w:t>
      </w:r>
      <w:r>
        <w:t xml:space="preserve">нормального распределения с надёжностью 0.95, зная выборочную среднюю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>
        <w:t xml:space="preserve">, объем выборки </w:t>
      </w:r>
      <m:oMath>
        <m:r>
          <w:rPr>
            <w:rFonts w:ascii="Cambria Math" w:hAnsi="Cambria Math"/>
          </w:rPr>
          <m:t>n</m:t>
        </m:r>
      </m:oMath>
      <w:r w:rsidRPr="00F32297">
        <w:t xml:space="preserve"> </w:t>
      </w:r>
      <w:r>
        <w:t>и среднее квадратическое отклонение</w:t>
      </w:r>
      <w:r w:rsidRPr="00052965">
        <w:t xml:space="preserve"> </w:t>
      </w:r>
      <m:oMath>
        <m:r>
          <w:rPr>
            <w:rFonts w:ascii="Cambria Math" w:hAnsi="Cambria Math"/>
          </w:rPr>
          <m:t>σ</m:t>
        </m:r>
      </m:oMath>
      <w:r>
        <w:t>.</w:t>
      </w:r>
    </w:p>
    <w:p w:rsidR="00052965" w:rsidRPr="00D06485" w:rsidRDefault="00052965" w:rsidP="00F32297">
      <w:pPr>
        <w:pStyle w:val="af4"/>
      </w:pPr>
    </w:p>
    <w:p w:rsidR="00052965" w:rsidRPr="00052965" w:rsidRDefault="00610F6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=75,15; σ=8;n=64</m:t>
        </m:r>
        <m:r>
          <w:rPr>
            <w:rFonts w:ascii="Cambria Math" w:hAnsi="Cambria Math"/>
          </w:rPr>
          <m:t>;</m:t>
        </m:r>
      </m:oMath>
      <w:r w:rsidR="00052965" w:rsidRPr="00052965">
        <w:t xml:space="preserve"> </w:t>
      </w:r>
    </w:p>
    <w:p w:rsidR="00052965" w:rsidRDefault="00052965" w:rsidP="00F32297">
      <w:pPr>
        <w:pStyle w:val="af4"/>
        <w:rPr>
          <w:lang w:val="en-US"/>
        </w:rPr>
      </w:pPr>
    </w:p>
    <w:p w:rsidR="00D06485" w:rsidRDefault="00D06485" w:rsidP="00D06485">
      <w:pPr>
        <w:pStyle w:val="af4"/>
        <w:jc w:val="center"/>
      </w:pPr>
      <w:r>
        <w:t>Решение:</w:t>
      </w:r>
    </w:p>
    <w:p w:rsidR="00052965" w:rsidRPr="00134F93" w:rsidRDefault="00D06485" w:rsidP="00F32297">
      <w:pPr>
        <w:pStyle w:val="af4"/>
      </w:pPr>
      <w:r w:rsidRPr="00D06485">
        <w:t>Требует</w:t>
      </w:r>
      <w:r>
        <w:t>ся найти доверительный интервал</w:t>
      </w:r>
      <w:r w:rsidR="00844E6E" w:rsidRPr="00134F93">
        <w:t xml:space="preserve"> </w:t>
      </w:r>
      <w:r w:rsidR="00844E6E">
        <w:t>по формуле</w:t>
      </w:r>
      <w:r w:rsidRPr="00D06485">
        <w:t>:</w:t>
      </w:r>
    </w:p>
    <w:p w:rsidR="002043D2" w:rsidRPr="00134F93" w:rsidRDefault="002043D2" w:rsidP="00F32297">
      <w:pPr>
        <w:pStyle w:val="af4"/>
      </w:pPr>
    </w:p>
    <w:p w:rsidR="00D06485" w:rsidRDefault="00610F6C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-t∙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&lt;</m:t>
        </m:r>
        <m:r>
          <m:rPr>
            <m:nor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+t∙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</m:rad>
          </m:den>
        </m:f>
        <m:r>
          <w:rPr>
            <w:rFonts w:ascii="Cambria Math" w:hAnsi="Cambria Math"/>
            <w:lang w:val="en-US"/>
          </w:rPr>
          <m:t>;</m:t>
        </m:r>
      </m:oMath>
      <w:r w:rsidR="00D06485" w:rsidRPr="002043D2">
        <w:rPr>
          <w:lang w:val="en-US"/>
        </w:rPr>
        <w:t xml:space="preserve"> </w:t>
      </w:r>
    </w:p>
    <w:p w:rsidR="002043D2" w:rsidRDefault="002043D2" w:rsidP="00F32297">
      <w:pPr>
        <w:pStyle w:val="af4"/>
        <w:rPr>
          <w:lang w:val="en-US"/>
        </w:rPr>
      </w:pPr>
    </w:p>
    <w:p w:rsidR="002043D2" w:rsidRDefault="00E62A14" w:rsidP="00F32297">
      <w:pPr>
        <w:pStyle w:val="af4"/>
      </w:pPr>
      <w:r w:rsidRPr="00E62A14">
        <w:t xml:space="preserve">Здесь все величины, </w:t>
      </w:r>
      <w:proofErr w:type="gramStart"/>
      <w:r w:rsidRPr="00E62A14">
        <w:t>кроме</w:t>
      </w:r>
      <w:proofErr w:type="gramEnd"/>
      <w:r w:rsidRPr="00E62A14">
        <w:t xml:space="preserve">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, известны. Найдем </w:t>
      </w:r>
      <m:oMath>
        <m:r>
          <w:rPr>
            <w:rFonts w:ascii="Cambria Math" w:hAnsi="Cambria Math"/>
            <w:lang w:val="en-US"/>
          </w:rPr>
          <m:t>t</m:t>
        </m:r>
      </m:oMath>
      <w:r w:rsidRPr="00E62A14">
        <w:t xml:space="preserve">. Из соотношения </w:t>
      </w:r>
      <m:oMath>
        <m:r>
          <w:rPr>
            <w:rFonts w:ascii="Cambria Math" w:hAnsi="Cambria Math"/>
          </w:rPr>
          <m:t>2Ф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=0,95</m:t>
        </m:r>
      </m:oMath>
      <w:r w:rsidRPr="00E62A14">
        <w:t xml:space="preserve"> получим </w:t>
      </w:r>
      <m:oMath>
        <m:r>
          <w:rPr>
            <w:rFonts w:ascii="Cambria Math" w:hAnsi="Cambria Math"/>
          </w:rPr>
          <m:t>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=0,475</m:t>
        </m:r>
      </m:oMath>
      <w:r w:rsidRPr="00E62A14">
        <w:t xml:space="preserve">. По таблице находим </w:t>
      </w:r>
      <m:oMath>
        <m:r>
          <w:rPr>
            <w:rFonts w:ascii="Cambria Math" w:hAnsi="Cambria Math"/>
          </w:rPr>
          <m:t>t=1,96</m:t>
        </m:r>
      </m:oMath>
      <w:r>
        <w:t>. Подставив значения в формулу</w:t>
      </w:r>
      <w:r w:rsidRPr="00E62A14">
        <w:t>, окончательно получим искомый доверительный интервал.</w:t>
      </w:r>
    </w:p>
    <w:p w:rsidR="00E62A14" w:rsidRDefault="00E62A14" w:rsidP="00F32297">
      <w:pPr>
        <w:pStyle w:val="af4"/>
      </w:pPr>
      <m:oMath>
        <m:r>
          <w:rPr>
            <w:rFonts w:ascii="Cambria Math" w:hAnsi="Cambria Math"/>
          </w:rPr>
          <m:t>75,15-1,96∙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73,19</m:t>
        </m:r>
      </m:oMath>
      <w:r w:rsidR="00317356">
        <w:t xml:space="preserve"> </w:t>
      </w:r>
      <w:r>
        <w:t xml:space="preserve"> </w:t>
      </w:r>
    </w:p>
    <w:p w:rsidR="00564E35" w:rsidRDefault="00317356" w:rsidP="00F32297">
      <w:pPr>
        <w:pStyle w:val="af4"/>
        <w:rPr>
          <w:lang w:val="en-US"/>
        </w:rPr>
      </w:pPr>
      <m:oMath>
        <m:r>
          <w:rPr>
            <w:rFonts w:ascii="Cambria Math" w:hAnsi="Cambria Math"/>
          </w:rPr>
          <m:t>75,15+1,96∙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64</m:t>
                </m:r>
              </m:e>
            </m:rad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77,11</m:t>
        </m:r>
      </m:oMath>
      <w:r>
        <w:t xml:space="preserve"> </w:t>
      </w:r>
    </w:p>
    <w:p w:rsidR="003A01F7" w:rsidRPr="003A01F7" w:rsidRDefault="003A01F7" w:rsidP="00F32297">
      <w:pPr>
        <w:pStyle w:val="af4"/>
        <w:rPr>
          <w:lang w:val="en-US"/>
        </w:rPr>
      </w:pPr>
    </w:p>
    <w:p w:rsidR="00564E35" w:rsidRDefault="00564E35" w:rsidP="00F32297">
      <w:pPr>
        <w:pStyle w:val="af4"/>
        <w:rPr>
          <w:i/>
          <w:lang w:val="en-US"/>
        </w:rPr>
      </w:pPr>
      <m:oMath>
        <m:r>
          <m:rPr>
            <m:sty m:val="p"/>
          </m:rPr>
          <w:rPr>
            <w:rFonts w:ascii="Cambria Math" w:hAnsi="Cambria Math"/>
          </w:rPr>
          <m:t>73,19</m:t>
        </m:r>
        <m:r>
          <w:rPr>
            <w:rFonts w:ascii="Cambria Math" w:hAnsi="Cambria Math"/>
            <w:lang w:val="en-US"/>
          </w:rPr>
          <m:t>&lt;a&lt;77,11</m:t>
        </m:r>
      </m:oMath>
      <w:r w:rsidR="003A01F7">
        <w:rPr>
          <w:i/>
          <w:lang w:val="en-US"/>
        </w:rPr>
        <w:t xml:space="preserve"> </w:t>
      </w:r>
      <w:r w:rsidR="00B3728E">
        <w:rPr>
          <w:i/>
          <w:lang w:val="en-US"/>
        </w:rPr>
        <w:t>.</w:t>
      </w:r>
    </w:p>
    <w:p w:rsidR="00B3728E" w:rsidRPr="00564E35" w:rsidRDefault="00B3728E" w:rsidP="00F32297">
      <w:pPr>
        <w:pStyle w:val="af4"/>
        <w:rPr>
          <w:i/>
          <w:lang w:val="en-US"/>
        </w:rPr>
      </w:pPr>
    </w:p>
    <w:p w:rsidR="00317356" w:rsidRPr="00134F93" w:rsidRDefault="00134F93" w:rsidP="00134F93">
      <w:pPr>
        <w:pStyle w:val="2"/>
      </w:pPr>
      <w:r>
        <w:t>Задание № 23</w:t>
      </w:r>
    </w:p>
    <w:p w:rsidR="003A01F7" w:rsidRDefault="003A01F7" w:rsidP="00F32297">
      <w:pPr>
        <w:pStyle w:val="af4"/>
      </w:pPr>
    </w:p>
    <w:p w:rsidR="00134F93" w:rsidRDefault="00134F93" w:rsidP="00134F93">
      <w:pPr>
        <w:pStyle w:val="af4"/>
      </w:pPr>
      <w:r>
        <w:t xml:space="preserve">Найти выборочное уравнение прямой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</m:d>
        <m:r>
          <w:rPr>
            <w:rFonts w:ascii="Cambria Math" w:hAnsi="Cambria Math"/>
          </w:rPr>
          <m:t>.</m:t>
        </m:r>
      </m:oMath>
    </w:p>
    <w:p w:rsidR="00134F93" w:rsidRDefault="00134F93" w:rsidP="00134F93">
      <w:pPr>
        <w:pStyle w:val="af4"/>
      </w:pPr>
      <w:r>
        <w:t>регрессии Y на X по данной корреляционной таблице.</w:t>
      </w:r>
    </w:p>
    <w:p w:rsidR="00E743F4" w:rsidRDefault="00E743F4" w:rsidP="00134F93">
      <w:pPr>
        <w:pStyle w:val="af4"/>
      </w:pPr>
    </w:p>
    <w:p w:rsidR="00585AB2" w:rsidRDefault="008B4F55" w:rsidP="00585AB2">
      <w:pPr>
        <w:pStyle w:val="a0"/>
      </w:pPr>
      <w:r>
        <w:t>З</w:t>
      </w:r>
      <w:r w:rsidR="00585AB2">
        <w:t>аданная корреляционная таблица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E743F4" w:rsidTr="00E743F4">
        <w:tc>
          <w:tcPr>
            <w:tcW w:w="1231" w:type="dxa"/>
            <w:tcBorders>
              <w:tl2br w:val="single" w:sz="4" w:space="0" w:color="auto"/>
            </w:tcBorders>
          </w:tcPr>
          <w:p w:rsidR="00E743F4" w:rsidRPr="00E743F4" w:rsidRDefault="00610F6C" w:rsidP="00E743F4">
            <w:pPr>
              <w:pStyle w:val="aff3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E743F4">
              <w:t xml:space="preserve">        </w:t>
            </w:r>
          </w:p>
        </w:tc>
        <w:tc>
          <w:tcPr>
            <w:tcW w:w="1231" w:type="dxa"/>
          </w:tcPr>
          <w:p w:rsidR="00E743F4" w:rsidRDefault="009C44A8" w:rsidP="00321447">
            <w:pPr>
              <w:pStyle w:val="aff3"/>
            </w:pPr>
            <w:r>
              <w:t>15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25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30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35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40</w:t>
            </w:r>
          </w:p>
        </w:tc>
        <w:tc>
          <w:tcPr>
            <w:tcW w:w="1232" w:type="dxa"/>
          </w:tcPr>
          <w:p w:rsidR="00E743F4" w:rsidRDefault="00610F6C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E743F4" w:rsidTr="00E743F4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15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25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6</w:t>
            </w:r>
          </w:p>
        </w:tc>
        <w:tc>
          <w:tcPr>
            <w:tcW w:w="1232" w:type="dxa"/>
            <w:tcBorders>
              <w:bottom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10</w:t>
            </w:r>
          </w:p>
        </w:tc>
      </w:tr>
      <w:tr w:rsidR="00E743F4" w:rsidTr="00CE17BC"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35</w:t>
            </w:r>
          </w:p>
        </w:tc>
        <w:tc>
          <w:tcPr>
            <w:tcW w:w="1231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  <w:tcBorders>
              <w:left w:val="single" w:sz="12" w:space="0" w:color="auto"/>
            </w:tcBorders>
          </w:tcPr>
          <w:p w:rsidR="00E743F4" w:rsidRDefault="00321447" w:rsidP="00321447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E743F4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E743F4" w:rsidRDefault="009C44A8" w:rsidP="00321447">
            <w:pPr>
              <w:pStyle w:val="aff3"/>
            </w:pPr>
            <w:r>
              <w:t>54</w:t>
            </w:r>
          </w:p>
        </w:tc>
      </w:tr>
      <w:tr w:rsidR="009C44A8" w:rsidTr="00CE17BC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  <w:tcBorders>
              <w:top w:val="single" w:sz="12" w:space="0" w:color="auto"/>
            </w:tcBorders>
          </w:tcPr>
          <w:p w:rsidR="009C44A8" w:rsidRDefault="00321447" w:rsidP="00321447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17</w:t>
            </w:r>
          </w:p>
        </w:tc>
      </w:tr>
      <w:tr w:rsidR="009C44A8" w:rsidTr="00E743F4"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55</w:t>
            </w:r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14</w:t>
            </w:r>
          </w:p>
        </w:tc>
      </w:tr>
      <w:tr w:rsidR="009C44A8" w:rsidTr="00E743F4">
        <w:tc>
          <w:tcPr>
            <w:tcW w:w="1231" w:type="dxa"/>
          </w:tcPr>
          <w:p w:rsidR="009C44A8" w:rsidRDefault="00610F6C" w:rsidP="00321447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9C44A8" w:rsidRDefault="00321447" w:rsidP="00321447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9C44A8" w:rsidRDefault="00321447" w:rsidP="00321447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9C44A8" w:rsidRDefault="009C44A8" w:rsidP="00321447">
            <w:pPr>
              <w:pStyle w:val="aff3"/>
            </w:pPr>
            <w:r>
              <w:t>n=100</w:t>
            </w:r>
          </w:p>
        </w:tc>
      </w:tr>
    </w:tbl>
    <w:p w:rsidR="00E743F4" w:rsidRDefault="00E743F4" w:rsidP="00134F93">
      <w:pPr>
        <w:pStyle w:val="af4"/>
        <w:rPr>
          <w:lang w:val="en-US"/>
        </w:rPr>
      </w:pPr>
    </w:p>
    <w:p w:rsidR="00F1367A" w:rsidRDefault="00E743F4" w:rsidP="00E743F4">
      <w:pPr>
        <w:pStyle w:val="af4"/>
        <w:jc w:val="center"/>
      </w:pPr>
      <w:r>
        <w:t>Решение:</w:t>
      </w:r>
    </w:p>
    <w:p w:rsidR="00E743F4" w:rsidRDefault="00E743F4" w:rsidP="00E743F4">
      <w:pPr>
        <w:pStyle w:val="af4"/>
      </w:pPr>
      <w:r>
        <w:t>Составим</w:t>
      </w:r>
      <w:r w:rsidR="00585AB2" w:rsidRPr="00585AB2">
        <w:t xml:space="preserve"> </w:t>
      </w:r>
      <w:r w:rsidR="00585AB2">
        <w:t xml:space="preserve">корреляционную таблицу </w:t>
      </w:r>
      <w:r w:rsidR="00585AB2">
        <w:fldChar w:fldCharType="begin"/>
      </w:r>
      <w:r w:rsidR="00585AB2">
        <w:instrText xml:space="preserve"> REF  _Ref531146112 \h \r \t </w:instrText>
      </w:r>
      <w:r w:rsidR="00585AB2">
        <w:fldChar w:fldCharType="separate"/>
      </w:r>
      <w:r w:rsidR="000F0092">
        <w:t>1.4</w:t>
      </w:r>
      <w:r w:rsidR="00585AB2">
        <w:fldChar w:fldCharType="end"/>
      </w:r>
      <w:r w:rsidR="00CE17BC">
        <w:t xml:space="preserve"> в условных вариантах, выбрав в качестве ложных нулей</w:t>
      </w:r>
      <w:proofErr w:type="gramStart"/>
      <w:r w:rsidR="00CE17B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=25</m:t>
        </m:r>
      </m:oMath>
      <w:r w:rsidR="007F3C37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533131">
        <w:t>.</w:t>
      </w:r>
    </w:p>
    <w:p w:rsidR="00533131" w:rsidRPr="00533131" w:rsidRDefault="00533131" w:rsidP="00E743F4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 xml:space="preserve"> и 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V</m:t>
            </m:r>
          </m:e>
        </m:bar>
      </m:oMath>
      <w:r w:rsidRPr="00533131">
        <w:t>:</w:t>
      </w:r>
    </w:p>
    <w:p w:rsidR="00533131" w:rsidRPr="00610F6C" w:rsidRDefault="00610F6C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+7∙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+7∙0+63∙1+12∙2+7∙3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=0,93;</m:t>
        </m:r>
      </m:oMath>
      <w:r w:rsidR="00533131" w:rsidRPr="00533131">
        <w:rPr>
          <w:i/>
        </w:rPr>
        <w:t xml:space="preserve"> </w:t>
      </w:r>
    </w:p>
    <w:p w:rsidR="00661F3B" w:rsidRPr="00661F3B" w:rsidRDefault="00610F6C" w:rsidP="00E743F4">
      <w:pPr>
        <w:pStyle w:val="af4"/>
        <w:rPr>
          <w:i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∙V</m:t>
                </m:r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-2</m:t>
                </m:r>
              </m:e>
            </m:d>
            <m:r>
              <w:rPr>
                <w:rFonts w:ascii="Cambria Math" w:hAnsi="Cambria Math"/>
              </w:rPr>
              <m:t>+10∙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  <m:r>
              <w:rPr>
                <w:rFonts w:ascii="Cambria Math" w:hAnsi="Cambria Math"/>
              </w:rPr>
              <m:t>+54∙0+17∙1+14∙2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=0,25;</m:t>
        </m:r>
      </m:oMath>
      <w:r w:rsidR="00661F3B" w:rsidRPr="00661F3B">
        <w:rPr>
          <w:i/>
        </w:rPr>
        <w:t xml:space="preserve"> </w:t>
      </w:r>
    </w:p>
    <w:p w:rsidR="00317356" w:rsidRDefault="00317356" w:rsidP="00F32297">
      <w:pPr>
        <w:pStyle w:val="af4"/>
      </w:pPr>
    </w:p>
    <w:p w:rsidR="00585AB2" w:rsidRDefault="008B4F55" w:rsidP="00585AB2">
      <w:pPr>
        <w:pStyle w:val="a0"/>
      </w:pPr>
      <w:bookmarkStart w:id="1" w:name="_Ref531146112"/>
      <w:r>
        <w:t>К</w:t>
      </w:r>
      <w:r w:rsidR="00585AB2">
        <w:t>орреляционная таблица в условных вариантах</w:t>
      </w:r>
      <w:bookmarkEnd w:id="1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1231"/>
        <w:gridCol w:w="1231"/>
        <w:gridCol w:w="1232"/>
        <w:gridCol w:w="1232"/>
        <w:gridCol w:w="1232"/>
        <w:gridCol w:w="1232"/>
        <w:gridCol w:w="1232"/>
        <w:gridCol w:w="1232"/>
      </w:tblGrid>
      <w:tr w:rsidR="00585AB2" w:rsidRPr="00533131" w:rsidTr="00610F6C">
        <w:tc>
          <w:tcPr>
            <w:tcW w:w="1231" w:type="dxa"/>
            <w:tcBorders>
              <w:tl2br w:val="single" w:sz="4" w:space="0" w:color="auto"/>
            </w:tcBorders>
          </w:tcPr>
          <w:p w:rsidR="00585AB2" w:rsidRPr="00533131" w:rsidRDefault="00610F6C" w:rsidP="00610F6C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oMath>
            <w:r w:rsidR="00585AB2" w:rsidRPr="00533131">
              <w:rPr>
                <w:lang w:val="ru-RU"/>
              </w:rPr>
              <w:t xml:space="preserve">        </w:t>
            </w:r>
          </w:p>
        </w:tc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2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32" w:type="dxa"/>
          </w:tcPr>
          <w:p w:rsidR="00585AB2" w:rsidRPr="00533131" w:rsidRDefault="00610F6C" w:rsidP="00610F6C">
            <w:pPr>
              <w:pStyle w:val="aff3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5</w:t>
            </w:r>
          </w:p>
        </w:tc>
      </w:tr>
      <w:tr w:rsidR="00585AB2" w:rsidRPr="00533131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6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4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10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31" w:type="dxa"/>
          </w:tcPr>
          <w:p w:rsidR="00585AB2" w:rsidRPr="00533131" w:rsidRDefault="00585AB2" w:rsidP="00610F6C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50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54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9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17</w:t>
            </w:r>
          </w:p>
        </w:tc>
      </w:tr>
      <w:tr w:rsidR="00585AB2" w:rsidTr="00610F6C">
        <w:tc>
          <w:tcPr>
            <w:tcW w:w="1231" w:type="dxa"/>
          </w:tcPr>
          <w:p w:rsidR="00585AB2" w:rsidRPr="007F3C37" w:rsidRDefault="007F3C37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-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14</w:t>
            </w:r>
          </w:p>
        </w:tc>
      </w:tr>
      <w:tr w:rsidR="00585AB2" w:rsidTr="00610F6C">
        <w:tc>
          <w:tcPr>
            <w:tcW w:w="1231" w:type="dxa"/>
          </w:tcPr>
          <w:p w:rsidR="00585AB2" w:rsidRDefault="00610F6C" w:rsidP="00610F6C">
            <w:pPr>
              <w:pStyle w:val="af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231" w:type="dxa"/>
          </w:tcPr>
          <w:p w:rsidR="00585AB2" w:rsidRDefault="00585AB2" w:rsidP="00610F6C">
            <w:pPr>
              <w:pStyle w:val="aff3"/>
            </w:pPr>
            <w:r>
              <w:t>4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63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12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7</w:t>
            </w:r>
          </w:p>
        </w:tc>
        <w:tc>
          <w:tcPr>
            <w:tcW w:w="1232" w:type="dxa"/>
          </w:tcPr>
          <w:p w:rsidR="00585AB2" w:rsidRDefault="00585AB2" w:rsidP="00610F6C">
            <w:pPr>
              <w:pStyle w:val="aff3"/>
            </w:pPr>
            <w:r>
              <w:t>n=100</w:t>
            </w:r>
          </w:p>
        </w:tc>
      </w:tr>
    </w:tbl>
    <w:p w:rsidR="00585AB2" w:rsidRDefault="00585AB2" w:rsidP="00F32297">
      <w:pPr>
        <w:pStyle w:val="af4"/>
        <w:rPr>
          <w:lang w:val="en-US"/>
        </w:rPr>
      </w:pPr>
    </w:p>
    <w:p w:rsidR="00181622" w:rsidRPr="00181622" w:rsidRDefault="00181622" w:rsidP="00F32297">
      <w:pPr>
        <w:pStyle w:val="af4"/>
      </w:pPr>
      <w:r>
        <w:t xml:space="preserve">Найдем вспомогательные величины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</m:oMath>
      <w:r w:rsidRPr="00181622">
        <w:t>:</w:t>
      </w:r>
    </w:p>
    <w:p w:rsidR="00181622" w:rsidRPr="00610F6C" w:rsidRDefault="00610F6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4∙4+7∙1+7∙0+63∙1+12∙4+7∙9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=1,97;</m:t>
        </m:r>
      </m:oMath>
      <w:r w:rsidR="00181622">
        <w:t xml:space="preserve"> </w:t>
      </w:r>
    </w:p>
    <w:p w:rsidR="008B4F55" w:rsidRPr="00610F6C" w:rsidRDefault="008B4F55" w:rsidP="00F32297">
      <w:pPr>
        <w:pStyle w:val="af4"/>
      </w:pPr>
    </w:p>
    <w:p w:rsidR="00181622" w:rsidRPr="00610F6C" w:rsidRDefault="00610F6C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5∙4+10∙1+54∙0+17∙1+14∙4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=1,66;</m:t>
        </m:r>
      </m:oMath>
      <w:r w:rsidR="00181622" w:rsidRPr="00610F6C">
        <w:t xml:space="preserve"> </w:t>
      </w:r>
    </w:p>
    <w:p w:rsidR="008B4F55" w:rsidRDefault="008B4F55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u</m:t>
            </m:r>
          </m:sub>
        </m:sSub>
      </m:oMath>
      <w:r w:rsidRPr="008B4F55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v</m:t>
            </m:r>
          </m:sub>
        </m:sSub>
      </m:oMath>
      <w:r>
        <w:t>:</w:t>
      </w:r>
    </w:p>
    <w:p w:rsidR="008B4F55" w:rsidRPr="008B4F55" w:rsidRDefault="00610F6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1,97-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0,93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=1,05</m:t>
        </m:r>
      </m:oMath>
      <w:r w:rsidR="008B4F55" w:rsidRPr="008B4F55">
        <w:t>;</w:t>
      </w:r>
    </w:p>
    <w:p w:rsidR="008B4F55" w:rsidRDefault="00610F6C" w:rsidP="00F32297">
      <w:pPr>
        <w:pStyle w:val="af4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ba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(v)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1,66-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0,25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=1,26</m:t>
        </m:r>
        <m:r>
          <w:rPr>
            <w:rFonts w:ascii="Cambria Math" w:hAnsi="Cambria Math"/>
          </w:rPr>
          <m:t>;</m:t>
        </m:r>
      </m:oMath>
      <w:r w:rsidR="008B4F55" w:rsidRPr="008B4F55">
        <w:t xml:space="preserve"> </w:t>
      </w:r>
    </w:p>
    <w:p w:rsidR="008B4F55" w:rsidRPr="000E56F9" w:rsidRDefault="008B4F55" w:rsidP="00F32297">
      <w:pPr>
        <w:pStyle w:val="af4"/>
      </w:pPr>
      <w:r>
        <w:lastRenderedPageBreak/>
        <w:t xml:space="preserve">Найдем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uv</m:t>
                </m:r>
              </m:sub>
            </m:sSub>
            <m:r>
              <w:rPr>
                <w:rFonts w:ascii="Cambria Math" w:hAnsi="Cambria Math"/>
                <w:lang w:val="en-US"/>
              </w:rPr>
              <m:t>uv</m:t>
            </m:r>
          </m:e>
        </m:nary>
      </m:oMath>
      <w:r w:rsidRPr="008B4F55">
        <w:t xml:space="preserve">, </w:t>
      </w:r>
      <w:r>
        <w:t>для чего составим расчетную таблицу</w:t>
      </w:r>
      <w:r w:rsidR="000E56F9" w:rsidRPr="000E56F9">
        <w:t xml:space="preserve"> </w:t>
      </w:r>
      <w:r w:rsidR="000E56F9">
        <w:fldChar w:fldCharType="begin"/>
      </w:r>
      <w:r w:rsidR="000E56F9">
        <w:instrText xml:space="preserve"> REF  _Ref531148664 \h \r \t </w:instrText>
      </w:r>
      <w:r w:rsidR="000E56F9">
        <w:fldChar w:fldCharType="separate"/>
      </w:r>
      <w:r w:rsidR="000E56F9">
        <w:t>1.5</w:t>
      </w:r>
      <w:r w:rsidR="000E56F9">
        <w:fldChar w:fldCharType="end"/>
      </w:r>
      <w:r w:rsidR="000E56F9" w:rsidRPr="000E56F9">
        <w:t>.</w:t>
      </w:r>
    </w:p>
    <w:p w:rsidR="000E56F9" w:rsidRPr="000E56F9" w:rsidRDefault="00397611" w:rsidP="00F32297">
      <w:pPr>
        <w:pStyle w:val="af4"/>
      </w:pPr>
      <w:r>
        <w:t xml:space="preserve">Суммируя числа последнего столбца таблицы </w:t>
      </w:r>
      <w:r>
        <w:fldChar w:fldCharType="begin"/>
      </w:r>
      <w:r>
        <w:instrText xml:space="preserve"> REF  _Ref531148664 \h \r \t </w:instrText>
      </w:r>
      <w:r>
        <w:fldChar w:fldCharType="separate"/>
      </w:r>
      <w:r>
        <w:t>1.5</w:t>
      </w:r>
      <w:r>
        <w:fldChar w:fldCharType="end"/>
      </w:r>
      <w:r>
        <w:t>, находим:</w:t>
      </w:r>
    </w:p>
    <w:p w:rsidR="008B4F55" w:rsidRDefault="008B4F55" w:rsidP="00F32297">
      <w:pPr>
        <w:pStyle w:val="af4"/>
      </w:pPr>
    </w:p>
    <w:p w:rsidR="008B4F55" w:rsidRDefault="008B4F55" w:rsidP="008B4F55">
      <w:pPr>
        <w:pStyle w:val="a0"/>
      </w:pPr>
      <w:bookmarkStart w:id="2" w:name="_Ref531148664"/>
      <w:r>
        <w:t>Расчетная таблица</w:t>
      </w:r>
      <w:bookmarkEnd w:id="2"/>
    </w:p>
    <w:tbl>
      <w:tblPr>
        <w:tblStyle w:val="aff1"/>
        <w:tblW w:w="10173" w:type="dxa"/>
        <w:tblLook w:val="04A0" w:firstRow="1" w:lastRow="0" w:firstColumn="1" w:lastColumn="0" w:noHBand="0" w:noVBand="1"/>
      </w:tblPr>
      <w:tblGrid>
        <w:gridCol w:w="1151"/>
        <w:gridCol w:w="339"/>
        <w:gridCol w:w="356"/>
        <w:gridCol w:w="331"/>
        <w:gridCol w:w="347"/>
        <w:gridCol w:w="356"/>
        <w:gridCol w:w="330"/>
        <w:gridCol w:w="361"/>
        <w:gridCol w:w="367"/>
        <w:gridCol w:w="354"/>
        <w:gridCol w:w="362"/>
        <w:gridCol w:w="430"/>
        <w:gridCol w:w="66"/>
        <w:gridCol w:w="355"/>
        <w:gridCol w:w="362"/>
        <w:gridCol w:w="368"/>
        <w:gridCol w:w="354"/>
        <w:gridCol w:w="496"/>
        <w:gridCol w:w="394"/>
        <w:gridCol w:w="236"/>
        <w:gridCol w:w="1220"/>
        <w:gridCol w:w="1238"/>
      </w:tblGrid>
      <w:tr w:rsidR="00462864" w:rsidRPr="00533131" w:rsidTr="0003667E">
        <w:tc>
          <w:tcPr>
            <w:tcW w:w="1151" w:type="dxa"/>
            <w:tcBorders>
              <w:tl2br w:val="single" w:sz="4" w:space="0" w:color="auto"/>
            </w:tcBorders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/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/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</m:oMath>
            <w:r w:rsidRPr="00533131">
              <w:rPr>
                <w:lang w:val="ru-RU"/>
              </w:rPr>
              <w:t xml:space="preserve">        </w:t>
            </w:r>
          </w:p>
        </w:tc>
        <w:tc>
          <w:tcPr>
            <w:tcW w:w="1026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1033" w:type="dxa"/>
            <w:gridSpan w:val="3"/>
            <w:tcBorders>
              <w:bottom w:val="single" w:sz="4" w:space="0" w:color="auto"/>
            </w:tcBorders>
          </w:tcPr>
          <w:p w:rsidR="00E51907" w:rsidRPr="007F3C37" w:rsidRDefault="00E51907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1</w:t>
            </w:r>
          </w:p>
        </w:tc>
        <w:tc>
          <w:tcPr>
            <w:tcW w:w="1084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2</w:t>
            </w:r>
          </w:p>
        </w:tc>
        <w:tc>
          <w:tcPr>
            <w:tcW w:w="1126" w:type="dxa"/>
            <w:gridSpan w:val="3"/>
            <w:tcBorders>
              <w:bottom w:val="single" w:sz="4" w:space="0" w:color="auto"/>
            </w:tcBorders>
          </w:tcPr>
          <w:p w:rsidR="00E51907" w:rsidRPr="00E51907" w:rsidRDefault="00E51907" w:rsidP="000F0092">
            <w:pPr>
              <w:pStyle w:val="aff3"/>
              <w:rPr>
                <w:lang w:val="ru-RU"/>
              </w:rPr>
            </w:pPr>
            <w:r w:rsidRPr="00E51907">
              <w:rPr>
                <w:lang w:val="ru-RU"/>
              </w:rPr>
              <w:t>3</w:t>
            </w:r>
          </w:p>
        </w:tc>
        <w:tc>
          <w:tcPr>
            <w:tcW w:w="1220" w:type="dxa"/>
          </w:tcPr>
          <w:p w:rsidR="00E51907" w:rsidRPr="00533131" w:rsidRDefault="00E51907" w:rsidP="000F0092">
            <w:pPr>
              <w:pStyle w:val="aff3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sz w:val="14"/>
                        <w:lang w:val="ru-RU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lang w:val="ru-RU"/>
                          </w:rPr>
                          <m:t>uv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lang w:val="ru-RU"/>
                  </w:rPr>
                  <m:t>∙</m:t>
                </m:r>
                <m:r>
                  <w:rPr>
                    <w:rFonts w:ascii="Cambria Math" w:hAnsi="Cambria Math"/>
                    <w:sz w:val="14"/>
                    <w:lang w:val="ru-RU"/>
                  </w:rPr>
                  <m:t>u</m:t>
                </m:r>
              </m:oMath>
            </m:oMathPara>
          </w:p>
        </w:tc>
        <w:tc>
          <w:tcPr>
            <w:tcW w:w="1238" w:type="dxa"/>
          </w:tcPr>
          <w:p w:rsidR="00E51907" w:rsidRPr="00C85ACC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v∙U</m:t>
                </m:r>
              </m:oMath>
            </m:oMathPara>
          </w:p>
        </w:tc>
      </w:tr>
      <w:tr w:rsidR="00654010" w:rsidRPr="00533131" w:rsidTr="008A2FEB">
        <w:trPr>
          <w:trHeight w:val="82"/>
        </w:trPr>
        <w:tc>
          <w:tcPr>
            <w:tcW w:w="1151" w:type="dxa"/>
            <w:vMerge w:val="restart"/>
            <w:tcBorders>
              <w:right w:val="single" w:sz="4" w:space="0" w:color="auto"/>
            </w:tcBorders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-2</w:t>
            </w:r>
          </w:p>
        </w:tc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-8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2864" w:rsidRPr="00352DF3" w:rsidRDefault="00352DF3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-9</w:t>
            </w:r>
          </w:p>
        </w:tc>
        <w:tc>
          <w:tcPr>
            <w:tcW w:w="1238" w:type="dxa"/>
            <w:vMerge w:val="restart"/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339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533131" w:rsidRDefault="00462864" w:rsidP="00D05B50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610F6C" w:rsidRDefault="00462864" w:rsidP="00D05B50">
            <w:pPr>
              <w:pStyle w:val="aff3"/>
            </w:pPr>
            <w:r>
              <w:t>4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62864" w:rsidRPr="00610F6C" w:rsidRDefault="00462864" w:rsidP="00610F6C">
            <w:pPr>
              <w:pStyle w:val="aff3"/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</w:tcPr>
          <w:p w:rsidR="00462864" w:rsidRPr="00533131" w:rsidRDefault="00462864" w:rsidP="00610F6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tcBorders>
              <w:right w:val="single" w:sz="4" w:space="0" w:color="auto"/>
            </w:tcBorders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54010">
            <w:pPr>
              <w:pStyle w:val="aff3"/>
              <w:jc w:val="left"/>
            </w:pPr>
            <w:r w:rsidRPr="00352DF3">
              <w:rPr>
                <w:sz w:val="24"/>
              </w:rPr>
              <w:t>-</w:t>
            </w:r>
            <w:r w:rsidRPr="00654010">
              <w:t>8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610F6C" w:rsidRDefault="00352DF3" w:rsidP="00610F6C">
            <w:pPr>
              <w:pStyle w:val="aff3"/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</w:tcPr>
          <w:p w:rsidR="00352DF3" w:rsidRPr="00610F6C" w:rsidRDefault="00352DF3" w:rsidP="00610F6C">
            <w:pPr>
              <w:pStyle w:val="aff3"/>
            </w:pPr>
            <w:r>
              <w:rPr>
                <w:lang w:val="ru-RU"/>
              </w:rPr>
              <w:t>-2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RPr="00533131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462864" w:rsidRPr="007F3C37" w:rsidRDefault="00462864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-1</w:t>
            </w:r>
          </w:p>
        </w:tc>
        <w:tc>
          <w:tcPr>
            <w:tcW w:w="1026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08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1238" w:type="dxa"/>
            <w:vMerge w:val="restart"/>
            <w:tcBorders>
              <w:left w:val="single" w:sz="4" w:space="0" w:color="auto"/>
            </w:tcBorders>
            <w:vAlign w:val="center"/>
          </w:tcPr>
          <w:p w:rsidR="00462864" w:rsidRPr="00533131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62864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462864" w:rsidRDefault="00462864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462864" w:rsidRPr="00533131" w:rsidRDefault="00462864" w:rsidP="00462864">
            <w:pPr>
              <w:pStyle w:val="aff3"/>
              <w:rPr>
                <w:lang w:val="ru-RU"/>
              </w:rPr>
            </w:pPr>
          </w:p>
        </w:tc>
        <w:tc>
          <w:tcPr>
            <w:tcW w:w="347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462864" w:rsidRPr="00533131" w:rsidRDefault="00462864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462864" w:rsidRPr="00533131" w:rsidRDefault="00462864" w:rsidP="002B36FC">
            <w:pPr>
              <w:pStyle w:val="aff3"/>
              <w:rPr>
                <w:lang w:val="ru-RU"/>
              </w:rPr>
            </w:pPr>
          </w:p>
        </w:tc>
      </w:tr>
      <w:tr w:rsidR="00352DF3" w:rsidRPr="00533131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352DF3" w:rsidRDefault="00352DF3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352DF3" w:rsidRPr="00533131" w:rsidRDefault="00352DF3" w:rsidP="00462864">
            <w:pPr>
              <w:pStyle w:val="aff3"/>
              <w:rPr>
                <w:lang w:val="ru-RU"/>
              </w:rPr>
            </w:pPr>
          </w:p>
        </w:tc>
        <w:tc>
          <w:tcPr>
            <w:tcW w:w="7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352DF3" w:rsidRPr="00533131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-6</w:t>
            </w:r>
          </w:p>
        </w:tc>
        <w:tc>
          <w:tcPr>
            <w:tcW w:w="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-4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13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84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DF3" w:rsidRPr="00533131" w:rsidRDefault="00352DF3" w:rsidP="000F0092">
            <w:pPr>
              <w:pStyle w:val="aff3"/>
              <w:rPr>
                <w:lang w:val="ru-RU"/>
              </w:rPr>
            </w:pPr>
          </w:p>
        </w:tc>
        <w:tc>
          <w:tcPr>
            <w:tcW w:w="1220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  <w:tc>
          <w:tcPr>
            <w:tcW w:w="1238" w:type="dxa"/>
            <w:vMerge/>
            <w:tcBorders>
              <w:left w:val="single" w:sz="4" w:space="0" w:color="auto"/>
            </w:tcBorders>
            <w:vAlign w:val="center"/>
          </w:tcPr>
          <w:p w:rsidR="00352DF3" w:rsidRPr="00533131" w:rsidRDefault="00352DF3" w:rsidP="002B36FC">
            <w:pPr>
              <w:pStyle w:val="aff3"/>
              <w:rPr>
                <w:lang w:val="ru-RU"/>
              </w:rPr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  <w:r w:rsidRPr="00533131">
              <w:rPr>
                <w:lang w:val="ru-RU"/>
              </w:rP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  <w:tl2br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Pr="00533131" w:rsidRDefault="00E51907" w:rsidP="00462864">
            <w:pPr>
              <w:pStyle w:val="aff3"/>
              <w:rPr>
                <w:lang w:val="ru-RU"/>
              </w:rPr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  <w:tl2br w:val="nil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462864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E51907" w:rsidRPr="007F3C37" w:rsidRDefault="00E51907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12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  <w:r>
              <w:t>-</w:t>
            </w:r>
          </w:p>
        </w:tc>
        <w:tc>
          <w:tcPr>
            <w:tcW w:w="1220" w:type="dxa"/>
            <w:vMerge w:val="restart"/>
            <w:vAlign w:val="center"/>
          </w:tcPr>
          <w:p w:rsidR="00E51907" w:rsidRPr="00654010" w:rsidRDefault="00654010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238" w:type="dxa"/>
            <w:vMerge w:val="restart"/>
            <w:vAlign w:val="center"/>
          </w:tcPr>
          <w:p w:rsidR="00E51907" w:rsidRPr="002B36FC" w:rsidRDefault="002B36FC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</w:tr>
      <w:tr w:rsidR="0003667E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51907" w:rsidRPr="00462864" w:rsidRDefault="00462864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352DF3" w:rsidTr="008A2FEB">
        <w:trPr>
          <w:trHeight w:val="80"/>
        </w:trPr>
        <w:tc>
          <w:tcPr>
            <w:tcW w:w="1151" w:type="dxa"/>
            <w:vMerge/>
            <w:vAlign w:val="center"/>
          </w:tcPr>
          <w:p w:rsidR="00E51907" w:rsidRDefault="00E51907" w:rsidP="008A2FEB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033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3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496" w:type="dxa"/>
            <w:gridSpan w:val="2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E51907" w:rsidRPr="00352DF3" w:rsidRDefault="00352DF3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51907" w:rsidRDefault="00E51907" w:rsidP="005E021C">
            <w:pPr>
              <w:pStyle w:val="aff3"/>
            </w:pPr>
          </w:p>
        </w:tc>
        <w:tc>
          <w:tcPr>
            <w:tcW w:w="1126" w:type="dxa"/>
            <w:gridSpan w:val="3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51907" w:rsidRDefault="00E51907" w:rsidP="00462864">
            <w:pPr>
              <w:pStyle w:val="aff3"/>
            </w:pPr>
          </w:p>
        </w:tc>
        <w:tc>
          <w:tcPr>
            <w:tcW w:w="1220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  <w:tc>
          <w:tcPr>
            <w:tcW w:w="1238" w:type="dxa"/>
            <w:vMerge/>
            <w:vAlign w:val="center"/>
          </w:tcPr>
          <w:p w:rsidR="00E51907" w:rsidRDefault="00E51907" w:rsidP="002B36FC">
            <w:pPr>
              <w:pStyle w:val="aff3"/>
            </w:pPr>
          </w:p>
        </w:tc>
      </w:tr>
      <w:tr w:rsidR="0003667E" w:rsidTr="008A2FEB">
        <w:trPr>
          <w:trHeight w:val="82"/>
        </w:trPr>
        <w:tc>
          <w:tcPr>
            <w:tcW w:w="1151" w:type="dxa"/>
            <w:vMerge w:val="restart"/>
            <w:vAlign w:val="center"/>
          </w:tcPr>
          <w:p w:rsidR="0003667E" w:rsidRPr="007F3C37" w:rsidRDefault="0003667E" w:rsidP="008A2FEB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6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33" w:type="dxa"/>
            <w:gridSpan w:val="3"/>
            <w:vMerge w:val="restart"/>
            <w:vAlign w:val="center"/>
          </w:tcPr>
          <w:p w:rsidR="0003667E" w:rsidRDefault="0003667E" w:rsidP="00462864">
            <w:pPr>
              <w:pStyle w:val="aff3"/>
            </w:pPr>
            <w:r>
              <w:t>-</w:t>
            </w:r>
          </w:p>
        </w:tc>
        <w:tc>
          <w:tcPr>
            <w:tcW w:w="1082" w:type="dxa"/>
            <w:gridSpan w:val="3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3667E" w:rsidRDefault="0003667E" w:rsidP="00027EE4">
            <w:pPr>
              <w:pStyle w:val="aff3"/>
            </w:pPr>
            <w:r>
              <w:t>-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Pr="00352DF3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3667E" w:rsidRDefault="0003667E" w:rsidP="00462864">
            <w:pPr>
              <w:pStyle w:val="aff3"/>
            </w:pPr>
          </w:p>
        </w:tc>
        <w:tc>
          <w:tcPr>
            <w:tcW w:w="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3667E" w:rsidRPr="00352DF3" w:rsidRDefault="0003667E" w:rsidP="00462864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220" w:type="dxa"/>
            <w:vMerge w:val="restart"/>
            <w:tcBorders>
              <w:left w:val="single" w:sz="4" w:space="0" w:color="auto"/>
            </w:tcBorders>
            <w:vAlign w:val="center"/>
          </w:tcPr>
          <w:p w:rsidR="0003667E" w:rsidRPr="00654010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238" w:type="dxa"/>
            <w:vMerge w:val="restart"/>
            <w:vAlign w:val="center"/>
          </w:tcPr>
          <w:p w:rsidR="0003667E" w:rsidRPr="002B36FC" w:rsidRDefault="0003667E" w:rsidP="002B36F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4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3667E" w:rsidRPr="00462864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03667E" w:rsidTr="0003667E">
        <w:trPr>
          <w:trHeight w:val="80"/>
        </w:trPr>
        <w:tc>
          <w:tcPr>
            <w:tcW w:w="1151" w:type="dxa"/>
            <w:vMerge/>
          </w:tcPr>
          <w:p w:rsidR="0003667E" w:rsidRDefault="0003667E" w:rsidP="000F0092">
            <w:pPr>
              <w:pStyle w:val="aff3"/>
              <w:rPr>
                <w:lang w:val="ru-RU"/>
              </w:rPr>
            </w:pPr>
          </w:p>
        </w:tc>
        <w:tc>
          <w:tcPr>
            <w:tcW w:w="1026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33" w:type="dxa"/>
            <w:gridSpan w:val="3"/>
            <w:vMerge/>
          </w:tcPr>
          <w:p w:rsidR="0003667E" w:rsidRDefault="0003667E" w:rsidP="000F0092">
            <w:pPr>
              <w:pStyle w:val="aff3"/>
            </w:pPr>
          </w:p>
        </w:tc>
        <w:tc>
          <w:tcPr>
            <w:tcW w:w="1082" w:type="dxa"/>
            <w:gridSpan w:val="3"/>
            <w:vMerge/>
            <w:tcBorders>
              <w:right w:val="single" w:sz="4" w:space="0" w:color="auto"/>
            </w:tcBorders>
          </w:tcPr>
          <w:p w:rsidR="0003667E" w:rsidRDefault="0003667E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430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4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nil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6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5E021C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68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03667E" w:rsidRPr="00352DF3" w:rsidRDefault="0003667E" w:rsidP="00654010">
            <w:pPr>
              <w:pStyle w:val="aff3"/>
              <w:jc w:val="left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  <w:tl2br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667E" w:rsidRDefault="0003667E" w:rsidP="005E021C">
            <w:pPr>
              <w:pStyle w:val="aff3"/>
            </w:pPr>
          </w:p>
        </w:tc>
        <w:tc>
          <w:tcPr>
            <w:tcW w:w="1220" w:type="dxa"/>
            <w:vMerge/>
            <w:tcBorders>
              <w:left w:val="single" w:sz="4" w:space="0" w:color="auto"/>
            </w:tcBorders>
          </w:tcPr>
          <w:p w:rsidR="0003667E" w:rsidRDefault="0003667E" w:rsidP="000F0092">
            <w:pPr>
              <w:pStyle w:val="aff3"/>
            </w:pPr>
          </w:p>
        </w:tc>
        <w:tc>
          <w:tcPr>
            <w:tcW w:w="1238" w:type="dxa"/>
            <w:vMerge/>
          </w:tcPr>
          <w:p w:rsidR="0003667E" w:rsidRDefault="0003667E" w:rsidP="000F0092">
            <w:pPr>
              <w:pStyle w:val="aff3"/>
            </w:pPr>
          </w:p>
        </w:tc>
      </w:tr>
      <w:tr w:rsidR="00352DF3" w:rsidTr="0003667E">
        <w:tc>
          <w:tcPr>
            <w:tcW w:w="1151" w:type="dxa"/>
          </w:tcPr>
          <w:p w:rsidR="00E51907" w:rsidRDefault="00E51907" w:rsidP="000F0092">
            <w:pPr>
              <w:pStyle w:val="aff3"/>
            </w:pPr>
            <m:oMathPara>
              <m:oMath>
                <m:r>
                  <w:rPr>
                    <w:rFonts w:ascii="Cambria Math" w:hAnsi="Cambria Math"/>
                    <w:sz w:val="14"/>
                  </w:rPr>
                  <m:t>V=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</w:rPr>
                          <m:t>uv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</w:rPr>
                      <m:t>∙v</m:t>
                    </m:r>
                  </m:e>
                </m:nary>
              </m:oMath>
            </m:oMathPara>
          </w:p>
        </w:tc>
        <w:tc>
          <w:tcPr>
            <w:tcW w:w="1026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33" w:type="dxa"/>
            <w:gridSpan w:val="3"/>
          </w:tcPr>
          <w:p w:rsidR="00E51907" w:rsidRPr="004B5BB5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-8</w:t>
            </w:r>
          </w:p>
        </w:tc>
        <w:tc>
          <w:tcPr>
            <w:tcW w:w="1082" w:type="dxa"/>
            <w:gridSpan w:val="3"/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13" w:type="dxa"/>
            <w:gridSpan w:val="4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654993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654993">
              <w:rPr>
                <w:lang w:val="ru-RU"/>
              </w:rPr>
              <w:t>3</w:t>
            </w:r>
          </w:p>
        </w:tc>
        <w:tc>
          <w:tcPr>
            <w:tcW w:w="1126" w:type="dxa"/>
            <w:gridSpan w:val="3"/>
            <w:tcBorders>
              <w:top w:val="single" w:sz="4" w:space="0" w:color="auto"/>
            </w:tcBorders>
          </w:tcPr>
          <w:p w:rsidR="00E51907" w:rsidRPr="00E51907" w:rsidRDefault="004B5BB5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1220" w:type="dxa"/>
          </w:tcPr>
          <w:p w:rsidR="00E51907" w:rsidRDefault="00E51907" w:rsidP="000F0092">
            <w:pPr>
              <w:pStyle w:val="aff3"/>
            </w:pPr>
          </w:p>
        </w:tc>
        <w:tc>
          <w:tcPr>
            <w:tcW w:w="1238" w:type="dxa"/>
          </w:tcPr>
          <w:p w:rsidR="00E51907" w:rsidRPr="0003439B" w:rsidRDefault="00E51907" w:rsidP="0003439B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v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v∙U=</m:t>
                    </m:r>
                    <m:r>
                      <w:rPr>
                        <w:rFonts w:ascii="Cambria Math" w:hAnsi="Cambria Math"/>
                        <w:sz w:val="14"/>
                      </w:rPr>
                      <m:t>109</m:t>
                    </m:r>
                  </m:e>
                </m:nary>
              </m:oMath>
            </m:oMathPara>
          </w:p>
        </w:tc>
      </w:tr>
      <w:tr w:rsidR="00352DF3" w:rsidTr="0003667E">
        <w:tc>
          <w:tcPr>
            <w:tcW w:w="1151" w:type="dxa"/>
          </w:tcPr>
          <w:p w:rsidR="00E51907" w:rsidRPr="003D7D24" w:rsidRDefault="00E51907" w:rsidP="00503A9E">
            <w:pPr>
              <w:pStyle w:val="aff3"/>
            </w:pPr>
            <m:oMathPara>
              <m:oMath>
                <m:r>
                  <w:rPr>
                    <w:rFonts w:ascii="Cambria Math" w:hAnsi="Cambria Math"/>
                  </w:rPr>
                  <m:t>u∙V</m:t>
                </m:r>
              </m:oMath>
            </m:oMathPara>
          </w:p>
        </w:tc>
        <w:tc>
          <w:tcPr>
            <w:tcW w:w="1026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33" w:type="dxa"/>
            <w:gridSpan w:val="3"/>
          </w:tcPr>
          <w:p w:rsidR="00E51907" w:rsidRPr="0003667E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082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213" w:type="dxa"/>
            <w:gridSpan w:val="4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84" w:type="dxa"/>
            <w:gridSpan w:val="3"/>
          </w:tcPr>
          <w:p w:rsidR="00E51907" w:rsidRPr="00E51907" w:rsidRDefault="00654993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26" w:type="dxa"/>
            <w:gridSpan w:val="3"/>
          </w:tcPr>
          <w:p w:rsidR="00E51907" w:rsidRPr="00E51907" w:rsidRDefault="0003667E" w:rsidP="000F0092">
            <w:pPr>
              <w:pStyle w:val="aff3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220" w:type="dxa"/>
          </w:tcPr>
          <w:p w:rsidR="00E51907" w:rsidRPr="0003439B" w:rsidRDefault="00E51907" w:rsidP="00654993">
            <w:pPr>
              <w:pStyle w:val="aff3"/>
              <w:rPr>
                <w:sz w:val="14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 w:val="1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4"/>
                      </w:rPr>
                      <m:t>u</m:t>
                    </m:r>
                  </m:sub>
                  <m:sup/>
                  <m:e>
                    <m:r>
                      <w:rPr>
                        <w:rFonts w:ascii="Cambria Math" w:hAnsi="Cambria Math"/>
                        <w:sz w:val="14"/>
                      </w:rPr>
                      <m:t>u∙V=</m:t>
                    </m:r>
                    <m:r>
                      <w:rPr>
                        <w:rFonts w:ascii="Cambria Math" w:hAnsi="Cambria Math"/>
                        <w:sz w:val="14"/>
                      </w:rPr>
                      <m:t>1</m:t>
                    </m:r>
                    <m:r>
                      <w:rPr>
                        <w:rFonts w:ascii="Cambria Math" w:hAnsi="Cambria Math"/>
                        <w:sz w:val="14"/>
                      </w:rPr>
                      <m:t>09</m:t>
                    </m:r>
                  </m:e>
                </m:nary>
              </m:oMath>
            </m:oMathPara>
          </w:p>
        </w:tc>
        <w:tc>
          <w:tcPr>
            <w:tcW w:w="1238" w:type="dxa"/>
          </w:tcPr>
          <w:p w:rsidR="00E51907" w:rsidRPr="002B36FC" w:rsidRDefault="00E51907" w:rsidP="002B36FC">
            <w:pPr>
              <w:pStyle w:val="aff3"/>
              <w:jc w:val="both"/>
              <w:rPr>
                <w:lang w:val="ru-RU"/>
              </w:rPr>
            </w:pPr>
          </w:p>
        </w:tc>
      </w:tr>
    </w:tbl>
    <w:p w:rsidR="008B4F55" w:rsidRDefault="008B4F55" w:rsidP="00F32297">
      <w:pPr>
        <w:pStyle w:val="af4"/>
      </w:pPr>
    </w:p>
    <w:p w:rsidR="002B7721" w:rsidRDefault="002B7721" w:rsidP="00F32297">
      <w:pPr>
        <w:pStyle w:val="af4"/>
      </w:pPr>
      <w:r>
        <w:t>Найдем искомый выборочный коэффициент корреляции:</w:t>
      </w:r>
    </w:p>
    <w:p w:rsidR="00877BD8" w:rsidRPr="00877BD8" w:rsidRDefault="002B7721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  <m:r>
                  <w:rPr>
                    <w:rFonts w:ascii="Cambria Math" w:hAnsi="Cambria Math"/>
                  </w:rPr>
                  <m:t>∙uv-n∙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ba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∙v</m:t>
                    </m:r>
                  </m:e>
                </m:bar>
              </m:e>
            </m:nary>
          </m:num>
          <m:den>
            <m:r>
              <w:rPr>
                <w:rFonts w:ascii="Cambria Math" w:hAnsi="Cambria Math"/>
              </w:rPr>
              <m:t>n∙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109-100∙0,93∙0,25</m:t>
            </m:r>
          </m:num>
          <m:den>
            <m:r>
              <w:rPr>
                <w:rFonts w:ascii="Cambria Math" w:hAnsi="Cambria Math"/>
              </w:rPr>
              <m:t>100∙1,05∙1,26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0,65</m:t>
        </m:r>
      </m:oMath>
      <w:r w:rsidR="00877BD8" w:rsidRPr="00877BD8">
        <w:t>;</w:t>
      </w:r>
    </w:p>
    <w:p w:rsidR="00877BD8" w:rsidRDefault="00877BD8" w:rsidP="00F32297">
      <w:pPr>
        <w:pStyle w:val="af4"/>
        <w:rPr>
          <w:lang w:val="en-US"/>
        </w:rPr>
      </w:pPr>
    </w:p>
    <w:p w:rsidR="002B7721" w:rsidRDefault="00C7542D" w:rsidP="00F32297">
      <w:pPr>
        <w:pStyle w:val="af4"/>
      </w:pPr>
      <w:r>
        <w:t xml:space="preserve">Найдем шаги </w:t>
      </w:r>
      <w:r>
        <w:rPr>
          <w:lang w:val="en-US"/>
        </w:rPr>
        <w:t>h</w:t>
      </w:r>
      <w:r w:rsidRPr="00C7542D">
        <w:t xml:space="preserve">1 </w:t>
      </w:r>
      <w:r>
        <w:t>и</w:t>
      </w:r>
      <w:r w:rsidRPr="00C7542D">
        <w:t xml:space="preserve"> </w:t>
      </w:r>
      <w:r>
        <w:rPr>
          <w:lang w:val="en-US"/>
        </w:rPr>
        <w:t>h</w:t>
      </w:r>
      <w:r w:rsidRPr="00C7542D">
        <w:t>2</w:t>
      </w:r>
      <w:r>
        <w:t>:</w:t>
      </w:r>
    </w:p>
    <w:p w:rsidR="00C7542D" w:rsidRPr="00C7542D" w:rsidRDefault="00C7542D" w:rsidP="00F32297">
      <w:pPr>
        <w:pStyle w:val="af4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=20-15=5;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=25-15=10</m:t>
        </m:r>
        <m:r>
          <w:rPr>
            <w:rFonts w:ascii="Cambria Math" w:hAnsi="Cambria Math"/>
          </w:rPr>
          <m:t>;</m:t>
        </m:r>
      </m:oMath>
      <w:r w:rsidR="00B3652A">
        <w:rPr>
          <w:i/>
          <w:lang w:val="en-US"/>
        </w:rPr>
        <w:t xml:space="preserve"> </w:t>
      </w:r>
    </w:p>
    <w:p w:rsidR="00B3652A" w:rsidRDefault="00B3652A" w:rsidP="00F32297">
      <w:pPr>
        <w:pStyle w:val="af4"/>
        <w:rPr>
          <w:lang w:val="en-US"/>
        </w:rPr>
      </w:pPr>
    </w:p>
    <w:p w:rsidR="00585AB2" w:rsidRPr="00B3652A" w:rsidRDefault="0096401D" w:rsidP="00F32297">
      <w:pPr>
        <w:pStyle w:val="af4"/>
      </w:pPr>
      <w:r>
        <w:t xml:space="preserve">Найдем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Pr="0096401D">
        <w:t xml:space="preserve"> </w:t>
      </w:r>
      <w:r>
        <w:t xml:space="preserve">и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</m:oMath>
      <w:r w:rsidRPr="0096401D">
        <w:t xml:space="preserve">, </w:t>
      </w:r>
      <w:r>
        <w:t xml:space="preserve">учитывая,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=35</m:t>
        </m:r>
      </m:oMath>
      <w:r w:rsidR="00B3652A" w:rsidRPr="00B3652A">
        <w:t>:</w:t>
      </w:r>
    </w:p>
    <w:p w:rsidR="0096401D" w:rsidRPr="0096401D" w:rsidRDefault="00F31C6F" w:rsidP="00F32297">
      <w:pPr>
        <w:pStyle w:val="af4"/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u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=0,93∙5+25=29,65</m:t>
        </m:r>
      </m:oMath>
      <w:r w:rsidR="00536648">
        <w:rPr>
          <w:lang w:val="en-US"/>
        </w:rPr>
        <w:t>;</w:t>
      </w:r>
    </w:p>
    <w:p w:rsidR="0096401D" w:rsidRDefault="00536648" w:rsidP="00F32297">
      <w:pPr>
        <w:pStyle w:val="af4"/>
        <w:rPr>
          <w:lang w:val="en-US"/>
        </w:rPr>
      </w:pP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y</m:t>
            </m:r>
          </m:e>
        </m:bar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v</m:t>
            </m:r>
          </m:e>
        </m:ba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25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5=</m:t>
        </m:r>
        <m:r>
          <w:rPr>
            <w:rFonts w:ascii="Cambria Math" w:hAnsi="Cambria Math"/>
          </w:rPr>
          <m:t>37,</m:t>
        </m:r>
        <m:r>
          <w:rPr>
            <w:rFonts w:ascii="Cambria Math" w:hAnsi="Cambria Math"/>
          </w:rPr>
          <m:t>5</m:t>
        </m:r>
      </m:oMath>
      <w:r w:rsidRPr="00536648">
        <w:t>;</w:t>
      </w:r>
    </w:p>
    <w:p w:rsidR="00515874" w:rsidRDefault="00515874" w:rsidP="00F32297">
      <w:pPr>
        <w:pStyle w:val="af4"/>
        <w:rPr>
          <w:lang w:val="en-US"/>
        </w:rPr>
      </w:pPr>
    </w:p>
    <w:p w:rsidR="006C4E80" w:rsidRPr="00D633C9" w:rsidRDefault="006C4E80" w:rsidP="00F32297">
      <w:pPr>
        <w:pStyle w:val="af4"/>
      </w:pPr>
      <w:r>
        <w:t xml:space="preserve">Найдем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</m:oMath>
      <w:r w:rsidR="00D633C9" w:rsidRPr="00D633C9">
        <w:t>:</w:t>
      </w:r>
    </w:p>
    <w:p w:rsidR="00D633C9" w:rsidRPr="00515874" w:rsidRDefault="00D633C9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=5∙1,05=5,25;</m:t>
        </m:r>
      </m:oMath>
      <w:r>
        <w:rPr>
          <w:i/>
        </w:rPr>
        <w:t xml:space="preserve"> </w:t>
      </w:r>
    </w:p>
    <w:p w:rsidR="00515874" w:rsidRPr="00515874" w:rsidRDefault="00515874" w:rsidP="00F32297">
      <w:pPr>
        <w:pStyle w:val="af4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∙1,</m:t>
        </m:r>
        <m:r>
          <w:rPr>
            <w:rFonts w:ascii="Cambria Math" w:hAnsi="Cambria Math"/>
          </w:rPr>
          <m:t>26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12,6</m:t>
        </m:r>
        <m:r>
          <w:rPr>
            <w:rFonts w:ascii="Cambria Math" w:hAnsi="Cambria Math"/>
          </w:rPr>
          <m:t>;</m:t>
        </m:r>
      </m:oMath>
      <w:r w:rsidRPr="00515874">
        <w:rPr>
          <w:i/>
        </w:rPr>
        <w:t xml:space="preserve"> </w:t>
      </w:r>
    </w:p>
    <w:p w:rsidR="006C4E80" w:rsidRPr="00D633C9" w:rsidRDefault="006C4E80" w:rsidP="00F32297">
      <w:pPr>
        <w:pStyle w:val="af4"/>
      </w:pPr>
    </w:p>
    <w:p w:rsidR="004725AE" w:rsidRPr="004725AE" w:rsidRDefault="004725AE" w:rsidP="00F32297">
      <w:pPr>
        <w:pStyle w:val="af4"/>
      </w:pPr>
      <w:r>
        <w:t xml:space="preserve">Подставив найденные величины в соотношение, получим искомое уравнение прямой линии регрессии </w:t>
      </w:r>
      <w:r>
        <w:rPr>
          <w:lang w:val="en-US"/>
        </w:rPr>
        <w:t>Y</w:t>
      </w:r>
      <w:r w:rsidRPr="004725AE">
        <w:t xml:space="preserve"> </w:t>
      </w:r>
      <w:r>
        <w:t xml:space="preserve">на </w:t>
      </w:r>
      <w:r>
        <w:rPr>
          <w:lang w:val="en-US"/>
        </w:rPr>
        <w:t>X</w:t>
      </w:r>
      <w:r w:rsidRPr="004725AE">
        <w:t>:</w:t>
      </w:r>
    </w:p>
    <w:p w:rsidR="004725AE" w:rsidRPr="002916DC" w:rsidRDefault="006C4E80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-37,5=0,65∙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12,6</m:t>
            </m:r>
          </m:num>
          <m:den>
            <m:r>
              <w:rPr>
                <w:rFonts w:ascii="Cambria Math" w:hAnsi="Cambria Math"/>
              </w:rPr>
              <m:t>5,25</m:t>
            </m:r>
          </m:den>
        </m:f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x-29,65</m:t>
            </m:r>
          </m:e>
        </m:d>
        <m:r>
          <w:rPr>
            <w:rFonts w:ascii="Cambria Math" w:hAnsi="Cambria Math"/>
          </w:rPr>
          <m:t>,</m:t>
        </m:r>
      </m:oMath>
      <w:r w:rsidR="002916DC" w:rsidRPr="002916DC">
        <w:t xml:space="preserve"> </w:t>
      </w:r>
    </w:p>
    <w:p w:rsidR="002916DC" w:rsidRDefault="002916DC" w:rsidP="00F32297">
      <w:pPr>
        <w:pStyle w:val="af4"/>
      </w:pPr>
      <w:r>
        <w:t>или окончательно:</w:t>
      </w:r>
    </w:p>
    <w:p w:rsidR="002916DC" w:rsidRPr="002916DC" w:rsidRDefault="002916DC" w:rsidP="00F32297">
      <w:pPr>
        <w:pStyle w:val="af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=1,56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-8</m:t>
        </m:r>
        <m:r>
          <w:rPr>
            <w:rFonts w:ascii="Cambria Math" w:hAnsi="Cambria Math"/>
            <w:lang w:val="en-US"/>
          </w:rPr>
          <m:t>,</m:t>
        </m:r>
        <m:r>
          <w:rPr>
            <w:rFonts w:ascii="Cambria Math" w:hAnsi="Cambria Math"/>
            <w:lang w:val="en-US"/>
          </w:rPr>
          <m:t>7</m:t>
        </m:r>
        <w:bookmarkStart w:id="3" w:name="_GoBack"/>
        <w:bookmarkEnd w:id="3"/>
        <m:r>
          <w:rPr>
            <w:rFonts w:ascii="Cambria Math" w:hAnsi="Cambria Math"/>
            <w:lang w:val="en-US"/>
          </w:rPr>
          <m:t>5</m:t>
        </m:r>
        <m:r>
          <w:rPr>
            <w:rFonts w:ascii="Cambria Math" w:hAnsi="Cambria Math"/>
          </w:rPr>
          <m:t>.</m:t>
        </m:r>
      </m:oMath>
      <w:r>
        <w:t xml:space="preserve"> </w:t>
      </w:r>
    </w:p>
    <w:p w:rsidR="004725AE" w:rsidRPr="004725AE" w:rsidRDefault="004725AE" w:rsidP="00F32297">
      <w:pPr>
        <w:pStyle w:val="af4"/>
      </w:pPr>
    </w:p>
    <w:p w:rsidR="004725AE" w:rsidRPr="004725AE" w:rsidRDefault="004725AE" w:rsidP="00F32297">
      <w:pPr>
        <w:pStyle w:val="af4"/>
        <w:sectPr w:rsidR="004725AE" w:rsidRPr="004725AE" w:rsidSect="005C7938">
          <w:headerReference w:type="default" r:id="rId15"/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A1C" w:rsidRDefault="00DB4A1C">
      <w:r>
        <w:separator/>
      </w:r>
    </w:p>
  </w:endnote>
  <w:endnote w:type="continuationSeparator" w:id="0">
    <w:p w:rsidR="00DB4A1C" w:rsidRDefault="00DB4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altName w:val="Times New Roman"/>
    <w:charset w:val="CC"/>
    <w:family w:val="roman"/>
    <w:pitch w:val="variable"/>
    <w:sig w:usb0="00000001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A1C" w:rsidRDefault="00DB4A1C">
      <w:r>
        <w:separator/>
      </w:r>
    </w:p>
  </w:footnote>
  <w:footnote w:type="continuationSeparator" w:id="0">
    <w:p w:rsidR="00DB4A1C" w:rsidRDefault="00DB4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</w:pPr>
  </w:p>
  <w:p w:rsidR="00610F6C" w:rsidRDefault="00610F6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  <w:jc w:val="right"/>
    </w:pPr>
  </w:p>
  <w:p w:rsidR="00610F6C" w:rsidRDefault="00610F6C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  <w:jc w:val="right"/>
    </w:pPr>
  </w:p>
  <w:p w:rsidR="00610F6C" w:rsidRDefault="00610F6C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</w:pPr>
  </w:p>
  <w:p w:rsidR="00610F6C" w:rsidRDefault="00610F6C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  <w:jc w:val="right"/>
    </w:pPr>
  </w:p>
  <w:p w:rsidR="00610F6C" w:rsidRDefault="00610F6C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Default="00610F6C">
    <w:pPr>
      <w:pStyle w:val="a9"/>
      <w:jc w:val="right"/>
    </w:pPr>
  </w:p>
  <w:p w:rsidR="00610F6C" w:rsidRDefault="00610F6C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0F6C" w:rsidRPr="00830B7C" w:rsidRDefault="00610F6C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EA2EBB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610F6C" w:rsidRDefault="00610F6C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9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6">
    <w:nsid w:val="64851FF2"/>
    <w:multiLevelType w:val="multilevel"/>
    <w:tmpl w:val="CF1298A0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10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2"/>
  </w:num>
  <w:num w:numId="8">
    <w:abstractNumId w:val="8"/>
  </w:num>
  <w:num w:numId="9">
    <w:abstractNumId w:val="2"/>
  </w:num>
  <w:num w:numId="10">
    <w:abstractNumId w:val="20"/>
  </w:num>
  <w:num w:numId="11">
    <w:abstractNumId w:val="4"/>
  </w:num>
  <w:num w:numId="12">
    <w:abstractNumId w:val="3"/>
  </w:num>
  <w:num w:numId="13">
    <w:abstractNumId w:val="13"/>
  </w:num>
  <w:num w:numId="14">
    <w:abstractNumId w:val="6"/>
  </w:num>
  <w:num w:numId="15">
    <w:abstractNumId w:val="19"/>
  </w:num>
  <w:num w:numId="16">
    <w:abstractNumId w:val="7"/>
  </w:num>
  <w:num w:numId="17">
    <w:abstractNumId w:val="9"/>
  </w:num>
  <w:num w:numId="18">
    <w:abstractNumId w:val="5"/>
  </w:num>
  <w:num w:numId="19">
    <w:abstractNumId w:val="0"/>
  </w:num>
  <w:num w:numId="20">
    <w:abstractNumId w:val="11"/>
  </w:num>
  <w:num w:numId="21">
    <w:abstractNumId w:val="16"/>
  </w:num>
  <w:num w:numId="22">
    <w:abstractNumId w:val="16"/>
  </w:num>
  <w:num w:numId="23">
    <w:abstractNumId w:val="15"/>
  </w:num>
  <w:num w:numId="24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B1B"/>
    <w:rsid w:val="00000B95"/>
    <w:rsid w:val="00007C67"/>
    <w:rsid w:val="000100E9"/>
    <w:rsid w:val="00013940"/>
    <w:rsid w:val="0002046E"/>
    <w:rsid w:val="0002701A"/>
    <w:rsid w:val="00027EE4"/>
    <w:rsid w:val="0003439B"/>
    <w:rsid w:val="0003667E"/>
    <w:rsid w:val="0004011F"/>
    <w:rsid w:val="00052965"/>
    <w:rsid w:val="0006307D"/>
    <w:rsid w:val="00063B2E"/>
    <w:rsid w:val="00063CCE"/>
    <w:rsid w:val="000A575C"/>
    <w:rsid w:val="000D0C3F"/>
    <w:rsid w:val="000E05AE"/>
    <w:rsid w:val="000E12A0"/>
    <w:rsid w:val="000E56F9"/>
    <w:rsid w:val="000F0092"/>
    <w:rsid w:val="000F0A6D"/>
    <w:rsid w:val="000F66AF"/>
    <w:rsid w:val="000F7B80"/>
    <w:rsid w:val="000F7BE6"/>
    <w:rsid w:val="00114FE8"/>
    <w:rsid w:val="00123D60"/>
    <w:rsid w:val="00125740"/>
    <w:rsid w:val="00130592"/>
    <w:rsid w:val="00133A80"/>
    <w:rsid w:val="00134F93"/>
    <w:rsid w:val="001426E1"/>
    <w:rsid w:val="00142FEB"/>
    <w:rsid w:val="00146606"/>
    <w:rsid w:val="001510E4"/>
    <w:rsid w:val="0015298A"/>
    <w:rsid w:val="00157191"/>
    <w:rsid w:val="00164C4D"/>
    <w:rsid w:val="00171DC4"/>
    <w:rsid w:val="00181622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3D2"/>
    <w:rsid w:val="00204D40"/>
    <w:rsid w:val="00225637"/>
    <w:rsid w:val="002273AA"/>
    <w:rsid w:val="00236A4A"/>
    <w:rsid w:val="002411F2"/>
    <w:rsid w:val="00243F0A"/>
    <w:rsid w:val="002550D6"/>
    <w:rsid w:val="00274756"/>
    <w:rsid w:val="00284F0D"/>
    <w:rsid w:val="00287464"/>
    <w:rsid w:val="002916DC"/>
    <w:rsid w:val="002A4A83"/>
    <w:rsid w:val="002B36FC"/>
    <w:rsid w:val="002B7721"/>
    <w:rsid w:val="002D2116"/>
    <w:rsid w:val="002E1E34"/>
    <w:rsid w:val="002E6670"/>
    <w:rsid w:val="0030381C"/>
    <w:rsid w:val="00310BF0"/>
    <w:rsid w:val="00317356"/>
    <w:rsid w:val="00321447"/>
    <w:rsid w:val="00321A85"/>
    <w:rsid w:val="00330017"/>
    <w:rsid w:val="003306DD"/>
    <w:rsid w:val="00352DF3"/>
    <w:rsid w:val="00360E3A"/>
    <w:rsid w:val="003673FE"/>
    <w:rsid w:val="00380FC5"/>
    <w:rsid w:val="00397611"/>
    <w:rsid w:val="003A0036"/>
    <w:rsid w:val="003A01F7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68E9"/>
    <w:rsid w:val="00457349"/>
    <w:rsid w:val="00462864"/>
    <w:rsid w:val="004725AE"/>
    <w:rsid w:val="00474297"/>
    <w:rsid w:val="00496704"/>
    <w:rsid w:val="004A0120"/>
    <w:rsid w:val="004B0FBD"/>
    <w:rsid w:val="004B3830"/>
    <w:rsid w:val="004B5BB5"/>
    <w:rsid w:val="004C3E98"/>
    <w:rsid w:val="004C5B36"/>
    <w:rsid w:val="004C5FCF"/>
    <w:rsid w:val="004D37E7"/>
    <w:rsid w:val="004D4300"/>
    <w:rsid w:val="004E2F6E"/>
    <w:rsid w:val="0050131D"/>
    <w:rsid w:val="005039F6"/>
    <w:rsid w:val="00503A9E"/>
    <w:rsid w:val="00515874"/>
    <w:rsid w:val="005238CE"/>
    <w:rsid w:val="0052706D"/>
    <w:rsid w:val="00533131"/>
    <w:rsid w:val="00535C3A"/>
    <w:rsid w:val="00536648"/>
    <w:rsid w:val="00541694"/>
    <w:rsid w:val="00542397"/>
    <w:rsid w:val="00554939"/>
    <w:rsid w:val="00557B47"/>
    <w:rsid w:val="0056166B"/>
    <w:rsid w:val="0056240C"/>
    <w:rsid w:val="00564E35"/>
    <w:rsid w:val="00570937"/>
    <w:rsid w:val="00583993"/>
    <w:rsid w:val="00584DDD"/>
    <w:rsid w:val="00584F94"/>
    <w:rsid w:val="00585AB2"/>
    <w:rsid w:val="00595C2C"/>
    <w:rsid w:val="005B09A4"/>
    <w:rsid w:val="005B0D15"/>
    <w:rsid w:val="005B3F07"/>
    <w:rsid w:val="005B552A"/>
    <w:rsid w:val="005B6C00"/>
    <w:rsid w:val="005C2099"/>
    <w:rsid w:val="005C610D"/>
    <w:rsid w:val="005C7938"/>
    <w:rsid w:val="005D1EFD"/>
    <w:rsid w:val="005D7E46"/>
    <w:rsid w:val="005F202E"/>
    <w:rsid w:val="005F2D72"/>
    <w:rsid w:val="0060439D"/>
    <w:rsid w:val="00610F56"/>
    <w:rsid w:val="00610F6C"/>
    <w:rsid w:val="00614C5D"/>
    <w:rsid w:val="006172B5"/>
    <w:rsid w:val="00625891"/>
    <w:rsid w:val="006419D5"/>
    <w:rsid w:val="0065082E"/>
    <w:rsid w:val="00654010"/>
    <w:rsid w:val="00654993"/>
    <w:rsid w:val="00655298"/>
    <w:rsid w:val="00655D8E"/>
    <w:rsid w:val="00661F3B"/>
    <w:rsid w:val="0066261C"/>
    <w:rsid w:val="00675FC7"/>
    <w:rsid w:val="00680306"/>
    <w:rsid w:val="00680BBB"/>
    <w:rsid w:val="00680D78"/>
    <w:rsid w:val="00681A21"/>
    <w:rsid w:val="006943F7"/>
    <w:rsid w:val="006A2E8A"/>
    <w:rsid w:val="006A346C"/>
    <w:rsid w:val="006A7590"/>
    <w:rsid w:val="006B14D2"/>
    <w:rsid w:val="006B1E68"/>
    <w:rsid w:val="006B1EDB"/>
    <w:rsid w:val="006C03EB"/>
    <w:rsid w:val="006C4E80"/>
    <w:rsid w:val="006D160D"/>
    <w:rsid w:val="006D3F60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779FD"/>
    <w:rsid w:val="00791ED4"/>
    <w:rsid w:val="007922C8"/>
    <w:rsid w:val="007956EE"/>
    <w:rsid w:val="00796B3D"/>
    <w:rsid w:val="00797071"/>
    <w:rsid w:val="007A6117"/>
    <w:rsid w:val="007A694E"/>
    <w:rsid w:val="007B2D09"/>
    <w:rsid w:val="007B75CF"/>
    <w:rsid w:val="007B7E13"/>
    <w:rsid w:val="007C4DC3"/>
    <w:rsid w:val="007D519D"/>
    <w:rsid w:val="007E0BFA"/>
    <w:rsid w:val="007E2B2A"/>
    <w:rsid w:val="007F3C37"/>
    <w:rsid w:val="008117AD"/>
    <w:rsid w:val="0081772A"/>
    <w:rsid w:val="00823E4C"/>
    <w:rsid w:val="00830B7C"/>
    <w:rsid w:val="00834184"/>
    <w:rsid w:val="00840173"/>
    <w:rsid w:val="008402EC"/>
    <w:rsid w:val="00844D0A"/>
    <w:rsid w:val="00844E6E"/>
    <w:rsid w:val="00846333"/>
    <w:rsid w:val="00854C42"/>
    <w:rsid w:val="008557CD"/>
    <w:rsid w:val="00860230"/>
    <w:rsid w:val="00866084"/>
    <w:rsid w:val="00870AC3"/>
    <w:rsid w:val="0087592B"/>
    <w:rsid w:val="00877BD8"/>
    <w:rsid w:val="00886E4C"/>
    <w:rsid w:val="00887C19"/>
    <w:rsid w:val="008A2FEB"/>
    <w:rsid w:val="008A7EDC"/>
    <w:rsid w:val="008B04C5"/>
    <w:rsid w:val="008B4824"/>
    <w:rsid w:val="008B4F55"/>
    <w:rsid w:val="008C1BFC"/>
    <w:rsid w:val="008C1C84"/>
    <w:rsid w:val="008C59C3"/>
    <w:rsid w:val="008D039C"/>
    <w:rsid w:val="008D2A54"/>
    <w:rsid w:val="008D741C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52A39"/>
    <w:rsid w:val="0096401D"/>
    <w:rsid w:val="00984473"/>
    <w:rsid w:val="00987B1B"/>
    <w:rsid w:val="00991ABD"/>
    <w:rsid w:val="009A25EE"/>
    <w:rsid w:val="009A5D09"/>
    <w:rsid w:val="009A6A9B"/>
    <w:rsid w:val="009C44A8"/>
    <w:rsid w:val="009D5120"/>
    <w:rsid w:val="009E3124"/>
    <w:rsid w:val="009E6589"/>
    <w:rsid w:val="009E6EDE"/>
    <w:rsid w:val="00A04ABC"/>
    <w:rsid w:val="00A07CA0"/>
    <w:rsid w:val="00A13B76"/>
    <w:rsid w:val="00A25E91"/>
    <w:rsid w:val="00A26F6A"/>
    <w:rsid w:val="00A95F4A"/>
    <w:rsid w:val="00AA02E8"/>
    <w:rsid w:val="00AA1155"/>
    <w:rsid w:val="00AA23B0"/>
    <w:rsid w:val="00AA6C59"/>
    <w:rsid w:val="00AB7E1B"/>
    <w:rsid w:val="00AC02E3"/>
    <w:rsid w:val="00AC6E90"/>
    <w:rsid w:val="00AE3160"/>
    <w:rsid w:val="00AE3717"/>
    <w:rsid w:val="00B04E67"/>
    <w:rsid w:val="00B10D17"/>
    <w:rsid w:val="00B1273E"/>
    <w:rsid w:val="00B3435C"/>
    <w:rsid w:val="00B3652A"/>
    <w:rsid w:val="00B3728E"/>
    <w:rsid w:val="00B40228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265B5"/>
    <w:rsid w:val="00C338F7"/>
    <w:rsid w:val="00C41794"/>
    <w:rsid w:val="00C5324A"/>
    <w:rsid w:val="00C56787"/>
    <w:rsid w:val="00C57E2A"/>
    <w:rsid w:val="00C64842"/>
    <w:rsid w:val="00C71681"/>
    <w:rsid w:val="00C7542D"/>
    <w:rsid w:val="00C76185"/>
    <w:rsid w:val="00C9067C"/>
    <w:rsid w:val="00C94F1B"/>
    <w:rsid w:val="00CA1966"/>
    <w:rsid w:val="00CA31BC"/>
    <w:rsid w:val="00CA367C"/>
    <w:rsid w:val="00CA544D"/>
    <w:rsid w:val="00CC1941"/>
    <w:rsid w:val="00CC3CF2"/>
    <w:rsid w:val="00CC4BB5"/>
    <w:rsid w:val="00CD3CE1"/>
    <w:rsid w:val="00CE17BC"/>
    <w:rsid w:val="00CF4FD1"/>
    <w:rsid w:val="00CF7D91"/>
    <w:rsid w:val="00D00B82"/>
    <w:rsid w:val="00D00F8E"/>
    <w:rsid w:val="00D025D7"/>
    <w:rsid w:val="00D036DF"/>
    <w:rsid w:val="00D05B50"/>
    <w:rsid w:val="00D06485"/>
    <w:rsid w:val="00D10F1B"/>
    <w:rsid w:val="00D216E5"/>
    <w:rsid w:val="00D24F95"/>
    <w:rsid w:val="00D42368"/>
    <w:rsid w:val="00D624D0"/>
    <w:rsid w:val="00D633C9"/>
    <w:rsid w:val="00D660EA"/>
    <w:rsid w:val="00D6742E"/>
    <w:rsid w:val="00D84077"/>
    <w:rsid w:val="00D84EB5"/>
    <w:rsid w:val="00DA296D"/>
    <w:rsid w:val="00DA3566"/>
    <w:rsid w:val="00DA6F9E"/>
    <w:rsid w:val="00DB066B"/>
    <w:rsid w:val="00DB30B9"/>
    <w:rsid w:val="00DB3F9E"/>
    <w:rsid w:val="00DB4A1C"/>
    <w:rsid w:val="00DB6E70"/>
    <w:rsid w:val="00DC6578"/>
    <w:rsid w:val="00DD1EB7"/>
    <w:rsid w:val="00DD31AF"/>
    <w:rsid w:val="00DE421D"/>
    <w:rsid w:val="00DF5E26"/>
    <w:rsid w:val="00DF60E8"/>
    <w:rsid w:val="00E06940"/>
    <w:rsid w:val="00E141D9"/>
    <w:rsid w:val="00E30892"/>
    <w:rsid w:val="00E51907"/>
    <w:rsid w:val="00E53980"/>
    <w:rsid w:val="00E62A14"/>
    <w:rsid w:val="00E63D7C"/>
    <w:rsid w:val="00E743F4"/>
    <w:rsid w:val="00E81F69"/>
    <w:rsid w:val="00E82641"/>
    <w:rsid w:val="00E84E27"/>
    <w:rsid w:val="00E94541"/>
    <w:rsid w:val="00EA2EBB"/>
    <w:rsid w:val="00EA7AF3"/>
    <w:rsid w:val="00EB48F5"/>
    <w:rsid w:val="00EB6D4B"/>
    <w:rsid w:val="00EC170C"/>
    <w:rsid w:val="00EE3235"/>
    <w:rsid w:val="00EE3CCE"/>
    <w:rsid w:val="00F04B76"/>
    <w:rsid w:val="00F1367A"/>
    <w:rsid w:val="00F176E2"/>
    <w:rsid w:val="00F26A82"/>
    <w:rsid w:val="00F31C6F"/>
    <w:rsid w:val="00F32297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3129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4"/>
    <w:link w:val="17"/>
    <w:qFormat/>
    <w:rsid w:val="000E12A0"/>
    <w:pPr>
      <w:numPr>
        <w:numId w:val="24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F32297"/>
    <w:pPr>
      <w:numPr>
        <w:ilvl w:val="1"/>
        <w:numId w:val="24"/>
      </w:numPr>
      <w:jc w:val="left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F32297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FF3129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FF3129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color w:val="auto"/>
      <w:lang w:val="en-US"/>
    </w:rPr>
  </w:style>
  <w:style w:type="table" w:styleId="aff1">
    <w:name w:val="Table Grid"/>
    <w:basedOn w:val="a6"/>
    <w:uiPriority w:val="39"/>
    <w:rsid w:val="009D51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2">
    <w:name w:val="Placeholder Text"/>
    <w:basedOn w:val="a5"/>
    <w:uiPriority w:val="99"/>
    <w:semiHidden/>
    <w:rsid w:val="009D5120"/>
    <w:rPr>
      <w:color w:val="808080"/>
    </w:rPr>
  </w:style>
  <w:style w:type="paragraph" w:customStyle="1" w:styleId="a1">
    <w:name w:val="К. Название рисунка"/>
    <w:basedOn w:val="af4"/>
    <w:next w:val="af4"/>
    <w:qFormat/>
    <w:rsid w:val="00823E4C"/>
    <w:pPr>
      <w:numPr>
        <w:ilvl w:val="8"/>
        <w:numId w:val="24"/>
      </w:numPr>
      <w:jc w:val="center"/>
    </w:pPr>
    <w:rPr>
      <w:color w:val="auto"/>
    </w:rPr>
  </w:style>
  <w:style w:type="paragraph" w:customStyle="1" w:styleId="a0">
    <w:name w:val="К. Название таблицы"/>
    <w:basedOn w:val="af4"/>
    <w:next w:val="af4"/>
    <w:qFormat/>
    <w:rsid w:val="00823E4C"/>
    <w:pPr>
      <w:numPr>
        <w:ilvl w:val="7"/>
        <w:numId w:val="24"/>
      </w:numPr>
    </w:pPr>
    <w:rPr>
      <w:color w:val="auto"/>
    </w:rPr>
  </w:style>
  <w:style w:type="paragraph" w:customStyle="1" w:styleId="aff3">
    <w:name w:val="К.Таблица"/>
    <w:basedOn w:val="af4"/>
    <w:next w:val="af4"/>
    <w:qFormat/>
    <w:rsid w:val="000F0092"/>
    <w:pPr>
      <w:ind w:firstLine="0"/>
      <w:jc w:val="center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F2754-CEED-430F-9332-170847AA8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267</TotalTime>
  <Pages>8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7076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79</cp:revision>
  <cp:lastPrinted>2013-01-11T04:01:00Z</cp:lastPrinted>
  <dcterms:created xsi:type="dcterms:W3CDTF">2018-11-27T15:35:00Z</dcterms:created>
  <dcterms:modified xsi:type="dcterms:W3CDTF">2018-11-29T17:25:00Z</dcterms:modified>
</cp:coreProperties>
</file>