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680D78">
        <w:rPr>
          <w:bCs/>
          <w:spacing w:val="10"/>
          <w:sz w:val="28"/>
          <w:lang w:eastAsia="x-none"/>
        </w:rPr>
        <w:t>Теория вероятности и математическая статистика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 xml:space="preserve">. </w:t>
      </w:r>
      <w:r w:rsidRPr="00680D78">
        <w:rPr>
          <w:bCs/>
          <w:spacing w:val="10"/>
          <w:sz w:val="28"/>
          <w:lang w:eastAsia="x-none"/>
        </w:rPr>
        <w:t>ИМО-17-з Синяткин Р.Г.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 xml:space="preserve">Преподаватель </w:t>
      </w:r>
      <w:r w:rsidR="00680D78" w:rsidRPr="00680D78">
        <w:rPr>
          <w:bCs/>
          <w:spacing w:val="10"/>
          <w:sz w:val="28"/>
          <w:lang w:eastAsia="x-none"/>
        </w:rPr>
        <w:t>Вовк Л.П</w:t>
      </w:r>
      <w:r w:rsidRPr="00680D78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80D78" w:rsidRDefault="00680D78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680D78" w:rsidP="00680D78">
      <w:pPr>
        <w:pStyle w:val="1"/>
      </w:pPr>
      <w:r>
        <w:lastRenderedPageBreak/>
        <w:t>Математическая статистика</w:t>
      </w:r>
    </w:p>
    <w:p w:rsidR="00680D78" w:rsidRDefault="00680D78" w:rsidP="00680D78">
      <w:pPr>
        <w:pStyle w:val="af4"/>
      </w:pPr>
    </w:p>
    <w:p w:rsidR="00680D78" w:rsidRPr="00680D78" w:rsidRDefault="00680D78" w:rsidP="00680D78">
      <w:pPr>
        <w:pStyle w:val="af4"/>
      </w:pPr>
    </w:p>
    <w:p w:rsidR="00680D78" w:rsidRDefault="00680D78" w:rsidP="00680D78">
      <w:pPr>
        <w:pStyle w:val="2"/>
      </w:pPr>
      <w:r>
        <w:t>Задание №9</w:t>
      </w:r>
    </w:p>
    <w:p w:rsidR="009D5120" w:rsidRDefault="009D5120" w:rsidP="009D5120">
      <w:pPr>
        <w:pStyle w:val="af4"/>
      </w:pPr>
    </w:p>
    <w:p w:rsidR="009D5120" w:rsidRDefault="009D5120" w:rsidP="009D5120">
      <w:pPr>
        <w:pStyle w:val="af4"/>
      </w:pPr>
    </w:p>
    <w:p w:rsidR="009D5120" w:rsidRPr="0052706D" w:rsidRDefault="009D5120" w:rsidP="009D5120">
      <w:pPr>
        <w:pStyle w:val="af4"/>
      </w:pPr>
      <w:r w:rsidRPr="009D5120">
        <w:t>Найти методом произведений: а) выборочную среднюю, б) выборочную дисперсию, в) выборочное средне</w:t>
      </w:r>
      <w:r>
        <w:t>к</w:t>
      </w:r>
      <w:r w:rsidRPr="009D5120">
        <w:t>вадратическое отклонение по данному статистическому распределению выборки (в первой стр</w:t>
      </w:r>
      <w:r w:rsidR="0052706D">
        <w:t>оке указаны выборочные варианты</w:t>
      </w:r>
      <w:r w:rsidR="0052706D" w:rsidRPr="005270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>, а во второй - соответственные частоты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 xml:space="preserve"> </w:t>
      </w:r>
      <w:r w:rsidR="0052706D" w:rsidRPr="009D5120">
        <w:t>количественного</w:t>
      </w:r>
      <w:r w:rsidRPr="009D5120">
        <w:t xml:space="preserve"> признака X).</w:t>
      </w:r>
    </w:p>
    <w:p w:rsidR="009D5120" w:rsidRPr="0052706D" w:rsidRDefault="009D5120" w:rsidP="009D5120">
      <w:pPr>
        <w:pStyle w:val="af4"/>
      </w:pPr>
    </w:p>
    <w:p w:rsidR="009D5120" w:rsidRPr="009D5120" w:rsidRDefault="00823E4C" w:rsidP="00823E4C">
      <w:pPr>
        <w:pStyle w:val="a0"/>
        <w:rPr>
          <w:lang w:val="en-US"/>
        </w:rPr>
      </w:pPr>
      <w:r w:rsidRPr="009D5120">
        <w:t>статистическо</w:t>
      </w:r>
      <w:proofErr w:type="gramStart"/>
      <w:r>
        <w:rPr>
          <w:lang w:val="en-US"/>
        </w:rPr>
        <w:t>e</w:t>
      </w:r>
      <w:proofErr w:type="gramEnd"/>
      <w:r w:rsidRPr="009D5120">
        <w:t xml:space="preserve"> распределение выборки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9D5120" w:rsidTr="009D5120">
        <w:tc>
          <w:tcPr>
            <w:tcW w:w="1231" w:type="dxa"/>
          </w:tcPr>
          <w:p w:rsidR="009D5120" w:rsidRPr="009D5120" w:rsidRDefault="00802865" w:rsidP="009D5120">
            <w:pPr>
              <w:pStyle w:val="af4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9D5120" w:rsidTr="009D5120">
        <w:tc>
          <w:tcPr>
            <w:tcW w:w="1231" w:type="dxa"/>
          </w:tcPr>
          <w:p w:rsidR="009D5120" w:rsidRPr="009D5120" w:rsidRDefault="00802865" w:rsidP="009D5120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9D5120" w:rsidRDefault="009D5120" w:rsidP="009D5120">
      <w:pPr>
        <w:pStyle w:val="af4"/>
        <w:rPr>
          <w:lang w:val="en-US"/>
        </w:rPr>
      </w:pPr>
    </w:p>
    <w:p w:rsidR="00EC170C" w:rsidRDefault="00EC170C" w:rsidP="00EC170C">
      <w:pPr>
        <w:pStyle w:val="af4"/>
        <w:jc w:val="center"/>
      </w:pPr>
      <w:r>
        <w:t>Решение:</w:t>
      </w:r>
    </w:p>
    <w:p w:rsidR="005238CE" w:rsidRDefault="00EC170C" w:rsidP="00EC170C">
      <w:pPr>
        <w:pStyle w:val="af4"/>
      </w:pPr>
      <w:r>
        <w:t xml:space="preserve">Составим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="005238CE">
        <w:t>; для этого:</w:t>
      </w:r>
    </w:p>
    <w:p w:rsidR="00F04B76" w:rsidRPr="00610F6C" w:rsidRDefault="005238CE" w:rsidP="00EC170C">
      <w:pPr>
        <w:pStyle w:val="af4"/>
      </w:pPr>
      <w:r>
        <w:t>1) запишем варианты в первый столбец;</w:t>
      </w:r>
    </w:p>
    <w:p w:rsidR="00F04B76" w:rsidRDefault="00F04B76" w:rsidP="00EC170C">
      <w:pPr>
        <w:pStyle w:val="af4"/>
        <w:rPr>
          <w:lang w:val="en-US"/>
        </w:rPr>
      </w:pPr>
      <w:r w:rsidRPr="00F04B76">
        <w:t>2) запишем частоты во второй столбец; сумму частот (100) поместим в нижнюю клетку</w:t>
      </w:r>
      <w:r w:rsidRPr="00F04B76">
        <w:rPr>
          <w:lang w:val="en-US"/>
        </w:rPr>
        <w:t xml:space="preserve"> </w:t>
      </w:r>
      <w:r w:rsidRPr="00F04B76">
        <w:t>столбца</w:t>
      </w:r>
      <w:r w:rsidRPr="00F04B76">
        <w:rPr>
          <w:lang w:val="en-US"/>
        </w:rPr>
        <w:t>;</w:t>
      </w:r>
    </w:p>
    <w:p w:rsidR="00F04B76" w:rsidRDefault="00F04B76" w:rsidP="00F04B76">
      <w:pPr>
        <w:pStyle w:val="af4"/>
      </w:pPr>
      <w:r>
        <w:t>3)</w:t>
      </w:r>
      <w:r w:rsidRPr="00F04B76">
        <w:t xml:space="preserve"> </w:t>
      </w:r>
      <w:r>
        <w:t>в качестве ложного нуля</w:t>
      </w:r>
      <w:proofErr w:type="gramStart"/>
      <w:r>
        <w:t xml:space="preserve"> С</w:t>
      </w:r>
      <w:proofErr w:type="gramEnd"/>
      <w:r>
        <w:t xml:space="preserve"> выберем варианту (</w:t>
      </w:r>
      <w:r w:rsidRPr="00F04B76">
        <w:t>130</w:t>
      </w:r>
      <w:r>
        <w:t xml:space="preserve">), которая имеет наибольшую частоту; в клетке третьего столбца, которая принадлежит строке, содержащей ложный нуль, пишем </w:t>
      </w:r>
      <w:r w:rsidRPr="00F04B76">
        <w:t>0</w:t>
      </w:r>
      <w:r>
        <w:t>; над нулем последовательно записываем</w:t>
      </w:r>
      <w:r w:rsidRPr="00F04B76">
        <w:t xml:space="preserve">               </w:t>
      </w:r>
      <w:r>
        <w:t>-1,</w:t>
      </w:r>
      <w:r w:rsidRPr="00F04B76">
        <w:t xml:space="preserve"> </w:t>
      </w:r>
      <w:r>
        <w:t>-2,</w:t>
      </w:r>
      <w:r w:rsidRPr="00F04B76">
        <w:t xml:space="preserve"> -3</w:t>
      </w:r>
      <w:r>
        <w:t xml:space="preserve"> а под нулем 1,2,3;</w:t>
      </w:r>
    </w:p>
    <w:p w:rsidR="004568E9" w:rsidRPr="004568E9" w:rsidRDefault="00F04B76" w:rsidP="00F04B76">
      <w:pPr>
        <w:pStyle w:val="af4"/>
      </w:pPr>
      <w:r>
        <w:t>4)</w:t>
      </w:r>
      <w:r>
        <w:tab/>
        <w:t>произведения</w:t>
      </w:r>
      <w:r w:rsidRPr="00F04B76">
        <w:t xml:space="preserve"> </w:t>
      </w:r>
      <w:r>
        <w:t xml:space="preserve">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на условные варианты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запишем в четвертый столбец; отдельно находим сумму отрицательных чисел</w:t>
      </w:r>
      <w:r w:rsidR="00380FC5" w:rsidRPr="00380FC5">
        <w:t xml:space="preserve"> (-34) и отдельно сумму положительных чисел (68); сложив эти числа, их сумму (34) помещаем в нижнюю клетку четвертого столбца;</w:t>
      </w:r>
    </w:p>
    <w:p w:rsidR="004568E9" w:rsidRPr="00610F6C" w:rsidRDefault="004568E9" w:rsidP="004568E9">
      <w:pPr>
        <w:pStyle w:val="af4"/>
      </w:pPr>
      <w:r>
        <w:t>5)</w:t>
      </w:r>
      <w:r>
        <w:tab/>
        <w:t xml:space="preserve">произведения частот на квадраты условных вариант,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568E9" w:rsidRDefault="004568E9" w:rsidP="004568E9">
      <w:pPr>
        <w:pStyle w:val="af4"/>
        <w:rPr>
          <w:lang w:val="en-US"/>
        </w:rPr>
      </w:pPr>
      <w:r>
        <w:t>запишем в пятый столбец; сумму чисел</w:t>
      </w:r>
      <w:r w:rsidRPr="004568E9">
        <w:t xml:space="preserve"> </w:t>
      </w:r>
      <w:r>
        <w:t>столбца (</w:t>
      </w:r>
      <w:r w:rsidRPr="004568E9">
        <w:t>210</w:t>
      </w:r>
      <w:r>
        <w:t>) помещаем в нижнюю клетку пятого столбца;</w:t>
      </w:r>
    </w:p>
    <w:p w:rsidR="00114FE8" w:rsidRDefault="004568E9" w:rsidP="004568E9">
      <w:pPr>
        <w:pStyle w:val="af4"/>
        <w:rPr>
          <w:lang w:val="en-US"/>
        </w:rPr>
      </w:pPr>
      <w:r>
        <w:t>6)</w:t>
      </w:r>
      <w:r>
        <w:tab/>
        <w:t>произведения частот на квадраты условных вариант, увеличенных на единицу, то есть</w:t>
      </w:r>
      <w:r w:rsidRPr="004568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запишем в шестой контрольный</w:t>
      </w:r>
      <w:r w:rsidRPr="004568E9">
        <w:t xml:space="preserve"> </w:t>
      </w:r>
      <w:r>
        <w:t>столбец; сумму чисел столбца (</w:t>
      </w:r>
      <w:r w:rsidRPr="004568E9">
        <w:t>378</w:t>
      </w:r>
      <w:r>
        <w:t>) помещаем в нижнюю клетку шестого столбца.</w:t>
      </w:r>
    </w:p>
    <w:p w:rsidR="00114FE8" w:rsidRPr="006D3F60" w:rsidRDefault="00DB066B" w:rsidP="004568E9">
      <w:pPr>
        <w:pStyle w:val="af4"/>
      </w:pPr>
      <w:r w:rsidRPr="00DB066B">
        <w:t>В и</w:t>
      </w:r>
      <w:r>
        <w:t xml:space="preserve">тоге получим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Pr="00DB066B">
        <w:t>.</w:t>
      </w:r>
    </w:p>
    <w:p w:rsidR="006D3F60" w:rsidRPr="006D3F60" w:rsidRDefault="006D3F60" w:rsidP="004568E9">
      <w:pPr>
        <w:pStyle w:val="af4"/>
      </w:pPr>
      <w:r w:rsidRPr="006D3F60">
        <w:t>Для контроля вычислений пользуются тождеством:</w:t>
      </w:r>
    </w:p>
    <w:p w:rsidR="006D3F60" w:rsidRPr="005C610D" w:rsidRDefault="00802865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+n;</m:t>
                </m:r>
              </m:e>
            </m:nary>
          </m:e>
        </m:nary>
      </m:oMath>
      <w:r w:rsidR="005C610D">
        <w:t xml:space="preserve"> </w:t>
      </w:r>
    </w:p>
    <w:p w:rsidR="006D3F60" w:rsidRDefault="006D3F60" w:rsidP="004568E9">
      <w:pPr>
        <w:pStyle w:val="af4"/>
      </w:pPr>
      <w:r>
        <w:t>Контроль:</w:t>
      </w:r>
    </w:p>
    <w:p w:rsidR="00287464" w:rsidRPr="00287464" w:rsidRDefault="00802865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 16+6+40+80+108+128=37</m:t>
            </m:r>
            <m:r>
              <m:rPr>
                <m:sty m:val="p"/>
              </m:rPr>
              <w:rPr>
                <w:rFonts w:ascii="Cambria Math"/>
              </w:rPr>
              <m:t>8;</m:t>
            </m:r>
          </m:e>
        </m:nary>
      </m:oMath>
      <w:r w:rsidR="005C610D">
        <w:t xml:space="preserve"> </w:t>
      </w:r>
    </w:p>
    <w:p w:rsidR="006D3F60" w:rsidRPr="006D3F60" w:rsidRDefault="00802865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+n</m:t>
            </m:r>
          </m:e>
        </m:nary>
        <m:r>
          <w:rPr>
            <w:rFonts w:ascii="Cambria Math" w:hAnsi="Cambria Math"/>
          </w:rPr>
          <m:t>=210+2∙ 34+100=378;</m:t>
        </m:r>
      </m:oMath>
      <w:r w:rsidR="005C610D">
        <w:t xml:space="preserve"> </w:t>
      </w:r>
    </w:p>
    <w:p w:rsidR="00287464" w:rsidRPr="00610F6C" w:rsidRDefault="00287464" w:rsidP="00287464">
      <w:pPr>
        <w:pStyle w:val="af4"/>
      </w:pPr>
      <w:r>
        <w:t>Совпадение контрольных сумм свидетельствует о правильности вычислений.</w:t>
      </w:r>
    </w:p>
    <w:p w:rsidR="00FF3129" w:rsidRPr="00610F6C" w:rsidRDefault="00FF3129" w:rsidP="00287464">
      <w:pPr>
        <w:pStyle w:val="af4"/>
      </w:pPr>
    </w:p>
    <w:p w:rsidR="008C59C3" w:rsidRPr="00F32297" w:rsidRDefault="00287464" w:rsidP="004568E9">
      <w:pPr>
        <w:pStyle w:val="af4"/>
      </w:pPr>
      <w:r>
        <w:lastRenderedPageBreak/>
        <w:t>Вычислим условные моменты первого и второго порядков:</w:t>
      </w:r>
    </w:p>
    <w:p w:rsidR="008C59C3" w:rsidRPr="00610F6C" w:rsidRDefault="00802865" w:rsidP="008C59C3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=0,34</m:t>
        </m:r>
      </m:oMath>
      <w:r w:rsidR="007956EE" w:rsidRPr="00610F6C">
        <w:t xml:space="preserve"> </w:t>
      </w:r>
      <w:r w:rsidR="008D741C" w:rsidRPr="00610F6C">
        <w:t>;</w:t>
      </w:r>
    </w:p>
    <w:p w:rsidR="007956EE" w:rsidRPr="005C610D" w:rsidRDefault="00802865" w:rsidP="007956EE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=2,1</m:t>
        </m:r>
      </m:oMath>
      <w:r w:rsidR="007956EE" w:rsidRPr="005C610D">
        <w:t xml:space="preserve"> </w:t>
      </w:r>
      <w:r w:rsidR="005C610D" w:rsidRPr="005C610D">
        <w:t>;</w:t>
      </w:r>
    </w:p>
    <w:p w:rsidR="005C610D" w:rsidRDefault="005C610D" w:rsidP="005C610D">
      <w:pPr>
        <w:pStyle w:val="af4"/>
      </w:pPr>
      <w:r>
        <w:t>Найдем шаг:</w:t>
      </w:r>
    </w:p>
    <w:p w:rsidR="005C610D" w:rsidRPr="005C610D" w:rsidRDefault="005C610D" w:rsidP="005C610D">
      <w:pPr>
        <w:pStyle w:val="af4"/>
      </w:pPr>
      <m:oMath>
        <m:r>
          <w:rPr>
            <w:rFonts w:ascii="Cambria Math" w:hAnsi="Cambria Math"/>
          </w:rPr>
          <m:t>h=130- 120= 10.</m:t>
        </m:r>
      </m:oMath>
      <w:r>
        <w:t xml:space="preserve"> </w:t>
      </w:r>
    </w:p>
    <w:p w:rsidR="005C610D" w:rsidRPr="005C610D" w:rsidRDefault="005C610D" w:rsidP="005C610D">
      <w:pPr>
        <w:pStyle w:val="af4"/>
        <w:jc w:val="left"/>
      </w:pPr>
      <w:r w:rsidRPr="005C610D">
        <w:t>Вычислим искомые выборочные среднюю и дисперсию, учитывая, что ложный нуль</w:t>
      </w:r>
      <w:proofErr w:type="gramStart"/>
      <w:r w:rsidRPr="005C610D">
        <w:t xml:space="preserve"> С</w:t>
      </w:r>
      <w:proofErr w:type="gramEnd"/>
      <w:r w:rsidRPr="005C610D">
        <w:t>=1</w:t>
      </w:r>
      <w:r w:rsidR="00655D8E" w:rsidRPr="00655D8E">
        <w:t>30</w:t>
      </w:r>
      <w:r w:rsidRPr="005C610D">
        <w:t>:</w:t>
      </w:r>
    </w:p>
    <w:p w:rsidR="00EC170C" w:rsidRDefault="00802865" w:rsidP="004568E9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∙h+C=0,34 ∙10+130=133.4;</m:t>
        </m:r>
      </m:oMath>
      <w:r w:rsidR="00DF60E8">
        <w:t xml:space="preserve"> </w:t>
      </w:r>
    </w:p>
    <w:p w:rsidR="00EC170C" w:rsidRPr="00802865" w:rsidRDefault="00802865" w:rsidP="00EC170C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=204,71.</m:t>
        </m:r>
      </m:oMath>
      <w:r w:rsidR="00157191">
        <w:t xml:space="preserve"> </w:t>
      </w:r>
    </w:p>
    <w:p w:rsidR="00146606" w:rsidRPr="00802865" w:rsidRDefault="00146606" w:rsidP="00EC170C">
      <w:pPr>
        <w:pStyle w:val="af4"/>
      </w:pPr>
    </w:p>
    <w:p w:rsidR="00EC170C" w:rsidRDefault="00EC170C" w:rsidP="00EC170C">
      <w:pPr>
        <w:pStyle w:val="a0"/>
      </w:pPr>
      <w:bookmarkStart w:id="0" w:name="_Ref531108028"/>
      <w:r>
        <w:t>расчетная таблица</w:t>
      </w:r>
      <w:bookmarkEnd w:id="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16"/>
        <w:gridCol w:w="729"/>
        <w:gridCol w:w="393"/>
        <w:gridCol w:w="1533"/>
        <w:gridCol w:w="1632"/>
        <w:gridCol w:w="2204"/>
      </w:tblGrid>
      <w:tr w:rsidR="005238CE" w:rsidTr="005238CE"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802865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802865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802865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802865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802865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238CE" w:rsidRPr="00FF3129" w:rsidRDefault="00802865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108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128</w:t>
            </w:r>
          </w:p>
        </w:tc>
      </w:tr>
      <w:tr w:rsidR="005D7E46" w:rsidTr="005238CE"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n=100</w:t>
            </w: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802865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34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802865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=210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802865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=378</m:t>
                </m:r>
              </m:oMath>
            </m:oMathPara>
          </w:p>
        </w:tc>
      </w:tr>
    </w:tbl>
    <w:p w:rsidR="00EC170C" w:rsidRPr="00EC170C" w:rsidRDefault="00EC170C" w:rsidP="00EC170C">
      <w:pPr>
        <w:pStyle w:val="af4"/>
      </w:pPr>
    </w:p>
    <w:p w:rsidR="00680D78" w:rsidRDefault="00680D78" w:rsidP="009D5120">
      <w:pPr>
        <w:pStyle w:val="af4"/>
      </w:pPr>
    </w:p>
    <w:p w:rsidR="009D5120" w:rsidRDefault="00F32297" w:rsidP="00134F93">
      <w:pPr>
        <w:pStyle w:val="2"/>
      </w:pPr>
      <w:r>
        <w:t>Задание № 13</w:t>
      </w:r>
    </w:p>
    <w:p w:rsidR="00F32297" w:rsidRDefault="00F32297" w:rsidP="00F32297">
      <w:pPr>
        <w:pStyle w:val="af4"/>
      </w:pPr>
    </w:p>
    <w:p w:rsidR="00F32297" w:rsidRPr="00052965" w:rsidRDefault="00F32297" w:rsidP="00F32297">
      <w:pPr>
        <w:pStyle w:val="af4"/>
      </w:pPr>
      <w:r>
        <w:t xml:space="preserve">Найти доверительные интервалы для оценки математического ожидания </w:t>
      </w:r>
      <m:oMath>
        <m:r>
          <m:rPr>
            <m:nor/>
          </m:rPr>
          <w:rPr>
            <w:rFonts w:ascii="Cambria Math" w:hAnsi="Cambria Math"/>
            <w:lang w:val="en-US"/>
          </w:rPr>
          <m:t>a</m:t>
        </m:r>
      </m:oMath>
      <w:r w:rsidR="00D06485" w:rsidRPr="00D06485">
        <w:t xml:space="preserve"> </w:t>
      </w:r>
      <w:r>
        <w:t xml:space="preserve">нормального распределения с надёжностью 0.95, зная выборочную среднюю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>
        <w:t xml:space="preserve">, объем выборки </w:t>
      </w:r>
      <m:oMath>
        <m:r>
          <w:rPr>
            <w:rFonts w:ascii="Cambria Math" w:hAnsi="Cambria Math"/>
          </w:rPr>
          <m:t>n</m:t>
        </m:r>
      </m:oMath>
      <w:r w:rsidRPr="00F32297">
        <w:t xml:space="preserve"> </w:t>
      </w:r>
      <w:r>
        <w:t>и среднее квадратическое отклонение</w:t>
      </w:r>
      <w:r w:rsidRPr="00052965">
        <w:t xml:space="preserve">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052965" w:rsidRPr="00D06485" w:rsidRDefault="00052965" w:rsidP="00F32297">
      <w:pPr>
        <w:pStyle w:val="af4"/>
      </w:pPr>
    </w:p>
    <w:p w:rsidR="00052965" w:rsidRPr="00052965" w:rsidRDefault="00802865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=75,15; σ=8;n=64;</m:t>
        </m:r>
      </m:oMath>
      <w:r w:rsidR="00052965" w:rsidRPr="00052965">
        <w:t xml:space="preserve"> </w:t>
      </w:r>
    </w:p>
    <w:p w:rsidR="00052965" w:rsidRDefault="00052965" w:rsidP="00F32297">
      <w:pPr>
        <w:pStyle w:val="af4"/>
        <w:rPr>
          <w:lang w:val="en-US"/>
        </w:rPr>
      </w:pPr>
    </w:p>
    <w:p w:rsidR="00D06485" w:rsidRDefault="00D06485" w:rsidP="00D06485">
      <w:pPr>
        <w:pStyle w:val="af4"/>
        <w:jc w:val="center"/>
      </w:pPr>
      <w:r>
        <w:t>Решение:</w:t>
      </w:r>
    </w:p>
    <w:p w:rsidR="00052965" w:rsidRPr="00134F93" w:rsidRDefault="00D06485" w:rsidP="00F32297">
      <w:pPr>
        <w:pStyle w:val="af4"/>
      </w:pPr>
      <w:r w:rsidRPr="00D06485">
        <w:t>Требует</w:t>
      </w:r>
      <w:r>
        <w:t>ся найти доверительный интервал</w:t>
      </w:r>
      <w:r w:rsidR="00844E6E" w:rsidRPr="00134F93">
        <w:t xml:space="preserve"> </w:t>
      </w:r>
      <w:r w:rsidR="00844E6E">
        <w:t>по формуле</w:t>
      </w:r>
      <w:r w:rsidRPr="00D06485">
        <w:t>:</w:t>
      </w:r>
    </w:p>
    <w:p w:rsidR="002043D2" w:rsidRPr="00134F93" w:rsidRDefault="002043D2" w:rsidP="00F32297">
      <w:pPr>
        <w:pStyle w:val="af4"/>
      </w:pPr>
    </w:p>
    <w:p w:rsidR="00D06485" w:rsidRDefault="00802865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-t∙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&lt;</m:t>
        </m:r>
        <m:r>
          <m:rPr>
            <m:nor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;</m:t>
        </m:r>
      </m:oMath>
      <w:r w:rsidR="00D06485" w:rsidRPr="002043D2">
        <w:rPr>
          <w:lang w:val="en-US"/>
        </w:rPr>
        <w:t xml:space="preserve"> </w:t>
      </w:r>
    </w:p>
    <w:p w:rsidR="002043D2" w:rsidRDefault="002043D2" w:rsidP="00F32297">
      <w:pPr>
        <w:pStyle w:val="af4"/>
        <w:rPr>
          <w:lang w:val="en-US"/>
        </w:rPr>
      </w:pPr>
    </w:p>
    <w:p w:rsidR="002043D2" w:rsidRDefault="00E62A14" w:rsidP="00F32297">
      <w:pPr>
        <w:pStyle w:val="af4"/>
      </w:pPr>
      <w:r w:rsidRPr="00E62A14">
        <w:t xml:space="preserve">Здесь все величины, </w:t>
      </w:r>
      <w:proofErr w:type="gramStart"/>
      <w:r w:rsidRPr="00E62A14">
        <w:t>кроме</w:t>
      </w:r>
      <w:proofErr w:type="gramEnd"/>
      <w:r w:rsidRPr="00E62A14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, известны. Найдем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. Из соотношения </w:t>
      </w:r>
      <m:oMath>
        <m:r>
          <w:rPr>
            <w:rFonts w:ascii="Cambria Math" w:hAnsi="Cambria Math"/>
          </w:rPr>
          <m:t>2Ф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=0,95</m:t>
        </m:r>
      </m:oMath>
      <w:r w:rsidRPr="00E62A14">
        <w:t xml:space="preserve"> получим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=0,475</m:t>
        </m:r>
      </m:oMath>
      <w:r w:rsidRPr="00E62A14">
        <w:t xml:space="preserve">. По таблице находим </w:t>
      </w:r>
      <m:oMath>
        <m:r>
          <w:rPr>
            <w:rFonts w:ascii="Cambria Math" w:hAnsi="Cambria Math"/>
          </w:rPr>
          <m:t>t=1,96</m:t>
        </m:r>
      </m:oMath>
      <w:r>
        <w:t>. Подставив значения в формулу</w:t>
      </w:r>
      <w:r w:rsidRPr="00E62A14">
        <w:t>, окончательно получим искомый доверительный интервал.</w:t>
      </w:r>
    </w:p>
    <w:p w:rsidR="00E62A14" w:rsidRDefault="00E62A14" w:rsidP="00F32297">
      <w:pPr>
        <w:pStyle w:val="af4"/>
      </w:pPr>
      <m:oMath>
        <m:r>
          <w:rPr>
            <w:rFonts w:ascii="Cambria Math" w:hAnsi="Cambria Math"/>
          </w:rPr>
          <m:t>75,15-1,96∙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73,19</m:t>
        </m:r>
      </m:oMath>
      <w:r w:rsidR="00317356">
        <w:t xml:space="preserve"> </w:t>
      </w:r>
      <w:r>
        <w:t xml:space="preserve"> </w:t>
      </w:r>
    </w:p>
    <w:p w:rsidR="00564E35" w:rsidRDefault="00317356" w:rsidP="00F32297">
      <w:pPr>
        <w:pStyle w:val="af4"/>
        <w:rPr>
          <w:lang w:val="en-US"/>
        </w:rPr>
      </w:pPr>
      <m:oMath>
        <m:r>
          <w:rPr>
            <w:rFonts w:ascii="Cambria Math" w:hAnsi="Cambria Math"/>
          </w:rPr>
          <m:t>75,15+1,96∙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77,11</m:t>
        </m:r>
      </m:oMath>
      <w:r>
        <w:t xml:space="preserve"> </w:t>
      </w:r>
    </w:p>
    <w:p w:rsidR="003A01F7" w:rsidRPr="003A01F7" w:rsidRDefault="003A01F7" w:rsidP="00F32297">
      <w:pPr>
        <w:pStyle w:val="af4"/>
        <w:rPr>
          <w:lang w:val="en-US"/>
        </w:rPr>
      </w:pPr>
    </w:p>
    <w:p w:rsidR="00564E35" w:rsidRDefault="00564E35" w:rsidP="00F32297">
      <w:pPr>
        <w:pStyle w:val="af4"/>
        <w:rPr>
          <w:i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73,19</m:t>
        </m:r>
        <m:r>
          <w:rPr>
            <w:rFonts w:ascii="Cambria Math" w:hAnsi="Cambria Math"/>
            <w:lang w:val="en-US"/>
          </w:rPr>
          <m:t>&lt;a&lt;77,11</m:t>
        </m:r>
      </m:oMath>
      <w:r w:rsidR="003A01F7">
        <w:rPr>
          <w:i/>
          <w:lang w:val="en-US"/>
        </w:rPr>
        <w:t xml:space="preserve"> </w:t>
      </w:r>
      <w:r w:rsidR="00B3728E">
        <w:rPr>
          <w:i/>
          <w:lang w:val="en-US"/>
        </w:rPr>
        <w:t>.</w:t>
      </w:r>
    </w:p>
    <w:p w:rsidR="00B3728E" w:rsidRPr="00564E35" w:rsidRDefault="00B3728E" w:rsidP="00F32297">
      <w:pPr>
        <w:pStyle w:val="af4"/>
        <w:rPr>
          <w:i/>
          <w:lang w:val="en-US"/>
        </w:rPr>
      </w:pPr>
    </w:p>
    <w:p w:rsidR="00317356" w:rsidRPr="00134F93" w:rsidRDefault="00134F93" w:rsidP="00134F93">
      <w:pPr>
        <w:pStyle w:val="2"/>
      </w:pPr>
      <w:r>
        <w:t>Задание № 23</w:t>
      </w:r>
    </w:p>
    <w:p w:rsidR="003A01F7" w:rsidRDefault="003A01F7" w:rsidP="00F32297">
      <w:pPr>
        <w:pStyle w:val="af4"/>
      </w:pPr>
    </w:p>
    <w:p w:rsidR="00134F93" w:rsidRDefault="00134F93" w:rsidP="00134F93">
      <w:pPr>
        <w:pStyle w:val="af4"/>
      </w:pPr>
      <w:r>
        <w:t xml:space="preserve">Найти выборочное уравнение прямой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.</m:t>
        </m:r>
      </m:oMath>
    </w:p>
    <w:p w:rsidR="00134F93" w:rsidRDefault="00134F93" w:rsidP="00134F93">
      <w:pPr>
        <w:pStyle w:val="af4"/>
      </w:pPr>
      <w:r>
        <w:t>регрессии Y на X по данной корреляционной таблице.</w:t>
      </w:r>
    </w:p>
    <w:p w:rsidR="00E743F4" w:rsidRDefault="00E743F4" w:rsidP="00134F93">
      <w:pPr>
        <w:pStyle w:val="af4"/>
      </w:pPr>
    </w:p>
    <w:p w:rsidR="00585AB2" w:rsidRDefault="008B4F55" w:rsidP="00585AB2">
      <w:pPr>
        <w:pStyle w:val="a0"/>
      </w:pPr>
      <w:r>
        <w:t>З</w:t>
      </w:r>
      <w:r w:rsidR="00585AB2">
        <w:t>аданная корреляционная таблица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743F4" w:rsidTr="00E743F4">
        <w:tc>
          <w:tcPr>
            <w:tcW w:w="1231" w:type="dxa"/>
            <w:tcBorders>
              <w:tl2br w:val="single" w:sz="4" w:space="0" w:color="auto"/>
            </w:tcBorders>
          </w:tcPr>
          <w:p w:rsidR="00E743F4" w:rsidRPr="00E743F4" w:rsidRDefault="00802865" w:rsidP="00E743F4">
            <w:pPr>
              <w:pStyle w:val="aff3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E743F4">
              <w:t xml:space="preserve">        </w:t>
            </w:r>
          </w:p>
        </w:tc>
        <w:tc>
          <w:tcPr>
            <w:tcW w:w="1231" w:type="dxa"/>
          </w:tcPr>
          <w:p w:rsidR="00E743F4" w:rsidRDefault="009C44A8" w:rsidP="00321447">
            <w:pPr>
              <w:pStyle w:val="aff3"/>
            </w:pPr>
            <w:r>
              <w:t>15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40</w:t>
            </w:r>
          </w:p>
        </w:tc>
        <w:tc>
          <w:tcPr>
            <w:tcW w:w="1232" w:type="dxa"/>
          </w:tcPr>
          <w:p w:rsidR="00E743F4" w:rsidRDefault="00802865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E743F4" w:rsidTr="00E743F4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15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25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6</w:t>
            </w:r>
          </w:p>
        </w:tc>
        <w:tc>
          <w:tcPr>
            <w:tcW w:w="1232" w:type="dxa"/>
            <w:tcBorders>
              <w:bottom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10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35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  <w:tcBorders>
              <w:lef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54</w:t>
            </w:r>
          </w:p>
        </w:tc>
      </w:tr>
      <w:tr w:rsidR="009C44A8" w:rsidTr="00CE17BC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</w:tcBorders>
          </w:tcPr>
          <w:p w:rsidR="009C44A8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17</w:t>
            </w:r>
          </w:p>
        </w:tc>
      </w:tr>
      <w:tr w:rsidR="009C44A8" w:rsidTr="00E743F4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55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14</w:t>
            </w:r>
          </w:p>
        </w:tc>
      </w:tr>
      <w:tr w:rsidR="009C44A8" w:rsidTr="00E743F4">
        <w:tc>
          <w:tcPr>
            <w:tcW w:w="1231" w:type="dxa"/>
          </w:tcPr>
          <w:p w:rsidR="009C44A8" w:rsidRDefault="00802865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n=100</w:t>
            </w:r>
          </w:p>
        </w:tc>
      </w:tr>
    </w:tbl>
    <w:p w:rsidR="00E743F4" w:rsidRDefault="00E743F4" w:rsidP="00134F93">
      <w:pPr>
        <w:pStyle w:val="af4"/>
        <w:rPr>
          <w:lang w:val="en-US"/>
        </w:rPr>
      </w:pPr>
    </w:p>
    <w:p w:rsidR="00F1367A" w:rsidRDefault="00E743F4" w:rsidP="00E743F4">
      <w:pPr>
        <w:pStyle w:val="af4"/>
        <w:jc w:val="center"/>
      </w:pPr>
      <w:r>
        <w:t>Решение:</w:t>
      </w:r>
    </w:p>
    <w:p w:rsidR="00E743F4" w:rsidRDefault="00E743F4" w:rsidP="00E743F4">
      <w:pPr>
        <w:pStyle w:val="af4"/>
      </w:pPr>
      <w:r>
        <w:t>Составим</w:t>
      </w:r>
      <w:r w:rsidR="00585AB2" w:rsidRPr="00585AB2">
        <w:t xml:space="preserve"> </w:t>
      </w:r>
      <w:r w:rsidR="00585AB2">
        <w:t xml:space="preserve">корреляционную таблицу </w:t>
      </w:r>
      <w:r w:rsidR="00585AB2">
        <w:fldChar w:fldCharType="begin"/>
      </w:r>
      <w:r w:rsidR="00585AB2">
        <w:instrText xml:space="preserve"> REF  _Ref531146112 \h \r \t </w:instrText>
      </w:r>
      <w:r w:rsidR="00585AB2">
        <w:fldChar w:fldCharType="separate"/>
      </w:r>
      <w:r w:rsidR="000F0092">
        <w:t>1.4</w:t>
      </w:r>
      <w:r w:rsidR="00585AB2">
        <w:fldChar w:fldCharType="end"/>
      </w:r>
      <w:r w:rsidR="00CE17BC">
        <w:t xml:space="preserve"> в условных вариантах, выбрав в качестве ложных нулей</w:t>
      </w:r>
      <w:proofErr w:type="gramStart"/>
      <w:r w:rsidR="00CE17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</m:t>
        </m:r>
      </m:oMath>
      <w:r w:rsidR="007F3C3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533131">
        <w:t>.</w:t>
      </w:r>
    </w:p>
    <w:p w:rsidR="00533131" w:rsidRPr="00533131" w:rsidRDefault="00533131" w:rsidP="00E743F4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 xml:space="preserve"> 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533131">
        <w:t>:</w:t>
      </w:r>
    </w:p>
    <w:p w:rsidR="00533131" w:rsidRPr="00610F6C" w:rsidRDefault="00802865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+7∙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+7∙0+63∙1+12∙2+7∙3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=0,93;</m:t>
        </m:r>
      </m:oMath>
      <w:r w:rsidR="00533131" w:rsidRPr="00533131">
        <w:rPr>
          <w:i/>
        </w:rPr>
        <w:t xml:space="preserve"> </w:t>
      </w:r>
    </w:p>
    <w:p w:rsidR="00661F3B" w:rsidRPr="00661F3B" w:rsidRDefault="00802865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∙V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+10∙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+54∙0+17∙1+14∙2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=0,25;</m:t>
        </m:r>
      </m:oMath>
      <w:r w:rsidR="00661F3B" w:rsidRPr="00661F3B">
        <w:rPr>
          <w:i/>
        </w:rPr>
        <w:t xml:space="preserve"> </w:t>
      </w:r>
    </w:p>
    <w:p w:rsidR="00317356" w:rsidRDefault="00317356" w:rsidP="00F32297">
      <w:pPr>
        <w:pStyle w:val="af4"/>
      </w:pPr>
    </w:p>
    <w:p w:rsidR="00585AB2" w:rsidRDefault="008B4F55" w:rsidP="00585AB2">
      <w:pPr>
        <w:pStyle w:val="a0"/>
      </w:pPr>
      <w:bookmarkStart w:id="1" w:name="_Ref531146112"/>
      <w:r>
        <w:t>К</w:t>
      </w:r>
      <w:r w:rsidR="00585AB2">
        <w:t>орреляционная таблица в условных вариантах</w:t>
      </w:r>
      <w:bookmarkEnd w:id="1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85AB2" w:rsidRPr="00533131" w:rsidTr="00610F6C">
        <w:tc>
          <w:tcPr>
            <w:tcW w:w="1231" w:type="dxa"/>
            <w:tcBorders>
              <w:tl2br w:val="single" w:sz="4" w:space="0" w:color="auto"/>
            </w:tcBorders>
          </w:tcPr>
          <w:p w:rsidR="00585AB2" w:rsidRPr="00533131" w:rsidRDefault="00802865" w:rsidP="00610F6C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585AB2" w:rsidRPr="00533131">
              <w:rPr>
                <w:lang w:val="ru-RU"/>
              </w:rPr>
              <w:t xml:space="preserve">        </w:t>
            </w:r>
          </w:p>
        </w:tc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2" w:type="dxa"/>
          </w:tcPr>
          <w:p w:rsidR="00585AB2" w:rsidRPr="00533131" w:rsidRDefault="00802865" w:rsidP="00610F6C">
            <w:pPr>
              <w:pStyle w:val="aff3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5</w:t>
            </w:r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6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10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54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17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14</w:t>
            </w:r>
          </w:p>
        </w:tc>
      </w:tr>
      <w:tr w:rsidR="00585AB2" w:rsidTr="00610F6C">
        <w:tc>
          <w:tcPr>
            <w:tcW w:w="1231" w:type="dxa"/>
          </w:tcPr>
          <w:p w:rsidR="00585AB2" w:rsidRDefault="00802865" w:rsidP="00610F6C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n=100</w:t>
            </w:r>
          </w:p>
        </w:tc>
      </w:tr>
    </w:tbl>
    <w:p w:rsidR="00585AB2" w:rsidRDefault="00585AB2" w:rsidP="00F32297">
      <w:pPr>
        <w:pStyle w:val="af4"/>
        <w:rPr>
          <w:lang w:val="en-US"/>
        </w:rPr>
      </w:pPr>
    </w:p>
    <w:p w:rsidR="00181622" w:rsidRPr="00181622" w:rsidRDefault="00181622" w:rsidP="00F32297">
      <w:pPr>
        <w:pStyle w:val="af4"/>
      </w:pPr>
      <w:r>
        <w:t xml:space="preserve">Найдем вспомогательные величины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>:</w:t>
      </w:r>
    </w:p>
    <w:p w:rsidR="00181622" w:rsidRPr="00610F6C" w:rsidRDefault="00802865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4∙4+7∙1+7∙0+63∙1+12∙4+7∙9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=1,97;</m:t>
        </m:r>
      </m:oMath>
      <w:r w:rsidR="00181622">
        <w:t xml:space="preserve"> </w:t>
      </w:r>
    </w:p>
    <w:p w:rsidR="008B4F55" w:rsidRPr="00610F6C" w:rsidRDefault="008B4F55" w:rsidP="00F32297">
      <w:pPr>
        <w:pStyle w:val="af4"/>
      </w:pPr>
    </w:p>
    <w:p w:rsidR="00181622" w:rsidRPr="00610F6C" w:rsidRDefault="00802865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5∙4+10∙1+54∙0+17∙1+14∙4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=1,66;</m:t>
        </m:r>
      </m:oMath>
      <w:r w:rsidR="00181622" w:rsidRPr="00610F6C">
        <w:t xml:space="preserve"> </w:t>
      </w:r>
    </w:p>
    <w:p w:rsidR="008B4F55" w:rsidRDefault="008B4F55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Pr="008B4F5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t>:</w:t>
      </w:r>
    </w:p>
    <w:p w:rsidR="008B4F55" w:rsidRPr="008B4F55" w:rsidRDefault="00802865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1,97-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0,93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=1,05</m:t>
        </m:r>
      </m:oMath>
      <w:r w:rsidR="008B4F55" w:rsidRPr="008B4F55">
        <w:t>;</w:t>
      </w:r>
    </w:p>
    <w:p w:rsidR="008B4F55" w:rsidRDefault="00802865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(v)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1,66-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=1,26;</m:t>
        </m:r>
      </m:oMath>
      <w:r w:rsidR="008B4F55" w:rsidRPr="008B4F55">
        <w:t xml:space="preserve"> </w:t>
      </w:r>
    </w:p>
    <w:p w:rsidR="008B4F55" w:rsidRPr="000E56F9" w:rsidRDefault="008B4F55" w:rsidP="00F32297">
      <w:pPr>
        <w:pStyle w:val="af4"/>
      </w:pPr>
      <w:r>
        <w:lastRenderedPageBreak/>
        <w:t xml:space="preserve">Найдем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uv</m:t>
                </m:r>
              </m:sub>
            </m:sSub>
            <m:r>
              <w:rPr>
                <w:rFonts w:ascii="Cambria Math" w:hAnsi="Cambria Math"/>
                <w:lang w:val="en-US"/>
              </w:rPr>
              <m:t>uv</m:t>
            </m:r>
          </m:e>
        </m:nary>
      </m:oMath>
      <w:r w:rsidRPr="008B4F55">
        <w:t xml:space="preserve">, </w:t>
      </w:r>
      <w:r>
        <w:t>для чего составим расчетную таблицу</w:t>
      </w:r>
      <w:r w:rsidR="000E56F9" w:rsidRPr="000E56F9">
        <w:t xml:space="preserve"> </w:t>
      </w:r>
      <w:r w:rsidR="000E56F9">
        <w:fldChar w:fldCharType="begin"/>
      </w:r>
      <w:r w:rsidR="000E56F9">
        <w:instrText xml:space="preserve"> REF  _Ref531148664 \h \r \t </w:instrText>
      </w:r>
      <w:r w:rsidR="000E56F9">
        <w:fldChar w:fldCharType="separate"/>
      </w:r>
      <w:r w:rsidR="000E56F9">
        <w:t>1.5</w:t>
      </w:r>
      <w:r w:rsidR="000E56F9">
        <w:fldChar w:fldCharType="end"/>
      </w:r>
      <w:r w:rsidR="000E56F9" w:rsidRPr="000E56F9">
        <w:t>.</w:t>
      </w:r>
    </w:p>
    <w:p w:rsidR="000E56F9" w:rsidRPr="000E56F9" w:rsidRDefault="00397611" w:rsidP="00F32297">
      <w:pPr>
        <w:pStyle w:val="af4"/>
      </w:pPr>
      <w:r>
        <w:t xml:space="preserve">Суммируя числа последнего столбца таблицы </w:t>
      </w:r>
      <w:r>
        <w:fldChar w:fldCharType="begin"/>
      </w:r>
      <w:r>
        <w:instrText xml:space="preserve"> REF  _Ref531148664 \h \r \t </w:instrText>
      </w:r>
      <w:r>
        <w:fldChar w:fldCharType="separate"/>
      </w:r>
      <w:r>
        <w:t>1.5</w:t>
      </w:r>
      <w:r>
        <w:fldChar w:fldCharType="end"/>
      </w:r>
      <w:r>
        <w:t>, находим:</w:t>
      </w:r>
    </w:p>
    <w:p w:rsidR="008B4F55" w:rsidRDefault="008B4F55" w:rsidP="00F32297">
      <w:pPr>
        <w:pStyle w:val="af4"/>
      </w:pPr>
    </w:p>
    <w:p w:rsidR="008B4F55" w:rsidRDefault="008B4F55" w:rsidP="008B4F55">
      <w:pPr>
        <w:pStyle w:val="a0"/>
      </w:pPr>
      <w:bookmarkStart w:id="2" w:name="_Ref531148664"/>
      <w:r>
        <w:t>Расчетная таблица</w:t>
      </w:r>
      <w:bookmarkEnd w:id="2"/>
    </w:p>
    <w:tbl>
      <w:tblPr>
        <w:tblStyle w:val="aff1"/>
        <w:tblW w:w="10173" w:type="dxa"/>
        <w:tblLook w:val="04A0" w:firstRow="1" w:lastRow="0" w:firstColumn="1" w:lastColumn="0" w:noHBand="0" w:noVBand="1"/>
      </w:tblPr>
      <w:tblGrid>
        <w:gridCol w:w="1151"/>
        <w:gridCol w:w="339"/>
        <w:gridCol w:w="356"/>
        <w:gridCol w:w="331"/>
        <w:gridCol w:w="347"/>
        <w:gridCol w:w="356"/>
        <w:gridCol w:w="330"/>
        <w:gridCol w:w="361"/>
        <w:gridCol w:w="367"/>
        <w:gridCol w:w="354"/>
        <w:gridCol w:w="362"/>
        <w:gridCol w:w="430"/>
        <w:gridCol w:w="66"/>
        <w:gridCol w:w="355"/>
        <w:gridCol w:w="362"/>
        <w:gridCol w:w="368"/>
        <w:gridCol w:w="354"/>
        <w:gridCol w:w="496"/>
        <w:gridCol w:w="394"/>
        <w:gridCol w:w="236"/>
        <w:gridCol w:w="1220"/>
        <w:gridCol w:w="1238"/>
      </w:tblGrid>
      <w:tr w:rsidR="00462864" w:rsidRPr="00533131" w:rsidTr="0003667E">
        <w:tc>
          <w:tcPr>
            <w:tcW w:w="1151" w:type="dxa"/>
            <w:tcBorders>
              <w:tl2br w:val="single" w:sz="4" w:space="0" w:color="auto"/>
            </w:tcBorders>
          </w:tcPr>
          <w:p w:rsidR="00E51907" w:rsidRPr="00533131" w:rsidRDefault="00802865" w:rsidP="000F0092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</m:oMath>
            <w:r w:rsidR="00E51907" w:rsidRPr="00533131">
              <w:rPr>
                <w:lang w:val="ru-RU"/>
              </w:rPr>
              <w:t xml:space="preserve">        </w:t>
            </w:r>
          </w:p>
        </w:tc>
        <w:tc>
          <w:tcPr>
            <w:tcW w:w="1026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033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1</w:t>
            </w:r>
          </w:p>
        </w:tc>
        <w:tc>
          <w:tcPr>
            <w:tcW w:w="1084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2</w:t>
            </w:r>
          </w:p>
        </w:tc>
        <w:tc>
          <w:tcPr>
            <w:tcW w:w="1126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3</w:t>
            </w:r>
          </w:p>
        </w:tc>
        <w:tc>
          <w:tcPr>
            <w:tcW w:w="1220" w:type="dxa"/>
          </w:tcPr>
          <w:p w:rsidR="00E51907" w:rsidRPr="00533131" w:rsidRDefault="00E51907" w:rsidP="000F0092">
            <w:pPr>
              <w:pStyle w:val="aff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4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uv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∙</m:t>
                </m:r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</m:oMath>
            </m:oMathPara>
          </w:p>
        </w:tc>
        <w:tc>
          <w:tcPr>
            <w:tcW w:w="1238" w:type="dxa"/>
          </w:tcPr>
          <w:p w:rsidR="00E51907" w:rsidRPr="00C85ACC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v∙U</m:t>
                </m:r>
              </m:oMath>
            </m:oMathPara>
          </w:p>
        </w:tc>
      </w:tr>
      <w:tr w:rsidR="00654010" w:rsidRPr="00533131" w:rsidTr="008A2FEB">
        <w:trPr>
          <w:trHeight w:val="82"/>
        </w:trPr>
        <w:tc>
          <w:tcPr>
            <w:tcW w:w="1151" w:type="dxa"/>
            <w:vMerge w:val="restart"/>
            <w:tcBorders>
              <w:right w:val="single" w:sz="4" w:space="0" w:color="auto"/>
            </w:tcBorders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-8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64" w:rsidRPr="00352DF3" w:rsidRDefault="00352DF3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-9</w:t>
            </w:r>
          </w:p>
        </w:tc>
        <w:tc>
          <w:tcPr>
            <w:tcW w:w="1238" w:type="dxa"/>
            <w:vMerge w:val="restart"/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4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610F6C" w:rsidRDefault="00462864" w:rsidP="00610F6C">
            <w:pPr>
              <w:pStyle w:val="aff3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54010">
            <w:pPr>
              <w:pStyle w:val="aff3"/>
              <w:jc w:val="left"/>
            </w:pPr>
            <w:r w:rsidRPr="00352DF3">
              <w:rPr>
                <w:sz w:val="24"/>
              </w:rPr>
              <w:t>-</w:t>
            </w:r>
            <w:r w:rsidRPr="00654010">
              <w:t>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610F6C" w:rsidRDefault="00352DF3" w:rsidP="00610F6C">
            <w:pPr>
              <w:pStyle w:val="aff3"/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10F6C">
            <w:pPr>
              <w:pStyle w:val="aff3"/>
            </w:pPr>
            <w:r>
              <w:rPr>
                <w:lang w:val="ru-RU"/>
              </w:rPr>
              <w:t>-2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RPr="00533131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2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1238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62864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352DF3" w:rsidRPr="00533131" w:rsidRDefault="00352DF3" w:rsidP="00462864">
            <w:pPr>
              <w:pStyle w:val="aff3"/>
              <w:rPr>
                <w:lang w:val="ru-RU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352DF3" w:rsidRPr="00533131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03667E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03667E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03667E" w:rsidRPr="007F3C37" w:rsidRDefault="0003667E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667E" w:rsidRDefault="0003667E" w:rsidP="00027EE4">
            <w:pPr>
              <w:pStyle w:val="aff3"/>
            </w:pPr>
            <w:r>
              <w:t>-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3667E" w:rsidRDefault="0003667E" w:rsidP="00462864">
            <w:pPr>
              <w:pStyle w:val="aff3"/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667E" w:rsidRPr="00352DF3" w:rsidRDefault="0003667E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03667E" w:rsidRPr="00654010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238" w:type="dxa"/>
            <w:vMerge w:val="restart"/>
            <w:vAlign w:val="center"/>
          </w:tcPr>
          <w:p w:rsidR="0003667E" w:rsidRPr="002B36FC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352DF3" w:rsidTr="0003667E">
        <w:tc>
          <w:tcPr>
            <w:tcW w:w="1151" w:type="dxa"/>
          </w:tcPr>
          <w:p w:rsidR="00E51907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V=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uv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</w:rPr>
                      <m:t>∙v</m:t>
                    </m:r>
                  </m:e>
                </m:nary>
              </m:oMath>
            </m:oMathPara>
          </w:p>
        </w:tc>
        <w:tc>
          <w:tcPr>
            <w:tcW w:w="1026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33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82" w:type="dxa"/>
            <w:gridSpan w:val="3"/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13" w:type="dxa"/>
            <w:gridSpan w:val="4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654993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54993">
              <w:rPr>
                <w:lang w:val="ru-RU"/>
              </w:rPr>
              <w:t>3</w:t>
            </w:r>
          </w:p>
        </w:tc>
        <w:tc>
          <w:tcPr>
            <w:tcW w:w="1126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220" w:type="dxa"/>
          </w:tcPr>
          <w:p w:rsidR="00E51907" w:rsidRDefault="00E51907" w:rsidP="000F0092">
            <w:pPr>
              <w:pStyle w:val="aff3"/>
            </w:pPr>
          </w:p>
        </w:tc>
        <w:tc>
          <w:tcPr>
            <w:tcW w:w="1238" w:type="dxa"/>
          </w:tcPr>
          <w:p w:rsidR="00E51907" w:rsidRPr="0003439B" w:rsidRDefault="00802865" w:rsidP="0003439B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v∙U=109</m:t>
                    </m:r>
                  </m:e>
                </m:nary>
              </m:oMath>
            </m:oMathPara>
          </w:p>
        </w:tc>
      </w:tr>
      <w:tr w:rsidR="00352DF3" w:rsidTr="0003667E">
        <w:tc>
          <w:tcPr>
            <w:tcW w:w="1151" w:type="dxa"/>
          </w:tcPr>
          <w:p w:rsidR="00E51907" w:rsidRPr="003D7D24" w:rsidRDefault="00E51907" w:rsidP="00503A9E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u∙V</m:t>
                </m:r>
              </m:oMath>
            </m:oMathPara>
          </w:p>
        </w:tc>
        <w:tc>
          <w:tcPr>
            <w:tcW w:w="1026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33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82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</w:tcPr>
          <w:p w:rsidR="00E51907" w:rsidRPr="00E51907" w:rsidRDefault="0065499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26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220" w:type="dxa"/>
          </w:tcPr>
          <w:p w:rsidR="00E51907" w:rsidRPr="0003439B" w:rsidRDefault="00802865" w:rsidP="00654993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u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u∙V=109</m:t>
                    </m:r>
                  </m:e>
                </m:nary>
              </m:oMath>
            </m:oMathPara>
          </w:p>
        </w:tc>
        <w:tc>
          <w:tcPr>
            <w:tcW w:w="1238" w:type="dxa"/>
          </w:tcPr>
          <w:p w:rsidR="00E51907" w:rsidRPr="002B36FC" w:rsidRDefault="00E51907" w:rsidP="002B36FC">
            <w:pPr>
              <w:pStyle w:val="aff3"/>
              <w:jc w:val="both"/>
              <w:rPr>
                <w:lang w:val="ru-RU"/>
              </w:rPr>
            </w:pPr>
          </w:p>
        </w:tc>
      </w:tr>
    </w:tbl>
    <w:p w:rsidR="008B4F55" w:rsidRDefault="008B4F55" w:rsidP="00F32297">
      <w:pPr>
        <w:pStyle w:val="af4"/>
      </w:pPr>
    </w:p>
    <w:p w:rsidR="002B7721" w:rsidRDefault="002B7721" w:rsidP="00F32297">
      <w:pPr>
        <w:pStyle w:val="af4"/>
      </w:pPr>
      <w:r>
        <w:t>Найдем искомый выборочный коэффициент корреляции:</w:t>
      </w:r>
    </w:p>
    <w:p w:rsidR="00877BD8" w:rsidRPr="00877BD8" w:rsidRDefault="00802865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</w:rPr>
                  <m:t>∙uv-n∙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∙v</m:t>
                    </m:r>
                  </m:e>
                </m:bar>
              </m:e>
            </m:nary>
          </m:num>
          <m:den>
            <m: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109-100∙0,93∙0,25</m:t>
            </m:r>
          </m:num>
          <m:den>
            <m:r>
              <w:rPr>
                <w:rFonts w:ascii="Cambria Math" w:hAnsi="Cambria Math"/>
              </w:rPr>
              <m:t>100∙1,05∙1,26</m:t>
            </m:r>
          </m:den>
        </m:f>
        <m:r>
          <w:rPr>
            <w:rFonts w:ascii="Cambria Math" w:hAnsi="Cambria Math"/>
          </w:rPr>
          <m:t>=0,65</m:t>
        </m:r>
      </m:oMath>
      <w:r w:rsidR="00877BD8" w:rsidRPr="00877BD8">
        <w:t>;</w:t>
      </w:r>
    </w:p>
    <w:p w:rsidR="00877BD8" w:rsidRPr="00802865" w:rsidRDefault="00877BD8" w:rsidP="00F32297">
      <w:pPr>
        <w:pStyle w:val="af4"/>
      </w:pPr>
    </w:p>
    <w:p w:rsidR="002B7721" w:rsidRDefault="00C7542D" w:rsidP="00F32297">
      <w:pPr>
        <w:pStyle w:val="af4"/>
      </w:pPr>
      <w:r>
        <w:t xml:space="preserve">Найдем шаги </w:t>
      </w:r>
      <w:r>
        <w:rPr>
          <w:lang w:val="en-US"/>
        </w:rPr>
        <w:t>h</w:t>
      </w:r>
      <w:r w:rsidRPr="00C7542D">
        <w:t xml:space="preserve">1 </w:t>
      </w:r>
      <w:r>
        <w:t>и</w:t>
      </w:r>
      <w:r w:rsidRPr="00C7542D">
        <w:t xml:space="preserve"> </w:t>
      </w:r>
      <w:r>
        <w:rPr>
          <w:lang w:val="en-US"/>
        </w:rPr>
        <w:t>h</w:t>
      </w:r>
      <w:r w:rsidRPr="00C7542D">
        <w:t>2</w:t>
      </w:r>
      <w:r>
        <w:t>:</w:t>
      </w:r>
    </w:p>
    <w:p w:rsidR="00C7542D" w:rsidRPr="00C7542D" w:rsidRDefault="00802865" w:rsidP="00F32297">
      <w:pPr>
        <w:pStyle w:val="af4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=20-15=5;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=25-15=10;</m:t>
        </m:r>
      </m:oMath>
      <w:r w:rsidR="00B3652A">
        <w:rPr>
          <w:i/>
          <w:lang w:val="en-US"/>
        </w:rPr>
        <w:t xml:space="preserve"> </w:t>
      </w:r>
    </w:p>
    <w:p w:rsidR="00B3652A" w:rsidRDefault="00B3652A" w:rsidP="00F32297">
      <w:pPr>
        <w:pStyle w:val="af4"/>
        <w:rPr>
          <w:lang w:val="en-US"/>
        </w:rPr>
      </w:pPr>
    </w:p>
    <w:p w:rsidR="00585AB2" w:rsidRPr="00B3652A" w:rsidRDefault="0096401D" w:rsidP="00F32297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Pr="0096401D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  <w:r w:rsidRPr="0096401D">
        <w:t xml:space="preserve">, </w:t>
      </w:r>
      <w:r>
        <w:t xml:space="preserve">учитывая,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B3652A" w:rsidRPr="00B3652A">
        <w:t>:</w:t>
      </w:r>
    </w:p>
    <w:p w:rsidR="0096401D" w:rsidRPr="0096401D" w:rsidRDefault="00802865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=0,93∙5+25=29,65</m:t>
        </m:r>
      </m:oMath>
      <w:r w:rsidR="00536648" w:rsidRPr="00802865">
        <w:t>;</w:t>
      </w:r>
    </w:p>
    <w:p w:rsidR="0096401D" w:rsidRPr="00802865" w:rsidRDefault="00802865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=0,25∙10+35=37,5</m:t>
        </m:r>
      </m:oMath>
      <w:r w:rsidR="00536648" w:rsidRPr="00536648">
        <w:t>;</w:t>
      </w:r>
    </w:p>
    <w:p w:rsidR="00515874" w:rsidRPr="00802865" w:rsidRDefault="00515874" w:rsidP="00F32297">
      <w:pPr>
        <w:pStyle w:val="af4"/>
      </w:pPr>
    </w:p>
    <w:p w:rsidR="006C4E80" w:rsidRPr="00D633C9" w:rsidRDefault="006C4E80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D633C9" w:rsidRPr="00D633C9">
        <w:t>:</w:t>
      </w:r>
    </w:p>
    <w:p w:rsidR="00D633C9" w:rsidRPr="00515874" w:rsidRDefault="00802865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=5∙1,05=5,25;</m:t>
        </m:r>
      </m:oMath>
      <w:r w:rsidR="00D633C9">
        <w:rPr>
          <w:i/>
        </w:rPr>
        <w:t xml:space="preserve"> </w:t>
      </w:r>
    </w:p>
    <w:p w:rsidR="00515874" w:rsidRPr="00515874" w:rsidRDefault="00802865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=10∙1,26=12,6;</m:t>
        </m:r>
      </m:oMath>
      <w:r w:rsidR="00515874" w:rsidRPr="00515874">
        <w:rPr>
          <w:i/>
        </w:rPr>
        <w:t xml:space="preserve"> </w:t>
      </w:r>
    </w:p>
    <w:p w:rsidR="006C4E80" w:rsidRPr="00D633C9" w:rsidRDefault="006C4E80" w:rsidP="00F32297">
      <w:pPr>
        <w:pStyle w:val="af4"/>
      </w:pPr>
    </w:p>
    <w:p w:rsidR="004725AE" w:rsidRPr="004725AE" w:rsidRDefault="004725AE" w:rsidP="00F32297">
      <w:pPr>
        <w:pStyle w:val="af4"/>
      </w:pPr>
      <w:r>
        <w:t xml:space="preserve">Подставив найденные величины в соотношение, получим искомое уравнение прямой линии регрессии </w:t>
      </w:r>
      <w:r>
        <w:rPr>
          <w:lang w:val="en-US"/>
        </w:rPr>
        <w:t>Y</w:t>
      </w:r>
      <w:r w:rsidRPr="004725AE">
        <w:t xml:space="preserve"> </w:t>
      </w:r>
      <w:r>
        <w:t xml:space="preserve">на </w:t>
      </w:r>
      <w:r>
        <w:rPr>
          <w:lang w:val="en-US"/>
        </w:rPr>
        <w:t>X</w:t>
      </w:r>
      <w:r w:rsidRPr="004725AE">
        <w:t>:</w:t>
      </w:r>
    </w:p>
    <w:p w:rsidR="004725AE" w:rsidRPr="002916DC" w:rsidRDefault="00802865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-37,5=0,65∙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12,6</m:t>
            </m:r>
          </m:num>
          <m:den>
            <m:r>
              <w:rPr>
                <w:rFonts w:ascii="Cambria Math" w:hAnsi="Cambria Math"/>
              </w:rPr>
              <m:t>5,25</m:t>
            </m:r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x-29,65</m:t>
            </m:r>
          </m:e>
        </m:d>
        <m:r>
          <w:rPr>
            <w:rFonts w:ascii="Cambria Math" w:hAnsi="Cambria Math"/>
          </w:rPr>
          <m:t>,</m:t>
        </m:r>
      </m:oMath>
      <w:r w:rsidR="002916DC" w:rsidRPr="002916DC">
        <w:t xml:space="preserve"> </w:t>
      </w:r>
    </w:p>
    <w:p w:rsidR="002916DC" w:rsidRDefault="002916DC" w:rsidP="00F32297">
      <w:pPr>
        <w:pStyle w:val="af4"/>
      </w:pPr>
      <w:r>
        <w:t>или окончательно:</w:t>
      </w:r>
    </w:p>
    <w:p w:rsidR="00802865" w:rsidRDefault="00802865" w:rsidP="00F32297">
      <w:pPr>
        <w:pStyle w:val="af4"/>
        <w:sectPr w:rsidR="00802865" w:rsidSect="005C7938">
          <w:headerReference w:type="default" r:id="rId15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=1,56</m:t>
        </m:r>
        <m:r>
          <w:rPr>
            <w:rFonts w:ascii="Cambria Math" w:hAnsi="Cambria Math"/>
            <w:lang w:val="en-US"/>
          </w:rPr>
          <m:t>x-8,75</m:t>
        </m:r>
        <m:r>
          <w:rPr>
            <w:rFonts w:ascii="Cambria Math" w:hAnsi="Cambria Math"/>
          </w:rPr>
          <m:t>.</m:t>
        </m:r>
      </m:oMath>
      <w:r w:rsidR="002916DC">
        <w:t xml:space="preserve"> </w:t>
      </w:r>
    </w:p>
    <w:p w:rsidR="00802865" w:rsidRDefault="00802865" w:rsidP="00802865">
      <w:pPr>
        <w:pStyle w:val="2"/>
      </w:pPr>
      <w:r>
        <w:lastRenderedPageBreak/>
        <w:t>Задание № 38</w:t>
      </w:r>
    </w:p>
    <w:p w:rsidR="00802865" w:rsidRDefault="00802865" w:rsidP="00802865">
      <w:pPr>
        <w:pStyle w:val="af4"/>
      </w:pPr>
    </w:p>
    <w:p w:rsidR="00802865" w:rsidRDefault="00D462BB" w:rsidP="00D462BB">
      <w:pPr>
        <w:pStyle w:val="af4"/>
      </w:pPr>
      <w:proofErr w:type="gramStart"/>
      <w:r>
        <w:t>Заданы</w:t>
      </w:r>
      <w:proofErr w:type="gramEnd"/>
      <w:r>
        <w:t xml:space="preserve"> выборочные средние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</w:rPr>
            </m:ctrlPr>
          </m:barPr>
          <m:e>
            <m:r>
              <w:rPr>
                <w:rFonts w:ascii="Cambria Math" w:hAnsi="Cambria Math"/>
                <w:sz w:val="32"/>
              </w:rPr>
              <m:t>y</m:t>
            </m:r>
          </m:e>
        </m:bar>
      </m:oMath>
      <w:r>
        <w:t xml:space="preserve"> найденные по выборкам объемов </w:t>
      </w:r>
      <w:r>
        <w:rPr>
          <w:lang w:val="en-US"/>
        </w:rPr>
        <w:t>n</w:t>
      </w:r>
      <w:r>
        <w:t xml:space="preserve">=60 и </w:t>
      </w:r>
      <w:r>
        <w:rPr>
          <w:lang w:val="en-US"/>
        </w:rPr>
        <w:t>m</w:t>
      </w:r>
      <w:r>
        <w:t xml:space="preserve">=50, извлеченных из нормальней генеральных совокупностей X  и  Y с  известными дисперсиями  D(X) и D(Y). Требуется </w:t>
      </w:r>
      <w:r>
        <w:t xml:space="preserve">при уровне значимости </w:t>
      </w:r>
      <m:oMath>
        <m:r>
          <w:rPr>
            <w:rFonts w:ascii="Cambria Math" w:hAnsi="Cambria Math"/>
          </w:rPr>
          <m:t>α</m:t>
        </m:r>
      </m:oMath>
      <w:r>
        <w:t>=0</w:t>
      </w:r>
      <w:r w:rsidR="0003154B" w:rsidRPr="0003154B">
        <w:t>,</w:t>
      </w:r>
      <w:r>
        <w:t xml:space="preserve">05 проверить нулевую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:M(X)=M(Y) при конкурирующей гипотезе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M(X)</w:t>
      </w:r>
      <m:oMath>
        <m:r>
          <w:rPr>
            <w:rFonts w:ascii="Cambria Math" w:hAnsi="Cambria Math"/>
          </w:rPr>
          <m:t>≠</m:t>
        </m:r>
      </m:oMath>
      <w:r>
        <w:t xml:space="preserve"> M(Y), т.е. тре</w:t>
      </w:r>
      <w:r>
        <w:t>буется ус</w:t>
      </w:r>
      <w:r w:rsidR="005473AF">
        <w:t xml:space="preserve">тановить, значимо или не значимо различаются </w:t>
      </w:r>
      <w:proofErr w:type="gramStart"/>
      <w:r w:rsidR="005473AF">
        <w:t>выборочные</w:t>
      </w:r>
      <w:proofErr w:type="gramEnd"/>
      <w:r w:rsidR="005473AF">
        <w:t xml:space="preserve"> средние.</w:t>
      </w:r>
    </w:p>
    <w:p w:rsidR="005473AF" w:rsidRDefault="005473AF" w:rsidP="00D462BB">
      <w:pPr>
        <w:pStyle w:val="af4"/>
      </w:pPr>
    </w:p>
    <w:p w:rsidR="005473AF" w:rsidRPr="005473AF" w:rsidRDefault="005473AF" w:rsidP="00D462BB">
      <w:pPr>
        <w:pStyle w:val="af4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 xml:space="preserve">=910,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=885,D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=180,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50.</m:t>
          </m:r>
        </m:oMath>
      </m:oMathPara>
    </w:p>
    <w:p w:rsidR="00802865" w:rsidRDefault="00802865" w:rsidP="00802865">
      <w:pPr>
        <w:pStyle w:val="af4"/>
        <w:rPr>
          <w:lang w:val="en-US"/>
        </w:rPr>
      </w:pPr>
    </w:p>
    <w:p w:rsidR="00C463AF" w:rsidRDefault="00154596" w:rsidP="00C463AF">
      <w:pPr>
        <w:pStyle w:val="af4"/>
        <w:jc w:val="center"/>
      </w:pPr>
      <w:r>
        <w:t>Решение.</w:t>
      </w:r>
    </w:p>
    <w:p w:rsidR="00154596" w:rsidRPr="00154596" w:rsidRDefault="00154596" w:rsidP="00154596">
      <w:pPr>
        <w:pStyle w:val="af4"/>
      </w:pPr>
      <w:r>
        <w:t>Объемы выборок большие</w:t>
      </w:r>
      <w:r w:rsidRPr="00154596">
        <w:t xml:space="preserve"> (</w:t>
      </w:r>
      <w:r>
        <w:rPr>
          <w:lang w:val="en-US"/>
        </w:rPr>
        <w:t>m</w:t>
      </w:r>
      <w:r>
        <w:t>&gt;30), дисперсии</w:t>
      </w:r>
      <w:r w:rsidRPr="00154596">
        <w:t xml:space="preserve"> генераль</w:t>
      </w:r>
      <w:r>
        <w:t>ные известны, совокупности распределены  нормально. Для</w:t>
      </w:r>
      <w:r w:rsidRPr="00154596">
        <w:t xml:space="preserve"> проверки </w:t>
      </w:r>
      <w:r>
        <w:t xml:space="preserve">нулевой гипотезы используем критерий </w:t>
      </w:r>
      <w:r w:rsidRPr="00154596">
        <w:rPr>
          <w:lang w:val="en-US"/>
        </w:rPr>
        <w:t>Z</w:t>
      </w:r>
      <w:r>
        <w:t>, имеющий нормальное рас</w:t>
      </w:r>
      <w:r w:rsidRPr="00154596">
        <w:t>пределение.</w:t>
      </w:r>
    </w:p>
    <w:p w:rsidR="00802865" w:rsidRPr="00154596" w:rsidRDefault="00154596" w:rsidP="00154596">
      <w:pPr>
        <w:pStyle w:val="af4"/>
      </w:pPr>
      <w:r>
        <w:t>Найдем наблюдаемое значение</w:t>
      </w:r>
      <w:r w:rsidRPr="00154596">
        <w:t xml:space="preserve"> критерия</w:t>
      </w:r>
      <w:r w:rsidRPr="00154596">
        <w:t>:</w:t>
      </w:r>
    </w:p>
    <w:p w:rsidR="00154596" w:rsidRDefault="00154596" w:rsidP="00154596">
      <w:pPr>
        <w:pStyle w:val="af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e>
            </m:rad>
          </m:den>
        </m:f>
      </m:oMath>
      <w:r w:rsidRPr="00154596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910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885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den>
                </m:f>
              </m:e>
            </m:rad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12,5</m:t>
        </m:r>
        <m:r>
          <w:rPr>
            <w:rFonts w:ascii="Cambria Math" w:hAnsi="Cambria Math"/>
            <w:lang w:val="en-US"/>
          </w:rPr>
          <m:t xml:space="preserve"> </m:t>
        </m:r>
      </m:oMath>
    </w:p>
    <w:p w:rsidR="00350C9F" w:rsidRDefault="00350C9F" w:rsidP="00154596">
      <w:pPr>
        <w:pStyle w:val="af4"/>
      </w:pPr>
      <w:r>
        <w:t>По условию задания</w:t>
      </w:r>
      <w:r w:rsidRPr="00350C9F">
        <w:t xml:space="preserve"> конкурирующая </w:t>
      </w:r>
      <w:r w:rsidR="0062461A">
        <w:t>гипотеза имеет</w:t>
      </w:r>
      <w:r w:rsidRPr="00350C9F">
        <w:t xml:space="preserve"> вид</w:t>
      </w:r>
      <w:r w:rsidR="0062461A">
        <w:t>:</w:t>
      </w:r>
    </w:p>
    <w:p w:rsidR="0062461A" w:rsidRDefault="0062461A" w:rsidP="00154596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M(X)</w:t>
      </w:r>
      <m:oMath>
        <m:r>
          <w:rPr>
            <w:rFonts w:ascii="Cambria Math" w:hAnsi="Cambria Math"/>
          </w:rPr>
          <m:t>≠</m:t>
        </m:r>
      </m:oMath>
      <w:r>
        <w:t xml:space="preserve"> M(Y)</w:t>
      </w:r>
      <w:r>
        <w:t>.</w:t>
      </w:r>
    </w:p>
    <w:p w:rsidR="0062461A" w:rsidRDefault="0062461A" w:rsidP="0062461A">
      <w:pPr>
        <w:pStyle w:val="af4"/>
      </w:pPr>
      <w:r>
        <w:t xml:space="preserve">Поэтому критическая </w:t>
      </w:r>
      <w:r>
        <w:t>область - двусторонняя.</w:t>
      </w:r>
    </w:p>
    <w:p w:rsidR="0062461A" w:rsidRDefault="0062461A" w:rsidP="0062461A">
      <w:pPr>
        <w:pStyle w:val="af4"/>
      </w:pPr>
      <w:r>
        <w:t xml:space="preserve">Найдем правую критическую точку из </w:t>
      </w:r>
      <w:r>
        <w:t>равенства</w:t>
      </w:r>
      <w:r>
        <w:t>:</w:t>
      </w:r>
    </w:p>
    <w:p w:rsidR="0062461A" w:rsidRPr="006D6EA3" w:rsidRDefault="0003154B" w:rsidP="0062461A">
      <w:pPr>
        <w:pStyle w:val="af4"/>
      </w:pP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1-0,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0,475</m:t>
        </m:r>
      </m:oMath>
      <w:r w:rsidR="00F21925" w:rsidRPr="006D6EA3">
        <w:t>.</w:t>
      </w:r>
    </w:p>
    <w:p w:rsidR="006D6EA3" w:rsidRPr="006D6EA3" w:rsidRDefault="006D6EA3" w:rsidP="006D6EA3">
      <w:pPr>
        <w:pStyle w:val="af4"/>
      </w:pPr>
      <w:r>
        <w:t>По таблице функции Лапласа находим</w:t>
      </w:r>
      <w:r>
        <w:t xml:space="preserve"> критическое значение  критерия</w:t>
      </w:r>
      <w:r w:rsidRPr="006D6EA3">
        <w:t>:</w:t>
      </w:r>
    </w:p>
    <w:p w:rsidR="006D6EA3" w:rsidRPr="00C05EF2" w:rsidRDefault="006D6EA3" w:rsidP="006D6EA3">
      <w:pPr>
        <w:pStyle w:val="af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1,96</m:t>
        </m:r>
      </m:oMath>
      <w:r w:rsidR="00085733">
        <w:t>.</w:t>
      </w:r>
    </w:p>
    <w:p w:rsidR="00350C9F" w:rsidRDefault="006D6EA3" w:rsidP="00085733">
      <w:pPr>
        <w:pStyle w:val="af4"/>
      </w:pPr>
      <w:r>
        <w:t>Так как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 w:rsidR="00085733">
        <w:t xml:space="preserve"> </w:t>
      </w:r>
      <w:r>
        <w:t>-</w:t>
      </w:r>
      <w:r w:rsidR="00085733">
        <w:t xml:space="preserve"> </w:t>
      </w:r>
      <w:r w:rsidR="007D648B">
        <w:t>то,  в  соответствии с</w:t>
      </w:r>
      <w:r w:rsidR="00085733">
        <w:t xml:space="preserve"> правилом,  нулевую  гипотезу </w:t>
      </w:r>
      <w:r w:rsidR="007D648B">
        <w:t>отвергаем. Другими  словами,</w:t>
      </w:r>
      <w:r w:rsidR="00085733">
        <w:t xml:space="preserve"> </w:t>
      </w:r>
      <w:proofErr w:type="gramStart"/>
      <w:r w:rsidR="00085733">
        <w:t>выборочн</w:t>
      </w:r>
      <w:r w:rsidR="007D648B">
        <w:t>ые</w:t>
      </w:r>
      <w:proofErr w:type="gramEnd"/>
      <w:r w:rsidR="007D648B">
        <w:t xml:space="preserve"> средние </w:t>
      </w:r>
      <w:r w:rsidR="00085733">
        <w:t>различаются  значимо.</w:t>
      </w:r>
    </w:p>
    <w:p w:rsidR="00085733" w:rsidRPr="00350C9F" w:rsidRDefault="00085733" w:rsidP="00085733">
      <w:pPr>
        <w:pStyle w:val="af4"/>
      </w:pPr>
    </w:p>
    <w:p w:rsidR="0000550E" w:rsidRPr="00154596" w:rsidRDefault="0000550E" w:rsidP="00802865">
      <w:pPr>
        <w:pStyle w:val="af4"/>
      </w:pPr>
    </w:p>
    <w:p w:rsidR="00802865" w:rsidRPr="00802865" w:rsidRDefault="00802865" w:rsidP="00802865">
      <w:pPr>
        <w:pStyle w:val="af4"/>
        <w:sectPr w:rsidR="00802865" w:rsidRPr="00802865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802865" w:rsidRDefault="00802865" w:rsidP="00802865">
      <w:pPr>
        <w:pStyle w:val="2"/>
        <w:numPr>
          <w:ilvl w:val="0"/>
          <w:numId w:val="0"/>
        </w:numPr>
      </w:pPr>
      <w:r>
        <w:lastRenderedPageBreak/>
        <w:t>Задание № 44</w:t>
      </w:r>
    </w:p>
    <w:p w:rsidR="00802865" w:rsidRDefault="00802865" w:rsidP="00802865">
      <w:pPr>
        <w:pStyle w:val="af4"/>
      </w:pPr>
    </w:p>
    <w:p w:rsidR="00622C89" w:rsidRPr="00622C89" w:rsidRDefault="00622C89" w:rsidP="00622C89">
      <w:pPr>
        <w:pStyle w:val="af4"/>
      </w:pPr>
      <w:r>
        <w:t>Требуется при уровне значимости</w:t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t>=0</w:t>
      </w:r>
      <w:r w:rsidR="00DD444A">
        <w:t>,</w:t>
      </w:r>
      <w:r>
        <w:t>05 проверить по крите</w:t>
      </w:r>
      <w:r>
        <w:t>р</w:t>
      </w:r>
      <w:r>
        <w:t>ию  согласия Пирсона гипотезу о</w:t>
      </w:r>
      <w:r>
        <w:t xml:space="preserve"> нормальном распределении ген</w:t>
      </w:r>
      <w:r>
        <w:t xml:space="preserve">еральной совокупности, если </w:t>
      </w:r>
      <w:r>
        <w:t>извест</w:t>
      </w:r>
      <w:r>
        <w:t xml:space="preserve">ны эмпирические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22C89">
        <w:t xml:space="preserve"> </w:t>
      </w:r>
      <w:r>
        <w:t xml:space="preserve">и теоритические частоты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622C89">
        <w:t>.</w:t>
      </w:r>
    </w:p>
    <w:p w:rsidR="00622C89" w:rsidRDefault="00622C89" w:rsidP="00622C89">
      <w:pPr>
        <w:pStyle w:val="af4"/>
      </w:pPr>
    </w:p>
    <w:p w:rsidR="00F04FCA" w:rsidRDefault="00F04FCA" w:rsidP="00F04FCA">
      <w:pPr>
        <w:pStyle w:val="a0"/>
      </w:pPr>
      <w:r>
        <w:t>Исходные данные по частотам.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622C89" w:rsidTr="00622C89">
        <w:tc>
          <w:tcPr>
            <w:tcW w:w="1231" w:type="dxa"/>
          </w:tcPr>
          <w:p w:rsidR="00622C89" w:rsidRDefault="00622C89" w:rsidP="00622C89">
            <w:pPr>
              <w:pStyle w:val="af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22C89" w:rsidTr="00622C89">
        <w:tc>
          <w:tcPr>
            <w:tcW w:w="1231" w:type="dxa"/>
          </w:tcPr>
          <w:p w:rsidR="00622C89" w:rsidRDefault="00622C89" w:rsidP="00622C89">
            <w:pPr>
              <w:pStyle w:val="af4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31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622C89" w:rsidRDefault="00622C89" w:rsidP="00622C89">
      <w:pPr>
        <w:pStyle w:val="af4"/>
        <w:rPr>
          <w:lang w:val="en-US"/>
        </w:rPr>
      </w:pPr>
    </w:p>
    <w:p w:rsidR="00CD2131" w:rsidRDefault="00CD2131" w:rsidP="00CD2131">
      <w:pPr>
        <w:pStyle w:val="af4"/>
        <w:jc w:val="center"/>
        <w:rPr>
          <w:lang w:val="en-US"/>
        </w:rPr>
      </w:pPr>
      <w:r w:rsidRPr="00CD2131">
        <w:t>Решение.</w:t>
      </w:r>
    </w:p>
    <w:p w:rsidR="00622C89" w:rsidRPr="00CD2131" w:rsidRDefault="00CD2131" w:rsidP="00622C89">
      <w:pPr>
        <w:pStyle w:val="af4"/>
      </w:pPr>
      <w:r w:rsidRPr="00CD2131">
        <w:t>Найдем  наблюдаем</w:t>
      </w:r>
      <w:r>
        <w:t>ое  значение  критерия  Пирсона</w:t>
      </w:r>
      <w:r w:rsidRPr="00CD2131">
        <w:t>:</w:t>
      </w:r>
    </w:p>
    <w:p w:rsidR="00CD2131" w:rsidRPr="00CD2131" w:rsidRDefault="00CD2131" w:rsidP="00622C89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04FCA" w:rsidRDefault="00F04FCA" w:rsidP="00F04FCA">
      <w:pPr>
        <w:pStyle w:val="af4"/>
      </w:pPr>
      <w:r>
        <w:t xml:space="preserve">Составим </w:t>
      </w:r>
      <w:r>
        <w:t>расчетную таблицу</w:t>
      </w:r>
      <w:r>
        <w:t xml:space="preserve"> </w:t>
      </w:r>
      <w:r w:rsidR="00A92859">
        <w:t>1.</w:t>
      </w:r>
      <w:r>
        <w:t>7.</w:t>
      </w:r>
    </w:p>
    <w:p w:rsidR="004725AE" w:rsidRDefault="00A92859" w:rsidP="00F32297">
      <w:pPr>
        <w:pStyle w:val="af4"/>
      </w:pPr>
      <w:r>
        <w:t>Из таблицы 1.7  находим наблюдаемое значение критерия:</w:t>
      </w:r>
    </w:p>
    <w:p w:rsidR="00A92859" w:rsidRDefault="00A92859" w:rsidP="00F32297">
      <w:pPr>
        <w:pStyle w:val="af4"/>
        <w:rPr>
          <w:lang w:val="en-US"/>
        </w:rPr>
      </w:pPr>
    </w:p>
    <w:p w:rsidR="00DD444A" w:rsidRPr="00DD444A" w:rsidRDefault="00DD444A" w:rsidP="00DD444A">
      <w:pPr>
        <w:pStyle w:val="a0"/>
      </w:pPr>
      <w:r>
        <w:t>Расчетная таблица.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A92859" w:rsidTr="00A92859">
        <w:tc>
          <w:tcPr>
            <w:tcW w:w="1642" w:type="dxa"/>
          </w:tcPr>
          <w:p w:rsidR="00A92859" w:rsidRPr="00A92859" w:rsidRDefault="00A92859" w:rsidP="00055AAF">
            <w:pPr>
              <w:pStyle w:val="aff3"/>
            </w:pPr>
            <w:r>
              <w:t>i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43" w:type="dxa"/>
          </w:tcPr>
          <w:p w:rsidR="00A92859" w:rsidRDefault="00A92859" w:rsidP="00055AAF">
            <w:pPr>
              <w:pStyle w:val="aff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3" w:type="dxa"/>
          </w:tcPr>
          <w:p w:rsidR="00A92859" w:rsidRDefault="00A92859" w:rsidP="00055AAF">
            <w:pPr>
              <w:pStyle w:val="aff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A92859" w:rsidTr="00A92859"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1</w:t>
            </w:r>
          </w:p>
          <w:p w:rsidR="00A92859" w:rsidRDefault="00A92859" w:rsidP="00055AAF">
            <w:pPr>
              <w:pStyle w:val="aff3"/>
            </w:pPr>
            <w:r>
              <w:t>2</w:t>
            </w:r>
          </w:p>
          <w:p w:rsidR="00A92859" w:rsidRDefault="00A92859" w:rsidP="00055AAF">
            <w:pPr>
              <w:pStyle w:val="aff3"/>
            </w:pPr>
            <w:r>
              <w:t>3</w:t>
            </w:r>
          </w:p>
          <w:p w:rsidR="00A92859" w:rsidRDefault="00A92859" w:rsidP="00055AAF">
            <w:pPr>
              <w:pStyle w:val="aff3"/>
            </w:pPr>
            <w:r>
              <w:t>4</w:t>
            </w:r>
          </w:p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6</w:t>
            </w:r>
          </w:p>
          <w:p w:rsidR="00A92859" w:rsidRPr="00A92859" w:rsidRDefault="00A92859" w:rsidP="00055AAF">
            <w:pPr>
              <w:pStyle w:val="aff3"/>
            </w:pPr>
            <w:r>
              <w:t>7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11</w:t>
            </w:r>
          </w:p>
          <w:p w:rsidR="00A92859" w:rsidRDefault="00A92859" w:rsidP="00055AAF">
            <w:pPr>
              <w:pStyle w:val="aff3"/>
            </w:pPr>
            <w:r>
              <w:t>22</w:t>
            </w:r>
          </w:p>
          <w:p w:rsidR="00A92859" w:rsidRDefault="00A92859" w:rsidP="00055AAF">
            <w:pPr>
              <w:pStyle w:val="aff3"/>
            </w:pPr>
            <w:r>
              <w:t>25</w:t>
            </w:r>
          </w:p>
          <w:p w:rsidR="00A92859" w:rsidRDefault="00A92859" w:rsidP="00055AAF">
            <w:pPr>
              <w:pStyle w:val="aff3"/>
            </w:pPr>
            <w:r>
              <w:t>21</w:t>
            </w:r>
          </w:p>
          <w:p w:rsidR="00A92859" w:rsidRDefault="00A92859" w:rsidP="00055AAF">
            <w:pPr>
              <w:pStyle w:val="aff3"/>
            </w:pPr>
            <w:r>
              <w:t>11</w:t>
            </w:r>
          </w:p>
          <w:p w:rsidR="00A92859" w:rsidRPr="00A92859" w:rsidRDefault="00A92859" w:rsidP="00055AAF">
            <w:pPr>
              <w:pStyle w:val="aff3"/>
            </w:pPr>
            <w:r>
              <w:t>5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13</w:t>
            </w:r>
          </w:p>
          <w:p w:rsidR="00A92859" w:rsidRDefault="00A92859" w:rsidP="00055AAF">
            <w:pPr>
              <w:pStyle w:val="aff3"/>
            </w:pPr>
            <w:r>
              <w:t>17</w:t>
            </w:r>
          </w:p>
          <w:p w:rsidR="00A92859" w:rsidRDefault="00A92859" w:rsidP="00055AAF">
            <w:pPr>
              <w:pStyle w:val="aff3"/>
            </w:pPr>
            <w:r>
              <w:t>25</w:t>
            </w:r>
          </w:p>
          <w:p w:rsidR="00A92859" w:rsidRDefault="00A92859" w:rsidP="00055AAF">
            <w:pPr>
              <w:pStyle w:val="aff3"/>
            </w:pPr>
            <w:r>
              <w:t>21</w:t>
            </w:r>
          </w:p>
          <w:p w:rsidR="00A92859" w:rsidRDefault="00A92859" w:rsidP="00055AAF">
            <w:pPr>
              <w:pStyle w:val="aff3"/>
            </w:pPr>
            <w:r>
              <w:t>12</w:t>
            </w:r>
          </w:p>
          <w:p w:rsidR="00A92859" w:rsidRPr="00A92859" w:rsidRDefault="00A92859" w:rsidP="00055AAF">
            <w:pPr>
              <w:pStyle w:val="aff3"/>
            </w:pPr>
            <w:r>
              <w:t>7</w:t>
            </w:r>
          </w:p>
        </w:tc>
        <w:tc>
          <w:tcPr>
            <w:tcW w:w="1642" w:type="dxa"/>
          </w:tcPr>
          <w:p w:rsidR="00A92859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-2</w:t>
            </w:r>
          </w:p>
          <w:p w:rsidR="008B4ACA" w:rsidRDefault="008B4ACA" w:rsidP="00055AAF">
            <w:pPr>
              <w:pStyle w:val="aff3"/>
            </w:pPr>
            <w:r>
              <w:t>5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-1</w:t>
            </w:r>
          </w:p>
          <w:p w:rsidR="008B4ACA" w:rsidRPr="008B4ACA" w:rsidRDefault="008B4ACA" w:rsidP="00055AAF">
            <w:pPr>
              <w:pStyle w:val="aff3"/>
            </w:pPr>
            <w:r>
              <w:t>-2</w:t>
            </w:r>
          </w:p>
        </w:tc>
        <w:tc>
          <w:tcPr>
            <w:tcW w:w="1643" w:type="dxa"/>
          </w:tcPr>
          <w:p w:rsidR="00A92859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4</w:t>
            </w:r>
          </w:p>
          <w:p w:rsidR="008B4ACA" w:rsidRDefault="008B4ACA" w:rsidP="00055AAF">
            <w:pPr>
              <w:pStyle w:val="aff3"/>
            </w:pPr>
            <w:r>
              <w:t>25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1</w:t>
            </w:r>
          </w:p>
          <w:p w:rsidR="008B4ACA" w:rsidRPr="008B4ACA" w:rsidRDefault="008B4ACA" w:rsidP="00055AAF">
            <w:pPr>
              <w:pStyle w:val="aff3"/>
            </w:pPr>
            <w:r>
              <w:t>4</w:t>
            </w:r>
          </w:p>
        </w:tc>
        <w:tc>
          <w:tcPr>
            <w:tcW w:w="1643" w:type="dxa"/>
          </w:tcPr>
          <w:p w:rsidR="00055AAF" w:rsidRPr="00055AAF" w:rsidRDefault="00055AAF" w:rsidP="00055AAF">
            <w:pPr>
              <w:pStyle w:val="aff3"/>
              <w:rPr>
                <w:sz w:val="24"/>
              </w:rPr>
            </w:pPr>
            <w:r>
              <w:rPr>
                <w:sz w:val="24"/>
              </w:rPr>
              <w:t>-</w:t>
            </w:r>
          </w:p>
          <w:tbl>
            <w:tblPr>
              <w:tblW w:w="1387" w:type="dxa"/>
              <w:tblLook w:val="04A0" w:firstRow="1" w:lastRow="0" w:firstColumn="1" w:lastColumn="0" w:noHBand="0" w:noVBand="1"/>
            </w:tblPr>
            <w:tblGrid>
              <w:gridCol w:w="1387"/>
            </w:tblGrid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0.307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1.470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0.083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0.571</w:t>
                  </w:r>
                </w:p>
              </w:tc>
            </w:tr>
          </w:tbl>
          <w:p w:rsidR="00A92859" w:rsidRDefault="00A92859" w:rsidP="00055AAF">
            <w:pPr>
              <w:pStyle w:val="aff3"/>
            </w:pPr>
          </w:p>
        </w:tc>
      </w:tr>
      <w:tr w:rsidR="00A92859" w:rsidTr="00A92859">
        <w:tc>
          <w:tcPr>
            <w:tcW w:w="1642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2" w:type="dxa"/>
          </w:tcPr>
          <w:p w:rsidR="00A92859" w:rsidRPr="00A92859" w:rsidRDefault="00DF5E8F" w:rsidP="00055AAF">
            <w:pPr>
              <w:pStyle w:val="aff3"/>
            </w:pPr>
            <w:r>
              <w:t>n = 100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2" w:type="dxa"/>
          </w:tcPr>
          <w:p w:rsidR="00A92859" w:rsidRPr="008B4ACA" w:rsidRDefault="00A92859" w:rsidP="00055AAF">
            <w:pPr>
              <w:pStyle w:val="aff3"/>
            </w:pPr>
          </w:p>
        </w:tc>
        <w:tc>
          <w:tcPr>
            <w:tcW w:w="1643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3" w:type="dxa"/>
          </w:tcPr>
          <w:p w:rsidR="00A92859" w:rsidRDefault="00E56A5E" w:rsidP="00E56A5E">
            <w:pPr>
              <w:pStyle w:val="aff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2.433</m:t>
                </m:r>
              </m:oMath>
            </m:oMathPara>
          </w:p>
        </w:tc>
      </w:tr>
    </w:tbl>
    <w:p w:rsidR="00A92859" w:rsidRDefault="00A92859" w:rsidP="00F32297">
      <w:pPr>
        <w:pStyle w:val="af4"/>
      </w:pPr>
    </w:p>
    <w:p w:rsidR="00DD444A" w:rsidRDefault="00DD444A" w:rsidP="00DD444A">
      <w:pPr>
        <w:pStyle w:val="af4"/>
      </w:pPr>
      <w:r>
        <w:t xml:space="preserve">По  таблице  критических  точек  распределения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/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</w:t>
      </w:r>
      <w:r>
        <w:t xml:space="preserve"> </w:t>
      </w:r>
      <w:r>
        <w:t>по уровню значимости  0,0</w:t>
      </w:r>
      <w:r>
        <w:t>5</w:t>
      </w:r>
      <w:r w:rsidR="009C1C2E">
        <w:t xml:space="preserve"> и</w:t>
      </w:r>
      <w:r w:rsidR="00B77912">
        <w:t xml:space="preserve"> числу  степеней </w:t>
      </w:r>
      <w:r>
        <w:t xml:space="preserve">свободы  k = </w:t>
      </w:r>
      <w:r w:rsidR="0060697A">
        <w:rPr>
          <w:lang w:val="en-US"/>
        </w:rPr>
        <w:t>S</w:t>
      </w:r>
      <w:r w:rsidR="0060697A" w:rsidRPr="0060697A">
        <w:t xml:space="preserve"> - </w:t>
      </w:r>
      <w:bookmarkStart w:id="3" w:name="_GoBack"/>
      <w:bookmarkEnd w:id="3"/>
      <w:r>
        <w:t>3 = 7 -</w:t>
      </w:r>
      <w:r w:rsidR="009C1C2E">
        <w:t xml:space="preserve"> </w:t>
      </w:r>
      <w:r>
        <w:t>3 = 4   находим  критическую  точку  правосторонней  критической  области</w:t>
      </w:r>
      <w:r w:rsidR="009C1C2E">
        <w:t>:</w:t>
      </w:r>
    </w:p>
    <w:p w:rsidR="009C1C2E" w:rsidRDefault="009C1C2E" w:rsidP="00DD444A">
      <w:pPr>
        <w:pStyle w:val="af4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0,05;4</m:t>
            </m:r>
          </m:e>
        </m:d>
        <m:r>
          <w:rPr>
            <w:rFonts w:ascii="Cambria Math" w:hAnsi="Cambria Math"/>
          </w:rPr>
          <m:t>=9,5</m:t>
        </m:r>
      </m:oMath>
      <w:r w:rsidR="0092123C">
        <w:t>.</w:t>
      </w:r>
    </w:p>
    <w:p w:rsidR="0092123C" w:rsidRDefault="0092123C" w:rsidP="0092123C">
      <w:pPr>
        <w:pStyle w:val="af4"/>
      </w:pPr>
      <w:r>
        <w:t xml:space="preserve">Так  как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w:proofErr w:type="gramStart"/>
            <m:r>
              <w:rPr>
                <w:rFonts w:ascii="Cambria Math" w:hAnsi="Cambria Math"/>
              </w:rPr>
              <m:t>кр</m:t>
            </m:r>
            <w:proofErr w:type="gramEnd"/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- нет оснований отвергнуть гипотезу о</w:t>
      </w:r>
      <w:r>
        <w:t xml:space="preserve"> нормальном </w:t>
      </w:r>
      <w:r>
        <w:t xml:space="preserve">распределении генеральной совокупности. Другими словами, расхождения между эмпирическими и теоретическими </w:t>
      </w:r>
      <w:r>
        <w:t>частотами  незначимо (случайно).</w:t>
      </w:r>
    </w:p>
    <w:p w:rsidR="00A92859" w:rsidRPr="004725AE" w:rsidRDefault="00A92859" w:rsidP="00F32297">
      <w:pPr>
        <w:pStyle w:val="af4"/>
      </w:pPr>
    </w:p>
    <w:p w:rsidR="004725AE" w:rsidRPr="004725AE" w:rsidRDefault="004725AE" w:rsidP="00F32297">
      <w:pPr>
        <w:pStyle w:val="af4"/>
        <w:sectPr w:rsidR="004725AE" w:rsidRPr="004725AE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CFA" w:rsidRDefault="00AF2CFA">
      <w:r>
        <w:separator/>
      </w:r>
    </w:p>
  </w:endnote>
  <w:endnote w:type="continuationSeparator" w:id="0">
    <w:p w:rsidR="00AF2CFA" w:rsidRDefault="00AF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CFA" w:rsidRDefault="00AF2CFA">
      <w:r>
        <w:separator/>
      </w:r>
    </w:p>
  </w:footnote>
  <w:footnote w:type="continuationSeparator" w:id="0">
    <w:p w:rsidR="00AF2CFA" w:rsidRDefault="00AF2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65" w:rsidRDefault="00802865">
    <w:pPr>
      <w:pStyle w:val="a9"/>
    </w:pPr>
  </w:p>
  <w:p w:rsidR="00802865" w:rsidRDefault="00802865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65" w:rsidRDefault="00802865">
    <w:pPr>
      <w:pStyle w:val="a9"/>
      <w:jc w:val="right"/>
    </w:pPr>
  </w:p>
  <w:p w:rsidR="00802865" w:rsidRDefault="00802865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65" w:rsidRDefault="00802865">
    <w:pPr>
      <w:pStyle w:val="a9"/>
      <w:jc w:val="right"/>
    </w:pPr>
  </w:p>
  <w:p w:rsidR="00802865" w:rsidRDefault="00802865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65" w:rsidRDefault="00802865">
    <w:pPr>
      <w:pStyle w:val="a9"/>
    </w:pPr>
  </w:p>
  <w:p w:rsidR="00802865" w:rsidRDefault="00802865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65" w:rsidRDefault="00802865">
    <w:pPr>
      <w:pStyle w:val="a9"/>
      <w:jc w:val="right"/>
    </w:pPr>
  </w:p>
  <w:p w:rsidR="00802865" w:rsidRDefault="00802865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65" w:rsidRDefault="00802865">
    <w:pPr>
      <w:pStyle w:val="a9"/>
      <w:jc w:val="right"/>
    </w:pPr>
  </w:p>
  <w:p w:rsidR="00802865" w:rsidRDefault="00802865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865" w:rsidRPr="00830B7C" w:rsidRDefault="00802865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60697A">
      <w:rPr>
        <w:noProof/>
        <w:sz w:val="24"/>
        <w:szCs w:val="24"/>
      </w:rPr>
      <w:t>7</w:t>
    </w:r>
    <w:r w:rsidRPr="00830B7C">
      <w:rPr>
        <w:sz w:val="24"/>
        <w:szCs w:val="24"/>
      </w:rPr>
      <w:fldChar w:fldCharType="end"/>
    </w:r>
  </w:p>
  <w:p w:rsidR="00802865" w:rsidRDefault="0080286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4851FF2"/>
    <w:multiLevelType w:val="multilevel"/>
    <w:tmpl w:val="CF1298A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1B"/>
    <w:rsid w:val="00000B95"/>
    <w:rsid w:val="0000550E"/>
    <w:rsid w:val="00007C67"/>
    <w:rsid w:val="000100E9"/>
    <w:rsid w:val="00013940"/>
    <w:rsid w:val="0002046E"/>
    <w:rsid w:val="0002701A"/>
    <w:rsid w:val="00027EE4"/>
    <w:rsid w:val="0003154B"/>
    <w:rsid w:val="0003439B"/>
    <w:rsid w:val="0003667E"/>
    <w:rsid w:val="0004011F"/>
    <w:rsid w:val="00052965"/>
    <w:rsid w:val="00055AAF"/>
    <w:rsid w:val="0006307D"/>
    <w:rsid w:val="00063B2E"/>
    <w:rsid w:val="00063CCE"/>
    <w:rsid w:val="00085733"/>
    <w:rsid w:val="000A575C"/>
    <w:rsid w:val="000D0C3F"/>
    <w:rsid w:val="000E05AE"/>
    <w:rsid w:val="000E12A0"/>
    <w:rsid w:val="000E56F9"/>
    <w:rsid w:val="000F0092"/>
    <w:rsid w:val="000F0A6D"/>
    <w:rsid w:val="000F66AF"/>
    <w:rsid w:val="000F7B80"/>
    <w:rsid w:val="000F7BE6"/>
    <w:rsid w:val="00114FE8"/>
    <w:rsid w:val="00123D60"/>
    <w:rsid w:val="00125740"/>
    <w:rsid w:val="00130592"/>
    <w:rsid w:val="00133A80"/>
    <w:rsid w:val="00134F93"/>
    <w:rsid w:val="001426E1"/>
    <w:rsid w:val="00142FEB"/>
    <w:rsid w:val="00146606"/>
    <w:rsid w:val="001510E4"/>
    <w:rsid w:val="0015298A"/>
    <w:rsid w:val="00154596"/>
    <w:rsid w:val="00157191"/>
    <w:rsid w:val="00164C4D"/>
    <w:rsid w:val="00171DC4"/>
    <w:rsid w:val="00181622"/>
    <w:rsid w:val="001A077F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1F6889"/>
    <w:rsid w:val="002043D2"/>
    <w:rsid w:val="00204D40"/>
    <w:rsid w:val="00225637"/>
    <w:rsid w:val="002273AA"/>
    <w:rsid w:val="00236A4A"/>
    <w:rsid w:val="002411F2"/>
    <w:rsid w:val="00243F0A"/>
    <w:rsid w:val="002550D6"/>
    <w:rsid w:val="00274756"/>
    <w:rsid w:val="00284F0D"/>
    <w:rsid w:val="00287464"/>
    <w:rsid w:val="002916DC"/>
    <w:rsid w:val="002A4A83"/>
    <w:rsid w:val="002B36FC"/>
    <w:rsid w:val="002B7721"/>
    <w:rsid w:val="002D2116"/>
    <w:rsid w:val="002E1E34"/>
    <w:rsid w:val="002E6670"/>
    <w:rsid w:val="0030381C"/>
    <w:rsid w:val="00310BF0"/>
    <w:rsid w:val="00317356"/>
    <w:rsid w:val="00321447"/>
    <w:rsid w:val="00321A85"/>
    <w:rsid w:val="00324219"/>
    <w:rsid w:val="00330017"/>
    <w:rsid w:val="003306DD"/>
    <w:rsid w:val="00350C9F"/>
    <w:rsid w:val="00352DF3"/>
    <w:rsid w:val="00360E3A"/>
    <w:rsid w:val="003673FE"/>
    <w:rsid w:val="00380FC5"/>
    <w:rsid w:val="003961A5"/>
    <w:rsid w:val="00397611"/>
    <w:rsid w:val="003A0036"/>
    <w:rsid w:val="003A01F7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568E9"/>
    <w:rsid w:val="00457349"/>
    <w:rsid w:val="00462864"/>
    <w:rsid w:val="004725AE"/>
    <w:rsid w:val="00474297"/>
    <w:rsid w:val="00496704"/>
    <w:rsid w:val="004A0120"/>
    <w:rsid w:val="004B0FBD"/>
    <w:rsid w:val="004B3830"/>
    <w:rsid w:val="004B5BB5"/>
    <w:rsid w:val="004C3E98"/>
    <w:rsid w:val="004C5B36"/>
    <w:rsid w:val="004C5FCF"/>
    <w:rsid w:val="004D37E7"/>
    <w:rsid w:val="004D4300"/>
    <w:rsid w:val="004E2F6E"/>
    <w:rsid w:val="0050131D"/>
    <w:rsid w:val="005039F6"/>
    <w:rsid w:val="00503A9E"/>
    <w:rsid w:val="00515874"/>
    <w:rsid w:val="005238CE"/>
    <w:rsid w:val="0052706D"/>
    <w:rsid w:val="00533131"/>
    <w:rsid w:val="00535C3A"/>
    <w:rsid w:val="00536648"/>
    <w:rsid w:val="00541694"/>
    <w:rsid w:val="00542397"/>
    <w:rsid w:val="005473AF"/>
    <w:rsid w:val="00554939"/>
    <w:rsid w:val="00557B47"/>
    <w:rsid w:val="0056166B"/>
    <w:rsid w:val="0056240C"/>
    <w:rsid w:val="00564E35"/>
    <w:rsid w:val="00570937"/>
    <w:rsid w:val="00583993"/>
    <w:rsid w:val="00584DDD"/>
    <w:rsid w:val="00584F94"/>
    <w:rsid w:val="00585AB2"/>
    <w:rsid w:val="00595C2C"/>
    <w:rsid w:val="005B09A4"/>
    <w:rsid w:val="005B0D15"/>
    <w:rsid w:val="005B3F07"/>
    <w:rsid w:val="005B552A"/>
    <w:rsid w:val="005B6C00"/>
    <w:rsid w:val="005C2099"/>
    <w:rsid w:val="005C610D"/>
    <w:rsid w:val="005C7938"/>
    <w:rsid w:val="005D1EFD"/>
    <w:rsid w:val="005D7E46"/>
    <w:rsid w:val="005F202E"/>
    <w:rsid w:val="005F2D72"/>
    <w:rsid w:val="0060439D"/>
    <w:rsid w:val="0060697A"/>
    <w:rsid w:val="00610F56"/>
    <w:rsid w:val="00610F6C"/>
    <w:rsid w:val="00614C5D"/>
    <w:rsid w:val="006172B5"/>
    <w:rsid w:val="00622C89"/>
    <w:rsid w:val="0062461A"/>
    <w:rsid w:val="00625891"/>
    <w:rsid w:val="006419D5"/>
    <w:rsid w:val="0065082E"/>
    <w:rsid w:val="00654010"/>
    <w:rsid w:val="00654993"/>
    <w:rsid w:val="00655298"/>
    <w:rsid w:val="00655D8E"/>
    <w:rsid w:val="00661F3B"/>
    <w:rsid w:val="0066261C"/>
    <w:rsid w:val="00675FC7"/>
    <w:rsid w:val="00680306"/>
    <w:rsid w:val="00680BBB"/>
    <w:rsid w:val="00680D78"/>
    <w:rsid w:val="00681A21"/>
    <w:rsid w:val="006943F7"/>
    <w:rsid w:val="006A2E8A"/>
    <w:rsid w:val="006A346C"/>
    <w:rsid w:val="006A7590"/>
    <w:rsid w:val="006B14D2"/>
    <w:rsid w:val="006B1E68"/>
    <w:rsid w:val="006B1EDB"/>
    <w:rsid w:val="006C03EB"/>
    <w:rsid w:val="006C4E80"/>
    <w:rsid w:val="006D160D"/>
    <w:rsid w:val="006D3F60"/>
    <w:rsid w:val="006D6EA3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779FD"/>
    <w:rsid w:val="00791ED4"/>
    <w:rsid w:val="007922C8"/>
    <w:rsid w:val="007956EE"/>
    <w:rsid w:val="00796B3D"/>
    <w:rsid w:val="00797071"/>
    <w:rsid w:val="007A6117"/>
    <w:rsid w:val="007A694E"/>
    <w:rsid w:val="007B2266"/>
    <w:rsid w:val="007B2D09"/>
    <w:rsid w:val="007B75CF"/>
    <w:rsid w:val="007B7E13"/>
    <w:rsid w:val="007C2755"/>
    <w:rsid w:val="007C4DC3"/>
    <w:rsid w:val="007D519D"/>
    <w:rsid w:val="007D648B"/>
    <w:rsid w:val="007E0BFA"/>
    <w:rsid w:val="007E2B2A"/>
    <w:rsid w:val="007F3C37"/>
    <w:rsid w:val="00802865"/>
    <w:rsid w:val="008117AD"/>
    <w:rsid w:val="0081772A"/>
    <w:rsid w:val="00823E4C"/>
    <w:rsid w:val="00830B7C"/>
    <w:rsid w:val="00834184"/>
    <w:rsid w:val="00840173"/>
    <w:rsid w:val="008402EC"/>
    <w:rsid w:val="00844D0A"/>
    <w:rsid w:val="00844E6E"/>
    <w:rsid w:val="00846333"/>
    <w:rsid w:val="00854C42"/>
    <w:rsid w:val="008557CD"/>
    <w:rsid w:val="00860230"/>
    <w:rsid w:val="00866084"/>
    <w:rsid w:val="00870AC3"/>
    <w:rsid w:val="0087592B"/>
    <w:rsid w:val="00877BD8"/>
    <w:rsid w:val="00886E4C"/>
    <w:rsid w:val="00887C19"/>
    <w:rsid w:val="008A2FEB"/>
    <w:rsid w:val="008A7EDC"/>
    <w:rsid w:val="008B04C5"/>
    <w:rsid w:val="008B4824"/>
    <w:rsid w:val="008B4ACA"/>
    <w:rsid w:val="008B4F55"/>
    <w:rsid w:val="008C1BFC"/>
    <w:rsid w:val="008C1C84"/>
    <w:rsid w:val="008C59C3"/>
    <w:rsid w:val="008D039C"/>
    <w:rsid w:val="008D2A54"/>
    <w:rsid w:val="008D741C"/>
    <w:rsid w:val="008E2DEA"/>
    <w:rsid w:val="008E5C07"/>
    <w:rsid w:val="008F35DE"/>
    <w:rsid w:val="008F6E95"/>
    <w:rsid w:val="00900430"/>
    <w:rsid w:val="00907DA8"/>
    <w:rsid w:val="0092123C"/>
    <w:rsid w:val="00924153"/>
    <w:rsid w:val="009300D3"/>
    <w:rsid w:val="00937456"/>
    <w:rsid w:val="00952A39"/>
    <w:rsid w:val="0096401D"/>
    <w:rsid w:val="00984473"/>
    <w:rsid w:val="00987B1B"/>
    <w:rsid w:val="00991ABD"/>
    <w:rsid w:val="009A25EE"/>
    <w:rsid w:val="009A5D09"/>
    <w:rsid w:val="009A6A9B"/>
    <w:rsid w:val="009C1C2E"/>
    <w:rsid w:val="009C44A8"/>
    <w:rsid w:val="009D5120"/>
    <w:rsid w:val="009E3124"/>
    <w:rsid w:val="009E6589"/>
    <w:rsid w:val="009E6EDE"/>
    <w:rsid w:val="00A04ABC"/>
    <w:rsid w:val="00A07CA0"/>
    <w:rsid w:val="00A13B76"/>
    <w:rsid w:val="00A25E91"/>
    <w:rsid w:val="00A26F6A"/>
    <w:rsid w:val="00A36E04"/>
    <w:rsid w:val="00A92859"/>
    <w:rsid w:val="00A95F4A"/>
    <w:rsid w:val="00AA02E8"/>
    <w:rsid w:val="00AA1155"/>
    <w:rsid w:val="00AA23B0"/>
    <w:rsid w:val="00AA6C59"/>
    <w:rsid w:val="00AB7E1B"/>
    <w:rsid w:val="00AC02E3"/>
    <w:rsid w:val="00AC6E90"/>
    <w:rsid w:val="00AE3160"/>
    <w:rsid w:val="00AE3717"/>
    <w:rsid w:val="00AF2CFA"/>
    <w:rsid w:val="00B04E67"/>
    <w:rsid w:val="00B10D17"/>
    <w:rsid w:val="00B1273E"/>
    <w:rsid w:val="00B3435C"/>
    <w:rsid w:val="00B3652A"/>
    <w:rsid w:val="00B3728E"/>
    <w:rsid w:val="00B40228"/>
    <w:rsid w:val="00B43787"/>
    <w:rsid w:val="00B604E2"/>
    <w:rsid w:val="00B6175C"/>
    <w:rsid w:val="00B77912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5EF2"/>
    <w:rsid w:val="00C079B4"/>
    <w:rsid w:val="00C110FF"/>
    <w:rsid w:val="00C12D94"/>
    <w:rsid w:val="00C16887"/>
    <w:rsid w:val="00C265B5"/>
    <w:rsid w:val="00C338F7"/>
    <w:rsid w:val="00C36D55"/>
    <w:rsid w:val="00C41794"/>
    <w:rsid w:val="00C463AF"/>
    <w:rsid w:val="00C5324A"/>
    <w:rsid w:val="00C56787"/>
    <w:rsid w:val="00C57E2A"/>
    <w:rsid w:val="00C64842"/>
    <w:rsid w:val="00C71681"/>
    <w:rsid w:val="00C7542D"/>
    <w:rsid w:val="00C76185"/>
    <w:rsid w:val="00C9067C"/>
    <w:rsid w:val="00C94F1B"/>
    <w:rsid w:val="00CA1966"/>
    <w:rsid w:val="00CA31BC"/>
    <w:rsid w:val="00CA367C"/>
    <w:rsid w:val="00CA544D"/>
    <w:rsid w:val="00CC1941"/>
    <w:rsid w:val="00CC3CF2"/>
    <w:rsid w:val="00CC4BB5"/>
    <w:rsid w:val="00CD2131"/>
    <w:rsid w:val="00CD3CE1"/>
    <w:rsid w:val="00CE17BC"/>
    <w:rsid w:val="00CF4FD1"/>
    <w:rsid w:val="00CF7D91"/>
    <w:rsid w:val="00D00B82"/>
    <w:rsid w:val="00D00F8E"/>
    <w:rsid w:val="00D025D7"/>
    <w:rsid w:val="00D036DF"/>
    <w:rsid w:val="00D05B50"/>
    <w:rsid w:val="00D06485"/>
    <w:rsid w:val="00D10F1B"/>
    <w:rsid w:val="00D216E5"/>
    <w:rsid w:val="00D24F95"/>
    <w:rsid w:val="00D42368"/>
    <w:rsid w:val="00D462BB"/>
    <w:rsid w:val="00D624D0"/>
    <w:rsid w:val="00D633C9"/>
    <w:rsid w:val="00D660EA"/>
    <w:rsid w:val="00D6742E"/>
    <w:rsid w:val="00D84077"/>
    <w:rsid w:val="00D84EB5"/>
    <w:rsid w:val="00DA296D"/>
    <w:rsid w:val="00DA3566"/>
    <w:rsid w:val="00DA6F9E"/>
    <w:rsid w:val="00DB066B"/>
    <w:rsid w:val="00DB30B9"/>
    <w:rsid w:val="00DB3F9E"/>
    <w:rsid w:val="00DB6E70"/>
    <w:rsid w:val="00DC6578"/>
    <w:rsid w:val="00DD1EB7"/>
    <w:rsid w:val="00DD31AF"/>
    <w:rsid w:val="00DD444A"/>
    <w:rsid w:val="00DE421D"/>
    <w:rsid w:val="00DF5E26"/>
    <w:rsid w:val="00DF5E8F"/>
    <w:rsid w:val="00DF60E8"/>
    <w:rsid w:val="00E06940"/>
    <w:rsid w:val="00E141D9"/>
    <w:rsid w:val="00E30892"/>
    <w:rsid w:val="00E51907"/>
    <w:rsid w:val="00E53980"/>
    <w:rsid w:val="00E56A5E"/>
    <w:rsid w:val="00E62A14"/>
    <w:rsid w:val="00E63D7C"/>
    <w:rsid w:val="00E743F4"/>
    <w:rsid w:val="00E81F69"/>
    <w:rsid w:val="00E82641"/>
    <w:rsid w:val="00E84E27"/>
    <w:rsid w:val="00E94541"/>
    <w:rsid w:val="00EA2EBB"/>
    <w:rsid w:val="00EA7AF3"/>
    <w:rsid w:val="00EB48F5"/>
    <w:rsid w:val="00EB6D4B"/>
    <w:rsid w:val="00EC170C"/>
    <w:rsid w:val="00EC6A45"/>
    <w:rsid w:val="00EE3235"/>
    <w:rsid w:val="00EE3CCE"/>
    <w:rsid w:val="00F04B76"/>
    <w:rsid w:val="00F04FCA"/>
    <w:rsid w:val="00F1367A"/>
    <w:rsid w:val="00F176E2"/>
    <w:rsid w:val="00F21925"/>
    <w:rsid w:val="00F26A82"/>
    <w:rsid w:val="00F31C6F"/>
    <w:rsid w:val="00F32297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3129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6ADCB-BE62-4EA7-AA2B-81DCDEFA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166</TotalTime>
  <Pages>9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9506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29</cp:revision>
  <cp:lastPrinted>2013-01-11T04:01:00Z</cp:lastPrinted>
  <dcterms:created xsi:type="dcterms:W3CDTF">2018-11-29T17:26:00Z</dcterms:created>
  <dcterms:modified xsi:type="dcterms:W3CDTF">2018-12-02T17:16:00Z</dcterms:modified>
</cp:coreProperties>
</file>