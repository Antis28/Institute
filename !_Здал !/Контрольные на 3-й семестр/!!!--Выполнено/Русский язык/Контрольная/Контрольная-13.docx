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Кафедра «</w:t>
      </w:r>
      <w:r w:rsidR="001B3CE4">
        <w:rPr>
          <w:bCs/>
          <w:spacing w:val="10"/>
          <w:sz w:val="28"/>
          <w:lang w:eastAsia="x-none"/>
        </w:rPr>
        <w:t>Иностранные языки</w:t>
      </w:r>
      <w:r w:rsidRPr="00F62E3E">
        <w:rPr>
          <w:bCs/>
          <w:spacing w:val="10"/>
          <w:sz w:val="28"/>
          <w:lang w:eastAsia="x-none"/>
        </w:rPr>
        <w:t>»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Факультет «ТИИТ»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F62E3E">
        <w:rPr>
          <w:b/>
          <w:bCs/>
          <w:spacing w:val="10"/>
          <w:sz w:val="28"/>
          <w:lang w:eastAsia="x-none"/>
        </w:rPr>
        <w:t>КОНТРОЛЬНАЯ РАБОТА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по дисциплине «</w:t>
      </w:r>
      <w:r w:rsidR="00BE6CF3">
        <w:rPr>
          <w:bCs/>
          <w:spacing w:val="10"/>
          <w:sz w:val="28"/>
          <w:lang w:eastAsia="x-none"/>
        </w:rPr>
        <w:t>Русский язык</w:t>
      </w:r>
      <w:r w:rsidR="001B3CE4">
        <w:rPr>
          <w:bCs/>
          <w:spacing w:val="10"/>
          <w:sz w:val="28"/>
          <w:lang w:eastAsia="x-none"/>
        </w:rPr>
        <w:t xml:space="preserve"> и культура речи</w:t>
      </w:r>
      <w:r w:rsidRPr="00F62E3E">
        <w:rPr>
          <w:bCs/>
          <w:spacing w:val="10"/>
          <w:sz w:val="28"/>
          <w:lang w:eastAsia="x-none"/>
        </w:rPr>
        <w:t>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B3CE4">
        <w:rPr>
          <w:b/>
          <w:bCs/>
          <w:spacing w:val="10"/>
          <w:sz w:val="28"/>
          <w:lang w:eastAsia="x-none"/>
        </w:rPr>
        <w:t xml:space="preserve">Вариант </w:t>
      </w:r>
      <w:r w:rsidR="001B3CE4" w:rsidRPr="001B3CE4">
        <w:rPr>
          <w:b/>
          <w:bCs/>
          <w:spacing w:val="10"/>
          <w:sz w:val="28"/>
          <w:lang w:eastAsia="x-none"/>
        </w:rPr>
        <w:t>7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Выполнил:</w:t>
      </w: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F62E3E">
        <w:rPr>
          <w:bCs/>
          <w:spacing w:val="10"/>
          <w:sz w:val="28"/>
          <w:lang w:eastAsia="x-none"/>
        </w:rPr>
        <w:t>ст.гр</w:t>
      </w:r>
      <w:proofErr w:type="spellEnd"/>
      <w:r w:rsidRPr="00F62E3E">
        <w:rPr>
          <w:bCs/>
          <w:spacing w:val="10"/>
          <w:sz w:val="28"/>
          <w:lang w:eastAsia="x-none"/>
        </w:rPr>
        <w:t>. ИМО-17-з Синяткин Р</w:t>
      </w:r>
      <w:r w:rsidR="009E694F">
        <w:rPr>
          <w:bCs/>
          <w:spacing w:val="10"/>
          <w:sz w:val="28"/>
          <w:lang w:eastAsia="x-none"/>
        </w:rPr>
        <w:t xml:space="preserve">оман </w:t>
      </w:r>
      <w:r w:rsidRPr="00F62E3E">
        <w:rPr>
          <w:bCs/>
          <w:spacing w:val="10"/>
          <w:sz w:val="28"/>
          <w:lang w:eastAsia="x-none"/>
        </w:rPr>
        <w:t>Г</w:t>
      </w:r>
      <w:r w:rsidR="009E694F">
        <w:rPr>
          <w:bCs/>
          <w:spacing w:val="10"/>
          <w:sz w:val="28"/>
          <w:lang w:eastAsia="x-none"/>
        </w:rPr>
        <w:t>еннадьевич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Номер зачетной книжки: 18-097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Проверил: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Преподаватель</w:t>
      </w:r>
      <w:r w:rsidR="009E694F">
        <w:rPr>
          <w:bCs/>
          <w:spacing w:val="10"/>
          <w:sz w:val="28"/>
          <w:lang w:eastAsia="x-none"/>
        </w:rPr>
        <w:t xml:space="preserve"> </w:t>
      </w:r>
      <w:proofErr w:type="spellStart"/>
      <w:r w:rsidR="009E694F">
        <w:rPr>
          <w:bCs/>
          <w:spacing w:val="10"/>
          <w:sz w:val="28"/>
          <w:lang w:eastAsia="x-none"/>
        </w:rPr>
        <w:t>Брисова</w:t>
      </w:r>
      <w:proofErr w:type="spellEnd"/>
      <w:r>
        <w:rPr>
          <w:bCs/>
          <w:spacing w:val="10"/>
          <w:sz w:val="28"/>
          <w:lang w:eastAsia="x-none"/>
        </w:rPr>
        <w:t xml:space="preserve"> М</w:t>
      </w:r>
      <w:r w:rsidRPr="00F62E3E">
        <w:rPr>
          <w:bCs/>
          <w:spacing w:val="10"/>
          <w:sz w:val="28"/>
          <w:lang w:eastAsia="x-none"/>
        </w:rPr>
        <w:t>.</w:t>
      </w:r>
      <w:r w:rsidR="009E694F">
        <w:rPr>
          <w:bCs/>
          <w:spacing w:val="10"/>
          <w:sz w:val="28"/>
          <w:lang w:eastAsia="x-none"/>
        </w:rPr>
        <w:t>В</w:t>
      </w:r>
      <w:r>
        <w:rPr>
          <w:bCs/>
          <w:spacing w:val="10"/>
          <w:sz w:val="28"/>
          <w:lang w:eastAsia="x-none"/>
        </w:rPr>
        <w:t>.</w:t>
      </w:r>
    </w:p>
    <w:p w:rsid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Pr="00F62E3E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0D6C91" w:rsidRDefault="00F62E3E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0D6C91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F62E3E">
        <w:rPr>
          <w:bCs/>
          <w:spacing w:val="10"/>
          <w:sz w:val="28"/>
          <w:lang w:eastAsia="x-none"/>
        </w:rPr>
        <w:t>Горловка – 2018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CE08BF" w:rsidRDefault="005C2099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532311372" w:history="1">
        <w:r w:rsidR="00CE08BF" w:rsidRPr="008E35C7">
          <w:rPr>
            <w:rStyle w:val="af1"/>
            <w:noProof/>
          </w:rPr>
          <w:t>Задание 1</w:t>
        </w:r>
        <w:r w:rsidR="00CE08BF">
          <w:rPr>
            <w:noProof/>
            <w:webHidden/>
          </w:rPr>
          <w:tab/>
        </w:r>
        <w:r w:rsidR="00CE08BF">
          <w:rPr>
            <w:noProof/>
            <w:webHidden/>
          </w:rPr>
          <w:fldChar w:fldCharType="begin"/>
        </w:r>
        <w:r w:rsidR="00CE08BF">
          <w:rPr>
            <w:noProof/>
            <w:webHidden/>
          </w:rPr>
          <w:instrText xml:space="preserve"> PAGEREF _Toc532311372 \h </w:instrText>
        </w:r>
        <w:r w:rsidR="00CE08BF">
          <w:rPr>
            <w:noProof/>
            <w:webHidden/>
          </w:rPr>
        </w:r>
        <w:r w:rsidR="00CE08BF">
          <w:rPr>
            <w:noProof/>
            <w:webHidden/>
          </w:rPr>
          <w:fldChar w:fldCharType="separate"/>
        </w:r>
        <w:r w:rsidR="00A14026">
          <w:rPr>
            <w:noProof/>
            <w:webHidden/>
          </w:rPr>
          <w:t>2</w:t>
        </w:r>
        <w:r w:rsidR="00CE08BF">
          <w:rPr>
            <w:noProof/>
            <w:webHidden/>
          </w:rPr>
          <w:fldChar w:fldCharType="end"/>
        </w:r>
      </w:hyperlink>
    </w:p>
    <w:p w:rsidR="00CE08BF" w:rsidRDefault="00DB01EC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2311373" w:history="1">
        <w:r w:rsidR="00CE08BF" w:rsidRPr="008E35C7">
          <w:rPr>
            <w:rStyle w:val="af1"/>
            <w:noProof/>
          </w:rPr>
          <w:t>Задание 2</w:t>
        </w:r>
        <w:r w:rsidR="00CE08BF">
          <w:rPr>
            <w:noProof/>
            <w:webHidden/>
          </w:rPr>
          <w:tab/>
        </w:r>
        <w:r w:rsidR="00CE08BF">
          <w:rPr>
            <w:noProof/>
            <w:webHidden/>
          </w:rPr>
          <w:fldChar w:fldCharType="begin"/>
        </w:r>
        <w:r w:rsidR="00CE08BF">
          <w:rPr>
            <w:noProof/>
            <w:webHidden/>
          </w:rPr>
          <w:instrText xml:space="preserve"> PAGEREF _Toc532311373 \h </w:instrText>
        </w:r>
        <w:r w:rsidR="00CE08BF">
          <w:rPr>
            <w:noProof/>
            <w:webHidden/>
          </w:rPr>
        </w:r>
        <w:r w:rsidR="00CE08BF">
          <w:rPr>
            <w:noProof/>
            <w:webHidden/>
          </w:rPr>
          <w:fldChar w:fldCharType="separate"/>
        </w:r>
        <w:r w:rsidR="00A14026">
          <w:rPr>
            <w:noProof/>
            <w:webHidden/>
          </w:rPr>
          <w:t>2</w:t>
        </w:r>
        <w:r w:rsidR="00CE08BF">
          <w:rPr>
            <w:noProof/>
            <w:webHidden/>
          </w:rPr>
          <w:fldChar w:fldCharType="end"/>
        </w:r>
      </w:hyperlink>
    </w:p>
    <w:p w:rsidR="00CE08BF" w:rsidRDefault="00DB01EC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2311374" w:history="1">
        <w:r w:rsidR="00CE08BF" w:rsidRPr="008E35C7">
          <w:rPr>
            <w:rStyle w:val="af1"/>
            <w:noProof/>
          </w:rPr>
          <w:t>Задание 3</w:t>
        </w:r>
        <w:r w:rsidR="00CE08BF">
          <w:rPr>
            <w:noProof/>
            <w:webHidden/>
          </w:rPr>
          <w:tab/>
        </w:r>
        <w:r w:rsidR="00CE08BF">
          <w:rPr>
            <w:noProof/>
            <w:webHidden/>
          </w:rPr>
          <w:fldChar w:fldCharType="begin"/>
        </w:r>
        <w:r w:rsidR="00CE08BF">
          <w:rPr>
            <w:noProof/>
            <w:webHidden/>
          </w:rPr>
          <w:instrText xml:space="preserve"> PAGEREF _Toc532311374 \h </w:instrText>
        </w:r>
        <w:r w:rsidR="00CE08BF">
          <w:rPr>
            <w:noProof/>
            <w:webHidden/>
          </w:rPr>
        </w:r>
        <w:r w:rsidR="00CE08BF">
          <w:rPr>
            <w:noProof/>
            <w:webHidden/>
          </w:rPr>
          <w:fldChar w:fldCharType="separate"/>
        </w:r>
        <w:r w:rsidR="00A14026">
          <w:rPr>
            <w:noProof/>
            <w:webHidden/>
          </w:rPr>
          <w:t>3</w:t>
        </w:r>
        <w:r w:rsidR="00CE08BF">
          <w:rPr>
            <w:noProof/>
            <w:webHidden/>
          </w:rPr>
          <w:fldChar w:fldCharType="end"/>
        </w:r>
      </w:hyperlink>
    </w:p>
    <w:p w:rsidR="00CE08BF" w:rsidRDefault="00DB01EC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2311375" w:history="1">
        <w:r w:rsidR="00CE08BF" w:rsidRPr="008E35C7">
          <w:rPr>
            <w:rStyle w:val="af1"/>
            <w:noProof/>
          </w:rPr>
          <w:t>Задание 4</w:t>
        </w:r>
        <w:r w:rsidR="00CE08BF">
          <w:rPr>
            <w:noProof/>
            <w:webHidden/>
          </w:rPr>
          <w:tab/>
        </w:r>
        <w:r w:rsidR="00CE08BF">
          <w:rPr>
            <w:noProof/>
            <w:webHidden/>
          </w:rPr>
          <w:fldChar w:fldCharType="begin"/>
        </w:r>
        <w:r w:rsidR="00CE08BF">
          <w:rPr>
            <w:noProof/>
            <w:webHidden/>
          </w:rPr>
          <w:instrText xml:space="preserve"> PAGEREF _Toc532311375 \h </w:instrText>
        </w:r>
        <w:r w:rsidR="00CE08BF">
          <w:rPr>
            <w:noProof/>
            <w:webHidden/>
          </w:rPr>
        </w:r>
        <w:r w:rsidR="00CE08BF">
          <w:rPr>
            <w:noProof/>
            <w:webHidden/>
          </w:rPr>
          <w:fldChar w:fldCharType="separate"/>
        </w:r>
        <w:r w:rsidR="00A14026">
          <w:rPr>
            <w:noProof/>
            <w:webHidden/>
          </w:rPr>
          <w:t>4</w:t>
        </w:r>
        <w:r w:rsidR="00CE08BF">
          <w:rPr>
            <w:noProof/>
            <w:webHidden/>
          </w:rPr>
          <w:fldChar w:fldCharType="end"/>
        </w:r>
      </w:hyperlink>
    </w:p>
    <w:p w:rsidR="00CE08BF" w:rsidRDefault="00DB01EC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2311376" w:history="1">
        <w:r w:rsidR="00CE08BF" w:rsidRPr="008E35C7">
          <w:rPr>
            <w:rStyle w:val="af1"/>
            <w:noProof/>
          </w:rPr>
          <w:t>СПИСОК ИСПОЛЬЗОВАННЫХ ИСТОЧНИКОВ И ЛИТЕРАТУРЫ</w:t>
        </w:r>
        <w:r w:rsidR="00CE08BF">
          <w:rPr>
            <w:noProof/>
            <w:webHidden/>
          </w:rPr>
          <w:tab/>
        </w:r>
        <w:r w:rsidR="00CE08BF">
          <w:rPr>
            <w:noProof/>
            <w:webHidden/>
          </w:rPr>
          <w:fldChar w:fldCharType="begin"/>
        </w:r>
        <w:r w:rsidR="00CE08BF">
          <w:rPr>
            <w:noProof/>
            <w:webHidden/>
          </w:rPr>
          <w:instrText xml:space="preserve"> PAGEREF _Toc532311376 \h </w:instrText>
        </w:r>
        <w:r w:rsidR="00CE08BF">
          <w:rPr>
            <w:noProof/>
            <w:webHidden/>
          </w:rPr>
        </w:r>
        <w:r w:rsidR="00CE08BF">
          <w:rPr>
            <w:noProof/>
            <w:webHidden/>
          </w:rPr>
          <w:fldChar w:fldCharType="separate"/>
        </w:r>
        <w:r w:rsidR="00A14026">
          <w:rPr>
            <w:noProof/>
            <w:webHidden/>
          </w:rPr>
          <w:t>10</w:t>
        </w:r>
        <w:r w:rsidR="00CE08BF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1604BE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1604BE" w:rsidSect="00007C67"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A61D44" w:rsidRDefault="00A61D44" w:rsidP="00A61D44">
      <w:pPr>
        <w:pStyle w:val="16"/>
      </w:pPr>
      <w:bookmarkStart w:id="0" w:name="_Toc532311372"/>
      <w:r>
        <w:lastRenderedPageBreak/>
        <w:t>Задание 1</w:t>
      </w:r>
      <w:bookmarkEnd w:id="0"/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  <w:r>
        <w:t xml:space="preserve">1. Управлять своей речью, властвовать над нею </w:t>
      </w:r>
      <w:r>
        <w:sym w:font="Symbol" w:char="F02D"/>
      </w:r>
      <w:r>
        <w:t xml:space="preserve"> значит не произносить ни одного слова в запальчивости, такого слова, о котором потом всё-таки пожалеешь. Слова ведь не забываются. Конечно, лишь очень мудрые умеют тщательно обдумывать свои речи, с их языка никогда не сорвется  опрометчивое слово.</w:t>
      </w:r>
    </w:p>
    <w:p w:rsidR="00A61D44" w:rsidRDefault="00A61D44" w:rsidP="00A61D44">
      <w:pPr>
        <w:pStyle w:val="af4"/>
      </w:pPr>
      <w:r>
        <w:t>2. Правила, как известно, создаются или выбираются для определенной ситуации</w:t>
      </w:r>
      <w:r w:rsidR="00EC407E">
        <w:t>.</w:t>
      </w:r>
      <w:r>
        <w:t xml:space="preserve"> Со временем складывается новая ситуация, при которой прежняя</w:t>
      </w:r>
      <w:r w:rsidR="00741E61" w:rsidRPr="00C03BB7">
        <w:t xml:space="preserve"> </w:t>
      </w:r>
      <w:r w:rsidR="00741E61">
        <w:t xml:space="preserve">теория уже не способна вести вперед </w:t>
      </w:r>
      <w:proofErr w:type="gramStart"/>
      <w:r w:rsidR="00741E61">
        <w:t>и</w:t>
      </w:r>
      <w:proofErr w:type="gramEnd"/>
      <w:r w:rsidR="00741E61">
        <w:t xml:space="preserve"> следовательно должна быть заменена.</w:t>
      </w:r>
    </w:p>
    <w:p w:rsidR="00B442F7" w:rsidRDefault="00B442F7" w:rsidP="00A61D44">
      <w:pPr>
        <w:pStyle w:val="af4"/>
      </w:pPr>
      <w:r>
        <w:t>3. Нина, как я сейчас понимаю, обладала всеми достоинствами и недостатками богачей. Она считала деньги тяжким бременем.</w:t>
      </w:r>
    </w:p>
    <w:p w:rsidR="00B442F7" w:rsidRDefault="00B442F7" w:rsidP="00A61D44">
      <w:pPr>
        <w:pStyle w:val="af4"/>
      </w:pPr>
      <w:r>
        <w:t>4. Мне, к счастью, пришлось играть в пьесах Чехова одну роль по несколько сот раз, но я вряд ли вспомню спектакль, во время которого не вскрывались бы в моей душе новые ощущения, а в самом произведении – новые глубины или тонкости, которые, представьте себе, не были мною раньше замечены.</w:t>
      </w:r>
    </w:p>
    <w:p w:rsidR="00B442F7" w:rsidRDefault="00B442F7" w:rsidP="00A61D44">
      <w:pPr>
        <w:pStyle w:val="af4"/>
      </w:pPr>
      <w:r>
        <w:t>5. Год, одним словом, был, если можно так сказать, прожит не зря.</w:t>
      </w:r>
    </w:p>
    <w:p w:rsidR="00B442F7" w:rsidRDefault="00B442F7" w:rsidP="00A61D44">
      <w:pPr>
        <w:pStyle w:val="af4"/>
      </w:pPr>
      <w:r>
        <w:t>6. И откуда, скажите на милость, взялась! (</w:t>
      </w:r>
      <w:proofErr w:type="spellStart"/>
      <w:r>
        <w:t>А.Чехов</w:t>
      </w:r>
      <w:proofErr w:type="spellEnd"/>
      <w:r>
        <w:t>).</w:t>
      </w:r>
    </w:p>
    <w:p w:rsidR="00CE611E" w:rsidRDefault="00CE611E" w:rsidP="00A61D44">
      <w:pPr>
        <w:pStyle w:val="af4"/>
      </w:pPr>
    </w:p>
    <w:p w:rsidR="00CE611E" w:rsidRDefault="00CE611E" w:rsidP="00A61D44">
      <w:pPr>
        <w:pStyle w:val="af4"/>
      </w:pPr>
    </w:p>
    <w:p w:rsidR="00CE611E" w:rsidRDefault="00CE611E" w:rsidP="00CE611E">
      <w:pPr>
        <w:pStyle w:val="16"/>
      </w:pPr>
      <w:bookmarkStart w:id="1" w:name="_Toc532311373"/>
      <w:r>
        <w:t>Задание 2</w:t>
      </w:r>
      <w:bookmarkEnd w:id="1"/>
    </w:p>
    <w:p w:rsidR="001604BE" w:rsidRPr="00152729" w:rsidRDefault="001604BE" w:rsidP="00152729">
      <w:pPr>
        <w:pStyle w:val="af4"/>
      </w:pPr>
    </w:p>
    <w:p w:rsidR="00152729" w:rsidRDefault="00152729" w:rsidP="00152729">
      <w:pPr>
        <w:pStyle w:val="af4"/>
        <w:numPr>
          <w:ilvl w:val="0"/>
          <w:numId w:val="40"/>
        </w:numPr>
      </w:pPr>
      <w:r w:rsidRPr="00152729">
        <w:t>В начале проспекта стоит большое высотное здание, у подножия которого приютилась маленькая церковь.</w:t>
      </w:r>
    </w:p>
    <w:p w:rsidR="00152729" w:rsidRDefault="00152729" w:rsidP="00152729">
      <w:pPr>
        <w:pStyle w:val="af4"/>
        <w:numPr>
          <w:ilvl w:val="0"/>
          <w:numId w:val="40"/>
        </w:numPr>
      </w:pPr>
      <w:r>
        <w:t>Из всех народов первым будет всегда тот, который определит другие в области мысли и умственной деятельности.</w:t>
      </w:r>
    </w:p>
    <w:p w:rsidR="00152729" w:rsidRDefault="00152729" w:rsidP="00152729">
      <w:pPr>
        <w:pStyle w:val="af4"/>
        <w:numPr>
          <w:ilvl w:val="0"/>
          <w:numId w:val="40"/>
        </w:numPr>
      </w:pPr>
      <w:r>
        <w:t>Доброта – качество излишек</w:t>
      </w:r>
      <w:r w:rsidR="007C2377">
        <w:t>, которого не вредит никому и никогда.</w:t>
      </w:r>
    </w:p>
    <w:p w:rsidR="007C2377" w:rsidRDefault="007C2377" w:rsidP="00152729">
      <w:pPr>
        <w:pStyle w:val="af4"/>
        <w:numPr>
          <w:ilvl w:val="0"/>
          <w:numId w:val="40"/>
        </w:numPr>
      </w:pPr>
      <w:r>
        <w:t>Впрочем</w:t>
      </w:r>
      <w:r w:rsidR="00CB11AC">
        <w:t>,</w:t>
      </w:r>
      <w:r>
        <w:t xml:space="preserve"> вряд ли бы этот побег смог совершиться</w:t>
      </w:r>
      <w:r w:rsidR="00CB11AC">
        <w:t>,</w:t>
      </w:r>
      <w:r>
        <w:t xml:space="preserve"> потому что когда философ вздумал подняться из-за стола, то ноги его сделались как будто деревянными и дверей в комнате</w:t>
      </w:r>
      <w:r w:rsidR="00CB11AC">
        <w:t xml:space="preserve"> начало представляться ему такое множество, что вряд ли бы он отыскал настоящую (Н. Гоголь)</w:t>
      </w:r>
    </w:p>
    <w:p w:rsidR="008E1160" w:rsidRDefault="008E1160" w:rsidP="00152729">
      <w:pPr>
        <w:pStyle w:val="af4"/>
        <w:numPr>
          <w:ilvl w:val="0"/>
          <w:numId w:val="40"/>
        </w:numPr>
      </w:pPr>
      <w:r>
        <w:t>Наша планета прекрасна и, когда космонавты видят её из глубин  Вселенной, то они не могут отвести глаз от её бирюзового свечения.</w:t>
      </w:r>
    </w:p>
    <w:p w:rsidR="008E1160" w:rsidRDefault="001E5413" w:rsidP="00152729">
      <w:pPr>
        <w:pStyle w:val="af4"/>
        <w:numPr>
          <w:ilvl w:val="0"/>
          <w:numId w:val="40"/>
        </w:numPr>
      </w:pPr>
      <w:r>
        <w:t>Толпа расступилась</w:t>
      </w:r>
      <w:r w:rsidR="00DD763B">
        <w:t>,</w:t>
      </w:r>
      <w:r>
        <w:t xml:space="preserve"> и прежде чем заиграла музыка</w:t>
      </w:r>
      <w:r w:rsidR="00DD763B">
        <w:t xml:space="preserve"> Устинья вышла в круг</w:t>
      </w:r>
      <w:r w:rsidR="00595423">
        <w:t>,</w:t>
      </w:r>
      <w:r w:rsidR="00DD763B">
        <w:t xml:space="preserve"> и сельчане невольно залюбовались ее танцем.</w:t>
      </w:r>
    </w:p>
    <w:p w:rsidR="00595423" w:rsidRDefault="008719D7" w:rsidP="00152729">
      <w:pPr>
        <w:pStyle w:val="af4"/>
        <w:numPr>
          <w:ilvl w:val="0"/>
          <w:numId w:val="40"/>
        </w:numPr>
      </w:pPr>
      <w:r>
        <w:t>Бакланов одного за другим слал людей и спрашивал: скороли? скоро</w:t>
      </w:r>
      <w:proofErr w:type="gramStart"/>
      <w:r>
        <w:t>?</w:t>
      </w:r>
      <w:r w:rsidR="00365301">
        <w:t>(</w:t>
      </w:r>
      <w:proofErr w:type="gramEnd"/>
      <w:r w:rsidR="00365301">
        <w:t>А. Фадеев).</w:t>
      </w:r>
    </w:p>
    <w:p w:rsidR="00365301" w:rsidRDefault="00365301" w:rsidP="00152729">
      <w:pPr>
        <w:pStyle w:val="af4"/>
        <w:numPr>
          <w:ilvl w:val="0"/>
          <w:numId w:val="40"/>
        </w:numPr>
      </w:pPr>
      <w:r>
        <w:t xml:space="preserve">Я вошёл в хату: две лавки и стол да огромный сундук возле печи </w:t>
      </w:r>
      <w:r w:rsidR="00136BDB">
        <w:t xml:space="preserve"> </w:t>
      </w:r>
      <w:proofErr w:type="gramStart"/>
      <w:r w:rsidR="00136BDB">
        <w:t>-</w:t>
      </w:r>
      <w:r>
        <w:t>с</w:t>
      </w:r>
      <w:proofErr w:type="gramEnd"/>
      <w:r>
        <w:t>оставляли всю мебель</w:t>
      </w:r>
      <w:r w:rsidR="00136BDB">
        <w:t>.</w:t>
      </w:r>
    </w:p>
    <w:p w:rsidR="009856E7" w:rsidRDefault="009856E7" w:rsidP="00152729">
      <w:pPr>
        <w:pStyle w:val="af4"/>
        <w:numPr>
          <w:ilvl w:val="0"/>
          <w:numId w:val="40"/>
        </w:numPr>
      </w:pPr>
      <w:r>
        <w:t xml:space="preserve">Подрастут лебедята - отец с матерью выведут их </w:t>
      </w:r>
      <w:proofErr w:type="gramStart"/>
      <w:r>
        <w:t>сперва</w:t>
      </w:r>
      <w:proofErr w:type="gramEnd"/>
      <w:r>
        <w:t xml:space="preserve"> на воду, а потом начнут учить летать</w:t>
      </w:r>
      <w:r w:rsidR="000E59FD">
        <w:t>.</w:t>
      </w:r>
    </w:p>
    <w:p w:rsidR="009856E7" w:rsidRDefault="00C5253A" w:rsidP="00152729">
      <w:pPr>
        <w:pStyle w:val="af4"/>
        <w:numPr>
          <w:ilvl w:val="0"/>
          <w:numId w:val="40"/>
        </w:numPr>
      </w:pPr>
      <w:r>
        <w:t xml:space="preserve"> </w:t>
      </w:r>
      <w:r w:rsidR="009856E7">
        <w:t>Две избы</w:t>
      </w:r>
      <w:r w:rsidR="000E59FD">
        <w:t xml:space="preserve"> стоят над самой речкой - одна на крутом склоне горы.</w:t>
      </w:r>
    </w:p>
    <w:p w:rsidR="000E59FD" w:rsidRDefault="00C5253A" w:rsidP="00152729">
      <w:pPr>
        <w:pStyle w:val="af4"/>
        <w:numPr>
          <w:ilvl w:val="0"/>
          <w:numId w:val="40"/>
        </w:numPr>
      </w:pPr>
      <w:r>
        <w:lastRenderedPageBreak/>
        <w:t xml:space="preserve"> </w:t>
      </w:r>
      <w:proofErr w:type="gramStart"/>
      <w:r w:rsidR="00695089">
        <w:t>Всякое время года приносит с собой известную добычу</w:t>
      </w:r>
      <w:r>
        <w:t>:</w:t>
      </w:r>
      <w:r w:rsidR="00695089">
        <w:t xml:space="preserve"> зимой</w:t>
      </w:r>
      <w:r>
        <w:t xml:space="preserve"> -</w:t>
      </w:r>
      <w:r w:rsidR="00695089">
        <w:t xml:space="preserve"> бьют медведей, куниц, волков, лисиц, осенью</w:t>
      </w:r>
      <w:r>
        <w:t xml:space="preserve"> –</w:t>
      </w:r>
      <w:r w:rsidR="00695089">
        <w:t xml:space="preserve"> </w:t>
      </w:r>
      <w:r>
        <w:t>белку, весной – диких коз, летом – всякую птицу.</w:t>
      </w:r>
      <w:proofErr w:type="gramEnd"/>
    </w:p>
    <w:p w:rsidR="00C5253A" w:rsidRPr="00152729" w:rsidRDefault="00C5253A" w:rsidP="00152729">
      <w:pPr>
        <w:pStyle w:val="af4"/>
        <w:numPr>
          <w:ilvl w:val="0"/>
          <w:numId w:val="40"/>
        </w:numPr>
      </w:pPr>
      <w:r>
        <w:t xml:space="preserve"> Андрей – тоже студент.</w:t>
      </w:r>
    </w:p>
    <w:p w:rsidR="001604BE" w:rsidRDefault="001604BE" w:rsidP="001604BE">
      <w:pPr>
        <w:pStyle w:val="af4"/>
      </w:pPr>
    </w:p>
    <w:p w:rsidR="001604BE" w:rsidRDefault="001604BE" w:rsidP="001604BE">
      <w:pPr>
        <w:pStyle w:val="16"/>
      </w:pPr>
      <w:bookmarkStart w:id="2" w:name="_Toc532311374"/>
      <w:r>
        <w:t>Задание 3</w:t>
      </w:r>
      <w:bookmarkEnd w:id="2"/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  <w:r w:rsidRPr="001604BE">
        <w:t>Вот и у меня появилась возможность для выращивания своего сада. Раньше не хватало времени, а теперь, когда стал свободен, я начал растить свой сад. Где-нибудь,  не далеко от цента, растут цитрусовые деревья, ведь мне нравится аромат их листьев. По краям  сада растут вишневые и сливовые деревья, ведь они так красиво цветут весной. В Японии существует традиция любования цветами. Опадающие лепестки цветов отождествляли с красотой и быстротечностью жизни, с храбростью и чистотой помыслов. Когда-то придворные проводили часы под цветущими деревьями, наслаждались общением, легкими напитками и сочинением стихов. Теперь я могу полюбоваться таким прекрасным видом вместе с друзьями и родными мне людьми, возможно, даже устроить пикник. Издали деревья выглядят как облака, а красота отдельных цветков открывается с близкого расстояния. В саду моем раскинется виноградник большой, чтоб можно было осенью съесть сладкого винограда, сделать вина и разделить его с друзьями и коллегами. Конечно, в саду должны быть дорожки, ведущие в центр по спирали, а в центре сада моего, растет поляна зеленая, где можно устоится и отдохнуть от суеты мирской. Помечтать, о вселенной, сущности бытия, забыться, отдыхая на зеленой траве в лучах солнца.</w:t>
      </w:r>
    </w:p>
    <w:p w:rsidR="00DC2277" w:rsidRPr="001604BE" w:rsidRDefault="00DC2277" w:rsidP="001604BE">
      <w:pPr>
        <w:pStyle w:val="af4"/>
      </w:pPr>
    </w:p>
    <w:p w:rsidR="00330CDF" w:rsidRDefault="00330CDF" w:rsidP="00DC2277">
      <w:pPr>
        <w:pStyle w:val="16"/>
        <w:sectPr w:rsidR="00330CDF" w:rsidSect="00157B25">
          <w:headerReference w:type="default" r:id="rId12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CE611E" w:rsidRDefault="00DC2277" w:rsidP="00DC2277">
      <w:pPr>
        <w:pStyle w:val="16"/>
      </w:pPr>
      <w:bookmarkStart w:id="3" w:name="_Toc532311375"/>
      <w:r>
        <w:lastRenderedPageBreak/>
        <w:t>Задание 4</w:t>
      </w:r>
      <w:bookmarkEnd w:id="3"/>
    </w:p>
    <w:p w:rsidR="00DC2277" w:rsidRDefault="00DC2277" w:rsidP="00DC2277">
      <w:pPr>
        <w:pStyle w:val="af4"/>
        <w:jc w:val="center"/>
      </w:pPr>
    </w:p>
    <w:p w:rsidR="00DC2277" w:rsidRDefault="00DC2277" w:rsidP="00DC2277">
      <w:pPr>
        <w:pStyle w:val="af4"/>
        <w:jc w:val="center"/>
      </w:pPr>
      <w:r>
        <w:t>Автобиография</w:t>
      </w:r>
    </w:p>
    <w:p w:rsidR="00DC2277" w:rsidRDefault="00DC2277" w:rsidP="00A61D44">
      <w:pPr>
        <w:pStyle w:val="af4"/>
      </w:pPr>
    </w:p>
    <w:p w:rsidR="00330CDF" w:rsidRDefault="00DC2277" w:rsidP="00DC2277">
      <w:pPr>
        <w:pStyle w:val="af4"/>
      </w:pPr>
      <w:r>
        <w:t xml:space="preserve">Я, Синяткин Роман Геннадьевич, родился 28 мая 1991 года в городе Горловка Донецкой области. </w:t>
      </w:r>
    </w:p>
    <w:p w:rsidR="00330CDF" w:rsidRDefault="00DC2277" w:rsidP="00DC2277">
      <w:pPr>
        <w:pStyle w:val="af4"/>
      </w:pPr>
      <w:r>
        <w:t xml:space="preserve">В 1998 году поступил в общеобразовательную школу №55. В 2006 году окончил школу. В этом же году начал обучение в Горловском профессиональном лицее по специальности «Автослесарь». </w:t>
      </w:r>
    </w:p>
    <w:p w:rsidR="00330CDF" w:rsidRDefault="00DC2277" w:rsidP="00DC2277">
      <w:pPr>
        <w:pStyle w:val="af4"/>
      </w:pPr>
      <w:r>
        <w:t xml:space="preserve">В 2009 году закончил его с предложением продолжить образование в Горловском машиностроительном колледже. </w:t>
      </w:r>
    </w:p>
    <w:p w:rsidR="00330CDF" w:rsidRDefault="00DC2277" w:rsidP="00DC2277">
      <w:pPr>
        <w:pStyle w:val="af4"/>
      </w:pPr>
      <w:r>
        <w:t xml:space="preserve">В 2012 году закончил его. В мае того же года устроился на автозаправку и проработал там три месяца.  С сентября 2012 года продолжил обучение в Донбасской машиностроительной академии. </w:t>
      </w:r>
    </w:p>
    <w:p w:rsidR="00330CDF" w:rsidRDefault="00DC2277" w:rsidP="00DC2277">
      <w:pPr>
        <w:pStyle w:val="af4"/>
      </w:pPr>
      <w:r>
        <w:t xml:space="preserve">В 2014 году, когда начались военные действия, прекратил обучение. С 2014 года по 2016 год занимался изучением трехмерного моделирования и программирования. </w:t>
      </w:r>
    </w:p>
    <w:p w:rsidR="00330CDF" w:rsidRDefault="00DC2277" w:rsidP="00DC2277">
      <w:pPr>
        <w:pStyle w:val="af4"/>
      </w:pPr>
      <w:r>
        <w:t xml:space="preserve">В июле 2016 года устроился на завод «Твой производитель», где проработал месяц и уволился по медицинским противопоказаниям. С сентября до конца участвовал в благотворительном фонде «Поможем». </w:t>
      </w:r>
    </w:p>
    <w:p w:rsidR="00DC2277" w:rsidRDefault="00DC2277" w:rsidP="00DC2277">
      <w:pPr>
        <w:pStyle w:val="af4"/>
      </w:pPr>
      <w:r>
        <w:t>В июне 2017 года начал поступил временным работником в управление Пенсионного Фонда ДНР. В мае 2018 года устроился сторожем, а с сентября 2018 года и по сей день работаю заведующим хозяйством в Пенсионном Фонде ДНР.</w:t>
      </w:r>
    </w:p>
    <w:p w:rsidR="00DC2277" w:rsidRDefault="00DC2277" w:rsidP="00DC2277">
      <w:pPr>
        <w:pStyle w:val="af4"/>
      </w:pPr>
      <w:r>
        <w:t>Не судим.</w:t>
      </w:r>
    </w:p>
    <w:p w:rsidR="00DC2277" w:rsidRDefault="00DC2277" w:rsidP="00DC2277">
      <w:pPr>
        <w:pStyle w:val="af4"/>
      </w:pPr>
      <w:r>
        <w:t>Холост.</w:t>
      </w:r>
    </w:p>
    <w:p w:rsidR="00DC2277" w:rsidRDefault="00DC2277" w:rsidP="00DC2277">
      <w:pPr>
        <w:pStyle w:val="af4"/>
      </w:pPr>
      <w:r>
        <w:t>Детей нет.</w:t>
      </w:r>
    </w:p>
    <w:p w:rsidR="00330CDF" w:rsidRDefault="00330CDF" w:rsidP="00DC2277">
      <w:pPr>
        <w:pStyle w:val="af4"/>
      </w:pPr>
    </w:p>
    <w:p w:rsidR="00DC2277" w:rsidRDefault="00DC2277" w:rsidP="00DC2277">
      <w:pPr>
        <w:pStyle w:val="af4"/>
      </w:pPr>
      <w:r>
        <w:t>Дополнительная информация:</w:t>
      </w:r>
    </w:p>
    <w:p w:rsidR="00DC2277" w:rsidRDefault="00DC2277" w:rsidP="00DC2277">
      <w:pPr>
        <w:pStyle w:val="af4"/>
      </w:pPr>
      <w:r>
        <w:t>Мать: Синяткина Ангелина Степановна, родилась 03 июля 1963 года в городе Макеевка, образование высшее, пенсионер. Проживает по адресу: город Горловка, ул. Стаханова, д. 149. Не судима.</w:t>
      </w:r>
    </w:p>
    <w:p w:rsidR="00DC2277" w:rsidRDefault="00DC2277" w:rsidP="00DC2277">
      <w:pPr>
        <w:pStyle w:val="af4"/>
      </w:pPr>
      <w:r>
        <w:t>Отец: Синяткин Геннадий Владимирович, родился 18 июля 1958 года в городе Горловка, образование высшее, пенсионер. Проживает по адресу: город Горловка, ул. Стаханова, д. 149. Не судим.</w:t>
      </w:r>
    </w:p>
    <w:p w:rsidR="006877C1" w:rsidRDefault="006877C1" w:rsidP="00DC2277">
      <w:pPr>
        <w:pStyle w:val="af4"/>
      </w:pP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Дата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06.12.2018</w:t>
      </w:r>
    </w:p>
    <w:p w:rsidR="00330CDF" w:rsidRDefault="00330CDF" w:rsidP="00DC2277">
      <w:pPr>
        <w:pStyle w:val="af4"/>
      </w:pPr>
    </w:p>
    <w:p w:rsidR="00330CDF" w:rsidRDefault="00330CDF" w:rsidP="006877C1">
      <w:pPr>
        <w:pStyle w:val="af4"/>
        <w:jc w:val="center"/>
        <w:sectPr w:rsidR="00330CDF" w:rsidSect="00413CE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6877C1" w:rsidRDefault="006877C1" w:rsidP="006877C1">
      <w:pPr>
        <w:pStyle w:val="af4"/>
        <w:jc w:val="center"/>
      </w:pPr>
      <w:r>
        <w:lastRenderedPageBreak/>
        <w:t>Анализ текста.</w:t>
      </w:r>
    </w:p>
    <w:p w:rsidR="00B1164D" w:rsidRDefault="00B1164D" w:rsidP="006877C1">
      <w:pPr>
        <w:pStyle w:val="af4"/>
        <w:jc w:val="center"/>
      </w:pPr>
    </w:p>
    <w:p w:rsidR="00B1164D" w:rsidRDefault="00B1164D" w:rsidP="00B1164D">
      <w:pPr>
        <w:pStyle w:val="af4"/>
      </w:pPr>
      <w:r>
        <w:t xml:space="preserve">1. Тема: научное определение атмосферного явления – грозы.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Идея: описать атмосферное явление – грозу, её особенности.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Читательский адрес: от специалистов до широкого круга читателей.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Вид: прозаический.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Жанр: научно-справочная статья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Стиль: научный (научно-популярный </w:t>
      </w:r>
      <w:proofErr w:type="spellStart"/>
      <w:r>
        <w:t>подстиль</w:t>
      </w:r>
      <w:proofErr w:type="spellEnd"/>
      <w:r>
        <w:t xml:space="preserve">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</w:pPr>
      <w:r>
        <w:t>2. Фонетико-стилистическая характеристика.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Нейтральный стиль (повествовательные невосклицательные предложения, лексико-фразеологический состав нейтральный, книжный). 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Произносительные варианты соответствуют литературной норме произношения. Паузы, средняя длина синтагм (ритмика текста) в целом отвечают научному стилю (тесная связь между отдельными предложениями, логическая композиционная последовательность изложения, законченность смысловая и структурная). </w:t>
      </w:r>
    </w:p>
    <w:p w:rsidR="00B1164D" w:rsidRDefault="00B1164D" w:rsidP="00B1164D">
      <w:pPr>
        <w:pStyle w:val="af4"/>
        <w:ind w:left="720" w:firstLine="0"/>
      </w:pPr>
    </w:p>
    <w:p w:rsidR="00B1164D" w:rsidRDefault="00B1164D" w:rsidP="00351391">
      <w:pPr>
        <w:pStyle w:val="af4"/>
        <w:ind w:left="720" w:firstLine="0"/>
      </w:pPr>
      <w:r>
        <w:t xml:space="preserve">3. Лексико-семантический анализ: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Большинство слов в тексте однозначные, преобладают слова и словосочетания терминологического характера.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Все слова употреблены в прямом значении, что свойственно научному стилю.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 тексте нет синонимических рядов (лаконизм и точность научного стиля). </w:t>
      </w:r>
    </w:p>
    <w:p w:rsidR="00B1164D" w:rsidRDefault="00B1164D" w:rsidP="002A342F">
      <w:pPr>
        <w:pStyle w:val="af4"/>
        <w:numPr>
          <w:ilvl w:val="0"/>
          <w:numId w:val="27"/>
        </w:numPr>
      </w:pPr>
      <w:r>
        <w:t>Словарный состав текста.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пласт составляют слова общеупотребительные (облака, предметы, осадки, град, ветер, погода), но в тексте значительное количество лексики ограниченного употребления – атмосферные термины, что характерно для научной статьи.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объем текста составляет </w:t>
      </w:r>
      <w:proofErr w:type="spellStart"/>
      <w:r>
        <w:t>межстилевая</w:t>
      </w:r>
      <w:proofErr w:type="spellEnd"/>
      <w:r>
        <w:t xml:space="preserve"> лексика, но включаются и книжные элементы, эмоционально и экспрессивно окрашенная лексика отсутствует, представлена также нейтральная лексика. </w:t>
      </w:r>
    </w:p>
    <w:p w:rsidR="00351391" w:rsidRDefault="00B1164D" w:rsidP="00351391">
      <w:pPr>
        <w:pStyle w:val="af4"/>
        <w:numPr>
          <w:ilvl w:val="0"/>
          <w:numId w:val="27"/>
        </w:numPr>
      </w:pPr>
      <w:r>
        <w:t xml:space="preserve">В тексте употреблены фразеологизмы научно-терминологического характера - устойчивые словосочетания: водяной пар, воздушные массы, электрические разряды. Это тоже характерно для научного стиля. </w:t>
      </w:r>
    </w:p>
    <w:p w:rsidR="00B1164D" w:rsidRDefault="00B1164D" w:rsidP="00351391">
      <w:pPr>
        <w:pStyle w:val="af4"/>
        <w:ind w:left="1440" w:hanging="731"/>
      </w:pPr>
      <w:r>
        <w:t xml:space="preserve">4. Словообразовательный анализ: </w:t>
      </w:r>
    </w:p>
    <w:p w:rsidR="00B1164D" w:rsidRDefault="00B1164D" w:rsidP="00B1164D">
      <w:pPr>
        <w:pStyle w:val="af4"/>
        <w:numPr>
          <w:ilvl w:val="0"/>
          <w:numId w:val="28"/>
        </w:numPr>
      </w:pPr>
      <w:r>
        <w:t>В тексте есть производные слова, образованные морфологическим суффиксальным способом с использованием продуктивных суффиксов (-</w:t>
      </w:r>
      <w:proofErr w:type="spellStart"/>
      <w:r>
        <w:t>с</w:t>
      </w:r>
      <w:proofErr w:type="gramStart"/>
      <w:r>
        <w:t>к</w:t>
      </w:r>
      <w:proofErr w:type="spellEnd"/>
      <w:r>
        <w:t>-</w:t>
      </w:r>
      <w:proofErr w:type="gramEnd"/>
      <w:r>
        <w:t>, -</w:t>
      </w:r>
      <w:proofErr w:type="spellStart"/>
      <w:r>
        <w:t>ян</w:t>
      </w:r>
      <w:proofErr w:type="spellEnd"/>
      <w:r>
        <w:t xml:space="preserve">-, -н-).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  <w:numPr>
          <w:ilvl w:val="0"/>
          <w:numId w:val="28"/>
        </w:numPr>
        <w:ind w:firstLine="0"/>
      </w:pPr>
      <w:r>
        <w:lastRenderedPageBreak/>
        <w:t xml:space="preserve">Субъективных суффиксов и контекстуальных образований нет (научный стиль). </w:t>
      </w:r>
    </w:p>
    <w:p w:rsidR="00B1164D" w:rsidRDefault="00B1164D" w:rsidP="00B1164D">
      <w:pPr>
        <w:pStyle w:val="af4"/>
      </w:pPr>
      <w:r>
        <w:t xml:space="preserve">5. Морфологический анализ: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В тексте преобладают имена (существительные) над глаголом. Это специфика научного стиля. Употреблены существительные в сочетании с прилагательными в функции определения (в том числе устойчивые сочетания), что объясняется краткостью и большой информативностью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Отсутствует повествование от первого лица и обращение ко второму лицу. Используется стилистически нейтральный монолог от третьего лица, т.к. внимание сосредоточено на содержании и логической последовательности сообщения.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>Много употреблено форм причастий (</w:t>
      </w:r>
      <w:proofErr w:type="gramStart"/>
      <w:r>
        <w:t>заключающееся</w:t>
      </w:r>
      <w:proofErr w:type="gramEnd"/>
      <w:r>
        <w:t xml:space="preserve">, называемыми, находящимися, перегретой, движущихся), что типично для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Представлены союзы, составные предлоги (а также, в виде). Эмоциональных частиц и междометий нет. </w:t>
      </w:r>
    </w:p>
    <w:p w:rsidR="00B1164D" w:rsidRDefault="00B1164D" w:rsidP="00B1164D">
      <w:pPr>
        <w:pStyle w:val="af4"/>
      </w:pPr>
      <w:r>
        <w:t>6. Синтаксический анали</w:t>
      </w:r>
      <w:r w:rsidR="00351391">
        <w:t>з: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>Те</w:t>
      </w:r>
      <w:proofErr w:type="gramStart"/>
      <w:r>
        <w:t>кст пр</w:t>
      </w:r>
      <w:proofErr w:type="gramEnd"/>
      <w:r>
        <w:t xml:space="preserve">едставляет собой сложное синтаксическое целое с последовательной цепной связью, объединенное темой и идеей. 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 xml:space="preserve">В тексте 3 предложения: все простые, осложненные причастными оборотами и однородными членами. </w:t>
      </w:r>
    </w:p>
    <w:p w:rsidR="00AA53A1" w:rsidRDefault="00B1164D" w:rsidP="00B1164D">
      <w:pPr>
        <w:pStyle w:val="af4"/>
        <w:numPr>
          <w:ilvl w:val="0"/>
          <w:numId w:val="31"/>
        </w:numPr>
      </w:pPr>
      <w:r>
        <w:t xml:space="preserve">В статье простые предложения двусоставные, повествовательные с нейтральной лексикой, логически правильным порядком слов. Прямой порядок слов типичен для логического, последовательного и четкого научного стиля. </w:t>
      </w:r>
    </w:p>
    <w:p w:rsidR="00235468" w:rsidRDefault="00B1164D" w:rsidP="00B1164D">
      <w:pPr>
        <w:pStyle w:val="af4"/>
      </w:pPr>
      <w:r>
        <w:t xml:space="preserve">7. Общий вывод: </w:t>
      </w:r>
    </w:p>
    <w:p w:rsidR="00235468" w:rsidRDefault="00B1164D" w:rsidP="00235468">
      <w:pPr>
        <w:pStyle w:val="af4"/>
      </w:pPr>
      <w:r>
        <w:t>Анализируя данный текст, можно отметить такие особенности: в нем присутствует довольно много терминов и  специальной лексики, порядок слов используется прямой, передается научная информация. Все выше перечисленные характеристики принадлежат научному стилю повествования.</w:t>
      </w:r>
      <w:r w:rsidR="00235468" w:rsidRPr="00235468">
        <w:t xml:space="preserve"> </w:t>
      </w:r>
      <w:r w:rsidR="00235468">
        <w:t>Отсутствие экспрессивных средств на всех уровнях также отличает научный функциональный стиль.</w:t>
      </w:r>
    </w:p>
    <w:p w:rsidR="00A26890" w:rsidRDefault="00A26890" w:rsidP="00BF3C90">
      <w:pPr>
        <w:pStyle w:val="af4"/>
        <w:jc w:val="center"/>
        <w:sectPr w:rsidR="00A26890" w:rsidSect="00157B25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AB181A" w:rsidRDefault="00AB181A" w:rsidP="00956A8F">
      <w:pPr>
        <w:pStyle w:val="af4"/>
      </w:pPr>
    </w:p>
    <w:p w:rsidR="008176F5" w:rsidRDefault="008176F5" w:rsidP="00956A8F">
      <w:pPr>
        <w:pStyle w:val="af4"/>
        <w:sectPr w:rsidR="008176F5" w:rsidSect="008176F5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99C86" wp14:editId="12167B20">
                <wp:simplePos x="0" y="0"/>
                <wp:positionH relativeFrom="column">
                  <wp:posOffset>-2167255</wp:posOffset>
                </wp:positionH>
                <wp:positionV relativeFrom="paragraph">
                  <wp:posOffset>2437765</wp:posOffset>
                </wp:positionV>
                <wp:extent cx="9477375" cy="4257677"/>
                <wp:effectExtent l="57150" t="38100" r="47625" b="4762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77375" cy="4257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6F5" w:rsidRDefault="008176F5" w:rsidP="008176F5">
                            <w:pPr>
                              <w:jc w:val="center"/>
                            </w:pPr>
                            <w:r>
                              <w:t>Сравнительная характеристика функциональных стилей.</w:t>
                            </w:r>
                          </w:p>
                          <w:p w:rsidR="008176F5" w:rsidRDefault="008176F5" w:rsidP="008176F5"/>
                          <w:p w:rsidR="008176F5" w:rsidRDefault="008176F5" w:rsidP="008176F5">
                            <w:r>
                              <w:t>Таблица 1.1 Дифференциальные признаки функциональных стилей в русском языке.</w:t>
                            </w:r>
                          </w:p>
                          <w:tbl>
                            <w:tblPr>
                              <w:tblStyle w:val="aff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36"/>
                              <w:gridCol w:w="2269"/>
                              <w:gridCol w:w="2872"/>
                              <w:gridCol w:w="2446"/>
                              <w:gridCol w:w="2693"/>
                              <w:gridCol w:w="2926"/>
                            </w:tblGrid>
                            <w:tr w:rsidR="008176F5" w:rsidTr="00AB103F"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Официально-</w:t>
                                  </w: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деловой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Публицисти</w:t>
                                  </w: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ческий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Научный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Разговорный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Художественный</w:t>
                                  </w:r>
                                </w:p>
                              </w:tc>
                            </w:tr>
                            <w:tr w:rsidR="008176F5" w:rsidTr="00AB103F"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1. Определение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0A2212" w:rsidRDefault="008176F5" w:rsidP="00AB103F">
                                  <w:pPr>
                                    <w:pStyle w:val="af4"/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С</w:t>
                                  </w:r>
                                  <w:r w:rsidRPr="000A2212">
                                    <w:rPr>
                                      <w:sz w:val="20"/>
                                      <w:szCs w:val="20"/>
                                    </w:rPr>
                                    <w:t>редство письменного общения в сфере деловых отношений: в сфере правовых отношений и управления.</w:t>
                                  </w:r>
                                </w:p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A2212">
                                    <w:rPr>
                                      <w:sz w:val="20"/>
                                      <w:szCs w:val="20"/>
                                    </w:rPr>
                                    <w:t>обслуживает широкую область общественных отношений: политических, экономических, культурных, спортивных и др. Он используется в средствах массовой информации (СМИ) - журналах, газетах, на радио и телевидении.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A2212">
                                    <w:rPr>
                                      <w:sz w:val="20"/>
                                      <w:szCs w:val="20"/>
                                    </w:rPr>
                                    <w:t>стиль речи</w:t>
                                  </w:r>
                                  <w:proofErr w:type="gramStart"/>
                                  <w:r w:rsidRPr="000A2212">
                                    <w:rPr>
                                      <w:sz w:val="20"/>
                                      <w:szCs w:val="20"/>
                                    </w:rPr>
                                    <w:t xml:space="preserve"> ,</w:t>
                                  </w:r>
                                  <w:proofErr w:type="gramEnd"/>
                                  <w:r w:rsidRPr="000A2212">
                                    <w:rPr>
                                      <w:sz w:val="20"/>
                                      <w:szCs w:val="20"/>
                                    </w:rPr>
                                    <w:t xml:space="preserve"> которому присущ ряд особенностей: предварительное обдумывание высказывания, монологический характер, строгий отбор языковых средств, тяготение к нормированной речи.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D371C">
                                    <w:rPr>
                                      <w:sz w:val="20"/>
                                      <w:szCs w:val="20"/>
                                    </w:rPr>
                                    <w:t>служит для неформального общения, когда автор делится с окружающими своей информацией по бытовым вопросам в неофициальной обстановке.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D371C">
                                    <w:rPr>
                                      <w:sz w:val="20"/>
                                      <w:szCs w:val="20"/>
                                    </w:rPr>
                                    <w:t xml:space="preserve">применяется в художественной литературе.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В</w:t>
                                  </w:r>
                                  <w:r w:rsidRPr="002D371C">
                                    <w:rPr>
                                      <w:sz w:val="20"/>
                                      <w:szCs w:val="20"/>
                                    </w:rPr>
                                    <w:t>оздействует на воображение, психику и чувства читателя, передаёт мысли и чувства автора, использует всё богатство лексики, возможности разных стилей, характеризуется образностью, эмоциональностью речи.</w:t>
                                  </w:r>
                                </w:p>
                              </w:tc>
                            </w:tr>
                            <w:tr w:rsidR="008176F5" w:rsidTr="00AB103F"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2. Функция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Сообщение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Информативная экспрессивная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Сообщение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Общение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Эстетическая</w:t>
                                  </w:r>
                                </w:p>
                              </w:tc>
                            </w:tr>
                            <w:tr w:rsidR="008176F5" w:rsidTr="00AB103F"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3. Подстили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Законодательный, дипломатический, канцелярский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Газетно-публицистический, радио-тележурналистский, ораторский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Собственно научный, научно-учебный, научно-популярный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Разговорно-бытовой, разговорно-официальный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Прозаический, драматургический, поэтический</w:t>
                                  </w:r>
                                </w:p>
                              </w:tc>
                            </w:tr>
                            <w:tr w:rsidR="008176F5" w:rsidTr="00AB103F"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4. Специфические особенности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Стандартность, стремление к стилистической однородности текста, упорядоченный характер использования языковых средств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Сочетание экспрессии и стандарта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Обобщенно-отвлеченный характер лексических и грамматических средств; стилистическая однородность, упорядоченный характер использования языковых средств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Стандартность, стереотипность использования языковых единиц; неполно-структурная оформленность, прерывистость и непоследовательность речи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Подчиненность использования языковых средств образной мысли, эстетической функции, художественному замыслу писателя</w:t>
                                  </w:r>
                                </w:p>
                              </w:tc>
                            </w:tr>
                          </w:tbl>
                          <w:p w:rsidR="008176F5" w:rsidRDefault="008176F5" w:rsidP="008176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170.65pt;margin-top:191.95pt;width:746.25pt;height:335.2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" fillcolor="white [3201]" stroked="f" strokeweight=".5pt">
                <v:textbox>
                  <w:txbxContent>
                    <w:p w:rsidR="008176F5" w:rsidRDefault="008176F5" w:rsidP="008176F5">
                      <w:pPr>
                        <w:jc w:val="center"/>
                      </w:pPr>
                      <w:r>
                        <w:t>Сравнительная характеристика функциональных стилей.</w:t>
                      </w:r>
                    </w:p>
                    <w:p w:rsidR="008176F5" w:rsidRDefault="008176F5" w:rsidP="008176F5"/>
                    <w:p w:rsidR="008176F5" w:rsidRDefault="008176F5" w:rsidP="008176F5">
                      <w:r>
                        <w:t>Таблица 1.1 Дифференциальные признаки функциональных стилей в русском языке.</w:t>
                      </w:r>
                    </w:p>
                    <w:tbl>
                      <w:tblPr>
                        <w:tblStyle w:val="aff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36"/>
                        <w:gridCol w:w="2269"/>
                        <w:gridCol w:w="2872"/>
                        <w:gridCol w:w="2446"/>
                        <w:gridCol w:w="2693"/>
                        <w:gridCol w:w="2926"/>
                      </w:tblGrid>
                      <w:tr w:rsidR="008176F5" w:rsidTr="00AB103F"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Официально-</w:t>
                            </w:r>
                            <w:r w:rsidRPr="00C241A6">
                              <w:rPr>
                                <w:sz w:val="20"/>
                                <w:szCs w:val="20"/>
                              </w:rPr>
                              <w:t>деловой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Публицисти</w:t>
                            </w:r>
                            <w:r w:rsidRPr="00C241A6">
                              <w:rPr>
                                <w:sz w:val="20"/>
                                <w:szCs w:val="20"/>
                              </w:rPr>
                              <w:t>ческий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Научный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Разговорный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Художественный</w:t>
                            </w:r>
                          </w:p>
                        </w:tc>
                      </w:tr>
                      <w:tr w:rsidR="008176F5" w:rsidTr="00AB103F"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1. Определение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0A2212" w:rsidRDefault="008176F5" w:rsidP="00AB103F">
                            <w:pPr>
                              <w:pStyle w:val="af4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</w:t>
                            </w:r>
                            <w:r w:rsidRPr="000A2212">
                              <w:rPr>
                                <w:sz w:val="20"/>
                                <w:szCs w:val="20"/>
                              </w:rPr>
                              <w:t>редство письменного общения в сфере деловых отношений: в сфере правовых отношений и управления.</w:t>
                            </w:r>
                          </w:p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0A2212">
                              <w:rPr>
                                <w:sz w:val="20"/>
                                <w:szCs w:val="20"/>
                              </w:rPr>
                              <w:t>обслуживает широкую область общественных отношений: политических, экономических, культурных, спортивных и др. Он используется в средствах массовой информации (СМИ) - журналах, газетах, на радио и телевидении.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0A2212">
                              <w:rPr>
                                <w:sz w:val="20"/>
                                <w:szCs w:val="20"/>
                              </w:rPr>
                              <w:t>стиль речи</w:t>
                            </w:r>
                            <w:proofErr w:type="gramStart"/>
                            <w:r w:rsidRPr="000A2212">
                              <w:rPr>
                                <w:sz w:val="20"/>
                                <w:szCs w:val="20"/>
                              </w:rPr>
                              <w:t xml:space="preserve"> ,</w:t>
                            </w:r>
                            <w:proofErr w:type="gramEnd"/>
                            <w:r w:rsidRPr="000A2212">
                              <w:rPr>
                                <w:sz w:val="20"/>
                                <w:szCs w:val="20"/>
                              </w:rPr>
                              <w:t xml:space="preserve"> которому присущ ряд особенностей: предварительное обдумывание высказывания, монологический характер, строгий отбор языковых средств, тяготение к нормированной речи.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2D371C">
                              <w:rPr>
                                <w:sz w:val="20"/>
                                <w:szCs w:val="20"/>
                              </w:rPr>
                              <w:t>служит для неформального общения, когда автор делится с окружающими своей информацией по бытовым вопросам в неофициальной обстановке.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2D371C">
                              <w:rPr>
                                <w:sz w:val="20"/>
                                <w:szCs w:val="20"/>
                              </w:rPr>
                              <w:t xml:space="preserve">применяется в художественной литературе.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В</w:t>
                            </w:r>
                            <w:r w:rsidRPr="002D371C">
                              <w:rPr>
                                <w:sz w:val="20"/>
                                <w:szCs w:val="20"/>
                              </w:rPr>
                              <w:t>оздействует на воображение, психику и чувства читателя, передаёт мысли и чувства автора, использует всё богатство лексики, возможности разных стилей, характеризуется образностью, эмоциональностью речи.</w:t>
                            </w:r>
                          </w:p>
                        </w:tc>
                      </w:tr>
                      <w:tr w:rsidR="008176F5" w:rsidTr="00AB103F"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2. Функция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Сообщение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Информативная экспрессивная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Сообщение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Общение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Эстетическая</w:t>
                            </w:r>
                          </w:p>
                        </w:tc>
                      </w:tr>
                      <w:tr w:rsidR="008176F5" w:rsidTr="00AB103F"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3. Подстили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Законодательный, дипломатический, канцелярский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Газетно-публицистический, радио-тележурналистский, ораторский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Собственно научный, научно-учебный, научно-популярный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Разговорно-бытовой, разговорно-официальный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Прозаический, драматургический, поэтический</w:t>
                            </w:r>
                          </w:p>
                        </w:tc>
                      </w:tr>
                      <w:tr w:rsidR="008176F5" w:rsidTr="00AB103F"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4. Специфические особенности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Стандартность, стремление к стилистической однородности текста, упорядоченный характер использования языковых средств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Сочетание экспрессии и стандарта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Обобщенно-отвлеченный характер лексических и грамматических средств; стилистическая однородность, упорядоченный характер использования языковых средств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Стандартность, стереотипность использования языковых единиц; неполно-структурная оформленность, прерывистость и непоследовательность речи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Подчиненность использования языковых средств образной мысли, эстетической функции, художественному замыслу писателя</w:t>
                            </w:r>
                          </w:p>
                        </w:tc>
                      </w:tr>
                    </w:tbl>
                    <w:p w:rsidR="008176F5" w:rsidRDefault="008176F5" w:rsidP="008176F5"/>
                  </w:txbxContent>
                </v:textbox>
              </v:shape>
            </w:pict>
          </mc:Fallback>
        </mc:AlternateContent>
      </w:r>
    </w:p>
    <w:p w:rsidR="008176F5" w:rsidRDefault="008176F5" w:rsidP="00956A8F">
      <w:pPr>
        <w:pStyle w:val="af4"/>
      </w:pPr>
    </w:p>
    <w:p w:rsidR="008176F5" w:rsidRDefault="008176F5" w:rsidP="00956A8F">
      <w:pPr>
        <w:pStyle w:val="af4"/>
        <w:sectPr w:rsidR="008176F5" w:rsidSect="008176F5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C8AAC" wp14:editId="7E20907E">
                <wp:simplePos x="0" y="0"/>
                <wp:positionH relativeFrom="column">
                  <wp:posOffset>-2295840</wp:posOffset>
                </wp:positionH>
                <wp:positionV relativeFrom="paragraph">
                  <wp:posOffset>2642551</wp:posOffset>
                </wp:positionV>
                <wp:extent cx="9467850" cy="4086227"/>
                <wp:effectExtent l="4762" t="0" r="4763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67850" cy="40862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6F5" w:rsidRPr="00BF2E10" w:rsidRDefault="008176F5" w:rsidP="00817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Продолжение таблицы 1.1</w:t>
                            </w:r>
                          </w:p>
                          <w:tbl>
                            <w:tblPr>
                              <w:tblStyle w:val="aff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3"/>
                              <w:gridCol w:w="2942"/>
                              <w:gridCol w:w="2440"/>
                              <w:gridCol w:w="2927"/>
                              <w:gridCol w:w="2502"/>
                              <w:gridCol w:w="2273"/>
                            </w:tblGrid>
                            <w:tr w:rsidR="00A14026" w:rsidTr="00AB103F"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5. Лексические особенности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Профессиональные термины, слова с официально-деловой окраской, употребление слов в номинативном значении, использование архаизмов, сложносокращенных слов, отсутствие лексики с эмоционально-экспрессивной маркировкой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Общественно-публицистическая лексика, употребление слов в переносном значении со специфической публицистической окраской, использование экспрессивно окрашенной лексики и речевых стандартов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 xml:space="preserve">Научая терминология, общенаучная и книжная лексика, явное преобладание абстрактной лексики </w:t>
                                  </w:r>
                                  <w:proofErr w:type="gramStart"/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над</w:t>
                                  </w:r>
                                  <w:proofErr w:type="gramEnd"/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 xml:space="preserve"> конкретной, употребление общеупотребительных слов в номинативном значении, отсутствие эмоционально-экспрессивной лексики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Разговорная и просторечная лексика, активность слов конкретного значения и пассивность слов с отвлеченно-обобщенным значением; продуктивность слов с суффиксами субъективной оценки, лексики с эмоционально-экспрессивной окраской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Неприятие шаблонных слов и выражений, широкое использование лексики в переносном значении, намеренное столкновение разностильной лексики, использование лексики с двуплановой стилистической окраской</w:t>
                                  </w:r>
                                </w:p>
                              </w:tc>
                            </w:tr>
                            <w:tr w:rsidR="00A14026" w:rsidTr="00AB103F"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6. Слово – образовательные особенности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E4FC3">
                                    <w:rPr>
                                      <w:sz w:val="20"/>
                                      <w:szCs w:val="20"/>
                                    </w:rPr>
                                    <w:t>стремление к точности, стандартизированность, неличный и долженствующе-предписующий характер изложения.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E4FC3">
                                    <w:rPr>
                                      <w:sz w:val="20"/>
                                      <w:szCs w:val="20"/>
                                    </w:rPr>
                                    <w:t>Отличается активностью словопроизводства посредством суффиксов иноязычного происхождения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, а также</w:t>
                                  </w:r>
                                  <w:r w:rsidRPr="00AE4FC3">
                                    <w:rPr>
                                      <w:sz w:val="20"/>
                                      <w:szCs w:val="20"/>
                                    </w:rPr>
                                    <w:t xml:space="preserve"> с приставками и префиксоидами ант</w:t>
                                  </w:r>
                                  <w:proofErr w:type="gramStart"/>
                                  <w:r w:rsidRPr="00AE4FC3">
                                    <w:rPr>
                                      <w:sz w:val="20"/>
                                      <w:szCs w:val="20"/>
                                    </w:rPr>
                                    <w:t>и-</w:t>
                                  </w:r>
                                  <w:proofErr w:type="gramEnd"/>
                                  <w:r w:rsidRPr="00AE4FC3">
                                    <w:rPr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AE4FC3">
                                    <w:rPr>
                                      <w:sz w:val="20"/>
                                      <w:szCs w:val="20"/>
                                    </w:rPr>
                                    <w:t>квази</w:t>
                                  </w:r>
                                  <w:proofErr w:type="spellEnd"/>
                                  <w:r w:rsidRPr="00AE4FC3">
                                    <w:rPr>
                                      <w:sz w:val="20"/>
                                      <w:szCs w:val="20"/>
                                    </w:rPr>
                                    <w:t xml:space="preserve">-, контр-, </w:t>
                                  </w:r>
                                  <w:proofErr w:type="spellStart"/>
                                  <w:r w:rsidRPr="00AE4FC3">
                                    <w:rPr>
                                      <w:sz w:val="20"/>
                                      <w:szCs w:val="20"/>
                                    </w:rPr>
                                    <w:t>лже</w:t>
                                  </w:r>
                                  <w:proofErr w:type="spellEnd"/>
                                  <w:r w:rsidRPr="00AE4FC3">
                                    <w:rPr>
                                      <w:sz w:val="20"/>
                                      <w:szCs w:val="20"/>
                                    </w:rPr>
                                    <w:t xml:space="preserve">-, меж-, </w:t>
                                  </w:r>
                                  <w:proofErr w:type="spellStart"/>
                                  <w:r w:rsidRPr="00AE4FC3">
                                    <w:rPr>
                                      <w:sz w:val="20"/>
                                      <w:szCs w:val="20"/>
                                    </w:rPr>
                                    <w:t>недо</w:t>
                                  </w:r>
                                  <w:proofErr w:type="spellEnd"/>
                                  <w:r w:rsidRPr="00AE4FC3">
                                    <w:rPr>
                                      <w:sz w:val="20"/>
                                      <w:szCs w:val="20"/>
                                    </w:rPr>
                                    <w:t>-, псевдо-.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Х</w:t>
                                  </w:r>
                                  <w:r w:rsidRPr="004E6339">
                                    <w:rPr>
                                      <w:sz w:val="20"/>
                                      <w:szCs w:val="20"/>
                                    </w:rPr>
                                    <w:t>арактерно использование интернациональных словообразовательных элементов в составе терминов, что облегчает понимание иноязычных научных текстов. Как правило, новые термины образуются с использованием подобных словообразовательных элементов.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Характеризуется </w:t>
                                  </w:r>
                                  <w:r w:rsidRPr="00BF2E10">
                                    <w:rPr>
                                      <w:sz w:val="20"/>
                                      <w:szCs w:val="20"/>
                                    </w:rPr>
                                    <w:t>экспрессивностью и оценочностью: тут употребительны суффиксы субъективной оценки со значениями ласкательности, неодобрения, увеличительности и др.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С</w:t>
                                  </w:r>
                                  <w:r w:rsidRPr="00541C94">
                                    <w:rPr>
                                      <w:sz w:val="20"/>
                                      <w:szCs w:val="20"/>
                                    </w:rPr>
                                    <w:t xml:space="preserve">уффиксы могут придавать словам нужную эмоциональную окраску. С их помощью автор выражает различные оттенки чувств: суффикс выявляет и показывает отношение </w:t>
                                  </w:r>
                                  <w:proofErr w:type="gramStart"/>
                                  <w:r w:rsidRPr="00541C94">
                                    <w:rPr>
                                      <w:sz w:val="20"/>
                                      <w:szCs w:val="20"/>
                                    </w:rPr>
                                    <w:t>говорящего</w:t>
                                  </w:r>
                                  <w:proofErr w:type="gramEnd"/>
                                  <w:r w:rsidRPr="00541C94">
                                    <w:rPr>
                                      <w:sz w:val="20"/>
                                      <w:szCs w:val="20"/>
                                    </w:rPr>
                                    <w:t xml:space="preserve"> к обсуждаемому предмету, качеству, признаку.</w:t>
                                  </w:r>
                                </w:p>
                              </w:tc>
                            </w:tr>
                          </w:tbl>
                          <w:p w:rsidR="008176F5" w:rsidRDefault="008176F5" w:rsidP="008176F5"/>
                          <w:p w:rsidR="008176F5" w:rsidRDefault="008176F5" w:rsidP="008176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left:0;text-align:left;margin-left:-180.75pt;margin-top:208.05pt;width:745.5pt;height:321.7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" filled="f" stroked="f" strokeweight=".5pt">
                <v:textbox>
                  <w:txbxContent>
                    <w:p w:rsidR="008176F5" w:rsidRPr="00BF2E10" w:rsidRDefault="008176F5" w:rsidP="008176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Продолжение таблицы 1.1</w:t>
                      </w:r>
                    </w:p>
                    <w:tbl>
                      <w:tblPr>
                        <w:tblStyle w:val="aff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3"/>
                        <w:gridCol w:w="2942"/>
                        <w:gridCol w:w="2440"/>
                        <w:gridCol w:w="2927"/>
                        <w:gridCol w:w="2502"/>
                        <w:gridCol w:w="2273"/>
                      </w:tblGrid>
                      <w:tr w:rsidR="00A14026" w:rsidTr="00AB103F"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5. Лексические особенности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Профессиональные термины, слова с официально-деловой окраской, употребление слов в номинативном значении, использование архаизмов, сложносокращенных слов, отсутствие лексики с эмоционально-экспрессивной маркировкой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Общественно-публицистическая лексика, употребление слов в переносном значении со специфической публицистической окраской, использование экспрессивно окрашенной лексики и речевых стандартов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 xml:space="preserve">Научая терминология, общенаучная и книжная лексика, явное преобладание абстрактной лексики </w:t>
                            </w:r>
                            <w:proofErr w:type="gramStart"/>
                            <w:r w:rsidRPr="00C241A6">
                              <w:rPr>
                                <w:sz w:val="20"/>
                                <w:szCs w:val="20"/>
                              </w:rPr>
                              <w:t>над</w:t>
                            </w:r>
                            <w:proofErr w:type="gramEnd"/>
                            <w:r w:rsidRPr="00C241A6">
                              <w:rPr>
                                <w:sz w:val="20"/>
                                <w:szCs w:val="20"/>
                              </w:rPr>
                              <w:t xml:space="preserve"> конкретной, употребление общеупотребительных слов в номинативном значении, отсутствие эмоционально-экспрессивной лексики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Разговорная и просторечная лексика, активность слов конкретного значения и пассивность слов с отвлеченно-обобщенным значением; продуктивность слов с суффиксами субъективной оценки, лексики с эмоционально-экспрессивной окраской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Неприятие шаблонных слов и выражений, широкое использование лексики в переносном значении, намеренное столкновение разностильной лексики, использование лексики с двуплановой стилистической окраской</w:t>
                            </w:r>
                          </w:p>
                        </w:tc>
                      </w:tr>
                      <w:tr w:rsidR="00A14026" w:rsidTr="00AB103F"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6. Слово – образовательные особенности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AE4FC3">
                              <w:rPr>
                                <w:sz w:val="20"/>
                                <w:szCs w:val="20"/>
                              </w:rPr>
                              <w:t>стремление к точности, стандартизированность, неличный и долженствующе-предписующий характер изложения.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AE4FC3">
                              <w:rPr>
                                <w:sz w:val="20"/>
                                <w:szCs w:val="20"/>
                              </w:rPr>
                              <w:t>Отличается активностью словопроизводства посредством суффиксов иноязычного происхождения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а также</w:t>
                            </w:r>
                            <w:r w:rsidRPr="00AE4FC3">
                              <w:rPr>
                                <w:sz w:val="20"/>
                                <w:szCs w:val="20"/>
                              </w:rPr>
                              <w:t xml:space="preserve"> с приставками и префиксоидами ант</w:t>
                            </w:r>
                            <w:proofErr w:type="gramStart"/>
                            <w:r w:rsidRPr="00AE4FC3">
                              <w:rPr>
                                <w:sz w:val="20"/>
                                <w:szCs w:val="20"/>
                              </w:rPr>
                              <w:t>и-</w:t>
                            </w:r>
                            <w:proofErr w:type="gramEnd"/>
                            <w:r w:rsidRPr="00AE4FC3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E4FC3">
                              <w:rPr>
                                <w:sz w:val="20"/>
                                <w:szCs w:val="20"/>
                              </w:rPr>
                              <w:t>квази</w:t>
                            </w:r>
                            <w:proofErr w:type="spellEnd"/>
                            <w:r w:rsidRPr="00AE4FC3">
                              <w:rPr>
                                <w:sz w:val="20"/>
                                <w:szCs w:val="20"/>
                              </w:rPr>
                              <w:t xml:space="preserve">-, контр-, </w:t>
                            </w:r>
                            <w:proofErr w:type="spellStart"/>
                            <w:r w:rsidRPr="00AE4FC3">
                              <w:rPr>
                                <w:sz w:val="20"/>
                                <w:szCs w:val="20"/>
                              </w:rPr>
                              <w:t>лже</w:t>
                            </w:r>
                            <w:proofErr w:type="spellEnd"/>
                            <w:r w:rsidRPr="00AE4FC3">
                              <w:rPr>
                                <w:sz w:val="20"/>
                                <w:szCs w:val="20"/>
                              </w:rPr>
                              <w:t xml:space="preserve">-, меж-, </w:t>
                            </w:r>
                            <w:proofErr w:type="spellStart"/>
                            <w:r w:rsidRPr="00AE4FC3">
                              <w:rPr>
                                <w:sz w:val="20"/>
                                <w:szCs w:val="20"/>
                              </w:rPr>
                              <w:t>недо</w:t>
                            </w:r>
                            <w:proofErr w:type="spellEnd"/>
                            <w:r w:rsidRPr="00AE4FC3">
                              <w:rPr>
                                <w:sz w:val="20"/>
                                <w:szCs w:val="20"/>
                              </w:rPr>
                              <w:t>-, псевдо-.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Х</w:t>
                            </w:r>
                            <w:r w:rsidRPr="004E6339">
                              <w:rPr>
                                <w:sz w:val="20"/>
                                <w:szCs w:val="20"/>
                              </w:rPr>
                              <w:t>арактерно использование интернациональных словообразовательных элементов в составе терминов, что облегчает понимание иноязычных научных текстов. Как правило, новые термины образуются с использованием подобных словообразовательных элементов.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Характеризуется </w:t>
                            </w:r>
                            <w:r w:rsidRPr="00BF2E10">
                              <w:rPr>
                                <w:sz w:val="20"/>
                                <w:szCs w:val="20"/>
                              </w:rPr>
                              <w:t>экспрессивностью и оценочностью: тут употребительны суффиксы субъективной оценки со значениями ласкательности, неодобрения, увеличительности и др.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</w:t>
                            </w:r>
                            <w:r w:rsidRPr="00541C94">
                              <w:rPr>
                                <w:sz w:val="20"/>
                                <w:szCs w:val="20"/>
                              </w:rPr>
                              <w:t xml:space="preserve">уффиксы могут придавать словам нужную эмоциональную окраску. С их помощью автор выражает различные оттенки чувств: суффикс выявляет и показывает отношение </w:t>
                            </w:r>
                            <w:proofErr w:type="gramStart"/>
                            <w:r w:rsidRPr="00541C94">
                              <w:rPr>
                                <w:sz w:val="20"/>
                                <w:szCs w:val="20"/>
                              </w:rPr>
                              <w:t>говорящего</w:t>
                            </w:r>
                            <w:proofErr w:type="gramEnd"/>
                            <w:r w:rsidRPr="00541C94">
                              <w:rPr>
                                <w:sz w:val="20"/>
                                <w:szCs w:val="20"/>
                              </w:rPr>
                              <w:t xml:space="preserve"> к обсуждаемому предмету, качеству, признаку.</w:t>
                            </w:r>
                          </w:p>
                        </w:tc>
                      </w:tr>
                    </w:tbl>
                    <w:p w:rsidR="008176F5" w:rsidRDefault="008176F5" w:rsidP="008176F5"/>
                    <w:p w:rsidR="008176F5" w:rsidRDefault="008176F5" w:rsidP="008176F5"/>
                  </w:txbxContent>
                </v:textbox>
              </v:shape>
            </w:pict>
          </mc:Fallback>
        </mc:AlternateContent>
      </w:r>
    </w:p>
    <w:p w:rsidR="00A14026" w:rsidRDefault="00A14026" w:rsidP="00956A8F">
      <w:pPr>
        <w:pStyle w:val="af4"/>
      </w:pPr>
    </w:p>
    <w:p w:rsidR="00E04BCE" w:rsidRDefault="008176F5" w:rsidP="00956A8F">
      <w:pPr>
        <w:pStyle w:val="af4"/>
        <w:sectPr w:rsidR="00E04BCE" w:rsidSect="008176F5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  <w:bookmarkStart w:id="4" w:name="_GoBack"/>
      <w:bookmarkEnd w:id="4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14745" wp14:editId="7457FF93">
                <wp:simplePos x="0" y="0"/>
                <wp:positionH relativeFrom="column">
                  <wp:posOffset>-1952942</wp:posOffset>
                </wp:positionH>
                <wp:positionV relativeFrom="paragraph">
                  <wp:posOffset>2052001</wp:posOffset>
                </wp:positionV>
                <wp:extent cx="9534525" cy="5086353"/>
                <wp:effectExtent l="0" t="0" r="4762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534525" cy="5086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6F5" w:rsidRDefault="008176F5" w:rsidP="008176F5">
                            <w:r>
                              <w:rPr>
                                <w:sz w:val="28"/>
                                <w:szCs w:val="28"/>
                              </w:rPr>
                              <w:t>Продолжение таблицы 1.1</w:t>
                            </w:r>
                          </w:p>
                          <w:tbl>
                            <w:tblPr>
                              <w:tblStyle w:val="aff1"/>
                              <w:tblW w:w="149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21"/>
                              <w:gridCol w:w="2879"/>
                              <w:gridCol w:w="2434"/>
                              <w:gridCol w:w="2634"/>
                              <w:gridCol w:w="2799"/>
                              <w:gridCol w:w="2353"/>
                            </w:tblGrid>
                            <w:tr w:rsidR="008176F5" w:rsidTr="00C4530C">
                              <w:trPr>
                                <w:trHeight w:val="3368"/>
                              </w:trPr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7. Морфологические особенности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 xml:space="preserve">Преобладание имени над местоимением, употребительность отглагольных существительных на </w:t>
                                  </w:r>
                                  <w:proofErr w:type="gramStart"/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-(</w:t>
                                  </w:r>
                                  <w:proofErr w:type="gramEnd"/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е)</w:t>
                                  </w:r>
                                  <w:proofErr w:type="spellStart"/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ние</w:t>
                                  </w:r>
                                  <w:proofErr w:type="spellEnd"/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 xml:space="preserve"> и с префиксом не- отыменных предлогов и др.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 xml:space="preserve">Частотность употребления форм родительного падежа, служебных слов, форм настоящего и прошедшего времени глаголов, употребление единственного числа в значении множественного, причастий на </w:t>
                                  </w:r>
                                  <w:proofErr w:type="gramStart"/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proofErr w:type="spellStart"/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о</w:t>
                                  </w:r>
                                  <w:proofErr w:type="gramEnd"/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мый</w:t>
                                  </w:r>
                                  <w:proofErr w:type="spellEnd"/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 xml:space="preserve"> и т.д.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Явное преобладание имени над глаголом, частотность существительных со значением признака, действия, состояния, частотность форм родительного падежа, употребление единственного числа в значении множественного, глагольных форм во вневременном значении и др.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Грамматические формы с разговорной и просторечной окраской, преобладание глагола над существительным, употребление глаголов одно- и многократного действия, пассивность отглагольных существительных, причастий и деепричастии, частотность местоимений и т.д.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Использование форм, в которых проявляется категория конкретности, частотность глаголов; не характерны неопределенно-личные формы глаголов, существительные среднего рода, формы множественного числа от отвлеченных и вещественных существительных и др.</w:t>
                                  </w:r>
                                </w:p>
                              </w:tc>
                            </w:tr>
                            <w:tr w:rsidR="008176F5" w:rsidTr="00C4530C">
                              <w:trPr>
                                <w:trHeight w:val="4029"/>
                              </w:trPr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8. Синтаксические особенности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Усложненность синтаксиса (конструкции с цепью предложений, обладающих относительной законченностью и самостоятельностью, номинативные предложения с перечислением); преобладание повествовательных предложений, использование страдательных конструкций, конструкций с отыменными предлогами и отглагольными существительными, употребление сложных предложений с четко выраженной логической связью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Распространенность экспрессивных синтаксических конструкций, частотность конструкций с обособленными членами, парцелляция, сегментация, инверсия и др.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Преобладание простых распространенных и сложноподчиненных предложений; широкое использование пассивных, неопределенно-личных, безличных конструкций; вводных, вставных, уточняющих конструкций, причастных и деепричастных оборотов и др.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Преобладание простых предложений, активность вопросительных и восклицательных конструкций, ослабленность синтаксических связей, неоформленность предложений, разрывы вставками; повторы; прерывистость и непоследовательность речи, использование инверсии, особая роль интонации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176F5" w:rsidRPr="00C241A6" w:rsidRDefault="008176F5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Использование всего арсенала имеющихся в языке синтаксических средств, широкое использование стилистических фигур</w:t>
                                  </w:r>
                                </w:p>
                              </w:tc>
                            </w:tr>
                          </w:tbl>
                          <w:p w:rsidR="008176F5" w:rsidRDefault="008176F5" w:rsidP="008176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8" type="#_x0000_t202" style="position:absolute;left:0;text-align:left;margin-left:-153.75pt;margin-top:161.55pt;width:750.75pt;height:400.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" filled="f" stroked="f" strokeweight=".5pt">
                <v:textbox>
                  <w:txbxContent>
                    <w:p w:rsidR="008176F5" w:rsidRDefault="008176F5" w:rsidP="008176F5">
                      <w:r>
                        <w:rPr>
                          <w:sz w:val="28"/>
                          <w:szCs w:val="28"/>
                        </w:rPr>
                        <w:t>Продолжение таблицы 1.1</w:t>
                      </w:r>
                    </w:p>
                    <w:tbl>
                      <w:tblPr>
                        <w:tblStyle w:val="aff1"/>
                        <w:tblW w:w="14920" w:type="dxa"/>
                        <w:tblLook w:val="04A0" w:firstRow="1" w:lastRow="0" w:firstColumn="1" w:lastColumn="0" w:noHBand="0" w:noVBand="1"/>
                      </w:tblPr>
                      <w:tblGrid>
                        <w:gridCol w:w="1821"/>
                        <w:gridCol w:w="2879"/>
                        <w:gridCol w:w="2434"/>
                        <w:gridCol w:w="2634"/>
                        <w:gridCol w:w="2799"/>
                        <w:gridCol w:w="2353"/>
                      </w:tblGrid>
                      <w:tr w:rsidR="008176F5" w:rsidTr="00C4530C">
                        <w:trPr>
                          <w:trHeight w:val="3368"/>
                        </w:trPr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7. Морфологические особенности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 xml:space="preserve">Преобладание имени над местоимением, употребительность отглагольных существительных на </w:t>
                            </w:r>
                            <w:proofErr w:type="gramStart"/>
                            <w:r w:rsidRPr="00C241A6">
                              <w:rPr>
                                <w:sz w:val="20"/>
                                <w:szCs w:val="20"/>
                              </w:rPr>
                              <w:t>-(</w:t>
                            </w:r>
                            <w:proofErr w:type="gramEnd"/>
                            <w:r w:rsidRPr="00C241A6">
                              <w:rPr>
                                <w:sz w:val="20"/>
                                <w:szCs w:val="20"/>
                              </w:rPr>
                              <w:t>е)</w:t>
                            </w:r>
                            <w:proofErr w:type="spellStart"/>
                            <w:r w:rsidRPr="00C241A6">
                              <w:rPr>
                                <w:sz w:val="20"/>
                                <w:szCs w:val="20"/>
                              </w:rPr>
                              <w:t>ние</w:t>
                            </w:r>
                            <w:proofErr w:type="spellEnd"/>
                            <w:r w:rsidRPr="00C241A6">
                              <w:rPr>
                                <w:sz w:val="20"/>
                                <w:szCs w:val="20"/>
                              </w:rPr>
                              <w:t xml:space="preserve"> и с префиксом не- отыменных предлогов и др.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 xml:space="preserve">Частотность употребления форм родительного падежа, служебных слов, форм настоящего и прошедшего времени глаголов, употребление единственного числа в значении множественного, причастий на </w:t>
                            </w:r>
                            <w:proofErr w:type="gramStart"/>
                            <w:r w:rsidRPr="00C241A6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C241A6">
                              <w:rPr>
                                <w:sz w:val="20"/>
                                <w:szCs w:val="20"/>
                              </w:rPr>
                              <w:t>о</w:t>
                            </w:r>
                            <w:proofErr w:type="gramEnd"/>
                            <w:r w:rsidRPr="00C241A6">
                              <w:rPr>
                                <w:sz w:val="20"/>
                                <w:szCs w:val="20"/>
                              </w:rPr>
                              <w:t>мый</w:t>
                            </w:r>
                            <w:proofErr w:type="spellEnd"/>
                            <w:r w:rsidRPr="00C241A6">
                              <w:rPr>
                                <w:sz w:val="20"/>
                                <w:szCs w:val="20"/>
                              </w:rPr>
                              <w:t xml:space="preserve"> и т.д.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Явное преобладание имени над глаголом, частотность существительных со значением признака, действия, состояния, частотность форм родительного падежа, употребление единственного числа в значении множественного, глагольных форм во вневременном значении и др.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Грамматические формы с разговорной и просторечной окраской, преобладание глагола над существительным, употребление глаголов одно- и многократного действия, пассивность отглагольных существительных, причастий и деепричастии, частотность местоимений и т.д.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Использование форм, в которых проявляется категория конкретности, частотность глаголов; не характерны неопределенно-личные формы глаголов, существительные среднего рода, формы множественного числа от отвлеченных и вещественных существительных и др.</w:t>
                            </w:r>
                          </w:p>
                        </w:tc>
                      </w:tr>
                      <w:tr w:rsidR="008176F5" w:rsidTr="00C4530C">
                        <w:trPr>
                          <w:trHeight w:val="4029"/>
                        </w:trPr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8. Синтаксические особенности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Усложненность синтаксиса (конструкции с цепью предложений, обладающих относительной законченностью и самостоятельностью, номинативные предложения с перечислением); преобладание повествовательных предложений, использование страдательных конструкций, конструкций с отыменными предлогами и отглагольными существительными, употребление сложных предложений с четко выраженной логической связью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Распространенность экспрессивных синтаксических конструкций, частотность конструкций с обособленными членами, парцелляция, сегментация, инверсия и др.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Преобладание простых распространенных и сложноподчиненных предложений; широкое использование пассивных, неопределенно-личных, безличных конструкций; вводных, вставных, уточняющих конструкций, причастных и деепричастных оборотов и др.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Преобладание простых предложений, активность вопросительных и восклицательных конструкций, ослабленность синтаксических связей, неоформленность предложений, разрывы вставками; повторы; прерывистость и непоследовательность речи, использование инверсии, особая роль интонации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176F5" w:rsidRPr="00C241A6" w:rsidRDefault="008176F5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Использование всего арсенала имеющихся в языке синтаксических средств, широкое использование стилистических фигур</w:t>
                            </w:r>
                          </w:p>
                        </w:tc>
                      </w:tr>
                    </w:tbl>
                    <w:p w:rsidR="008176F5" w:rsidRDefault="008176F5" w:rsidP="008176F5"/>
                  </w:txbxContent>
                </v:textbox>
              </v:shape>
            </w:pict>
          </mc:Fallback>
        </mc:AlternateContent>
      </w:r>
    </w:p>
    <w:p w:rsidR="00E04BCE" w:rsidRDefault="00E04BCE" w:rsidP="00CE08BF">
      <w:pPr>
        <w:pStyle w:val="16"/>
      </w:pPr>
      <w:bookmarkStart w:id="5" w:name="_Toc532311376"/>
      <w:r w:rsidRPr="00E04BCE">
        <w:lastRenderedPageBreak/>
        <w:t>СПИСОК ИСПОЛЬЗОВАННЫХ ИСТОЧНИКОВ И ЛИТЕРАТУРЫ</w:t>
      </w:r>
      <w:bookmarkEnd w:id="5"/>
    </w:p>
    <w:p w:rsidR="00E04BCE" w:rsidRDefault="00E04BCE" w:rsidP="00E04BCE">
      <w:pPr>
        <w:pStyle w:val="af4"/>
        <w:ind w:left="1080" w:firstLine="0"/>
        <w:rPr>
          <w:sz w:val="24"/>
          <w:szCs w:val="24"/>
        </w:rPr>
      </w:pPr>
    </w:p>
    <w:p w:rsidR="00C21AC4" w:rsidRPr="00D320C9" w:rsidRDefault="00C21AC4" w:rsidP="00E04BCE">
      <w:pPr>
        <w:pStyle w:val="af4"/>
        <w:numPr>
          <w:ilvl w:val="0"/>
          <w:numId w:val="41"/>
        </w:numPr>
        <w:rPr>
          <w:sz w:val="24"/>
          <w:szCs w:val="24"/>
        </w:rPr>
      </w:pPr>
      <w:proofErr w:type="spellStart"/>
      <w:r w:rsidRPr="00D320C9">
        <w:rPr>
          <w:sz w:val="24"/>
          <w:szCs w:val="24"/>
        </w:rPr>
        <w:t>Зинковская</w:t>
      </w:r>
      <w:proofErr w:type="spellEnd"/>
      <w:r w:rsidRPr="00D320C9">
        <w:rPr>
          <w:sz w:val="24"/>
          <w:szCs w:val="24"/>
        </w:rPr>
        <w:t xml:space="preserve"> Н. Я. Русский язык и культура речи: учебное пособие / Н. Я. </w:t>
      </w:r>
      <w:proofErr w:type="spellStart"/>
      <w:r w:rsidRPr="00D320C9">
        <w:rPr>
          <w:sz w:val="24"/>
          <w:szCs w:val="24"/>
        </w:rPr>
        <w:t>Зинковская</w:t>
      </w:r>
      <w:proofErr w:type="spellEnd"/>
      <w:r w:rsidRPr="00D320C9">
        <w:rPr>
          <w:sz w:val="24"/>
          <w:szCs w:val="24"/>
        </w:rPr>
        <w:t xml:space="preserve">, Н.И. </w:t>
      </w:r>
      <w:proofErr w:type="spellStart"/>
      <w:r w:rsidRPr="00D320C9">
        <w:rPr>
          <w:sz w:val="24"/>
          <w:szCs w:val="24"/>
        </w:rPr>
        <w:t>Колеснкова</w:t>
      </w:r>
      <w:proofErr w:type="spellEnd"/>
      <w:r w:rsidRPr="00D320C9">
        <w:rPr>
          <w:sz w:val="24"/>
          <w:szCs w:val="24"/>
        </w:rPr>
        <w:t>, Е. В. Маркелова; под ред. Н. И. Колесниковой. Новосибирск: Изд-во НГТУ, 2010. 328 с.</w:t>
      </w:r>
    </w:p>
    <w:p w:rsidR="00307171" w:rsidRPr="00D320C9" w:rsidRDefault="00307171" w:rsidP="00E04BCE">
      <w:pPr>
        <w:pStyle w:val="af4"/>
        <w:numPr>
          <w:ilvl w:val="0"/>
          <w:numId w:val="41"/>
        </w:numPr>
        <w:rPr>
          <w:sz w:val="24"/>
          <w:szCs w:val="24"/>
        </w:rPr>
      </w:pPr>
      <w:proofErr w:type="spellStart"/>
      <w:r w:rsidRPr="00D320C9">
        <w:rPr>
          <w:sz w:val="24"/>
          <w:szCs w:val="24"/>
        </w:rPr>
        <w:t>Егораева</w:t>
      </w:r>
      <w:proofErr w:type="spellEnd"/>
      <w:r w:rsidRPr="00D320C9">
        <w:rPr>
          <w:sz w:val="24"/>
          <w:szCs w:val="24"/>
        </w:rPr>
        <w:t xml:space="preserve"> Г. Т. Русский язык. Сборник заданий и методических рекомендаций / Г. Т. </w:t>
      </w:r>
      <w:proofErr w:type="spellStart"/>
      <w:r w:rsidRPr="00D320C9">
        <w:rPr>
          <w:sz w:val="24"/>
          <w:szCs w:val="24"/>
        </w:rPr>
        <w:t>Егораева</w:t>
      </w:r>
      <w:proofErr w:type="spellEnd"/>
      <w:r w:rsidRPr="00D320C9">
        <w:rPr>
          <w:sz w:val="24"/>
          <w:szCs w:val="24"/>
        </w:rPr>
        <w:t>. – М.</w:t>
      </w:r>
      <w:proofErr w:type="gramStart"/>
      <w:r w:rsidRPr="00D320C9">
        <w:rPr>
          <w:sz w:val="24"/>
          <w:szCs w:val="24"/>
        </w:rPr>
        <w:t xml:space="preserve"> :</w:t>
      </w:r>
      <w:proofErr w:type="gramEnd"/>
      <w:r w:rsidRPr="00D320C9">
        <w:rPr>
          <w:sz w:val="24"/>
          <w:szCs w:val="24"/>
        </w:rPr>
        <w:t xml:space="preserve"> Экзамен, 2013. 430 с.</w:t>
      </w:r>
    </w:p>
    <w:p w:rsidR="008A6933" w:rsidRPr="00D320C9" w:rsidRDefault="008A6933" w:rsidP="00E04BCE">
      <w:pPr>
        <w:pStyle w:val="af4"/>
        <w:numPr>
          <w:ilvl w:val="0"/>
          <w:numId w:val="41"/>
        </w:numPr>
        <w:rPr>
          <w:sz w:val="24"/>
          <w:szCs w:val="24"/>
        </w:rPr>
      </w:pPr>
      <w:r w:rsidRPr="00D320C9">
        <w:rPr>
          <w:sz w:val="24"/>
          <w:szCs w:val="24"/>
        </w:rPr>
        <w:t>Особенности публицистического стиля речи. [Электронный ресурс</w:t>
      </w:r>
      <w:r w:rsidR="00683E0F" w:rsidRPr="00D320C9">
        <w:rPr>
          <w:sz w:val="24"/>
          <w:szCs w:val="24"/>
        </w:rPr>
        <w:t>]</w:t>
      </w:r>
      <w:r w:rsidRPr="00D320C9">
        <w:rPr>
          <w:sz w:val="24"/>
          <w:szCs w:val="24"/>
        </w:rPr>
        <w:t xml:space="preserve"> URL: </w:t>
      </w:r>
      <w:hyperlink r:id="rId13" w:history="1">
        <w:r w:rsidRPr="00D320C9">
          <w:rPr>
            <w:rStyle w:val="af1"/>
            <w:sz w:val="24"/>
            <w:szCs w:val="24"/>
          </w:rPr>
          <w:t>http://ebooks.semgu.kz/content.php?cont=d;1042</w:t>
        </w:r>
      </w:hyperlink>
      <w:r w:rsidRPr="00D320C9">
        <w:rPr>
          <w:sz w:val="24"/>
          <w:szCs w:val="24"/>
        </w:rPr>
        <w:t>.</w:t>
      </w:r>
    </w:p>
    <w:p w:rsidR="00683E0F" w:rsidRPr="00D320C9" w:rsidRDefault="00683E0F" w:rsidP="00E04BCE">
      <w:pPr>
        <w:pStyle w:val="af4"/>
        <w:numPr>
          <w:ilvl w:val="0"/>
          <w:numId w:val="41"/>
        </w:numPr>
        <w:rPr>
          <w:sz w:val="24"/>
          <w:szCs w:val="24"/>
        </w:rPr>
      </w:pPr>
      <w:proofErr w:type="spellStart"/>
      <w:r w:rsidRPr="00D320C9">
        <w:rPr>
          <w:sz w:val="24"/>
          <w:szCs w:val="24"/>
        </w:rPr>
        <w:t>Нурсаитова</w:t>
      </w:r>
      <w:proofErr w:type="spellEnd"/>
      <w:r w:rsidRPr="00D320C9">
        <w:rPr>
          <w:sz w:val="24"/>
          <w:szCs w:val="24"/>
        </w:rPr>
        <w:t xml:space="preserve"> Д. С. Особенности публицистического стиля современных СМИ // Молодой ученый. — 2015. — №7. —981-983 с. — [Электронный ресурс] </w:t>
      </w:r>
      <w:r w:rsidR="00A01EF3" w:rsidRPr="00D320C9">
        <w:rPr>
          <w:sz w:val="24"/>
          <w:szCs w:val="24"/>
        </w:rPr>
        <w:t xml:space="preserve">URL: </w:t>
      </w:r>
      <w:r w:rsidRPr="00D320C9">
        <w:rPr>
          <w:sz w:val="24"/>
          <w:szCs w:val="24"/>
        </w:rPr>
        <w:t xml:space="preserve"> https://moluch.ru/archive/87/16591/ </w:t>
      </w:r>
    </w:p>
    <w:p w:rsidR="00956A8F" w:rsidRDefault="00A01EF3" w:rsidP="00E04BCE">
      <w:pPr>
        <w:pStyle w:val="af4"/>
        <w:numPr>
          <w:ilvl w:val="0"/>
          <w:numId w:val="41"/>
        </w:numPr>
        <w:jc w:val="left"/>
        <w:rPr>
          <w:sz w:val="24"/>
          <w:szCs w:val="24"/>
        </w:rPr>
      </w:pPr>
      <w:r w:rsidRPr="00D320C9">
        <w:rPr>
          <w:sz w:val="24"/>
          <w:szCs w:val="24"/>
        </w:rPr>
        <w:t>Учебные материалы для студентов [Электронный ресурс]</w:t>
      </w:r>
      <w:r w:rsidR="00A45967">
        <w:rPr>
          <w:sz w:val="24"/>
          <w:szCs w:val="24"/>
        </w:rPr>
        <w:t xml:space="preserve"> /</w:t>
      </w:r>
      <w:r w:rsidRPr="00D320C9">
        <w:rPr>
          <w:sz w:val="24"/>
          <w:szCs w:val="24"/>
        </w:rPr>
        <w:t xml:space="preserve"> URL: </w:t>
      </w:r>
      <w:hyperlink r:id="rId14" w:history="1">
        <w:r w:rsidR="00F8625F" w:rsidRPr="00944B6F">
          <w:rPr>
            <w:rStyle w:val="af1"/>
            <w:sz w:val="24"/>
            <w:szCs w:val="24"/>
          </w:rPr>
          <w:t>https://studme.org/43208/literatura/publitsisticheskiy_stil</w:t>
        </w:r>
      </w:hyperlink>
    </w:p>
    <w:p w:rsidR="00F8625F" w:rsidRDefault="00F8625F" w:rsidP="006D13F1">
      <w:pPr>
        <w:pStyle w:val="af4"/>
        <w:numPr>
          <w:ilvl w:val="0"/>
          <w:numId w:val="41"/>
        </w:numPr>
        <w:jc w:val="left"/>
        <w:rPr>
          <w:sz w:val="24"/>
          <w:szCs w:val="24"/>
        </w:rPr>
      </w:pPr>
      <w:r w:rsidRPr="00D320C9">
        <w:rPr>
          <w:sz w:val="24"/>
          <w:szCs w:val="24"/>
        </w:rPr>
        <w:t xml:space="preserve">Учебные материалы </w:t>
      </w:r>
      <w:r>
        <w:rPr>
          <w:sz w:val="24"/>
          <w:szCs w:val="24"/>
        </w:rPr>
        <w:t>онлайн</w:t>
      </w:r>
      <w:r w:rsidRPr="00D320C9">
        <w:rPr>
          <w:sz w:val="24"/>
          <w:szCs w:val="24"/>
        </w:rPr>
        <w:t xml:space="preserve"> [Электронный ресурс]</w:t>
      </w:r>
      <w:r w:rsidR="006D13F1">
        <w:rPr>
          <w:sz w:val="24"/>
          <w:szCs w:val="24"/>
        </w:rPr>
        <w:t xml:space="preserve"> /</w:t>
      </w:r>
      <w:r w:rsidRPr="00D320C9">
        <w:rPr>
          <w:sz w:val="24"/>
          <w:szCs w:val="24"/>
        </w:rPr>
        <w:t xml:space="preserve"> URL</w:t>
      </w:r>
      <w:r w:rsidR="006D13F1">
        <w:t xml:space="preserve">: </w:t>
      </w:r>
      <w:hyperlink r:id="rId15" w:history="1">
        <w:r w:rsidR="00D1324A" w:rsidRPr="00944B6F">
          <w:rPr>
            <w:rStyle w:val="af1"/>
            <w:sz w:val="24"/>
            <w:szCs w:val="24"/>
          </w:rPr>
          <w:t>https://studwood.ru/1275132/literatura/tablitsa_differentsialnyh_priznakov_funktsionalnyh_stiley</w:t>
        </w:r>
      </w:hyperlink>
    </w:p>
    <w:p w:rsidR="00D1324A" w:rsidRDefault="00D1324A" w:rsidP="00D1324A">
      <w:pPr>
        <w:pStyle w:val="af4"/>
        <w:numPr>
          <w:ilvl w:val="0"/>
          <w:numId w:val="41"/>
        </w:numPr>
        <w:jc w:val="left"/>
        <w:rPr>
          <w:sz w:val="24"/>
          <w:szCs w:val="24"/>
        </w:rPr>
      </w:pPr>
      <w:proofErr w:type="spellStart"/>
      <w:r w:rsidRPr="00D1324A">
        <w:rPr>
          <w:sz w:val="24"/>
          <w:szCs w:val="24"/>
        </w:rPr>
        <w:t>Гойхман</w:t>
      </w:r>
      <w:proofErr w:type="spellEnd"/>
      <w:r w:rsidRPr="00D1324A">
        <w:rPr>
          <w:sz w:val="24"/>
          <w:szCs w:val="24"/>
        </w:rPr>
        <w:t xml:space="preserve"> О.Я. Русский язык и </w:t>
      </w:r>
      <w:r w:rsidR="00507D30">
        <w:rPr>
          <w:sz w:val="24"/>
          <w:szCs w:val="24"/>
        </w:rPr>
        <w:t>культура речи, М.: Инфра-М, 2009. -240 с.</w:t>
      </w:r>
    </w:p>
    <w:p w:rsidR="00997C9E" w:rsidRPr="00D320C9" w:rsidRDefault="00997C9E" w:rsidP="006754A7">
      <w:pPr>
        <w:pStyle w:val="af4"/>
        <w:numPr>
          <w:ilvl w:val="0"/>
          <w:numId w:val="41"/>
        </w:numPr>
        <w:jc w:val="left"/>
        <w:rPr>
          <w:sz w:val="24"/>
          <w:szCs w:val="24"/>
        </w:rPr>
      </w:pPr>
      <w:r w:rsidRPr="00997C9E">
        <w:rPr>
          <w:sz w:val="24"/>
          <w:szCs w:val="24"/>
        </w:rPr>
        <w:t xml:space="preserve">Максимов В.И. Русский язык и культура речи, М.: </w:t>
      </w:r>
      <w:proofErr w:type="spellStart"/>
      <w:r w:rsidRPr="00997C9E">
        <w:rPr>
          <w:sz w:val="24"/>
          <w:szCs w:val="24"/>
        </w:rPr>
        <w:t>Гардарики</w:t>
      </w:r>
      <w:proofErr w:type="spellEnd"/>
      <w:r w:rsidRPr="00997C9E">
        <w:rPr>
          <w:sz w:val="24"/>
          <w:szCs w:val="24"/>
        </w:rPr>
        <w:t>, 2001.</w:t>
      </w:r>
      <w:r w:rsidR="006754A7">
        <w:rPr>
          <w:sz w:val="24"/>
          <w:szCs w:val="24"/>
        </w:rPr>
        <w:t xml:space="preserve"> </w:t>
      </w:r>
      <w:r w:rsidR="006754A7" w:rsidRPr="006754A7">
        <w:rPr>
          <w:sz w:val="24"/>
          <w:szCs w:val="24"/>
        </w:rPr>
        <w:t>- 413 с.</w:t>
      </w:r>
    </w:p>
    <w:p w:rsidR="008A6933" w:rsidRDefault="008A6933" w:rsidP="00E04BCE">
      <w:pPr>
        <w:pStyle w:val="af4"/>
        <w:jc w:val="left"/>
      </w:pPr>
    </w:p>
    <w:p w:rsidR="008A6933" w:rsidRPr="00956A8F" w:rsidRDefault="008A6933" w:rsidP="008A6933">
      <w:pPr>
        <w:pStyle w:val="af4"/>
        <w:jc w:val="left"/>
      </w:pPr>
    </w:p>
    <w:sectPr w:rsidR="008A6933" w:rsidRPr="00956A8F" w:rsidSect="00157B25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1EC" w:rsidRDefault="00DB01EC">
      <w:r>
        <w:separator/>
      </w:r>
    </w:p>
  </w:endnote>
  <w:endnote w:type="continuationSeparator" w:id="0">
    <w:p w:rsidR="00DB01EC" w:rsidRDefault="00DB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1EC" w:rsidRDefault="00DB01EC">
      <w:r>
        <w:separator/>
      </w:r>
    </w:p>
  </w:footnote>
  <w:footnote w:type="continuationSeparator" w:id="0">
    <w:p w:rsidR="00DB01EC" w:rsidRDefault="00DB01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</w:pPr>
  </w:p>
  <w:p w:rsidR="00542397" w:rsidRDefault="00542397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  <w:jc w:val="right"/>
    </w:pPr>
  </w:p>
  <w:p w:rsidR="00007C67" w:rsidRDefault="00007C67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9"/>
      <w:jc w:val="right"/>
    </w:pPr>
  </w:p>
  <w:p w:rsidR="00123D60" w:rsidRDefault="00123D60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A14026">
      <w:rPr>
        <w:noProof/>
        <w:sz w:val="24"/>
        <w:szCs w:val="24"/>
      </w:rPr>
      <w:t>10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0852DF8"/>
    <w:multiLevelType w:val="hybridMultilevel"/>
    <w:tmpl w:val="7A00E9CA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7C4B15"/>
    <w:multiLevelType w:val="hybridMultilevel"/>
    <w:tmpl w:val="50D08C4C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4FD0095"/>
    <w:multiLevelType w:val="hybridMultilevel"/>
    <w:tmpl w:val="F0300478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D3A7E25"/>
    <w:multiLevelType w:val="hybridMultilevel"/>
    <w:tmpl w:val="3DECD4F2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0">
    <w:nsid w:val="23E65A3C"/>
    <w:multiLevelType w:val="hybridMultilevel"/>
    <w:tmpl w:val="44D61E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E326167"/>
    <w:multiLevelType w:val="hybridMultilevel"/>
    <w:tmpl w:val="D5A237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3D0D4B0C"/>
    <w:multiLevelType w:val="hybridMultilevel"/>
    <w:tmpl w:val="87AC37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FB07CD"/>
    <w:multiLevelType w:val="hybridMultilevel"/>
    <w:tmpl w:val="E0BACD2C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2393ACB"/>
    <w:multiLevelType w:val="hybridMultilevel"/>
    <w:tmpl w:val="FD4A97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BD85420"/>
    <w:multiLevelType w:val="hybridMultilevel"/>
    <w:tmpl w:val="186896B6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61C407F"/>
    <w:multiLevelType w:val="hybridMultilevel"/>
    <w:tmpl w:val="FD0C72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E7A2DE2"/>
    <w:multiLevelType w:val="hybridMultilevel"/>
    <w:tmpl w:val="E2CC48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0113A50"/>
    <w:multiLevelType w:val="hybridMultilevel"/>
    <w:tmpl w:val="89A06970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1973174"/>
    <w:multiLevelType w:val="multilevel"/>
    <w:tmpl w:val="1BD88AE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9">
    <w:nsid w:val="64851FF2"/>
    <w:multiLevelType w:val="multilevel"/>
    <w:tmpl w:val="71AC5902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30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F27078"/>
    <w:multiLevelType w:val="hybridMultilevel"/>
    <w:tmpl w:val="01B019B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D969FD"/>
    <w:multiLevelType w:val="hybridMultilevel"/>
    <w:tmpl w:val="9F2CE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0D3E90"/>
    <w:multiLevelType w:val="hybridMultilevel"/>
    <w:tmpl w:val="AF3C1CD2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F8A1AD5"/>
    <w:multiLevelType w:val="hybridMultilevel"/>
    <w:tmpl w:val="440AB8D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30"/>
  </w:num>
  <w:num w:numId="4">
    <w:abstractNumId w:val="17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22"/>
  </w:num>
  <w:num w:numId="8">
    <w:abstractNumId w:val="14"/>
  </w:num>
  <w:num w:numId="9">
    <w:abstractNumId w:val="4"/>
  </w:num>
  <w:num w:numId="10">
    <w:abstractNumId w:val="36"/>
  </w:num>
  <w:num w:numId="11">
    <w:abstractNumId w:val="8"/>
  </w:num>
  <w:num w:numId="12">
    <w:abstractNumId w:val="6"/>
  </w:num>
  <w:num w:numId="13">
    <w:abstractNumId w:val="23"/>
  </w:num>
  <w:num w:numId="14">
    <w:abstractNumId w:val="11"/>
  </w:num>
  <w:num w:numId="15">
    <w:abstractNumId w:val="33"/>
  </w:num>
  <w:num w:numId="16">
    <w:abstractNumId w:val="12"/>
  </w:num>
  <w:num w:numId="17">
    <w:abstractNumId w:val="15"/>
  </w:num>
  <w:num w:numId="18">
    <w:abstractNumId w:val="9"/>
  </w:num>
  <w:num w:numId="19">
    <w:abstractNumId w:val="0"/>
  </w:num>
  <w:num w:numId="20">
    <w:abstractNumId w:val="20"/>
  </w:num>
  <w:num w:numId="21">
    <w:abstractNumId w:val="29"/>
  </w:num>
  <w:num w:numId="22">
    <w:abstractNumId w:val="29"/>
  </w:num>
  <w:num w:numId="23">
    <w:abstractNumId w:val="28"/>
  </w:num>
  <w:num w:numId="24">
    <w:abstractNumId w:val="28"/>
  </w:num>
  <w:num w:numId="25">
    <w:abstractNumId w:val="19"/>
  </w:num>
  <w:num w:numId="26">
    <w:abstractNumId w:val="37"/>
  </w:num>
  <w:num w:numId="27">
    <w:abstractNumId w:val="27"/>
  </w:num>
  <w:num w:numId="28">
    <w:abstractNumId w:val="5"/>
  </w:num>
  <w:num w:numId="29">
    <w:abstractNumId w:val="35"/>
  </w:num>
  <w:num w:numId="30">
    <w:abstractNumId w:val="18"/>
  </w:num>
  <w:num w:numId="31">
    <w:abstractNumId w:val="32"/>
  </w:num>
  <w:num w:numId="32">
    <w:abstractNumId w:val="2"/>
  </w:num>
  <w:num w:numId="33">
    <w:abstractNumId w:val="7"/>
  </w:num>
  <w:num w:numId="34">
    <w:abstractNumId w:val="13"/>
  </w:num>
  <w:num w:numId="35">
    <w:abstractNumId w:val="24"/>
  </w:num>
  <w:num w:numId="36">
    <w:abstractNumId w:val="25"/>
  </w:num>
  <w:num w:numId="37">
    <w:abstractNumId w:val="16"/>
  </w:num>
  <w:num w:numId="38">
    <w:abstractNumId w:val="10"/>
  </w:num>
  <w:num w:numId="39">
    <w:abstractNumId w:val="3"/>
  </w:num>
  <w:num w:numId="40">
    <w:abstractNumId w:val="21"/>
  </w:num>
  <w:num w:numId="41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1B"/>
    <w:rsid w:val="00000B95"/>
    <w:rsid w:val="00007C67"/>
    <w:rsid w:val="000100E9"/>
    <w:rsid w:val="00013940"/>
    <w:rsid w:val="0002046E"/>
    <w:rsid w:val="0002701A"/>
    <w:rsid w:val="0004011F"/>
    <w:rsid w:val="00044C64"/>
    <w:rsid w:val="0006307D"/>
    <w:rsid w:val="00063B2E"/>
    <w:rsid w:val="00063CCE"/>
    <w:rsid w:val="00065D7E"/>
    <w:rsid w:val="000764F2"/>
    <w:rsid w:val="000A2212"/>
    <w:rsid w:val="000A53C2"/>
    <w:rsid w:val="000A575C"/>
    <w:rsid w:val="000C0D49"/>
    <w:rsid w:val="000D0C3F"/>
    <w:rsid w:val="000D22DB"/>
    <w:rsid w:val="000D6C91"/>
    <w:rsid w:val="000E05AE"/>
    <w:rsid w:val="000E12A0"/>
    <w:rsid w:val="000E59FD"/>
    <w:rsid w:val="000F0A6D"/>
    <w:rsid w:val="000F66AF"/>
    <w:rsid w:val="000F7B80"/>
    <w:rsid w:val="000F7BE6"/>
    <w:rsid w:val="00110F41"/>
    <w:rsid w:val="00111484"/>
    <w:rsid w:val="00123D60"/>
    <w:rsid w:val="00125740"/>
    <w:rsid w:val="00130592"/>
    <w:rsid w:val="00133A80"/>
    <w:rsid w:val="00136BDB"/>
    <w:rsid w:val="001426E1"/>
    <w:rsid w:val="00142FEB"/>
    <w:rsid w:val="001510E4"/>
    <w:rsid w:val="00152729"/>
    <w:rsid w:val="0015298A"/>
    <w:rsid w:val="00157B25"/>
    <w:rsid w:val="001604BE"/>
    <w:rsid w:val="00164C4D"/>
    <w:rsid w:val="00171DC4"/>
    <w:rsid w:val="001A21B0"/>
    <w:rsid w:val="001A3EE1"/>
    <w:rsid w:val="001A42B3"/>
    <w:rsid w:val="001B391B"/>
    <w:rsid w:val="001B3CE4"/>
    <w:rsid w:val="001C407A"/>
    <w:rsid w:val="001C5516"/>
    <w:rsid w:val="001D44F1"/>
    <w:rsid w:val="001E1D18"/>
    <w:rsid w:val="001E31C6"/>
    <w:rsid w:val="001E5413"/>
    <w:rsid w:val="001F05F6"/>
    <w:rsid w:val="001F1ECF"/>
    <w:rsid w:val="001F3ED9"/>
    <w:rsid w:val="002035FF"/>
    <w:rsid w:val="00204D40"/>
    <w:rsid w:val="00213BFD"/>
    <w:rsid w:val="00225637"/>
    <w:rsid w:val="002273AA"/>
    <w:rsid w:val="00235468"/>
    <w:rsid w:val="00236A4A"/>
    <w:rsid w:val="002411F2"/>
    <w:rsid w:val="00274756"/>
    <w:rsid w:val="00284F0D"/>
    <w:rsid w:val="002A1E76"/>
    <w:rsid w:val="002A342F"/>
    <w:rsid w:val="002A4A83"/>
    <w:rsid w:val="002D2116"/>
    <w:rsid w:val="002D371C"/>
    <w:rsid w:val="002E1E34"/>
    <w:rsid w:val="002E6670"/>
    <w:rsid w:val="002F29EC"/>
    <w:rsid w:val="002F3826"/>
    <w:rsid w:val="0030381C"/>
    <w:rsid w:val="00307171"/>
    <w:rsid w:val="00310BF0"/>
    <w:rsid w:val="003168BA"/>
    <w:rsid w:val="00330017"/>
    <w:rsid w:val="003306DD"/>
    <w:rsid w:val="00330CDF"/>
    <w:rsid w:val="00351391"/>
    <w:rsid w:val="00365301"/>
    <w:rsid w:val="003673FE"/>
    <w:rsid w:val="003A52AB"/>
    <w:rsid w:val="003B1088"/>
    <w:rsid w:val="003C0732"/>
    <w:rsid w:val="003C31BA"/>
    <w:rsid w:val="003D2CE4"/>
    <w:rsid w:val="003D5543"/>
    <w:rsid w:val="003E16D5"/>
    <w:rsid w:val="003F31A0"/>
    <w:rsid w:val="004040E0"/>
    <w:rsid w:val="004072E1"/>
    <w:rsid w:val="00413CE2"/>
    <w:rsid w:val="0041631A"/>
    <w:rsid w:val="00424559"/>
    <w:rsid w:val="0042623B"/>
    <w:rsid w:val="0043328A"/>
    <w:rsid w:val="00457349"/>
    <w:rsid w:val="00474297"/>
    <w:rsid w:val="00496704"/>
    <w:rsid w:val="004A0120"/>
    <w:rsid w:val="004A21C1"/>
    <w:rsid w:val="004B00F9"/>
    <w:rsid w:val="004B0FBD"/>
    <w:rsid w:val="004B3830"/>
    <w:rsid w:val="004C3E98"/>
    <w:rsid w:val="004C5B36"/>
    <w:rsid w:val="004D37E7"/>
    <w:rsid w:val="004D4300"/>
    <w:rsid w:val="004E2F6E"/>
    <w:rsid w:val="004E6339"/>
    <w:rsid w:val="0050131D"/>
    <w:rsid w:val="005039F6"/>
    <w:rsid w:val="00507D30"/>
    <w:rsid w:val="005132CA"/>
    <w:rsid w:val="00535C3A"/>
    <w:rsid w:val="00541C94"/>
    <w:rsid w:val="00542397"/>
    <w:rsid w:val="00554939"/>
    <w:rsid w:val="00557A22"/>
    <w:rsid w:val="00557B47"/>
    <w:rsid w:val="0056166B"/>
    <w:rsid w:val="0056240C"/>
    <w:rsid w:val="00570937"/>
    <w:rsid w:val="00583993"/>
    <w:rsid w:val="00584DDD"/>
    <w:rsid w:val="00584F94"/>
    <w:rsid w:val="00595423"/>
    <w:rsid w:val="00595C2C"/>
    <w:rsid w:val="00596D50"/>
    <w:rsid w:val="005A6804"/>
    <w:rsid w:val="005B09A4"/>
    <w:rsid w:val="005B0D15"/>
    <w:rsid w:val="005B2003"/>
    <w:rsid w:val="005B3F07"/>
    <w:rsid w:val="005B552A"/>
    <w:rsid w:val="005B6C00"/>
    <w:rsid w:val="005C2099"/>
    <w:rsid w:val="005D1EFD"/>
    <w:rsid w:val="005F202E"/>
    <w:rsid w:val="005F2D72"/>
    <w:rsid w:val="0060439D"/>
    <w:rsid w:val="0061022A"/>
    <w:rsid w:val="00610F56"/>
    <w:rsid w:val="00611380"/>
    <w:rsid w:val="00614C5D"/>
    <w:rsid w:val="006172B5"/>
    <w:rsid w:val="00625891"/>
    <w:rsid w:val="006419D5"/>
    <w:rsid w:val="0065082E"/>
    <w:rsid w:val="00655298"/>
    <w:rsid w:val="0066261C"/>
    <w:rsid w:val="006754A7"/>
    <w:rsid w:val="00675FC7"/>
    <w:rsid w:val="00680306"/>
    <w:rsid w:val="00681A21"/>
    <w:rsid w:val="00683E0F"/>
    <w:rsid w:val="0068589C"/>
    <w:rsid w:val="006877C1"/>
    <w:rsid w:val="006943F7"/>
    <w:rsid w:val="00695089"/>
    <w:rsid w:val="006A2E8A"/>
    <w:rsid w:val="006A346C"/>
    <w:rsid w:val="006A7590"/>
    <w:rsid w:val="006B14D2"/>
    <w:rsid w:val="006B1E68"/>
    <w:rsid w:val="006B1EDB"/>
    <w:rsid w:val="006D13F1"/>
    <w:rsid w:val="006D160D"/>
    <w:rsid w:val="006E182F"/>
    <w:rsid w:val="006F0025"/>
    <w:rsid w:val="00720A4B"/>
    <w:rsid w:val="007220C5"/>
    <w:rsid w:val="00726A32"/>
    <w:rsid w:val="00734F7C"/>
    <w:rsid w:val="00741E61"/>
    <w:rsid w:val="00755980"/>
    <w:rsid w:val="007573EB"/>
    <w:rsid w:val="00761429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2377"/>
    <w:rsid w:val="007C4DC3"/>
    <w:rsid w:val="007E0BFA"/>
    <w:rsid w:val="007E2B2A"/>
    <w:rsid w:val="00806D40"/>
    <w:rsid w:val="008117AD"/>
    <w:rsid w:val="008176F5"/>
    <w:rsid w:val="0081772A"/>
    <w:rsid w:val="00830B7C"/>
    <w:rsid w:val="00832435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719D7"/>
    <w:rsid w:val="00886E4C"/>
    <w:rsid w:val="00886EBA"/>
    <w:rsid w:val="00887C19"/>
    <w:rsid w:val="008A6933"/>
    <w:rsid w:val="008A7EDC"/>
    <w:rsid w:val="008B04C5"/>
    <w:rsid w:val="008B4824"/>
    <w:rsid w:val="008C1BFC"/>
    <w:rsid w:val="008C1C84"/>
    <w:rsid w:val="008D039C"/>
    <w:rsid w:val="008D2A54"/>
    <w:rsid w:val="008E1160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41D85"/>
    <w:rsid w:val="0094373A"/>
    <w:rsid w:val="00952A39"/>
    <w:rsid w:val="00956A8F"/>
    <w:rsid w:val="00984473"/>
    <w:rsid w:val="009856E7"/>
    <w:rsid w:val="00991ABD"/>
    <w:rsid w:val="00997C9E"/>
    <w:rsid w:val="009A25EE"/>
    <w:rsid w:val="009A5D09"/>
    <w:rsid w:val="009A6A9B"/>
    <w:rsid w:val="009E3124"/>
    <w:rsid w:val="009E6589"/>
    <w:rsid w:val="009E694F"/>
    <w:rsid w:val="009E6EDE"/>
    <w:rsid w:val="00A01EF3"/>
    <w:rsid w:val="00A04039"/>
    <w:rsid w:val="00A04ABC"/>
    <w:rsid w:val="00A07CA0"/>
    <w:rsid w:val="00A13B76"/>
    <w:rsid w:val="00A14026"/>
    <w:rsid w:val="00A15953"/>
    <w:rsid w:val="00A25E91"/>
    <w:rsid w:val="00A26890"/>
    <w:rsid w:val="00A26F6A"/>
    <w:rsid w:val="00A45967"/>
    <w:rsid w:val="00A61D44"/>
    <w:rsid w:val="00A95F4A"/>
    <w:rsid w:val="00AA02E8"/>
    <w:rsid w:val="00AA1155"/>
    <w:rsid w:val="00AA23B0"/>
    <w:rsid w:val="00AA53A1"/>
    <w:rsid w:val="00AA6C59"/>
    <w:rsid w:val="00AB181A"/>
    <w:rsid w:val="00AB7E1B"/>
    <w:rsid w:val="00AC6E90"/>
    <w:rsid w:val="00AE3160"/>
    <w:rsid w:val="00AE3717"/>
    <w:rsid w:val="00AE4FC3"/>
    <w:rsid w:val="00B04E67"/>
    <w:rsid w:val="00B10D17"/>
    <w:rsid w:val="00B1164D"/>
    <w:rsid w:val="00B255B7"/>
    <w:rsid w:val="00B3435C"/>
    <w:rsid w:val="00B40228"/>
    <w:rsid w:val="00B442F7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C5501"/>
    <w:rsid w:val="00BE6CF3"/>
    <w:rsid w:val="00BF2E10"/>
    <w:rsid w:val="00BF36E6"/>
    <w:rsid w:val="00BF3C90"/>
    <w:rsid w:val="00BF57D6"/>
    <w:rsid w:val="00C03BB7"/>
    <w:rsid w:val="00C079B4"/>
    <w:rsid w:val="00C110FF"/>
    <w:rsid w:val="00C12D94"/>
    <w:rsid w:val="00C16887"/>
    <w:rsid w:val="00C21AC4"/>
    <w:rsid w:val="00C241A6"/>
    <w:rsid w:val="00C338F7"/>
    <w:rsid w:val="00C36C9A"/>
    <w:rsid w:val="00C41794"/>
    <w:rsid w:val="00C5253A"/>
    <w:rsid w:val="00C5324A"/>
    <w:rsid w:val="00C54A41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B11AC"/>
    <w:rsid w:val="00CC1941"/>
    <w:rsid w:val="00CC3CF2"/>
    <w:rsid w:val="00CC4BB5"/>
    <w:rsid w:val="00CD3CE1"/>
    <w:rsid w:val="00CD5F71"/>
    <w:rsid w:val="00CE08BF"/>
    <w:rsid w:val="00CE611E"/>
    <w:rsid w:val="00CF4FD1"/>
    <w:rsid w:val="00CF7363"/>
    <w:rsid w:val="00CF7D91"/>
    <w:rsid w:val="00D00B82"/>
    <w:rsid w:val="00D00F8E"/>
    <w:rsid w:val="00D025D7"/>
    <w:rsid w:val="00D036DF"/>
    <w:rsid w:val="00D06CB7"/>
    <w:rsid w:val="00D10F1B"/>
    <w:rsid w:val="00D1324A"/>
    <w:rsid w:val="00D216E5"/>
    <w:rsid w:val="00D24F95"/>
    <w:rsid w:val="00D320C9"/>
    <w:rsid w:val="00D42368"/>
    <w:rsid w:val="00D608E1"/>
    <w:rsid w:val="00D624D0"/>
    <w:rsid w:val="00D660EA"/>
    <w:rsid w:val="00D6742E"/>
    <w:rsid w:val="00D84077"/>
    <w:rsid w:val="00D84EB5"/>
    <w:rsid w:val="00DA296D"/>
    <w:rsid w:val="00DA3566"/>
    <w:rsid w:val="00DA6F9E"/>
    <w:rsid w:val="00DB01EC"/>
    <w:rsid w:val="00DB30B9"/>
    <w:rsid w:val="00DB3F9E"/>
    <w:rsid w:val="00DB6E70"/>
    <w:rsid w:val="00DC2277"/>
    <w:rsid w:val="00DD1EB7"/>
    <w:rsid w:val="00DD31AF"/>
    <w:rsid w:val="00DD763B"/>
    <w:rsid w:val="00DE421D"/>
    <w:rsid w:val="00DF5E26"/>
    <w:rsid w:val="00E04BCE"/>
    <w:rsid w:val="00E06940"/>
    <w:rsid w:val="00E141D9"/>
    <w:rsid w:val="00E30892"/>
    <w:rsid w:val="00E53980"/>
    <w:rsid w:val="00E81F69"/>
    <w:rsid w:val="00E82641"/>
    <w:rsid w:val="00E84E27"/>
    <w:rsid w:val="00E94541"/>
    <w:rsid w:val="00EA7AF3"/>
    <w:rsid w:val="00EB48F5"/>
    <w:rsid w:val="00EB6D4B"/>
    <w:rsid w:val="00EC407E"/>
    <w:rsid w:val="00EE3235"/>
    <w:rsid w:val="00EE3CCE"/>
    <w:rsid w:val="00EF7F6D"/>
    <w:rsid w:val="00F26A82"/>
    <w:rsid w:val="00F32D9C"/>
    <w:rsid w:val="00F42340"/>
    <w:rsid w:val="00F5417A"/>
    <w:rsid w:val="00F62E3E"/>
    <w:rsid w:val="00F661CB"/>
    <w:rsid w:val="00F749C3"/>
    <w:rsid w:val="00F8625F"/>
    <w:rsid w:val="00F96F7D"/>
    <w:rsid w:val="00FA0FA5"/>
    <w:rsid w:val="00FB22CD"/>
    <w:rsid w:val="00FC1850"/>
    <w:rsid w:val="00FC3F2F"/>
    <w:rsid w:val="00FD257F"/>
    <w:rsid w:val="00FF2191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books.semgu.kz/content.php?cont=d;1042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studwood.ru/1275132/literatura/tablitsa_differentsialnyh_priznakov_funktsionalnyh_stiley" TargetMode="Externa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studme.org/43208/literatura/publitsisticheskiy_sti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D4AD0-E5CC-4006-8B09-76E8D3A54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48</TotalTime>
  <Pages>11</Pages>
  <Words>1633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10924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3</cp:revision>
  <cp:lastPrinted>2018-12-11T15:36:00Z</cp:lastPrinted>
  <dcterms:created xsi:type="dcterms:W3CDTF">2018-12-11T15:31:00Z</dcterms:created>
  <dcterms:modified xsi:type="dcterms:W3CDTF">2018-12-11T16:19:00Z</dcterms:modified>
</cp:coreProperties>
</file>