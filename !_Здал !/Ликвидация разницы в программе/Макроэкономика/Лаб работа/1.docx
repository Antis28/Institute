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CB" w:rsidRPr="00DA5557" w:rsidRDefault="002C7A6E" w:rsidP="00F43375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DA5557">
        <w:rPr>
          <w:sz w:val="28"/>
          <w:szCs w:val="28"/>
          <w:lang w:val="uk-UA"/>
        </w:rPr>
        <w:t>Крива попиту;</w:t>
      </w:r>
    </w:p>
    <w:p w:rsidR="002C7A6E" w:rsidRPr="00DA5557" w:rsidRDefault="00AF7840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DA5557">
        <w:rPr>
          <w:sz w:val="28"/>
          <w:szCs w:val="28"/>
          <w:lang w:val="uk-UA"/>
        </w:rPr>
        <w:t>Зниження цін розширює покупну спроможність споживачів</w:t>
      </w:r>
    </w:p>
    <w:p w:rsidR="00DA5557" w:rsidRPr="00DA5557" w:rsidRDefault="00DA5557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DA5557">
        <w:rPr>
          <w:sz w:val="28"/>
          <w:szCs w:val="28"/>
          <w:lang w:val="uk-UA"/>
        </w:rPr>
        <w:t>1</w:t>
      </w:r>
    </w:p>
    <w:p w:rsidR="00DA5557" w:rsidRPr="00DA5557" w:rsidRDefault="00DA5557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DA5557">
        <w:rPr>
          <w:sz w:val="28"/>
          <w:szCs w:val="28"/>
          <w:lang w:val="uk-UA"/>
        </w:rPr>
        <w:t>1</w:t>
      </w:r>
    </w:p>
    <w:p w:rsidR="00DA5557" w:rsidRDefault="00DA5557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DA5557">
        <w:rPr>
          <w:sz w:val="28"/>
          <w:szCs w:val="28"/>
          <w:lang w:val="uk-UA"/>
        </w:rPr>
        <w:t>Насичення ринку</w:t>
      </w:r>
    </w:p>
    <w:p w:rsidR="004F4BD0" w:rsidRPr="00200678" w:rsidRDefault="004F4BD0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200678">
        <w:rPr>
          <w:color w:val="000000"/>
          <w:sz w:val="28"/>
          <w:szCs w:val="28"/>
          <w:lang w:val="uk-UA"/>
        </w:rPr>
        <w:t>Взаємодія попиту та пропозиції</w:t>
      </w:r>
    </w:p>
    <w:p w:rsidR="00757874" w:rsidRPr="00200678" w:rsidRDefault="00D527A7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200678">
        <w:rPr>
          <w:sz w:val="28"/>
          <w:szCs w:val="28"/>
          <w:lang w:val="uk-UA"/>
        </w:rPr>
        <w:t>Попит</w:t>
      </w:r>
    </w:p>
    <w:p w:rsidR="001B1FC1" w:rsidRPr="00200678" w:rsidRDefault="001B1FC1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200678">
        <w:rPr>
          <w:sz w:val="28"/>
          <w:szCs w:val="28"/>
          <w:lang w:val="uk-UA"/>
        </w:rPr>
        <w:t>1</w:t>
      </w:r>
    </w:p>
    <w:p w:rsidR="001B1FC1" w:rsidRPr="00200678" w:rsidRDefault="001B1FC1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200678">
        <w:rPr>
          <w:sz w:val="28"/>
          <w:szCs w:val="28"/>
          <w:lang w:val="uk-UA"/>
        </w:rPr>
        <w:t>Комплементарні</w:t>
      </w:r>
      <w:r w:rsidRPr="00200678">
        <w:rPr>
          <w:color w:val="000000"/>
          <w:sz w:val="28"/>
          <w:szCs w:val="28"/>
          <w:lang w:val="uk-UA"/>
        </w:rPr>
        <w:t xml:space="preserve"> товари</w:t>
      </w:r>
    </w:p>
    <w:p w:rsidR="001B1FC1" w:rsidRPr="00200678" w:rsidRDefault="00E85574" w:rsidP="00AF7840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200678">
        <w:rPr>
          <w:color w:val="000000"/>
          <w:sz w:val="28"/>
          <w:szCs w:val="28"/>
          <w:lang w:val="uk-UA"/>
        </w:rPr>
        <w:t>Пропозиція</w:t>
      </w:r>
    </w:p>
    <w:p w:rsidR="00E85574" w:rsidRDefault="00AC2B88" w:rsidP="00AC2B88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AC2B88">
        <w:rPr>
          <w:sz w:val="28"/>
          <w:szCs w:val="28"/>
          <w:lang w:val="uk-UA"/>
        </w:rPr>
        <w:t>спряжені товари</w:t>
      </w:r>
      <w:r w:rsidRPr="00AC2B88">
        <w:t xml:space="preserve"> </w:t>
      </w:r>
      <w:r>
        <w:t>(</w:t>
      </w:r>
      <w:r w:rsidRPr="00AC2B88">
        <w:rPr>
          <w:sz w:val="28"/>
          <w:szCs w:val="28"/>
          <w:lang w:val="uk-UA"/>
        </w:rPr>
        <w:t>взаємозамінні</w:t>
      </w:r>
      <w:r>
        <w:rPr>
          <w:sz w:val="28"/>
          <w:szCs w:val="28"/>
          <w:lang w:val="uk-UA"/>
        </w:rPr>
        <w:t>)</w:t>
      </w:r>
    </w:p>
    <w:p w:rsidR="00C8137E" w:rsidRPr="00C8137E" w:rsidRDefault="00C8137E" w:rsidP="00C8137E">
      <w:pPr>
        <w:pStyle w:val="af9"/>
        <w:numPr>
          <w:ilvl w:val="0"/>
          <w:numId w:val="23"/>
        </w:numPr>
        <w:rPr>
          <w:sz w:val="28"/>
          <w:szCs w:val="28"/>
          <w:lang w:val="uk-UA"/>
        </w:rPr>
      </w:pPr>
      <w:r w:rsidRPr="00C8137E">
        <w:rPr>
          <w:sz w:val="28"/>
          <w:szCs w:val="28"/>
          <w:lang w:val="uk-UA"/>
        </w:rPr>
        <w:t>доход споживачів («ефект доходу»);</w:t>
      </w:r>
    </w:p>
    <w:p w:rsidR="00C8137E" w:rsidRDefault="00576AE2" w:rsidP="00576AE2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576AE2">
        <w:rPr>
          <w:sz w:val="28"/>
          <w:szCs w:val="28"/>
          <w:lang w:val="uk-UA"/>
        </w:rPr>
        <w:t>Закон попиту</w:t>
      </w:r>
    </w:p>
    <w:p w:rsidR="0040113E" w:rsidRDefault="0040113E" w:rsidP="0040113E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40113E">
        <w:rPr>
          <w:sz w:val="28"/>
          <w:szCs w:val="28"/>
          <w:lang w:val="uk-UA"/>
        </w:rPr>
        <w:t>динамік</w:t>
      </w:r>
      <w:r>
        <w:rPr>
          <w:sz w:val="28"/>
          <w:szCs w:val="28"/>
          <w:lang w:val="uk-UA"/>
        </w:rPr>
        <w:t>а</w:t>
      </w:r>
      <w:r w:rsidRPr="0040113E">
        <w:rPr>
          <w:sz w:val="28"/>
          <w:szCs w:val="28"/>
          <w:lang w:val="uk-UA"/>
        </w:rPr>
        <w:t xml:space="preserve"> попиту</w:t>
      </w:r>
    </w:p>
    <w:p w:rsidR="00E5642E" w:rsidRPr="00E5642E" w:rsidRDefault="00E5642E" w:rsidP="001B1A73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4D4135">
        <w:rPr>
          <w:b/>
          <w:sz w:val="28"/>
          <w:szCs w:val="28"/>
        </w:rPr>
        <w:t>совокупн</w:t>
      </w:r>
      <w:r>
        <w:rPr>
          <w:b/>
          <w:sz w:val="28"/>
          <w:szCs w:val="28"/>
        </w:rPr>
        <w:t>ый</w:t>
      </w:r>
      <w:r w:rsidRPr="004D4135">
        <w:rPr>
          <w:b/>
          <w:sz w:val="28"/>
          <w:szCs w:val="28"/>
        </w:rPr>
        <w:t xml:space="preserve"> спрос</w:t>
      </w:r>
      <w:bookmarkStart w:id="0" w:name="_GoBack"/>
      <w:bookmarkEnd w:id="0"/>
      <w:r w:rsidRPr="00200678">
        <w:rPr>
          <w:color w:val="000000"/>
          <w:sz w:val="28"/>
          <w:szCs w:val="28"/>
          <w:lang w:val="uk-UA"/>
        </w:rPr>
        <w:t xml:space="preserve"> </w:t>
      </w:r>
    </w:p>
    <w:p w:rsidR="001B1A73" w:rsidRPr="00200678" w:rsidRDefault="001B1A73" w:rsidP="001B1A73">
      <w:pPr>
        <w:numPr>
          <w:ilvl w:val="0"/>
          <w:numId w:val="23"/>
        </w:numPr>
        <w:rPr>
          <w:sz w:val="28"/>
          <w:szCs w:val="28"/>
          <w:lang w:val="uk-UA"/>
        </w:rPr>
      </w:pPr>
      <w:r w:rsidRPr="00200678">
        <w:rPr>
          <w:color w:val="000000"/>
          <w:sz w:val="28"/>
          <w:szCs w:val="28"/>
          <w:lang w:val="uk-UA"/>
        </w:rPr>
        <w:t>Пропозиція</w:t>
      </w:r>
    </w:p>
    <w:p w:rsidR="001B1A73" w:rsidRPr="004F4BD0" w:rsidRDefault="001B1A73" w:rsidP="0040113E">
      <w:pPr>
        <w:numPr>
          <w:ilvl w:val="0"/>
          <w:numId w:val="23"/>
        </w:numPr>
        <w:rPr>
          <w:sz w:val="28"/>
          <w:szCs w:val="28"/>
          <w:lang w:val="uk-UA"/>
        </w:rPr>
      </w:pPr>
    </w:p>
    <w:sectPr w:rsidR="001B1A73" w:rsidRPr="004F4BD0" w:rsidSect="00830B7C">
      <w:headerReference w:type="default" r:id="rId9"/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7B1" w:rsidRDefault="00B947B1">
      <w:r>
        <w:separator/>
      </w:r>
    </w:p>
  </w:endnote>
  <w:endnote w:type="continuationSeparator" w:id="0">
    <w:p w:rsidR="00B947B1" w:rsidRDefault="00B9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7B1" w:rsidRDefault="00B947B1">
      <w:r>
        <w:separator/>
      </w:r>
    </w:p>
  </w:footnote>
  <w:footnote w:type="continuationSeparator" w:id="0">
    <w:p w:rsidR="00B947B1" w:rsidRDefault="00B94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E5642E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DD1915"/>
    <w:multiLevelType w:val="hybridMultilevel"/>
    <w:tmpl w:val="9B0A515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4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2"/>
  </w:num>
  <w:num w:numId="21">
    <w:abstractNumId w:val="16"/>
  </w:num>
  <w:num w:numId="22">
    <w:abstractNumId w:val="16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75"/>
    <w:rsid w:val="00000B95"/>
    <w:rsid w:val="00007C67"/>
    <w:rsid w:val="000100E9"/>
    <w:rsid w:val="00013940"/>
    <w:rsid w:val="0002046E"/>
    <w:rsid w:val="0002701A"/>
    <w:rsid w:val="0004011F"/>
    <w:rsid w:val="000620CB"/>
    <w:rsid w:val="0006307D"/>
    <w:rsid w:val="00063B2E"/>
    <w:rsid w:val="00063CCE"/>
    <w:rsid w:val="000A575C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B1A73"/>
    <w:rsid w:val="001B1FC1"/>
    <w:rsid w:val="001C407A"/>
    <w:rsid w:val="001C5516"/>
    <w:rsid w:val="001D44F1"/>
    <w:rsid w:val="001E1D18"/>
    <w:rsid w:val="001E31C6"/>
    <w:rsid w:val="001F05F6"/>
    <w:rsid w:val="001F1ECF"/>
    <w:rsid w:val="001F3ED9"/>
    <w:rsid w:val="00200678"/>
    <w:rsid w:val="00204D40"/>
    <w:rsid w:val="00225637"/>
    <w:rsid w:val="002273AA"/>
    <w:rsid w:val="002411F2"/>
    <w:rsid w:val="00274756"/>
    <w:rsid w:val="00284F0D"/>
    <w:rsid w:val="002A4A83"/>
    <w:rsid w:val="002C7A6E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C1F27"/>
    <w:rsid w:val="003D2CE4"/>
    <w:rsid w:val="003D5543"/>
    <w:rsid w:val="003E16D5"/>
    <w:rsid w:val="003F31A0"/>
    <w:rsid w:val="0040113E"/>
    <w:rsid w:val="004040E0"/>
    <w:rsid w:val="004072E1"/>
    <w:rsid w:val="0041631A"/>
    <w:rsid w:val="00424559"/>
    <w:rsid w:val="0043328A"/>
    <w:rsid w:val="00457349"/>
    <w:rsid w:val="00474297"/>
    <w:rsid w:val="004903DC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4F4BD0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76AE2"/>
    <w:rsid w:val="00583993"/>
    <w:rsid w:val="00584DDD"/>
    <w:rsid w:val="00584F94"/>
    <w:rsid w:val="00595C2C"/>
    <w:rsid w:val="005B09A4"/>
    <w:rsid w:val="005B0D15"/>
    <w:rsid w:val="005B3F07"/>
    <w:rsid w:val="005B552A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57874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2B88"/>
    <w:rsid w:val="00AC6E90"/>
    <w:rsid w:val="00AE3160"/>
    <w:rsid w:val="00AE3717"/>
    <w:rsid w:val="00AF7840"/>
    <w:rsid w:val="00B04E67"/>
    <w:rsid w:val="00B10D17"/>
    <w:rsid w:val="00B3435C"/>
    <w:rsid w:val="00B40228"/>
    <w:rsid w:val="00B604E2"/>
    <w:rsid w:val="00B6175C"/>
    <w:rsid w:val="00B9180C"/>
    <w:rsid w:val="00B947B1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8137E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527A7"/>
    <w:rsid w:val="00D624D0"/>
    <w:rsid w:val="00D660EA"/>
    <w:rsid w:val="00D6742E"/>
    <w:rsid w:val="00D84077"/>
    <w:rsid w:val="00D84EB5"/>
    <w:rsid w:val="00DA296D"/>
    <w:rsid w:val="00DA3566"/>
    <w:rsid w:val="00DA5557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5642E"/>
    <w:rsid w:val="00E81F69"/>
    <w:rsid w:val="00E82641"/>
    <w:rsid w:val="00E84E27"/>
    <w:rsid w:val="00E85574"/>
    <w:rsid w:val="00E94541"/>
    <w:rsid w:val="00EA7AF3"/>
    <w:rsid w:val="00EB48F5"/>
    <w:rsid w:val="00EB6D4B"/>
    <w:rsid w:val="00EE3235"/>
    <w:rsid w:val="00EE3CCE"/>
    <w:rsid w:val="00F26A82"/>
    <w:rsid w:val="00F32D9C"/>
    <w:rsid w:val="00F42340"/>
    <w:rsid w:val="00F43375"/>
    <w:rsid w:val="00F47AA7"/>
    <w:rsid w:val="00F5417A"/>
    <w:rsid w:val="00F63DE4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91B2D-A312-4FA4-92C3-A0827BC8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Standart_TNR.dotx</Template>
  <TotalTime>31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285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18</cp:revision>
  <cp:lastPrinted>2013-01-11T04:01:00Z</cp:lastPrinted>
  <dcterms:created xsi:type="dcterms:W3CDTF">2018-10-14T09:23:00Z</dcterms:created>
  <dcterms:modified xsi:type="dcterms:W3CDTF">2018-10-14T10:49:00Z</dcterms:modified>
</cp:coreProperties>
</file>